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6328E" w14:textId="4E218274" w:rsidR="00C31770" w:rsidRPr="000E55B2" w:rsidRDefault="0033113F" w:rsidP="000E55B2">
      <w:pPr>
        <w:pStyle w:val="Title"/>
        <w:ind w:left="720" w:firstLine="720"/>
        <w:rPr>
          <w:b/>
          <w:bCs/>
          <w:u w:val="single"/>
        </w:rPr>
      </w:pPr>
      <w:r w:rsidRPr="000E55B2">
        <w:rPr>
          <w:b/>
          <w:bCs/>
          <w:sz w:val="50"/>
          <w:szCs w:val="50"/>
          <w:u w:val="single"/>
        </w:rPr>
        <w:t>Spring Cloud Config – 2022</w:t>
      </w:r>
    </w:p>
    <w:p w14:paraId="0CA686A7" w14:textId="79535D5F" w:rsidR="00584113" w:rsidRPr="00A72306" w:rsidRDefault="00584113" w:rsidP="0000674D">
      <w:pPr>
        <w:rPr>
          <w:rFonts w:ascii="Palatino Linotype" w:hAnsi="Palatino Linotype"/>
          <w:sz w:val="24"/>
          <w:szCs w:val="24"/>
        </w:rPr>
      </w:pPr>
      <w:r w:rsidRPr="00A72306">
        <w:rPr>
          <w:rFonts w:ascii="Palatino Linotype" w:hAnsi="Palatino Linotype"/>
          <w:sz w:val="24"/>
          <w:szCs w:val="24"/>
        </w:rPr>
        <w:t>Create a config folder and keep</w:t>
      </w:r>
      <w:r w:rsidR="001A6105" w:rsidRPr="00A72306">
        <w:rPr>
          <w:rFonts w:ascii="Palatino Linotype" w:hAnsi="Palatino Linotype"/>
          <w:sz w:val="24"/>
          <w:szCs w:val="24"/>
        </w:rPr>
        <w:t xml:space="preserve"> all configuration files specific to environments like dev, prod etc and push to</w:t>
      </w:r>
      <w:r w:rsidRPr="00A72306">
        <w:rPr>
          <w:rFonts w:ascii="Palatino Linotype" w:hAnsi="Palatino Linotype"/>
          <w:sz w:val="24"/>
          <w:szCs w:val="24"/>
        </w:rPr>
        <w:t xml:space="preserve"> git(github or gitlab)</w:t>
      </w:r>
      <w:r w:rsidR="001A6105" w:rsidRPr="00A72306">
        <w:rPr>
          <w:rFonts w:ascii="Palatino Linotype" w:hAnsi="Palatino Linotype"/>
          <w:sz w:val="24"/>
          <w:szCs w:val="24"/>
        </w:rPr>
        <w:t>. Clone it in local directory as shown in the below image.</w:t>
      </w:r>
    </w:p>
    <w:p w14:paraId="0BA10744" w14:textId="77777777" w:rsidR="00584113" w:rsidRDefault="00584113" w:rsidP="0000674D">
      <w:r>
        <w:rPr>
          <w:noProof/>
        </w:rPr>
        <w:drawing>
          <wp:inline distT="0" distB="0" distL="0" distR="0" wp14:anchorId="318ECD82" wp14:editId="5B140A29">
            <wp:extent cx="2076450" cy="1369880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2788" cy="137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CD55" w14:textId="2AD6C06E" w:rsidR="0033113F" w:rsidRPr="007E74EF" w:rsidRDefault="00584113" w:rsidP="0000674D">
      <w:pPr>
        <w:rPr>
          <w:rFonts w:ascii="Palatino Linotype" w:hAnsi="Palatino Linotype"/>
          <w:b/>
          <w:bCs/>
        </w:rPr>
      </w:pPr>
      <w:r w:rsidRPr="007E74EF">
        <w:rPr>
          <w:rFonts w:ascii="Palatino Linotype" w:hAnsi="Palatino Linotype"/>
          <w:b/>
          <w:bCs/>
          <w:sz w:val="24"/>
          <w:szCs w:val="24"/>
        </w:rPr>
        <w:t>Spring Cloud Config Server</w:t>
      </w:r>
    </w:p>
    <w:p w14:paraId="4B8078F7" w14:textId="6651467A" w:rsidR="00584113" w:rsidRDefault="007E74EF" w:rsidP="0000674D">
      <w:r>
        <w:t>Create a small microservice called Cloud Config Server or your application name config server.</w:t>
      </w:r>
    </w:p>
    <w:p w14:paraId="5709A297" w14:textId="71F45E56" w:rsidR="00A231B0" w:rsidRPr="004F5FD6" w:rsidRDefault="004F5FD6" w:rsidP="0000674D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</w:t>
      </w:r>
      <w:r w:rsidRPr="004F5FD6">
        <w:rPr>
          <w:b/>
          <w:bCs/>
          <w:sz w:val="26"/>
          <w:szCs w:val="26"/>
          <w:u w:val="single"/>
        </w:rPr>
        <w:t>om.xml</w:t>
      </w:r>
    </w:p>
    <w:p w14:paraId="47E9469E" w14:textId="77777777" w:rsidR="004F5FD6" w:rsidRDefault="004F5FD6" w:rsidP="004F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parent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5B46F264" w14:textId="1DB6C53D" w:rsidR="004F5FD6" w:rsidRDefault="004F5FD6" w:rsidP="0081348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4BCDBBBF" w14:textId="07B97F31" w:rsidR="004F5FD6" w:rsidRDefault="004F5FD6" w:rsidP="004F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&gt;spring-boot-starter-parent&lt;/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2EA86AED" w14:textId="72513FF5" w:rsidR="004F5FD6" w:rsidRDefault="004F5FD6" w:rsidP="004F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&gt;2.7.1&lt;/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0E1AC617" w14:textId="320F8CF2" w:rsidR="004F5FD6" w:rsidRDefault="004F5FD6" w:rsidP="004F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relativePath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/&gt; </w:t>
      </w:r>
      <w:r>
        <w:rPr>
          <w:rFonts w:ascii="Consolas" w:hAnsi="Consolas" w:cs="Consolas"/>
          <w:color w:val="93A1A1"/>
          <w:sz w:val="20"/>
          <w:szCs w:val="20"/>
          <w:lang w:bidi="hi-IN"/>
        </w:rPr>
        <w:t>&lt;!-- lookup parent from repository --&gt;</w:t>
      </w:r>
    </w:p>
    <w:p w14:paraId="342E187A" w14:textId="199EEBF8" w:rsidR="004F5FD6" w:rsidRDefault="004F5FD6" w:rsidP="004F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parent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676DDC08" w14:textId="77777777" w:rsidR="004F5FD6" w:rsidRDefault="004F5FD6" w:rsidP="004F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C9F0554" w14:textId="00CF4A96" w:rsidR="004F5FD6" w:rsidRDefault="004F5FD6" w:rsidP="004F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properties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7B9C7354" w14:textId="2B6D0687" w:rsidR="004F5FD6" w:rsidRDefault="004F5FD6" w:rsidP="004F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java.version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&gt;11&lt;/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java.version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3C015B9F" w14:textId="10A03F11" w:rsidR="004F5FD6" w:rsidRDefault="004F5FD6" w:rsidP="004F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spring-cloud.version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&gt;2021.0.3&lt;/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spring-cloud.version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01150EB3" w14:textId="6EA01BDE" w:rsidR="004F5FD6" w:rsidRDefault="004F5FD6" w:rsidP="004F5FD6"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properties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36A37AF6" w14:textId="77777777" w:rsidR="004F5FD6" w:rsidRDefault="004F5FD6" w:rsidP="004F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38B0F20E" w14:textId="0CD99DEE" w:rsidR="004F5FD6" w:rsidRDefault="004F5FD6" w:rsidP="004F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&gt;org.springframework.cloud&lt;/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7742CFE2" w14:textId="0EA8DC18" w:rsidR="004F5FD6" w:rsidRDefault="004F5FD6" w:rsidP="004F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r w:rsidRPr="0031169D">
        <w:rPr>
          <w:rFonts w:ascii="Consolas" w:hAnsi="Consolas" w:cs="Consolas"/>
          <w:b/>
          <w:bCs/>
          <w:color w:val="000000"/>
          <w:lang w:bidi="hi-IN"/>
        </w:rPr>
        <w:t>spring-cloud-config-server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0BB2DE2A" w14:textId="2B7AF723" w:rsidR="004F5FD6" w:rsidRDefault="004F5FD6" w:rsidP="004F5FD6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2767CAA4" w14:textId="53D5AFA6" w:rsidR="006B4CD4" w:rsidRDefault="006B4CD4" w:rsidP="004F5FD6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47C04460" w14:textId="0913D0A7" w:rsidR="006B4CD4" w:rsidRPr="00FB3A94" w:rsidRDefault="00FB3A94" w:rsidP="004F5FD6">
      <w:pPr>
        <w:rPr>
          <w:rFonts w:ascii="Consolas" w:hAnsi="Consolas" w:cs="Consolas"/>
          <w:b/>
          <w:bCs/>
          <w:color w:val="000000"/>
          <w:u w:val="single"/>
          <w:lang w:bidi="hi-IN"/>
        </w:rPr>
      </w:pPr>
      <w:r w:rsidRPr="00FB3A94">
        <w:rPr>
          <w:rFonts w:ascii="Consolas" w:hAnsi="Consolas" w:cs="Consolas"/>
          <w:b/>
          <w:bCs/>
          <w:color w:val="000000"/>
          <w:u w:val="single"/>
          <w:lang w:bidi="hi-IN"/>
        </w:rPr>
        <w:t>application.properties (src/main/resources)</w:t>
      </w:r>
    </w:p>
    <w:p w14:paraId="073765ED" w14:textId="77777777"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server.port=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8888</w:t>
      </w:r>
    </w:p>
    <w:p w14:paraId="734DED71" w14:textId="0D6F60EC"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spring.cloud.config.server.git.uri: </w:t>
      </w:r>
      <w:hyperlink r:id="rId7" w:history="1">
        <w:r w:rsidR="00190DDC" w:rsidRPr="00E25146">
          <w:rPr>
            <w:rStyle w:val="Hyperlink"/>
            <w:rFonts w:ascii="Consolas" w:hAnsi="Consolas" w:cs="Consolas"/>
            <w:color w:val="auto"/>
            <w:sz w:val="20"/>
            <w:szCs w:val="20"/>
            <w:u w:val="none"/>
            <w:lang w:bidi="hi-IN"/>
          </w:rPr>
          <w:t>file://E:/CQRS/spring-cloud-configs</w:t>
        </w:r>
      </w:hyperlink>
      <w:r w:rsidR="00E25146" w:rsidRPr="00E25146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="00E25146" w:rsidRPr="00E25146">
        <w:rPr>
          <w:rFonts w:ascii="Consolas" w:hAnsi="Consolas" w:cs="Consolas"/>
          <w:sz w:val="20"/>
          <w:szCs w:val="20"/>
          <w:lang w:bidi="hi-IN"/>
        </w:rPr>
        <w:sym w:font="Wingdings" w:char="F0E7"/>
      </w:r>
      <w:r w:rsidR="00E25146" w:rsidRPr="00E25146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="00190DDC" w:rsidRPr="00E25146">
        <w:rPr>
          <w:rFonts w:ascii="Consolas" w:hAnsi="Consolas" w:cs="Consolas"/>
          <w:sz w:val="20"/>
          <w:szCs w:val="20"/>
          <w:lang w:bidi="hi-IN"/>
        </w:rPr>
        <w:t>Git local location</w:t>
      </w:r>
    </w:p>
    <w:p w14:paraId="0F9AF8AC" w14:textId="0C01CC4B" w:rsidR="00FB3A94" w:rsidRPr="004B115A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spring.cloud.config.server.git.default-label=</w:t>
      </w:r>
      <w:r w:rsidRPr="00064AD1">
        <w:rPr>
          <w:rFonts w:ascii="Consolas" w:hAnsi="Consolas" w:cs="Consolas"/>
          <w:b/>
          <w:bCs/>
          <w:color w:val="2A00FF"/>
          <w:lang w:bidi="hi-IN"/>
        </w:rPr>
        <w:t>master</w:t>
      </w:r>
      <w:r w:rsidR="004B115A">
        <w:rPr>
          <w:rFonts w:ascii="Consolas" w:hAnsi="Consolas" w:cs="Consolas"/>
          <w:color w:val="2A00FF"/>
          <w:sz w:val="20"/>
          <w:szCs w:val="20"/>
          <w:lang w:bidi="hi-IN"/>
        </w:rPr>
        <w:t xml:space="preserve"> </w:t>
      </w:r>
      <w:r w:rsidR="004B115A" w:rsidRPr="004B115A">
        <w:rPr>
          <w:rFonts w:ascii="Consolas" w:hAnsi="Consolas" w:cs="Consolas"/>
          <w:sz w:val="20"/>
          <w:szCs w:val="20"/>
          <w:lang w:bidi="hi-IN"/>
        </w:rPr>
        <w:sym w:font="Wingdings" w:char="F0E7"/>
      </w:r>
      <w:r w:rsidR="004B115A" w:rsidRPr="004B115A">
        <w:rPr>
          <w:rFonts w:ascii="Consolas" w:hAnsi="Consolas" w:cs="Consolas"/>
          <w:sz w:val="20"/>
          <w:szCs w:val="20"/>
          <w:lang w:bidi="hi-IN"/>
        </w:rPr>
        <w:t xml:space="preserve"> git branch name</w:t>
      </w:r>
    </w:p>
    <w:p w14:paraId="47429242" w14:textId="77777777"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#Disable security of the Management </w:t>
      </w:r>
      <w:r>
        <w:rPr>
          <w:rFonts w:ascii="Consolas" w:hAnsi="Consolas" w:cs="Consolas"/>
          <w:color w:val="3F7F5F"/>
          <w:sz w:val="20"/>
          <w:szCs w:val="20"/>
          <w:u w:val="single"/>
          <w:lang w:bidi="hi-IN"/>
        </w:rPr>
        <w:t>endpoint</w:t>
      </w:r>
    </w:p>
    <w:p w14:paraId="583851EF" w14:textId="64754A54" w:rsidR="00FB3A94" w:rsidRDefault="00FB3A94" w:rsidP="00FB3A94">
      <w:pPr>
        <w:rPr>
          <w:rFonts w:ascii="Consolas" w:hAnsi="Consolas" w:cs="Consolas"/>
          <w:color w:val="2A00FF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management.security.enabled=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false</w:t>
      </w:r>
    </w:p>
    <w:p w14:paraId="02B16790" w14:textId="7166363D" w:rsidR="00BC2725" w:rsidRPr="00BC2725" w:rsidRDefault="00BC2725" w:rsidP="00FB3A94">
      <w:pPr>
        <w:rPr>
          <w:rFonts w:ascii="Consolas" w:hAnsi="Consolas" w:cs="Consolas"/>
          <w:b/>
          <w:bCs/>
          <w:sz w:val="24"/>
          <w:szCs w:val="24"/>
          <w:u w:val="single"/>
          <w:lang w:bidi="hi-IN"/>
        </w:rPr>
      </w:pPr>
      <w:r w:rsidRPr="00BC2725">
        <w:rPr>
          <w:rFonts w:ascii="Consolas" w:hAnsi="Consolas" w:cs="Consolas"/>
          <w:b/>
          <w:bCs/>
          <w:sz w:val="24"/>
          <w:szCs w:val="24"/>
          <w:u w:val="single"/>
          <w:lang w:bidi="hi-IN"/>
        </w:rPr>
        <w:t>Spring Boot Main Application</w:t>
      </w:r>
    </w:p>
    <w:p w14:paraId="6B808F5A" w14:textId="76ED319A" w:rsidR="00BC2725" w:rsidRPr="00EA2098" w:rsidRDefault="00BC2725" w:rsidP="00B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EA2098">
        <w:rPr>
          <w:rFonts w:ascii="Consolas" w:hAnsi="Consolas" w:cs="Consolas"/>
          <w:b/>
          <w:bCs/>
          <w:color w:val="646464"/>
          <w:sz w:val="24"/>
          <w:szCs w:val="24"/>
          <w:lang w:bidi="hi-IN"/>
        </w:rPr>
        <w:t>@EnableConfigServer</w:t>
      </w:r>
      <w:r w:rsidR="00EA2098">
        <w:rPr>
          <w:rFonts w:ascii="Consolas" w:hAnsi="Consolas" w:cs="Consolas"/>
          <w:b/>
          <w:bCs/>
          <w:color w:val="646464"/>
          <w:sz w:val="24"/>
          <w:szCs w:val="24"/>
          <w:lang w:bidi="hi-IN"/>
        </w:rPr>
        <w:t xml:space="preserve"> </w:t>
      </w:r>
      <w:r w:rsidR="00EA2098" w:rsidRPr="00EA2098">
        <w:rPr>
          <w:rFonts w:ascii="Consolas" w:hAnsi="Consolas" w:cs="Consolas"/>
          <w:b/>
          <w:bCs/>
          <w:color w:val="646464"/>
          <w:sz w:val="24"/>
          <w:szCs w:val="24"/>
          <w:lang w:bidi="hi-IN"/>
        </w:rPr>
        <w:sym w:font="Wingdings" w:char="F0E7"/>
      </w:r>
      <w:r w:rsidR="00EA2098">
        <w:rPr>
          <w:rFonts w:ascii="Consolas" w:hAnsi="Consolas" w:cs="Consolas"/>
          <w:b/>
          <w:bCs/>
          <w:color w:val="646464"/>
          <w:sz w:val="24"/>
          <w:szCs w:val="24"/>
          <w:lang w:bidi="hi-IN"/>
        </w:rPr>
        <w:t xml:space="preserve"> Important to enable Config Server</w:t>
      </w:r>
    </w:p>
    <w:p w14:paraId="3E085560" w14:textId="77777777" w:rsidR="00BC2725" w:rsidRDefault="00BC2725" w:rsidP="00B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@SpringBootApplication</w:t>
      </w:r>
    </w:p>
    <w:p w14:paraId="60C00A15" w14:textId="77777777" w:rsidR="00BC2725" w:rsidRDefault="00BC2725" w:rsidP="00B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CloudConfigServerApp {</w:t>
      </w:r>
    </w:p>
    <w:p w14:paraId="424FA909" w14:textId="77777777" w:rsidR="00BC2725" w:rsidRDefault="00BC2725" w:rsidP="00B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5149D35" w14:textId="77777777" w:rsidR="00BC2725" w:rsidRDefault="00BC2725" w:rsidP="00B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02DFB30E" w14:textId="77777777" w:rsidR="00BC2725" w:rsidRDefault="00BC2725" w:rsidP="00B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run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(CloudConfigServerApp.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AE4C76C" w14:textId="77777777" w:rsidR="00BC2725" w:rsidRDefault="00BC2725" w:rsidP="00B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793BAD01" w14:textId="355A2408" w:rsidR="00BC2725" w:rsidRDefault="00BC2725" w:rsidP="00BC2725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5E251B59" w14:textId="50971A5F" w:rsidR="00706EFA" w:rsidRDefault="00706EFA" w:rsidP="00BC2725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4FDB7DB6" w14:textId="6CAE7F22" w:rsidR="00706EFA" w:rsidRDefault="00706EFA" w:rsidP="00BC2725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6EF45110" w14:textId="08269E10" w:rsidR="00706EFA" w:rsidRDefault="004E5EA5" w:rsidP="00BC2725">
      <w:pPr>
        <w:rPr>
          <w:rFonts w:ascii="Consolas" w:hAnsi="Consolas" w:cs="Consolas"/>
          <w:b/>
          <w:bCs/>
          <w:color w:val="000000"/>
          <w:u w:val="single"/>
          <w:lang w:bidi="hi-IN"/>
        </w:rPr>
      </w:pPr>
      <w:r w:rsidRPr="004E5EA5">
        <w:rPr>
          <w:rFonts w:ascii="Consolas" w:hAnsi="Consolas" w:cs="Consolas"/>
          <w:b/>
          <w:bCs/>
          <w:color w:val="000000"/>
          <w:u w:val="single"/>
          <w:lang w:bidi="hi-IN"/>
        </w:rPr>
        <w:lastRenderedPageBreak/>
        <w:t>Create Spring Cloud Config Client</w:t>
      </w:r>
    </w:p>
    <w:p w14:paraId="4C8A87AE" w14:textId="29288043" w:rsidR="004E5EA5" w:rsidRPr="005156B7" w:rsidRDefault="0078740D" w:rsidP="00BC2725">
      <w:pPr>
        <w:rPr>
          <w:rFonts w:ascii="Palatino Linotype" w:hAnsi="Palatino Linotype" w:cs="Consolas"/>
          <w:color w:val="000000"/>
          <w:lang w:bidi="hi-IN"/>
        </w:rPr>
      </w:pPr>
      <w:r w:rsidRPr="005156B7">
        <w:rPr>
          <w:rFonts w:ascii="Palatino Linotype" w:hAnsi="Palatino Linotype" w:cs="Consolas"/>
          <w:color w:val="000000"/>
          <w:lang w:bidi="hi-IN"/>
        </w:rPr>
        <w:t>This is a normal microservice which uses Spring Cloud Config Server to get the properties values.</w:t>
      </w:r>
      <w:r w:rsidR="00042900" w:rsidRPr="005156B7">
        <w:rPr>
          <w:rFonts w:ascii="Palatino Linotype" w:hAnsi="Palatino Linotype" w:cs="Consolas"/>
          <w:color w:val="000000"/>
          <w:lang w:bidi="hi-IN"/>
        </w:rPr>
        <w:t xml:space="preserve"> It can be any microservice.</w:t>
      </w:r>
    </w:p>
    <w:p w14:paraId="11CD5B6A" w14:textId="4E2FC233" w:rsidR="00B70EBD" w:rsidRPr="00DF50CC" w:rsidRDefault="00DF50CC" w:rsidP="00BC2725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t>p</w:t>
      </w:r>
      <w:r w:rsidRPr="00DF50CC"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t>om.xml</w:t>
      </w:r>
    </w:p>
    <w:p w14:paraId="7E8C1E20" w14:textId="77777777" w:rsidR="007D1714" w:rsidRDefault="007D1714" w:rsidP="007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parent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606CA204" w14:textId="17DABDD1" w:rsidR="007D1714" w:rsidRDefault="007D1714" w:rsidP="007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42905EFA" w14:textId="72164F84" w:rsidR="007D1714" w:rsidRDefault="007D1714" w:rsidP="007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&gt;spring-boot-starter-parent&lt;/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37986966" w14:textId="1FB39B10" w:rsidR="007D1714" w:rsidRDefault="007D1714" w:rsidP="007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&gt;2.7.1&lt;/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6D1039F4" w14:textId="22534E9D" w:rsidR="007D1714" w:rsidRDefault="007D1714" w:rsidP="007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relativePath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/&gt; </w:t>
      </w:r>
      <w:r>
        <w:rPr>
          <w:rFonts w:ascii="Consolas" w:hAnsi="Consolas" w:cs="Consolas"/>
          <w:color w:val="93A1A1"/>
          <w:sz w:val="20"/>
          <w:szCs w:val="20"/>
          <w:lang w:bidi="hi-IN"/>
        </w:rPr>
        <w:t>&lt;!-- lookup parent from repository --&gt;</w:t>
      </w:r>
    </w:p>
    <w:p w14:paraId="228C45EC" w14:textId="46793736" w:rsidR="007D1714" w:rsidRDefault="007D1714" w:rsidP="007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parent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7A632102" w14:textId="77777777" w:rsidR="007D1714" w:rsidRDefault="007D1714" w:rsidP="007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7F6455C" w14:textId="25BCB6C5" w:rsidR="007D1714" w:rsidRDefault="007D1714" w:rsidP="007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properties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4DCFA92C" w14:textId="760386F0" w:rsidR="007D1714" w:rsidRDefault="007D1714" w:rsidP="007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java.version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&gt;11&lt;/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java.version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3299D327" w14:textId="60330053" w:rsidR="007D1714" w:rsidRDefault="007D1714" w:rsidP="007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spring-cloud.version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&gt;2021.0.3&lt;/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spring-cloud.version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3331D667" w14:textId="74602D97" w:rsidR="00DF50CC" w:rsidRDefault="007D1714" w:rsidP="007D1714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properties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23AC74BF" w14:textId="77777777" w:rsidR="007D1714" w:rsidRDefault="007D1714" w:rsidP="007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2A077704" w14:textId="2B81A914" w:rsidR="007D1714" w:rsidRDefault="007D1714" w:rsidP="007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&gt;org.springframework.cloud&lt;/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7B6D8DB2" w14:textId="5A96E5D3" w:rsidR="007D1714" w:rsidRDefault="007D1714" w:rsidP="007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r w:rsidRPr="00DE2EB4">
        <w:rPr>
          <w:rFonts w:ascii="Consolas" w:hAnsi="Consolas" w:cs="Consolas"/>
          <w:b/>
          <w:bCs/>
          <w:color w:val="000000"/>
          <w:lang w:bidi="hi-IN"/>
        </w:rPr>
        <w:t>spring-cloud-starter-config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34E1DD2D" w14:textId="1A2657F8" w:rsidR="007D1714" w:rsidRDefault="007D1714" w:rsidP="007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57EED665" w14:textId="77777777" w:rsidR="007D1714" w:rsidRDefault="007D1714" w:rsidP="007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0A3D2BD" w14:textId="5D59C09C" w:rsidR="007D1714" w:rsidRDefault="007D1714" w:rsidP="007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27D83B4F" w14:textId="3392060D" w:rsidR="007D1714" w:rsidRDefault="007D1714" w:rsidP="007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2D680458" w14:textId="331FE235" w:rsidR="007D1714" w:rsidRDefault="007D1714" w:rsidP="007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&gt;spring-boot-starter-web&lt;/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0A7B5D41" w14:textId="361625C8" w:rsidR="007D1714" w:rsidRDefault="007D1714" w:rsidP="007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39B54810" w14:textId="77777777" w:rsidR="007D1714" w:rsidRDefault="007D1714" w:rsidP="007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A9A6DE8" w14:textId="03D510D8" w:rsidR="007D1714" w:rsidRDefault="007D1714" w:rsidP="007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11774895" w14:textId="24BCD423" w:rsidR="007D1714" w:rsidRDefault="007D1714" w:rsidP="007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r w:rsidR="0004068E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="0004068E" w:rsidRPr="0004068E">
        <w:rPr>
          <w:rFonts w:ascii="Consolas" w:hAnsi="Consolas" w:cs="Consolas"/>
          <w:color w:val="000000"/>
          <w:sz w:val="20"/>
          <w:szCs w:val="20"/>
          <w:lang w:bidi="hi-IN"/>
        </w:rPr>
        <w:sym w:font="Wingdings" w:char="F0E7"/>
      </w:r>
      <w:r w:rsidR="0004068E">
        <w:rPr>
          <w:rFonts w:ascii="Consolas" w:hAnsi="Consolas" w:cs="Consolas"/>
          <w:color w:val="000000"/>
          <w:sz w:val="20"/>
          <w:szCs w:val="20"/>
          <w:lang w:bidi="hi-IN"/>
        </w:rPr>
        <w:t xml:space="preserve"> It used for </w:t>
      </w:r>
      <w:r w:rsidR="0004068E" w:rsidRPr="00255BBC">
        <w:rPr>
          <w:rFonts w:ascii="Consolas" w:hAnsi="Consolas" w:cs="Consolas"/>
          <w:b/>
          <w:bCs/>
          <w:color w:val="000000"/>
          <w:lang w:bidi="hi-IN"/>
        </w:rPr>
        <w:t>@RefreshScope</w:t>
      </w:r>
    </w:p>
    <w:p w14:paraId="282833CD" w14:textId="1531685F" w:rsidR="007D1714" w:rsidRDefault="007D1714" w:rsidP="007D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&gt;spring-boot-starter-actuator&lt;/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6A64DBCC" w14:textId="3A89F6D3" w:rsidR="007D1714" w:rsidRDefault="007D1714" w:rsidP="007D1714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59CEC69B" w14:textId="6CA60CDC" w:rsidR="00F217E3" w:rsidRDefault="00F217E3" w:rsidP="007D1714">
      <w:pPr>
        <w:rPr>
          <w:rFonts w:ascii="Consolas" w:hAnsi="Consolas" w:cs="Consolas"/>
          <w:color w:val="000000"/>
          <w:lang w:bidi="hi-IN"/>
        </w:rPr>
      </w:pPr>
      <w:r w:rsidRPr="00FB3A94">
        <w:rPr>
          <w:rFonts w:ascii="Consolas" w:hAnsi="Consolas" w:cs="Consolas"/>
          <w:b/>
          <w:bCs/>
          <w:color w:val="000000"/>
          <w:u w:val="single"/>
          <w:lang w:bidi="hi-IN"/>
        </w:rPr>
        <w:t>application.properties (src/main/resources)</w:t>
      </w:r>
    </w:p>
    <w:p w14:paraId="0421C742" w14:textId="77777777" w:rsidR="00F217E3" w:rsidRDefault="00F217E3" w:rsidP="00F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server.port=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8080</w:t>
      </w:r>
    </w:p>
    <w:p w14:paraId="1EE5D857" w14:textId="77777777" w:rsidR="00F217E3" w:rsidRDefault="00F217E3" w:rsidP="00F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2A93F45" w14:textId="4E590AF3" w:rsidR="00F217E3" w:rsidRDefault="00F217E3" w:rsidP="00F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E342B7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spring.config.import=</w:t>
      </w:r>
      <w:r w:rsidRPr="00E342B7">
        <w:rPr>
          <w:rFonts w:ascii="Consolas" w:hAnsi="Consolas" w:cs="Consolas"/>
          <w:b/>
          <w:bCs/>
          <w:color w:val="2A00FF"/>
          <w:sz w:val="24"/>
          <w:szCs w:val="24"/>
          <w:lang w:bidi="hi-IN"/>
        </w:rPr>
        <w:t>optional:configserver:http://</w:t>
      </w:r>
      <w:r w:rsidRPr="00E342B7">
        <w:rPr>
          <w:rFonts w:ascii="Consolas" w:hAnsi="Consolas" w:cs="Consolas"/>
          <w:b/>
          <w:bCs/>
          <w:color w:val="2A00FF"/>
          <w:sz w:val="24"/>
          <w:szCs w:val="24"/>
          <w:u w:val="single"/>
          <w:lang w:bidi="hi-IN"/>
        </w:rPr>
        <w:t>localhost</w:t>
      </w:r>
      <w:r w:rsidRPr="00E342B7">
        <w:rPr>
          <w:rFonts w:ascii="Consolas" w:hAnsi="Consolas" w:cs="Consolas"/>
          <w:b/>
          <w:bCs/>
          <w:color w:val="2A00FF"/>
          <w:sz w:val="24"/>
          <w:szCs w:val="24"/>
          <w:lang w:bidi="hi-IN"/>
        </w:rPr>
        <w:t>:8888</w:t>
      </w:r>
      <w:r w:rsidR="00C17804">
        <w:rPr>
          <w:rFonts w:ascii="Consolas" w:hAnsi="Consolas" w:cs="Consolas"/>
          <w:color w:val="2A00FF"/>
          <w:sz w:val="20"/>
          <w:szCs w:val="20"/>
          <w:lang w:bidi="hi-IN"/>
        </w:rPr>
        <w:t xml:space="preserve"> </w:t>
      </w:r>
      <w:r w:rsidR="00C17804" w:rsidRPr="00E342B7">
        <w:rPr>
          <w:rFonts w:ascii="Consolas" w:hAnsi="Consolas" w:cs="Consolas"/>
          <w:b/>
          <w:bCs/>
          <w:color w:val="2A00FF"/>
          <w:lang w:bidi="hi-IN"/>
        </w:rPr>
        <w:sym w:font="Wingdings" w:char="F0E7"/>
      </w:r>
      <w:r w:rsidR="00076139" w:rsidRPr="00E342B7">
        <w:rPr>
          <w:rFonts w:ascii="Consolas" w:hAnsi="Consolas" w:cs="Consolas"/>
          <w:b/>
          <w:bCs/>
          <w:color w:val="2A00FF"/>
          <w:lang w:bidi="hi-IN"/>
        </w:rPr>
        <w:t xml:space="preserve"> Important</w:t>
      </w:r>
    </w:p>
    <w:p w14:paraId="61ED26B6" w14:textId="77777777" w:rsidR="00F217E3" w:rsidRDefault="00F217E3" w:rsidP="00F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3F7F5F"/>
          <w:sz w:val="20"/>
          <w:szCs w:val="20"/>
          <w:lang w:bidi="hi-IN"/>
        </w:rPr>
        <w:t>#spring.profiles.active=</w:t>
      </w:r>
      <w:r>
        <w:rPr>
          <w:rFonts w:ascii="Consolas" w:hAnsi="Consolas" w:cs="Consolas"/>
          <w:color w:val="3F7F5F"/>
          <w:sz w:val="20"/>
          <w:szCs w:val="20"/>
          <w:u w:val="single"/>
          <w:lang w:bidi="hi-IN"/>
        </w:rPr>
        <w:t>dev</w:t>
      </w:r>
    </w:p>
    <w:p w14:paraId="61F2FCA4" w14:textId="4F89FE2E" w:rsidR="00F217E3" w:rsidRDefault="00F217E3" w:rsidP="00F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spring.profiles.active=</w:t>
      </w:r>
      <w:r w:rsidRPr="0006020C">
        <w:rPr>
          <w:rFonts w:ascii="Consolas" w:hAnsi="Consolas" w:cs="Consolas"/>
          <w:color w:val="2A00FF"/>
          <w:sz w:val="20"/>
          <w:szCs w:val="20"/>
          <w:lang w:bidi="hi-IN"/>
        </w:rPr>
        <w:t>prod</w:t>
      </w:r>
      <w:r w:rsidR="00742720" w:rsidRPr="0006020C">
        <w:rPr>
          <w:rFonts w:ascii="Consolas" w:hAnsi="Consolas" w:cs="Consolas"/>
          <w:color w:val="2A00FF"/>
          <w:sz w:val="20"/>
          <w:szCs w:val="20"/>
          <w:lang w:bidi="hi-IN"/>
        </w:rPr>
        <w:t xml:space="preserve"> </w:t>
      </w:r>
      <w:r w:rsidR="00742720" w:rsidRPr="0006020C">
        <w:rPr>
          <w:rFonts w:ascii="Consolas" w:hAnsi="Consolas" w:cs="Consolas"/>
          <w:color w:val="2A00FF"/>
          <w:sz w:val="20"/>
          <w:szCs w:val="20"/>
          <w:lang w:bidi="hi-IN"/>
        </w:rPr>
        <w:sym w:font="Wingdings" w:char="F0E7"/>
      </w:r>
      <w:r w:rsidR="00742720" w:rsidRPr="0006020C">
        <w:rPr>
          <w:rFonts w:ascii="Consolas" w:hAnsi="Consolas" w:cs="Consolas"/>
          <w:color w:val="2A00FF"/>
          <w:sz w:val="20"/>
          <w:szCs w:val="20"/>
          <w:lang w:bidi="hi-IN"/>
        </w:rPr>
        <w:t xml:space="preserve"> Environment Name</w:t>
      </w:r>
    </w:p>
    <w:p w14:paraId="41D30854" w14:textId="30D22F3A" w:rsidR="00F217E3" w:rsidRDefault="00F217E3" w:rsidP="00F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spring.application.name=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app1</w:t>
      </w:r>
      <w:r w:rsidR="00892622">
        <w:rPr>
          <w:rFonts w:ascii="Consolas" w:hAnsi="Consolas" w:cs="Consolas"/>
          <w:color w:val="2A00FF"/>
          <w:sz w:val="20"/>
          <w:szCs w:val="20"/>
          <w:lang w:bidi="hi-IN"/>
        </w:rPr>
        <w:t xml:space="preserve"> </w:t>
      </w:r>
      <w:r w:rsidR="00892622" w:rsidRPr="00892622">
        <w:rPr>
          <w:rFonts w:ascii="Consolas" w:hAnsi="Consolas" w:cs="Consolas"/>
          <w:color w:val="2A00FF"/>
          <w:sz w:val="20"/>
          <w:szCs w:val="20"/>
          <w:lang w:bidi="hi-IN"/>
        </w:rPr>
        <w:sym w:font="Wingdings" w:char="F0E7"/>
      </w:r>
      <w:r w:rsidR="00892622">
        <w:rPr>
          <w:rFonts w:ascii="Consolas" w:hAnsi="Consolas" w:cs="Consolas"/>
          <w:color w:val="2A00FF"/>
          <w:sz w:val="20"/>
          <w:szCs w:val="20"/>
          <w:lang w:bidi="hi-IN"/>
        </w:rPr>
        <w:t xml:space="preserve"> Name of your application</w:t>
      </w:r>
    </w:p>
    <w:p w14:paraId="57F355CE" w14:textId="77777777" w:rsidR="00F217E3" w:rsidRDefault="00F217E3" w:rsidP="00F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D2FB121" w14:textId="77777777" w:rsidR="00F217E3" w:rsidRDefault="00F217E3" w:rsidP="00F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3F7F5F"/>
          <w:sz w:val="20"/>
          <w:szCs w:val="20"/>
          <w:lang w:bidi="hi-IN"/>
        </w:rPr>
        <w:t>#you call the below method to get the refreshed value</w:t>
      </w:r>
    </w:p>
    <w:p w14:paraId="19AB0B0B" w14:textId="45D76EC8" w:rsidR="00F217E3" w:rsidRDefault="00F217E3" w:rsidP="00F2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3F7F5F"/>
          <w:sz w:val="20"/>
          <w:szCs w:val="20"/>
          <w:lang w:bidi="hi-IN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  <w:lang w:bidi="hi-IN"/>
        </w:rPr>
        <w:t>localhost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:8080/actuator/refresh</w:t>
      </w:r>
      <w:r w:rsidR="00915626">
        <w:rPr>
          <w:rFonts w:ascii="Consolas" w:hAnsi="Consolas" w:cs="Consolas"/>
          <w:color w:val="3F7F5F"/>
          <w:sz w:val="20"/>
          <w:szCs w:val="20"/>
          <w:lang w:bidi="hi-IN"/>
        </w:rPr>
        <w:t xml:space="preserve"> </w:t>
      </w:r>
    </w:p>
    <w:p w14:paraId="76681D39" w14:textId="7C99B9B9" w:rsidR="0078740D" w:rsidRPr="00915626" w:rsidRDefault="00F217E3" w:rsidP="00F217E3">
      <w:pPr>
        <w:rPr>
          <w:rFonts w:ascii="Consolas" w:hAnsi="Consolas" w:cs="Consolas"/>
          <w:b/>
          <w:bCs/>
          <w:color w:val="2A00FF"/>
          <w:sz w:val="20"/>
          <w:szCs w:val="20"/>
          <w:lang w:bidi="hi-IN"/>
        </w:rPr>
      </w:pPr>
      <w:r w:rsidRPr="00915626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management.endpoints.web.exposure.include=</w:t>
      </w:r>
      <w:r w:rsidRPr="00915626">
        <w:rPr>
          <w:rFonts w:ascii="Consolas" w:hAnsi="Consolas" w:cs="Consolas"/>
          <w:b/>
          <w:bCs/>
          <w:color w:val="2A00FF"/>
          <w:sz w:val="20"/>
          <w:szCs w:val="20"/>
          <w:lang w:bidi="hi-IN"/>
        </w:rPr>
        <w:t>*</w:t>
      </w:r>
      <w:r w:rsidR="00915626">
        <w:rPr>
          <w:rFonts w:ascii="Consolas" w:hAnsi="Consolas" w:cs="Consolas"/>
          <w:b/>
          <w:bCs/>
          <w:color w:val="2A00FF"/>
          <w:sz w:val="20"/>
          <w:szCs w:val="20"/>
          <w:lang w:bidi="hi-IN"/>
        </w:rPr>
        <w:t xml:space="preserve"> </w:t>
      </w:r>
      <w:r w:rsidR="00915626" w:rsidRPr="00915626">
        <w:rPr>
          <w:rFonts w:ascii="Consolas" w:hAnsi="Consolas" w:cs="Consolas"/>
          <w:b/>
          <w:bCs/>
          <w:color w:val="2A00FF"/>
          <w:sz w:val="20"/>
          <w:szCs w:val="20"/>
          <w:lang w:bidi="hi-IN"/>
        </w:rPr>
        <w:sym w:font="Wingdings" w:char="F0E7"/>
      </w:r>
      <w:r w:rsidR="00915626">
        <w:rPr>
          <w:rFonts w:ascii="Consolas" w:hAnsi="Consolas" w:cs="Consolas"/>
          <w:b/>
          <w:bCs/>
          <w:color w:val="2A00FF"/>
          <w:sz w:val="20"/>
          <w:szCs w:val="20"/>
          <w:lang w:bidi="hi-IN"/>
        </w:rPr>
        <w:t xml:space="preserve"> For actuator refresh</w:t>
      </w:r>
    </w:p>
    <w:p w14:paraId="00910903" w14:textId="5EF44335" w:rsidR="00C33723" w:rsidRPr="00834903" w:rsidRDefault="00834903" w:rsidP="00F217E3">
      <w:pPr>
        <w:rPr>
          <w:rFonts w:ascii="Consolas" w:hAnsi="Consolas" w:cs="Consolas"/>
          <w:b/>
          <w:bCs/>
          <w:sz w:val="26"/>
          <w:szCs w:val="26"/>
          <w:u w:val="single"/>
          <w:lang w:bidi="hi-IN"/>
        </w:rPr>
      </w:pPr>
      <w:r w:rsidRPr="00834903">
        <w:rPr>
          <w:rFonts w:ascii="Consolas" w:hAnsi="Consolas" w:cs="Consolas"/>
          <w:b/>
          <w:bCs/>
          <w:sz w:val="26"/>
          <w:szCs w:val="26"/>
          <w:u w:val="single"/>
          <w:lang w:bidi="hi-IN"/>
        </w:rPr>
        <w:t>Spring Boot Main Application</w:t>
      </w:r>
    </w:p>
    <w:p w14:paraId="0977FB9F" w14:textId="77777777" w:rsidR="00834903" w:rsidRDefault="00834903" w:rsidP="0083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@SpringBootApplication</w:t>
      </w:r>
    </w:p>
    <w:p w14:paraId="5AFCB3B0" w14:textId="77777777" w:rsidR="00834903" w:rsidRDefault="00834903" w:rsidP="0083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CloudConfigClientApp {</w:t>
      </w:r>
    </w:p>
    <w:p w14:paraId="2B86583B" w14:textId="77777777" w:rsidR="00834903" w:rsidRDefault="00834903" w:rsidP="0083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BF39B7C" w14:textId="77777777" w:rsidR="00834903" w:rsidRDefault="00834903" w:rsidP="0083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2BA0CBE6" w14:textId="77777777" w:rsidR="00834903" w:rsidRDefault="00834903" w:rsidP="0083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run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(CloudConfigClientApp.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2BB06F4" w14:textId="77777777" w:rsidR="00834903" w:rsidRDefault="00834903" w:rsidP="0083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6C0694A8" w14:textId="77777777" w:rsidR="00834903" w:rsidRDefault="00834903" w:rsidP="0083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5BC34130" w14:textId="4EA3B947" w:rsidR="00834903" w:rsidRDefault="00834903" w:rsidP="00F217E3">
      <w:pPr>
        <w:rPr>
          <w:sz w:val="24"/>
          <w:szCs w:val="24"/>
        </w:rPr>
      </w:pPr>
    </w:p>
    <w:p w14:paraId="7A07BDB8" w14:textId="16062F63" w:rsidR="00C079A7" w:rsidRDefault="00C079A7" w:rsidP="00F217E3">
      <w:pPr>
        <w:rPr>
          <w:sz w:val="24"/>
          <w:szCs w:val="24"/>
        </w:rPr>
      </w:pPr>
    </w:p>
    <w:p w14:paraId="0654A00A" w14:textId="778C6683" w:rsidR="00C079A7" w:rsidRDefault="00C079A7" w:rsidP="00F217E3">
      <w:pPr>
        <w:rPr>
          <w:sz w:val="24"/>
          <w:szCs w:val="24"/>
        </w:rPr>
      </w:pPr>
    </w:p>
    <w:p w14:paraId="41881422" w14:textId="21625689" w:rsidR="00136701" w:rsidRPr="00136701" w:rsidRDefault="00136701" w:rsidP="00F217E3">
      <w:pPr>
        <w:rPr>
          <w:b/>
          <w:bCs/>
          <w:sz w:val="28"/>
          <w:szCs w:val="28"/>
          <w:u w:val="single"/>
        </w:rPr>
      </w:pPr>
      <w:r w:rsidRPr="00136701">
        <w:rPr>
          <w:b/>
          <w:bCs/>
          <w:sz w:val="28"/>
          <w:szCs w:val="28"/>
          <w:u w:val="single"/>
        </w:rPr>
        <w:t>Controller</w:t>
      </w:r>
    </w:p>
    <w:p w14:paraId="56D48671" w14:textId="7A3A2A88" w:rsidR="00136701" w:rsidRPr="006C2C92" w:rsidRDefault="00136701" w:rsidP="00136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46464"/>
          <w:sz w:val="24"/>
          <w:szCs w:val="24"/>
          <w:lang w:bidi="hi-IN"/>
        </w:rPr>
      </w:pPr>
      <w:r w:rsidRPr="006C2C92">
        <w:rPr>
          <w:rFonts w:ascii="Consolas" w:hAnsi="Consolas" w:cs="Consolas"/>
          <w:b/>
          <w:bCs/>
          <w:color w:val="646464"/>
          <w:sz w:val="24"/>
          <w:szCs w:val="24"/>
          <w:lang w:bidi="hi-IN"/>
        </w:rPr>
        <w:lastRenderedPageBreak/>
        <w:t>@RefreshScope</w:t>
      </w:r>
      <w:r w:rsidR="006C2C92">
        <w:rPr>
          <w:rFonts w:ascii="Consolas" w:hAnsi="Consolas" w:cs="Consolas"/>
          <w:b/>
          <w:bCs/>
          <w:color w:val="646464"/>
          <w:sz w:val="24"/>
          <w:szCs w:val="24"/>
          <w:lang w:bidi="hi-IN"/>
        </w:rPr>
        <w:t xml:space="preserve"> </w:t>
      </w:r>
      <w:r w:rsidR="006C2C92" w:rsidRPr="006C2C92">
        <w:rPr>
          <w:rFonts w:ascii="Consolas" w:hAnsi="Consolas" w:cs="Consolas"/>
          <w:b/>
          <w:bCs/>
          <w:color w:val="646464"/>
          <w:sz w:val="24"/>
          <w:szCs w:val="24"/>
          <w:lang w:bidi="hi-IN"/>
        </w:rPr>
        <w:sym w:font="Wingdings" w:char="F0E7"/>
      </w:r>
      <w:r w:rsidR="00C17804">
        <w:rPr>
          <w:rFonts w:ascii="Consolas" w:hAnsi="Consolas" w:cs="Consolas"/>
          <w:b/>
          <w:bCs/>
          <w:color w:val="646464"/>
          <w:sz w:val="24"/>
          <w:szCs w:val="24"/>
          <w:lang w:bidi="hi-IN"/>
        </w:rPr>
        <w:t xml:space="preserve"> </w:t>
      </w:r>
    </w:p>
    <w:p w14:paraId="32367D7C" w14:textId="77777777" w:rsidR="00136701" w:rsidRDefault="00136701" w:rsidP="00136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@RestController</w:t>
      </w:r>
    </w:p>
    <w:p w14:paraId="6F78CF1E" w14:textId="77777777" w:rsidR="00136701" w:rsidRDefault="00136701" w:rsidP="00136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TestController {</w:t>
      </w:r>
    </w:p>
    <w:p w14:paraId="08AEA046" w14:textId="77777777" w:rsidR="00136701" w:rsidRDefault="00136701" w:rsidP="00136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E473FF9" w14:textId="77777777" w:rsidR="00136701" w:rsidRDefault="00136701" w:rsidP="00136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@Value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"${user.role:hello}"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7E6E032D" w14:textId="77777777" w:rsidR="00136701" w:rsidRDefault="00136701" w:rsidP="00136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role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5D7CDFBD" w14:textId="77777777" w:rsidR="00136701" w:rsidRDefault="00136701" w:rsidP="00136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</w:p>
    <w:p w14:paraId="1AA04262" w14:textId="77777777" w:rsidR="00136701" w:rsidRDefault="00136701" w:rsidP="00136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@Value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"${db.name}"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111F7296" w14:textId="77777777" w:rsidR="00136701" w:rsidRDefault="00136701" w:rsidP="00136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7E7B94D1" w14:textId="77777777" w:rsidR="00136701" w:rsidRDefault="00136701" w:rsidP="00136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6091C32" w14:textId="77777777" w:rsidR="00136701" w:rsidRDefault="00136701" w:rsidP="00136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"/what/message"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068B9730" w14:textId="77777777" w:rsidR="00136701" w:rsidRDefault="00136701" w:rsidP="00136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ResponseEntity&lt;String&gt; whatIsMessage() {</w:t>
      </w:r>
    </w:p>
    <w:p w14:paraId="3433CAEE" w14:textId="77777777" w:rsidR="00136701" w:rsidRDefault="00136701" w:rsidP="00136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ResponseEntity&lt;&gt;(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1FCD2AB" w14:textId="77777777" w:rsidR="00136701" w:rsidRDefault="00136701" w:rsidP="00136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14:paraId="549E8768" w14:textId="1B2ACB88" w:rsidR="00136701" w:rsidRDefault="00136701" w:rsidP="00136701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3E16BB17" w14:textId="3A98FD8F" w:rsidR="00343694" w:rsidRPr="006D2CE9" w:rsidRDefault="002C4C41" w:rsidP="00F217E3">
      <w:pPr>
        <w:rPr>
          <w:rFonts w:ascii="Palatino Linotype" w:hAnsi="Palatino Linotype"/>
          <w:sz w:val="24"/>
          <w:szCs w:val="24"/>
        </w:rPr>
      </w:pPr>
      <w:r w:rsidRPr="006D2CE9">
        <w:rPr>
          <w:rFonts w:ascii="Palatino Linotype" w:hAnsi="Palatino Linotype"/>
          <w:sz w:val="24"/>
          <w:szCs w:val="24"/>
        </w:rPr>
        <w:t xml:space="preserve">To get the refreshed value, make a post call to the actuator URL: </w:t>
      </w:r>
      <w:r w:rsidRPr="006D2CE9">
        <w:rPr>
          <w:rFonts w:ascii="Palatino Linotype" w:hAnsi="Palatino Linotype"/>
          <w:b/>
          <w:bCs/>
          <w:sz w:val="26"/>
          <w:szCs w:val="26"/>
        </w:rPr>
        <w:t>localhost:8080/actuator/refresh</w:t>
      </w:r>
    </w:p>
    <w:p w14:paraId="609D2B70" w14:textId="60BA233E" w:rsidR="00136701" w:rsidRPr="006D2CE9" w:rsidRDefault="00BA31D6" w:rsidP="00F217E3">
      <w:pPr>
        <w:rPr>
          <w:rFonts w:ascii="Palatino Linotype" w:hAnsi="Palatino Linotype"/>
          <w:sz w:val="24"/>
          <w:szCs w:val="24"/>
        </w:rPr>
      </w:pPr>
      <w:r w:rsidRPr="006D2CE9">
        <w:rPr>
          <w:rFonts w:ascii="Palatino Linotype" w:hAnsi="Palatino Linotype"/>
          <w:sz w:val="24"/>
          <w:szCs w:val="24"/>
        </w:rPr>
        <w:t>Just make a call and you will get the data.</w:t>
      </w:r>
    </w:p>
    <w:p w14:paraId="5FE6F00B" w14:textId="75F84DE2" w:rsidR="00BA31D6" w:rsidRDefault="00BA31D6" w:rsidP="00F217E3">
      <w:pPr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 w:rsidRPr="00BA31D6">
        <w:rPr>
          <w:sz w:val="24"/>
          <w:szCs w:val="24"/>
        </w:rPr>
        <w:t>http://localhost:8080/what/message</w:t>
      </w:r>
    </w:p>
    <w:p w14:paraId="55641AB6" w14:textId="7C61A62F" w:rsidR="00136701" w:rsidRDefault="00136701" w:rsidP="00F217E3">
      <w:pPr>
        <w:rPr>
          <w:sz w:val="24"/>
          <w:szCs w:val="24"/>
        </w:rPr>
      </w:pPr>
    </w:p>
    <w:p w14:paraId="493152C2" w14:textId="7E031A12" w:rsidR="00136701" w:rsidRPr="007411DD" w:rsidRDefault="00052540" w:rsidP="00F217E3">
      <w:pPr>
        <w:rPr>
          <w:b/>
          <w:bCs/>
          <w:sz w:val="24"/>
          <w:szCs w:val="24"/>
          <w:u w:val="single"/>
        </w:rPr>
      </w:pPr>
      <w:r w:rsidRPr="007411DD">
        <w:rPr>
          <w:b/>
          <w:bCs/>
          <w:sz w:val="24"/>
          <w:szCs w:val="24"/>
          <w:u w:val="single"/>
        </w:rPr>
        <w:t>Github location</w:t>
      </w:r>
    </w:p>
    <w:p w14:paraId="1A68003D" w14:textId="540E7ABC" w:rsidR="00052540" w:rsidRDefault="001E2993" w:rsidP="00F217E3">
      <w:pPr>
        <w:rPr>
          <w:sz w:val="24"/>
          <w:szCs w:val="24"/>
        </w:rPr>
      </w:pPr>
      <w:hyperlink r:id="rId8" w:history="1">
        <w:r w:rsidRPr="00203FFC">
          <w:rPr>
            <w:rStyle w:val="Hyperlink"/>
            <w:sz w:val="24"/>
            <w:szCs w:val="24"/>
          </w:rPr>
          <w:t>https://github.com/debjava/spring-cloud-config-2022</w:t>
        </w:r>
      </w:hyperlink>
      <w:r w:rsidR="000E51AF">
        <w:rPr>
          <w:sz w:val="24"/>
          <w:szCs w:val="24"/>
        </w:rPr>
        <w:t xml:space="preserve">  </w:t>
      </w:r>
      <w:r w:rsidR="000E51AF" w:rsidRPr="000E51AF">
        <w:rPr>
          <w:sz w:val="24"/>
          <w:szCs w:val="24"/>
        </w:rPr>
        <w:sym w:font="Wingdings" w:char="F0E7"/>
      </w:r>
      <w:r w:rsidR="000E51AF">
        <w:rPr>
          <w:sz w:val="24"/>
          <w:szCs w:val="24"/>
        </w:rPr>
        <w:t xml:space="preserve"> Config Server</w:t>
      </w:r>
    </w:p>
    <w:p w14:paraId="12F73706" w14:textId="08FBC70C" w:rsidR="001E2993" w:rsidRDefault="001E2993" w:rsidP="00F217E3">
      <w:pPr>
        <w:rPr>
          <w:sz w:val="24"/>
          <w:szCs w:val="24"/>
        </w:rPr>
      </w:pPr>
      <w:hyperlink r:id="rId9" w:history="1">
        <w:r w:rsidRPr="00203FFC">
          <w:rPr>
            <w:rStyle w:val="Hyperlink"/>
            <w:sz w:val="24"/>
            <w:szCs w:val="24"/>
          </w:rPr>
          <w:t>https://github.com/debjava/spring-cloud-config-client-2022</w:t>
        </w:r>
      </w:hyperlink>
      <w:r w:rsidR="000E51AF">
        <w:rPr>
          <w:sz w:val="24"/>
          <w:szCs w:val="24"/>
        </w:rPr>
        <w:t xml:space="preserve">  </w:t>
      </w:r>
      <w:r w:rsidR="000E51AF" w:rsidRPr="000E51AF">
        <w:rPr>
          <w:sz w:val="24"/>
          <w:szCs w:val="24"/>
        </w:rPr>
        <w:sym w:font="Wingdings" w:char="F0E7"/>
      </w:r>
      <w:r w:rsidR="000E51AF">
        <w:rPr>
          <w:sz w:val="24"/>
          <w:szCs w:val="24"/>
        </w:rPr>
        <w:t xml:space="preserve"> Config Client or any other service</w:t>
      </w:r>
    </w:p>
    <w:p w14:paraId="725558DC" w14:textId="42B145FE" w:rsidR="001E2993" w:rsidRDefault="000E51AF" w:rsidP="00F217E3">
      <w:pPr>
        <w:rPr>
          <w:sz w:val="24"/>
          <w:szCs w:val="24"/>
        </w:rPr>
      </w:pPr>
      <w:hyperlink r:id="rId10" w:history="1">
        <w:r w:rsidRPr="00203FFC">
          <w:rPr>
            <w:rStyle w:val="Hyperlink"/>
            <w:sz w:val="24"/>
            <w:szCs w:val="24"/>
          </w:rPr>
          <w:t>https://github.com/debjava/spring-cloud-configs</w:t>
        </w:r>
      </w:hyperlink>
      <w:r>
        <w:rPr>
          <w:sz w:val="24"/>
          <w:szCs w:val="24"/>
        </w:rPr>
        <w:t xml:space="preserve">   </w:t>
      </w:r>
      <w:r w:rsidRPr="000E51AF">
        <w:rPr>
          <w:sz w:val="24"/>
          <w:szCs w:val="24"/>
        </w:rPr>
        <w:sym w:font="Wingdings" w:char="F0E7"/>
      </w:r>
      <w:r>
        <w:rPr>
          <w:sz w:val="24"/>
          <w:szCs w:val="24"/>
        </w:rPr>
        <w:t xml:space="preserve"> All configuration files</w:t>
      </w:r>
    </w:p>
    <w:p w14:paraId="0FE3E5FC" w14:textId="77777777" w:rsidR="000E51AF" w:rsidRPr="0078740D" w:rsidRDefault="000E51AF" w:rsidP="00F217E3">
      <w:pPr>
        <w:rPr>
          <w:sz w:val="24"/>
          <w:szCs w:val="24"/>
        </w:rPr>
      </w:pPr>
    </w:p>
    <w:sectPr w:rsidR="000E51AF" w:rsidRPr="0078740D" w:rsidSect="00F84140">
      <w:footerReference w:type="default" r:id="rId11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6A694" w14:textId="77777777" w:rsidR="00217F52" w:rsidRDefault="00217F52" w:rsidP="00F84140">
      <w:pPr>
        <w:spacing w:after="0" w:line="240" w:lineRule="auto"/>
      </w:pPr>
      <w:r>
        <w:separator/>
      </w:r>
    </w:p>
  </w:endnote>
  <w:endnote w:type="continuationSeparator" w:id="0">
    <w:p w14:paraId="2B71D1EA" w14:textId="77777777" w:rsidR="00217F52" w:rsidRDefault="00217F52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03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D29C706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C52937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E8613" w14:textId="77777777" w:rsidR="00217F52" w:rsidRDefault="00217F52" w:rsidP="00F84140">
      <w:pPr>
        <w:spacing w:after="0" w:line="240" w:lineRule="auto"/>
      </w:pPr>
      <w:r>
        <w:separator/>
      </w:r>
    </w:p>
  </w:footnote>
  <w:footnote w:type="continuationSeparator" w:id="0">
    <w:p w14:paraId="773F448F" w14:textId="77777777" w:rsidR="00217F52" w:rsidRDefault="00217F52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3F"/>
    <w:rsid w:val="0000674D"/>
    <w:rsid w:val="0004068E"/>
    <w:rsid w:val="00042900"/>
    <w:rsid w:val="00052540"/>
    <w:rsid w:val="0006020C"/>
    <w:rsid w:val="00064AD1"/>
    <w:rsid w:val="00076139"/>
    <w:rsid w:val="000E51AF"/>
    <w:rsid w:val="000E55B2"/>
    <w:rsid w:val="00136701"/>
    <w:rsid w:val="00190DDC"/>
    <w:rsid w:val="001A6105"/>
    <w:rsid w:val="001E2993"/>
    <w:rsid w:val="00217F52"/>
    <w:rsid w:val="00255BBC"/>
    <w:rsid w:val="002C4C41"/>
    <w:rsid w:val="0031169D"/>
    <w:rsid w:val="0033113F"/>
    <w:rsid w:val="00343694"/>
    <w:rsid w:val="003510E2"/>
    <w:rsid w:val="004B115A"/>
    <w:rsid w:val="004E5EA5"/>
    <w:rsid w:val="004F5FD6"/>
    <w:rsid w:val="005156B7"/>
    <w:rsid w:val="00535A29"/>
    <w:rsid w:val="00584113"/>
    <w:rsid w:val="0065062C"/>
    <w:rsid w:val="006B4CD4"/>
    <w:rsid w:val="006C2C92"/>
    <w:rsid w:val="006D2CE9"/>
    <w:rsid w:val="006E62EB"/>
    <w:rsid w:val="00706EFA"/>
    <w:rsid w:val="007411DD"/>
    <w:rsid w:val="00742720"/>
    <w:rsid w:val="0078740D"/>
    <w:rsid w:val="007D1714"/>
    <w:rsid w:val="007E74EF"/>
    <w:rsid w:val="0081348D"/>
    <w:rsid w:val="00834903"/>
    <w:rsid w:val="00881B99"/>
    <w:rsid w:val="00892622"/>
    <w:rsid w:val="00915626"/>
    <w:rsid w:val="00A231B0"/>
    <w:rsid w:val="00A72306"/>
    <w:rsid w:val="00B70EBD"/>
    <w:rsid w:val="00BA31D6"/>
    <w:rsid w:val="00BC2725"/>
    <w:rsid w:val="00C079A7"/>
    <w:rsid w:val="00C17804"/>
    <w:rsid w:val="00C31770"/>
    <w:rsid w:val="00C33723"/>
    <w:rsid w:val="00D60BAA"/>
    <w:rsid w:val="00DC3407"/>
    <w:rsid w:val="00DC4A4C"/>
    <w:rsid w:val="00DE2EB4"/>
    <w:rsid w:val="00DF50CC"/>
    <w:rsid w:val="00E25146"/>
    <w:rsid w:val="00E342B7"/>
    <w:rsid w:val="00E503DA"/>
    <w:rsid w:val="00EA2098"/>
    <w:rsid w:val="00F217E3"/>
    <w:rsid w:val="00F84140"/>
    <w:rsid w:val="00FB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45A7C"/>
  <w15:chartTrackingRefBased/>
  <w15:docId w15:val="{59F9FFDC-BA7C-4DE8-8B92-D1DAA245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90D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D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bjava/spring-cloud-config-202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E:/CQRS/spring-cloud-config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github.com/debjava/spring-cloud-config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debjava/spring-cloud-config-client-202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43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92</cp:revision>
  <dcterms:created xsi:type="dcterms:W3CDTF">2022-07-04T17:48:00Z</dcterms:created>
  <dcterms:modified xsi:type="dcterms:W3CDTF">2022-07-04T18:31:00Z</dcterms:modified>
</cp:coreProperties>
</file>