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9A" w:rsidRDefault="009B631E" w:rsidP="009B631E">
      <w:pPr>
        <w:pStyle w:val="Title"/>
      </w:pPr>
      <w:r>
        <w:t>Spring Bean Post Processor</w:t>
      </w:r>
    </w:p>
    <w:p w:rsidR="00465A1B" w:rsidRDefault="001F542E" w:rsidP="009B535E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As per Spring specifications, </w:t>
      </w:r>
      <w:r w:rsidRPr="001F54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 w:rsidRPr="001F542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BeanPostProcessor</w:t>
      </w:r>
      <w:proofErr w:type="spellEnd"/>
      <w:r w:rsidRPr="001F54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interface defines callback methods that you can implement to provide your own (or override the container's default) instantiation logic, dependency-resolution logic, and so forth. If you want to implement some custom logic after the Spring container finishes instantiating, configuring, and initializing a bean, you can plug in one or more </w:t>
      </w:r>
      <w:proofErr w:type="spellStart"/>
      <w:r w:rsidRPr="001F542E">
        <w:rPr>
          <w:rFonts w:ascii="Verdana" w:hAnsi="Verdana"/>
          <w:color w:val="000000"/>
          <w:sz w:val="23"/>
          <w:szCs w:val="23"/>
          <w:shd w:val="clear" w:color="auto" w:fill="FFFFFF"/>
        </w:rPr>
        <w:t>BeanPostProcessor</w:t>
      </w:r>
      <w:proofErr w:type="spellEnd"/>
      <w:r w:rsidRPr="001F542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implementations.</w:t>
      </w:r>
    </w:p>
    <w:p w:rsidR="009B535E" w:rsidRDefault="009B535E" w:rsidP="009B535E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There are two methods of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BeanPostProcessor</w:t>
      </w:r>
      <w:proofErr w:type="spellEnd"/>
    </w:p>
    <w:p w:rsidR="009B535E" w:rsidRDefault="009B535E" w:rsidP="009B535E">
      <w:pPr>
        <w:numPr>
          <w:ilvl w:val="0"/>
          <w:numId w:val="1"/>
        </w:numPr>
        <w:jc w:val="both"/>
        <w:rPr>
          <w:b/>
          <w:bCs/>
        </w:rPr>
      </w:pPr>
      <w:proofErr w:type="spellStart"/>
      <w:r w:rsidRPr="009B535E">
        <w:rPr>
          <w:b/>
          <w:bCs/>
        </w:rPr>
        <w:t>postProcessBeforeInitialization</w:t>
      </w:r>
      <w:proofErr w:type="spellEnd"/>
    </w:p>
    <w:p w:rsidR="009B535E" w:rsidRDefault="009B535E" w:rsidP="009B535E">
      <w:pPr>
        <w:numPr>
          <w:ilvl w:val="0"/>
          <w:numId w:val="1"/>
        </w:num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9B535E">
        <w:rPr>
          <w:b/>
          <w:bCs/>
        </w:rPr>
        <w:t>postProcessAfterInitialization</w:t>
      </w:r>
      <w:proofErr w:type="spellEnd"/>
      <w:r w:rsidRPr="009B535E">
        <w:t> </w:t>
      </w:r>
    </w:p>
    <w:p w:rsidR="009B535E" w:rsidRDefault="009B535E" w:rsidP="009B535E">
      <w:pPr>
        <w:jc w:val="both"/>
      </w:pPr>
      <w:r w:rsidRPr="009B535E">
        <w:t>So in essence the method </w:t>
      </w:r>
      <w:proofErr w:type="spellStart"/>
      <w:r w:rsidRPr="009B535E">
        <w:rPr>
          <w:b/>
          <w:bCs/>
        </w:rPr>
        <w:t>postProcessBeforeInitialization</w:t>
      </w:r>
      <w:proofErr w:type="spellEnd"/>
      <w:r w:rsidRPr="009B535E">
        <w:t xml:space="preserve"> defined in the </w:t>
      </w:r>
      <w:proofErr w:type="spellStart"/>
      <w:r w:rsidRPr="009B535E">
        <w:t>BeanPostProcessor</w:t>
      </w:r>
      <w:proofErr w:type="spellEnd"/>
      <w:r w:rsidRPr="009B535E">
        <w:t xml:space="preserve"> gets called (as the name indicates) before the initialization of beans and likewise </w:t>
      </w:r>
      <w:r>
        <w:t>t</w:t>
      </w:r>
      <w:r w:rsidRPr="009B535E">
        <w:t>he </w:t>
      </w:r>
      <w:proofErr w:type="spellStart"/>
      <w:r w:rsidRPr="009B535E">
        <w:rPr>
          <w:b/>
          <w:bCs/>
        </w:rPr>
        <w:t>postProcessAfterInitialization</w:t>
      </w:r>
      <w:proofErr w:type="spellEnd"/>
      <w:r w:rsidRPr="009B535E">
        <w:t> gets called after the initialization of the bean.</w:t>
      </w:r>
    </w:p>
    <w:p w:rsidR="009B535E" w:rsidRDefault="009B535E" w:rsidP="009B535E">
      <w:pPr>
        <w:jc w:val="both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t>Note :</w:t>
      </w:r>
      <w:proofErr w:type="gramEnd"/>
      <w:r>
        <w:t xml:space="preserve"> 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So basically the </w:t>
      </w:r>
      <w:proofErr w:type="spellStart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BeanPostProcessor</w:t>
      </w:r>
      <w:proofErr w:type="spellEnd"/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can be used to do custom instantiation logic for several beans wher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e</w:t>
      </w: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as the others are defined on a per bean basis.</w:t>
      </w:r>
    </w:p>
    <w:p w:rsidR="009B535E" w:rsidRDefault="009B535E" w:rsidP="009B535E">
      <w:pPr>
        <w:jc w:val="both"/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 w:rsidRPr="009B535E">
        <w:rPr>
          <w:rStyle w:val="Strong"/>
          <w:rFonts w:ascii="Arial" w:hAnsi="Arial" w:cs="Arial"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BeanPostProcessor</w:t>
      </w:r>
      <w:proofErr w:type="spellEnd"/>
      <w:r w:rsidRPr="009B535E">
        <w:rPr>
          <w:rStyle w:val="Strong"/>
          <w:rFonts w:ascii="Arial" w:hAnsi="Arial" w:cs="Arial"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 xml:space="preserve"> is used to customize the beans’ instantiation process.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BeanPostProcessor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class has two methods.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postProcessBeforeInitialization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 as name clearly says that it's used to make sure required actions are taken before initialization. e.g. you want to load certain property file/read data from the remote source/service.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2)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postProcessAfterInitialization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any thing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that you want to do after initialization before bean reference is given to application.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Sequence of the questioned methods in life cycle as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follows :</w:t>
      </w:r>
      <w:proofErr w:type="gramEnd"/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1)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BeanPostProcessor.postProcessBeforeInitialization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()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2)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init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3)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BeanPostProcessor.postProcessAfterInitialization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()</w:t>
      </w:r>
    </w:p>
    <w:p w:rsidR="009B535E" w:rsidRDefault="009B535E" w:rsidP="009B53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4)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destroy(</w:t>
      </w:r>
      <w:proofErr w:type="gramEnd"/>
      <w:r>
        <w:rPr>
          <w:rFonts w:ascii="Arial" w:hAnsi="Arial" w:cs="Arial"/>
          <w:color w:val="242729"/>
          <w:sz w:val="23"/>
          <w:szCs w:val="23"/>
        </w:rPr>
        <w:t>)</w:t>
      </w:r>
    </w:p>
    <w:p w:rsidR="009B535E" w:rsidRDefault="00997DAA" w:rsidP="009B535E">
      <w:pPr>
        <w:jc w:val="both"/>
      </w:pPr>
      <w:proofErr w:type="gramStart"/>
      <w:r>
        <w:t>An</w:t>
      </w:r>
      <w:proofErr w:type="gramEnd"/>
      <w:r>
        <w:t xml:space="preserve"> working example is given below.</w:t>
      </w:r>
    </w:p>
    <w:p w:rsidR="00997DAA" w:rsidRPr="00E35E90" w:rsidRDefault="00E35E90" w:rsidP="009B535E">
      <w:pPr>
        <w:jc w:val="both"/>
        <w:rPr>
          <w:b/>
          <w:bCs/>
          <w:u w:val="single"/>
        </w:rPr>
      </w:pPr>
      <w:r w:rsidRPr="00E35E90">
        <w:rPr>
          <w:b/>
          <w:bCs/>
          <w:u w:val="single"/>
        </w:rPr>
        <w:t>Employee.java</w:t>
      </w:r>
    </w:p>
    <w:p w:rsidR="00E35E90" w:rsidRDefault="00E35E90" w:rsidP="00E35E90">
      <w:pPr>
        <w:pStyle w:val="NoSpacing"/>
      </w:pPr>
      <w:r>
        <w:t xml:space="preserve">package </w:t>
      </w:r>
      <w:proofErr w:type="spellStart"/>
      <w:proofErr w:type="gramStart"/>
      <w:r>
        <w:t>com.ddlab.rnd.spring</w:t>
      </w:r>
      <w:proofErr w:type="spellEnd"/>
      <w:proofErr w:type="gramEnd"/>
      <w:r>
        <w:t>;</w:t>
      </w:r>
    </w:p>
    <w:p w:rsidR="00E35E90" w:rsidRDefault="00E35E90" w:rsidP="00E35E90">
      <w:pPr>
        <w:pStyle w:val="NoSpacing"/>
      </w:pPr>
      <w:r>
        <w:t>public class Employee {</w:t>
      </w:r>
    </w:p>
    <w:p w:rsidR="00E35E90" w:rsidRDefault="00E35E90" w:rsidP="00E35E90">
      <w:pPr>
        <w:pStyle w:val="NoSpacing"/>
      </w:pPr>
      <w:r>
        <w:t xml:space="preserve">    private String name;</w:t>
      </w:r>
    </w:p>
    <w:p w:rsidR="00E35E90" w:rsidRDefault="00E35E90" w:rsidP="00E35E90">
      <w:pPr>
        <w:pStyle w:val="NoSpacing"/>
      </w:pPr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:rsidR="00E35E90" w:rsidRDefault="00E35E90" w:rsidP="00E35E90">
      <w:pPr>
        <w:pStyle w:val="NoSpacing"/>
      </w:pPr>
    </w:p>
    <w:p w:rsidR="00E35E90" w:rsidRDefault="00E35E90" w:rsidP="00E35E90">
      <w:pPr>
        <w:pStyle w:val="NoSpacing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E35E90" w:rsidRDefault="00E35E90" w:rsidP="00E35E90">
      <w:pPr>
        <w:pStyle w:val="NoSpacing"/>
      </w:pPr>
      <w:r>
        <w:t xml:space="preserve">        return id;</w:t>
      </w:r>
    </w:p>
    <w:p w:rsidR="00E35E90" w:rsidRDefault="00E35E90" w:rsidP="00E35E90">
      <w:pPr>
        <w:pStyle w:val="NoSpacing"/>
      </w:pPr>
      <w:r>
        <w:t xml:space="preserve">    }</w:t>
      </w:r>
    </w:p>
    <w:p w:rsidR="00E35E90" w:rsidRDefault="00E35E90" w:rsidP="00E35E90">
      <w:pPr>
        <w:pStyle w:val="NoSpacing"/>
      </w:pPr>
    </w:p>
    <w:p w:rsidR="00E35E90" w:rsidRDefault="00E35E90" w:rsidP="00E35E90">
      <w:pPr>
        <w:pStyle w:val="NoSpacing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{</w:t>
      </w:r>
    </w:p>
    <w:p w:rsidR="00E35E90" w:rsidRDefault="00E35E90" w:rsidP="00E35E90">
      <w:pPr>
        <w:pStyle w:val="NoSpacing"/>
      </w:pPr>
      <w:r>
        <w:lastRenderedPageBreak/>
        <w:t xml:space="preserve">        this.id = id;</w:t>
      </w:r>
    </w:p>
    <w:p w:rsidR="00E35E90" w:rsidRDefault="00E35E90" w:rsidP="00E35E90">
      <w:pPr>
        <w:pStyle w:val="NoSpacing"/>
      </w:pPr>
      <w:r>
        <w:t xml:space="preserve">    }</w:t>
      </w:r>
    </w:p>
    <w:p w:rsidR="00E35E90" w:rsidRDefault="00E35E90" w:rsidP="00E35E90">
      <w:pPr>
        <w:pStyle w:val="NoSpacing"/>
      </w:pPr>
    </w:p>
    <w:p w:rsidR="00E35E90" w:rsidRDefault="00E35E90" w:rsidP="00E35E90">
      <w:pPr>
        <w:pStyle w:val="NoSpacing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E35E90" w:rsidRDefault="00E35E90" w:rsidP="00E35E90">
      <w:pPr>
        <w:pStyle w:val="NoSpacing"/>
      </w:pPr>
      <w:r>
        <w:t xml:space="preserve">        return name;</w:t>
      </w:r>
    </w:p>
    <w:p w:rsidR="00E35E90" w:rsidRDefault="00E35E90" w:rsidP="00E35E90">
      <w:pPr>
        <w:pStyle w:val="NoSpacing"/>
      </w:pPr>
      <w:r>
        <w:t xml:space="preserve">    }</w:t>
      </w:r>
    </w:p>
    <w:p w:rsidR="00E35E90" w:rsidRDefault="00E35E90" w:rsidP="00E35E90">
      <w:pPr>
        <w:pStyle w:val="NoSpacing"/>
      </w:pPr>
    </w:p>
    <w:p w:rsidR="00E35E90" w:rsidRDefault="00E35E90" w:rsidP="00E35E90">
      <w:pPr>
        <w:pStyle w:val="NoSpacing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E35E90" w:rsidRDefault="00E35E90" w:rsidP="00E35E90">
      <w:pPr>
        <w:pStyle w:val="NoSpacing"/>
      </w:pPr>
      <w:r>
        <w:t xml:space="preserve">        this.name = name;</w:t>
      </w:r>
    </w:p>
    <w:p w:rsidR="00E35E90" w:rsidRDefault="00E35E90" w:rsidP="00E35E90">
      <w:pPr>
        <w:pStyle w:val="NoSpacing"/>
      </w:pPr>
      <w:r>
        <w:t xml:space="preserve">    }</w:t>
      </w:r>
    </w:p>
    <w:p w:rsidR="00E35E90" w:rsidRDefault="00E35E90" w:rsidP="00E35E90">
      <w:pPr>
        <w:pStyle w:val="NoSpacing"/>
      </w:pPr>
    </w:p>
    <w:p w:rsidR="00E35E90" w:rsidRDefault="00E35E90" w:rsidP="00E35E90">
      <w:pPr>
        <w:pStyle w:val="NoSpacing"/>
      </w:pPr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:rsidR="00E35E90" w:rsidRDefault="00E35E90" w:rsidP="00E35E90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called , </w:t>
      </w:r>
      <w:proofErr w:type="spellStart"/>
      <w:r>
        <w:t>Emp</w:t>
      </w:r>
      <w:proofErr w:type="spellEnd"/>
      <w:r>
        <w:t xml:space="preserve"> object is getting initialized ...");</w:t>
      </w:r>
    </w:p>
    <w:p w:rsidR="00E35E90" w:rsidRDefault="00E35E90" w:rsidP="00E35E90">
      <w:pPr>
        <w:pStyle w:val="NoSpacing"/>
      </w:pPr>
      <w:r>
        <w:t xml:space="preserve">    }</w:t>
      </w:r>
    </w:p>
    <w:p w:rsidR="00E35E90" w:rsidRDefault="00E35E90" w:rsidP="00E35E90">
      <w:pPr>
        <w:pStyle w:val="NoSpacing"/>
      </w:pPr>
    </w:p>
    <w:p w:rsidR="00E35E90" w:rsidRDefault="00E35E90" w:rsidP="00E35E90">
      <w:pPr>
        <w:pStyle w:val="NoSpacing"/>
      </w:pPr>
      <w:r>
        <w:t xml:space="preserve">    public void </w:t>
      </w:r>
      <w:proofErr w:type="gramStart"/>
      <w:r>
        <w:t>destroy(</w:t>
      </w:r>
      <w:proofErr w:type="gramEnd"/>
      <w:r>
        <w:t>) {</w:t>
      </w:r>
    </w:p>
    <w:p w:rsidR="00E35E90" w:rsidRDefault="00E35E90" w:rsidP="00E35E90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destroy(</w:t>
      </w:r>
      <w:proofErr w:type="gramEnd"/>
      <w:r>
        <w:t xml:space="preserve">) method called , </w:t>
      </w:r>
      <w:proofErr w:type="spellStart"/>
      <w:r>
        <w:t>Emp</w:t>
      </w:r>
      <w:proofErr w:type="spellEnd"/>
      <w:r>
        <w:t xml:space="preserve"> object will be destroyed now ...");</w:t>
      </w:r>
    </w:p>
    <w:p w:rsidR="00E35E90" w:rsidRDefault="00E35E90" w:rsidP="00E35E90">
      <w:pPr>
        <w:pStyle w:val="NoSpacing"/>
      </w:pPr>
      <w:r>
        <w:t xml:space="preserve">    }</w:t>
      </w:r>
    </w:p>
    <w:p w:rsidR="00E35E90" w:rsidRDefault="00E35E90" w:rsidP="00E35E90">
      <w:pPr>
        <w:pStyle w:val="NoSpacing"/>
      </w:pPr>
      <w:r>
        <w:t>}</w:t>
      </w:r>
    </w:p>
    <w:p w:rsidR="0072675A" w:rsidRDefault="0072675A" w:rsidP="00E35E90">
      <w:pPr>
        <w:pStyle w:val="NoSpacing"/>
      </w:pPr>
    </w:p>
    <w:p w:rsidR="0072675A" w:rsidRDefault="00DA016F" w:rsidP="00E35E90">
      <w:pPr>
        <w:pStyle w:val="NoSpacing"/>
        <w:rPr>
          <w:b/>
          <w:bCs/>
          <w:u w:val="single"/>
        </w:rPr>
      </w:pPr>
      <w:r w:rsidRPr="00DA016F">
        <w:rPr>
          <w:b/>
          <w:bCs/>
          <w:u w:val="single"/>
        </w:rPr>
        <w:t>Project.java</w:t>
      </w:r>
    </w:p>
    <w:p w:rsidR="00DA016F" w:rsidRPr="00DA016F" w:rsidRDefault="00DA016F" w:rsidP="00DA016F">
      <w:pPr>
        <w:pStyle w:val="NoSpacing"/>
      </w:pPr>
      <w:r w:rsidRPr="00DA016F">
        <w:t xml:space="preserve">package </w:t>
      </w:r>
      <w:proofErr w:type="spellStart"/>
      <w:r w:rsidRPr="00DA016F">
        <w:t>com.ddlab.rnd.spring</w:t>
      </w:r>
      <w:proofErr w:type="spellEnd"/>
      <w:r w:rsidRPr="00DA016F">
        <w:t>;</w:t>
      </w:r>
      <w:r w:rsidRPr="00DA016F">
        <w:br/>
      </w:r>
      <w:r w:rsidRPr="00DA016F">
        <w:br/>
        <w:t>public class Project {</w:t>
      </w:r>
      <w:r w:rsidRPr="00DA016F">
        <w:br/>
        <w:t xml:space="preserve">    private String name;</w:t>
      </w:r>
      <w:r w:rsidRPr="00DA016F">
        <w:br/>
        <w:t xml:space="preserve">    private </w:t>
      </w:r>
      <w:proofErr w:type="spellStart"/>
      <w:r w:rsidRPr="00DA016F">
        <w:t>int</w:t>
      </w:r>
      <w:proofErr w:type="spellEnd"/>
      <w:r w:rsidRPr="00DA016F">
        <w:t xml:space="preserve"> id;</w:t>
      </w:r>
      <w:r w:rsidRPr="00DA016F">
        <w:br/>
      </w:r>
      <w:r w:rsidRPr="00DA016F">
        <w:br/>
        <w:t xml:space="preserve">    public </w:t>
      </w:r>
      <w:proofErr w:type="spellStart"/>
      <w:r w:rsidRPr="00DA016F">
        <w:t>int</w:t>
      </w:r>
      <w:proofErr w:type="spellEnd"/>
      <w:r w:rsidRPr="00DA016F">
        <w:t xml:space="preserve"> </w:t>
      </w:r>
      <w:proofErr w:type="spellStart"/>
      <w:r w:rsidRPr="00DA016F">
        <w:t>getId</w:t>
      </w:r>
      <w:proofErr w:type="spellEnd"/>
      <w:r w:rsidRPr="00DA016F">
        <w:t>() {</w:t>
      </w:r>
      <w:r w:rsidRPr="00DA016F">
        <w:br/>
        <w:t xml:space="preserve">        return id;</w:t>
      </w:r>
      <w:r w:rsidRPr="00DA016F">
        <w:br/>
        <w:t xml:space="preserve">    }</w:t>
      </w:r>
      <w:r w:rsidRPr="00DA016F">
        <w:br/>
      </w:r>
      <w:r w:rsidRPr="00DA016F">
        <w:br/>
        <w:t xml:space="preserve">    public void </w:t>
      </w:r>
      <w:proofErr w:type="spellStart"/>
      <w:r w:rsidRPr="00DA016F">
        <w:t>setId</w:t>
      </w:r>
      <w:proofErr w:type="spellEnd"/>
      <w:r w:rsidRPr="00DA016F">
        <w:t>(</w:t>
      </w:r>
      <w:proofErr w:type="spellStart"/>
      <w:r w:rsidRPr="00DA016F">
        <w:t>int</w:t>
      </w:r>
      <w:proofErr w:type="spellEnd"/>
      <w:r w:rsidRPr="00DA016F">
        <w:t xml:space="preserve"> id) {</w:t>
      </w:r>
      <w:r w:rsidRPr="00DA016F">
        <w:br/>
        <w:t xml:space="preserve">        this.id = id;</w:t>
      </w:r>
      <w:r w:rsidRPr="00DA016F">
        <w:br/>
        <w:t xml:space="preserve">    }</w:t>
      </w:r>
      <w:r w:rsidRPr="00DA016F">
        <w:br/>
      </w:r>
      <w:r w:rsidRPr="00DA016F">
        <w:br/>
        <w:t xml:space="preserve">    public String </w:t>
      </w:r>
      <w:proofErr w:type="spellStart"/>
      <w:r w:rsidRPr="00DA016F">
        <w:t>getName</w:t>
      </w:r>
      <w:proofErr w:type="spellEnd"/>
      <w:r w:rsidRPr="00DA016F">
        <w:t>() {</w:t>
      </w:r>
      <w:r w:rsidRPr="00DA016F">
        <w:br/>
        <w:t xml:space="preserve">        return name;</w:t>
      </w:r>
      <w:r w:rsidRPr="00DA016F">
        <w:br/>
        <w:t xml:space="preserve">    }</w:t>
      </w:r>
      <w:r w:rsidRPr="00DA016F">
        <w:br/>
      </w:r>
      <w:r w:rsidRPr="00DA016F">
        <w:br/>
        <w:t xml:space="preserve">    public void </w:t>
      </w:r>
      <w:proofErr w:type="spellStart"/>
      <w:r w:rsidRPr="00DA016F">
        <w:t>setName</w:t>
      </w:r>
      <w:proofErr w:type="spellEnd"/>
      <w:r w:rsidRPr="00DA016F">
        <w:t>(String name) {</w:t>
      </w:r>
      <w:r w:rsidRPr="00DA016F">
        <w:br/>
        <w:t xml:space="preserve">        this.name = name;</w:t>
      </w:r>
      <w:r w:rsidRPr="00DA016F">
        <w:br/>
        <w:t xml:space="preserve">    }</w:t>
      </w:r>
      <w:r w:rsidRPr="00DA016F">
        <w:br/>
      </w:r>
      <w:r w:rsidRPr="00DA016F">
        <w:br/>
        <w:t xml:space="preserve">    public void </w:t>
      </w:r>
      <w:proofErr w:type="spellStart"/>
      <w:r w:rsidRPr="00DA016F">
        <w:t>init</w:t>
      </w:r>
      <w:proofErr w:type="spellEnd"/>
      <w:r w:rsidRPr="00DA016F">
        <w:t>() {</w:t>
      </w:r>
      <w:r w:rsidRPr="00DA016F">
        <w:br/>
        <w:t xml:space="preserve">        </w:t>
      </w:r>
      <w:proofErr w:type="spellStart"/>
      <w:r w:rsidRPr="00DA016F">
        <w:t>System.out.println</w:t>
      </w:r>
      <w:proofErr w:type="spellEnd"/>
      <w:r w:rsidRPr="00DA016F">
        <w:t>("</w:t>
      </w:r>
      <w:proofErr w:type="spellStart"/>
      <w:r w:rsidRPr="00DA016F">
        <w:t>init</w:t>
      </w:r>
      <w:proofErr w:type="spellEnd"/>
      <w:r w:rsidRPr="00DA016F">
        <w:t>() method called , Project object is getting initialized ...");</w:t>
      </w:r>
      <w:r w:rsidRPr="00DA016F">
        <w:br/>
        <w:t xml:space="preserve">    }</w:t>
      </w:r>
      <w:r w:rsidRPr="00DA016F">
        <w:br/>
      </w:r>
      <w:r w:rsidRPr="00DA016F">
        <w:br/>
      </w:r>
      <w:r w:rsidRPr="00DA016F">
        <w:lastRenderedPageBreak/>
        <w:t xml:space="preserve">    public void destroy() {</w:t>
      </w:r>
      <w:r w:rsidRPr="00DA016F">
        <w:br/>
        <w:t xml:space="preserve">        </w:t>
      </w:r>
      <w:proofErr w:type="spellStart"/>
      <w:r w:rsidRPr="00DA016F">
        <w:t>System.out.println</w:t>
      </w:r>
      <w:proofErr w:type="spellEnd"/>
      <w:r w:rsidRPr="00DA016F">
        <w:t>("destroy() method called , Project object will be destroyed now ...");</w:t>
      </w:r>
      <w:r w:rsidRPr="00DA016F">
        <w:br/>
        <w:t xml:space="preserve">    }</w:t>
      </w:r>
      <w:r w:rsidRPr="00DA016F">
        <w:br/>
        <w:t>}</w:t>
      </w:r>
    </w:p>
    <w:p w:rsidR="00DA016F" w:rsidRDefault="00DA016F" w:rsidP="00E35E90">
      <w:pPr>
        <w:pStyle w:val="NoSpacing"/>
      </w:pPr>
    </w:p>
    <w:p w:rsidR="00DA016F" w:rsidRPr="007A3DF1" w:rsidRDefault="007A3DF1" w:rsidP="00E35E90">
      <w:pPr>
        <w:pStyle w:val="NoSpacing"/>
        <w:rPr>
          <w:b/>
          <w:bCs/>
          <w:u w:val="single"/>
        </w:rPr>
      </w:pPr>
      <w:r w:rsidRPr="007A3DF1">
        <w:rPr>
          <w:b/>
          <w:bCs/>
          <w:u w:val="single"/>
        </w:rPr>
        <w:t>InitBeans.java</w:t>
      </w:r>
    </w:p>
    <w:p w:rsidR="007A3DF1" w:rsidRPr="007A3DF1" w:rsidRDefault="007A3DF1" w:rsidP="007A3DF1">
      <w:pPr>
        <w:pStyle w:val="NoSpacing"/>
      </w:pPr>
      <w:r w:rsidRPr="007A3DF1">
        <w:t xml:space="preserve">package </w:t>
      </w:r>
      <w:proofErr w:type="spellStart"/>
      <w:r w:rsidRPr="007A3DF1">
        <w:t>com.ddlab.rnd.spring</w:t>
      </w:r>
      <w:proofErr w:type="spellEnd"/>
      <w:r w:rsidRPr="007A3DF1">
        <w:t>;</w:t>
      </w:r>
      <w:r w:rsidRPr="007A3DF1">
        <w:br/>
      </w:r>
      <w:r w:rsidRPr="007A3DF1">
        <w:br/>
        <w:t xml:space="preserve">import </w:t>
      </w:r>
      <w:proofErr w:type="spellStart"/>
      <w:r w:rsidRPr="007A3DF1">
        <w:t>org.springframework.beans.factory.config.BeanPostProcessor</w:t>
      </w:r>
      <w:proofErr w:type="spellEnd"/>
      <w:r w:rsidRPr="007A3DF1">
        <w:t>;</w:t>
      </w:r>
      <w:r w:rsidRPr="007A3DF1">
        <w:br/>
        <w:t xml:space="preserve">import </w:t>
      </w:r>
      <w:proofErr w:type="spellStart"/>
      <w:r w:rsidRPr="007A3DF1">
        <w:t>org.springframework.beans.BeansException</w:t>
      </w:r>
      <w:proofErr w:type="spellEnd"/>
      <w:r w:rsidRPr="007A3DF1">
        <w:t>;</w:t>
      </w:r>
      <w:r w:rsidRPr="007A3DF1">
        <w:br/>
      </w:r>
      <w:r w:rsidRPr="007A3DF1">
        <w:br/>
        <w:t xml:space="preserve">public class </w:t>
      </w:r>
      <w:proofErr w:type="spellStart"/>
      <w:r w:rsidRPr="007A3DF1">
        <w:t>InitBeans</w:t>
      </w:r>
      <w:proofErr w:type="spellEnd"/>
      <w:r w:rsidRPr="007A3DF1">
        <w:t xml:space="preserve"> implements </w:t>
      </w:r>
      <w:proofErr w:type="spellStart"/>
      <w:r w:rsidRPr="007A3DF1">
        <w:t>BeanPostProcessor</w:t>
      </w:r>
      <w:proofErr w:type="spellEnd"/>
      <w:r w:rsidRPr="007A3DF1">
        <w:t xml:space="preserve"> {</w:t>
      </w:r>
      <w:r w:rsidRPr="007A3DF1">
        <w:br/>
        <w:t xml:space="preserve"> </w:t>
      </w:r>
      <w:r w:rsidRPr="007A3DF1">
        <w:br/>
        <w:t xml:space="preserve">   public Object </w:t>
      </w:r>
      <w:proofErr w:type="spellStart"/>
      <w:r w:rsidRPr="007A3DF1">
        <w:t>postProcessBeforeInitialization</w:t>
      </w:r>
      <w:proofErr w:type="spellEnd"/>
      <w:r w:rsidRPr="007A3DF1">
        <w:t xml:space="preserve">(Object bean, String </w:t>
      </w:r>
      <w:proofErr w:type="spellStart"/>
      <w:r w:rsidRPr="007A3DF1">
        <w:t>beanName</w:t>
      </w:r>
      <w:proofErr w:type="spellEnd"/>
      <w:r w:rsidRPr="007A3DF1">
        <w:t xml:space="preserve">) throws </w:t>
      </w:r>
      <w:proofErr w:type="spellStart"/>
      <w:r w:rsidRPr="007A3DF1">
        <w:t>BeansException</w:t>
      </w:r>
      <w:proofErr w:type="spellEnd"/>
      <w:r w:rsidRPr="007A3DF1">
        <w:t xml:space="preserve"> {</w:t>
      </w:r>
      <w:r w:rsidRPr="007A3DF1">
        <w:br/>
        <w:t xml:space="preserve">      </w:t>
      </w:r>
      <w:proofErr w:type="spellStart"/>
      <w:r w:rsidRPr="007A3DF1">
        <w:t>System.</w:t>
      </w:r>
      <w:r w:rsidRPr="007A3DF1">
        <w:rPr>
          <w:i/>
          <w:iCs/>
        </w:rPr>
        <w:t>out</w:t>
      </w:r>
      <w:r w:rsidRPr="007A3DF1">
        <w:t>.println</w:t>
      </w:r>
      <w:proofErr w:type="spellEnd"/>
      <w:r w:rsidRPr="007A3DF1">
        <w:t>("</w:t>
      </w:r>
      <w:proofErr w:type="spellStart"/>
      <w:r w:rsidRPr="007A3DF1">
        <w:t>BeforeInitialization</w:t>
      </w:r>
      <w:proofErr w:type="spellEnd"/>
      <w:r w:rsidRPr="007A3DF1">
        <w:t xml:space="preserve"> : " + </w:t>
      </w:r>
      <w:proofErr w:type="spellStart"/>
      <w:r w:rsidRPr="007A3DF1">
        <w:t>beanName</w:t>
      </w:r>
      <w:proofErr w:type="spellEnd"/>
      <w:r w:rsidRPr="007A3DF1">
        <w:t>);</w:t>
      </w:r>
      <w:r w:rsidRPr="007A3DF1">
        <w:br/>
        <w:t xml:space="preserve">      if( bean </w:t>
      </w:r>
      <w:proofErr w:type="spellStart"/>
      <w:r w:rsidRPr="007A3DF1">
        <w:t>instanceof</w:t>
      </w:r>
      <w:proofErr w:type="spellEnd"/>
      <w:r w:rsidRPr="007A3DF1">
        <w:t xml:space="preserve"> Employee ) {</w:t>
      </w:r>
      <w:r w:rsidRPr="007A3DF1">
        <w:br/>
        <w:t xml:space="preserve">         Employee </w:t>
      </w:r>
      <w:proofErr w:type="spellStart"/>
      <w:r w:rsidRPr="007A3DF1">
        <w:t>emp</w:t>
      </w:r>
      <w:proofErr w:type="spellEnd"/>
      <w:r w:rsidRPr="007A3DF1">
        <w:t xml:space="preserve"> = (Employee) bean;</w:t>
      </w:r>
      <w:r w:rsidRPr="007A3DF1">
        <w:br/>
        <w:t xml:space="preserve">         </w:t>
      </w:r>
      <w:proofErr w:type="spellStart"/>
      <w:r w:rsidRPr="007A3DF1">
        <w:t>emp.setId</w:t>
      </w:r>
      <w:proofErr w:type="spellEnd"/>
      <w:r w:rsidRPr="007A3DF1">
        <w:t>(1);</w:t>
      </w:r>
      <w:r w:rsidRPr="007A3DF1">
        <w:br/>
        <w:t xml:space="preserve">      }</w:t>
      </w:r>
      <w:r w:rsidRPr="007A3DF1">
        <w:br/>
      </w:r>
      <w:r w:rsidRPr="007A3DF1">
        <w:br/>
        <w:t xml:space="preserve">      if( bean </w:t>
      </w:r>
      <w:proofErr w:type="spellStart"/>
      <w:r w:rsidRPr="007A3DF1">
        <w:t>instanceof</w:t>
      </w:r>
      <w:proofErr w:type="spellEnd"/>
      <w:r w:rsidRPr="007A3DF1">
        <w:t xml:space="preserve"> Project ) {</w:t>
      </w:r>
      <w:r w:rsidRPr="007A3DF1">
        <w:br/>
        <w:t xml:space="preserve">         Project </w:t>
      </w:r>
      <w:proofErr w:type="spellStart"/>
      <w:r w:rsidRPr="007A3DF1">
        <w:t>project</w:t>
      </w:r>
      <w:proofErr w:type="spellEnd"/>
      <w:r w:rsidRPr="007A3DF1">
        <w:t xml:space="preserve"> = (Project) bean;</w:t>
      </w:r>
      <w:r w:rsidRPr="007A3DF1">
        <w:br/>
        <w:t xml:space="preserve">         </w:t>
      </w:r>
      <w:proofErr w:type="spellStart"/>
      <w:r w:rsidRPr="007A3DF1">
        <w:t>project.setId</w:t>
      </w:r>
      <w:proofErr w:type="spellEnd"/>
      <w:r w:rsidRPr="007A3DF1">
        <w:t>(1);</w:t>
      </w:r>
      <w:r w:rsidRPr="007A3DF1">
        <w:br/>
        <w:t xml:space="preserve">      }</w:t>
      </w:r>
      <w:r w:rsidRPr="007A3DF1">
        <w:br/>
      </w:r>
      <w:r w:rsidRPr="007A3DF1">
        <w:br/>
        <w:t xml:space="preserve">      return bean;  // you can return any other object as well</w:t>
      </w:r>
      <w:r w:rsidRPr="007A3DF1">
        <w:br/>
        <w:t xml:space="preserve">   }</w:t>
      </w:r>
      <w:r w:rsidRPr="007A3DF1">
        <w:br/>
      </w:r>
      <w:r w:rsidRPr="007A3DF1">
        <w:br/>
        <w:t xml:space="preserve">   public Object </w:t>
      </w:r>
      <w:proofErr w:type="spellStart"/>
      <w:r w:rsidRPr="007A3DF1">
        <w:t>postProcessAfterInitialization</w:t>
      </w:r>
      <w:proofErr w:type="spellEnd"/>
      <w:r w:rsidRPr="007A3DF1">
        <w:t xml:space="preserve">(Object bean, String </w:t>
      </w:r>
      <w:proofErr w:type="spellStart"/>
      <w:r w:rsidRPr="007A3DF1">
        <w:t>beanName</w:t>
      </w:r>
      <w:proofErr w:type="spellEnd"/>
      <w:r w:rsidRPr="007A3DF1">
        <w:t xml:space="preserve">) throws </w:t>
      </w:r>
      <w:proofErr w:type="spellStart"/>
      <w:r w:rsidRPr="007A3DF1">
        <w:t>BeansException</w:t>
      </w:r>
      <w:proofErr w:type="spellEnd"/>
      <w:r w:rsidRPr="007A3DF1">
        <w:t xml:space="preserve"> {</w:t>
      </w:r>
      <w:r w:rsidRPr="007A3DF1">
        <w:br/>
        <w:t xml:space="preserve">      </w:t>
      </w:r>
      <w:proofErr w:type="spellStart"/>
      <w:r w:rsidRPr="007A3DF1">
        <w:t>System.</w:t>
      </w:r>
      <w:r w:rsidRPr="007A3DF1">
        <w:rPr>
          <w:i/>
          <w:iCs/>
        </w:rPr>
        <w:t>out</w:t>
      </w:r>
      <w:r w:rsidRPr="007A3DF1">
        <w:t>.println</w:t>
      </w:r>
      <w:proofErr w:type="spellEnd"/>
      <w:r w:rsidRPr="007A3DF1">
        <w:t>("</w:t>
      </w:r>
      <w:proofErr w:type="spellStart"/>
      <w:r w:rsidRPr="007A3DF1">
        <w:t>AfterInitialization</w:t>
      </w:r>
      <w:proofErr w:type="spellEnd"/>
      <w:r w:rsidRPr="007A3DF1">
        <w:t xml:space="preserve"> : " + </w:t>
      </w:r>
      <w:proofErr w:type="spellStart"/>
      <w:r w:rsidRPr="007A3DF1">
        <w:t>beanName</w:t>
      </w:r>
      <w:proofErr w:type="spellEnd"/>
      <w:r w:rsidRPr="007A3DF1">
        <w:t>);</w:t>
      </w:r>
      <w:r w:rsidRPr="007A3DF1">
        <w:br/>
        <w:t xml:space="preserve">      return bean;  // you can return any other object as well</w:t>
      </w:r>
      <w:r w:rsidRPr="007A3DF1">
        <w:br/>
        <w:t xml:space="preserve">   }</w:t>
      </w:r>
      <w:r w:rsidRPr="007A3DF1">
        <w:br/>
      </w:r>
      <w:r w:rsidRPr="007A3DF1">
        <w:br/>
        <w:t>}</w:t>
      </w:r>
    </w:p>
    <w:p w:rsidR="007A3DF1" w:rsidRDefault="007A3DF1" w:rsidP="00E35E90">
      <w:pPr>
        <w:pStyle w:val="NoSpacing"/>
      </w:pPr>
    </w:p>
    <w:p w:rsidR="00B9011A" w:rsidRDefault="00B9011A" w:rsidP="00E35E90">
      <w:pPr>
        <w:pStyle w:val="NoSpacing"/>
        <w:rPr>
          <w:b/>
          <w:bCs/>
          <w:u w:val="single"/>
        </w:rPr>
      </w:pPr>
      <w:r w:rsidRPr="00B9011A">
        <w:rPr>
          <w:b/>
          <w:bCs/>
          <w:u w:val="single"/>
        </w:rPr>
        <w:t>MainApp.java</w:t>
      </w:r>
    </w:p>
    <w:p w:rsidR="00B9011A" w:rsidRPr="00B9011A" w:rsidRDefault="00B9011A" w:rsidP="00B9011A">
      <w:pPr>
        <w:pStyle w:val="NoSpacing"/>
      </w:pPr>
      <w:r w:rsidRPr="00B9011A">
        <w:t xml:space="preserve">package </w:t>
      </w:r>
      <w:proofErr w:type="spellStart"/>
      <w:r w:rsidRPr="00B9011A">
        <w:t>com.ddlab.rnd.spring</w:t>
      </w:r>
      <w:proofErr w:type="spellEnd"/>
      <w:r w:rsidRPr="00B9011A">
        <w:t>;</w:t>
      </w:r>
      <w:r w:rsidRPr="00B9011A">
        <w:br/>
      </w:r>
      <w:r w:rsidRPr="00B9011A">
        <w:br/>
        <w:t xml:space="preserve">import </w:t>
      </w:r>
      <w:proofErr w:type="spellStart"/>
      <w:r w:rsidRPr="00B9011A">
        <w:t>org.springframework.context.support.AbstractApplicationContext</w:t>
      </w:r>
      <w:proofErr w:type="spellEnd"/>
      <w:r w:rsidRPr="00B9011A">
        <w:t>;</w:t>
      </w:r>
      <w:r w:rsidRPr="00B9011A">
        <w:br/>
        <w:t>import org.springframework.context.support.ClassPathXmlApplicationContext;</w:t>
      </w:r>
      <w:r w:rsidRPr="00B9011A">
        <w:br/>
      </w:r>
      <w:r w:rsidRPr="00B9011A">
        <w:br/>
        <w:t xml:space="preserve">public class </w:t>
      </w:r>
      <w:proofErr w:type="spellStart"/>
      <w:r w:rsidRPr="00B9011A">
        <w:t>MainApp</w:t>
      </w:r>
      <w:proofErr w:type="spellEnd"/>
      <w:r w:rsidRPr="00B9011A">
        <w:t xml:space="preserve"> {</w:t>
      </w:r>
      <w:r w:rsidRPr="00B9011A">
        <w:br/>
        <w:t xml:space="preserve">   public static void main(String[] </w:t>
      </w:r>
      <w:proofErr w:type="spellStart"/>
      <w:r w:rsidRPr="00B9011A">
        <w:t>args</w:t>
      </w:r>
      <w:proofErr w:type="spellEnd"/>
      <w:r w:rsidRPr="00B9011A">
        <w:t>) {</w:t>
      </w:r>
      <w:r w:rsidRPr="00B9011A">
        <w:br/>
      </w:r>
      <w:r w:rsidRPr="00B9011A">
        <w:br/>
        <w:t xml:space="preserve">      </w:t>
      </w:r>
      <w:proofErr w:type="spellStart"/>
      <w:r w:rsidRPr="00B9011A">
        <w:t>AbstractApplicationContext</w:t>
      </w:r>
      <w:proofErr w:type="spellEnd"/>
      <w:r w:rsidRPr="00B9011A">
        <w:t xml:space="preserve"> context = new </w:t>
      </w:r>
      <w:proofErr w:type="spellStart"/>
      <w:r w:rsidRPr="00B9011A">
        <w:t>ClassPathXmlApplicationContext</w:t>
      </w:r>
      <w:proofErr w:type="spellEnd"/>
      <w:r w:rsidRPr="00B9011A">
        <w:t>("beans.xml");</w:t>
      </w:r>
      <w:r w:rsidRPr="00B9011A">
        <w:br/>
      </w:r>
      <w:r w:rsidRPr="00B9011A">
        <w:br/>
        <w:t xml:space="preserve">      Employee </w:t>
      </w:r>
      <w:proofErr w:type="spellStart"/>
      <w:r w:rsidRPr="00B9011A">
        <w:t>obj</w:t>
      </w:r>
      <w:proofErr w:type="spellEnd"/>
      <w:r w:rsidRPr="00B9011A">
        <w:t xml:space="preserve"> = (Employee) </w:t>
      </w:r>
      <w:proofErr w:type="spellStart"/>
      <w:r w:rsidRPr="00B9011A">
        <w:t>context.getBean</w:t>
      </w:r>
      <w:proofErr w:type="spellEnd"/>
      <w:r w:rsidRPr="00B9011A">
        <w:t>("</w:t>
      </w:r>
      <w:proofErr w:type="spellStart"/>
      <w:r w:rsidRPr="00B9011A">
        <w:t>emp</w:t>
      </w:r>
      <w:proofErr w:type="spellEnd"/>
      <w:r w:rsidRPr="00B9011A">
        <w:t>");</w:t>
      </w:r>
      <w:r w:rsidRPr="00B9011A">
        <w:br/>
      </w:r>
      <w:r w:rsidRPr="00B9011A">
        <w:lastRenderedPageBreak/>
        <w:t xml:space="preserve">      </w:t>
      </w:r>
      <w:proofErr w:type="spellStart"/>
      <w:r w:rsidRPr="00B9011A">
        <w:t>System.</w:t>
      </w:r>
      <w:r w:rsidRPr="00B9011A">
        <w:rPr>
          <w:i/>
          <w:iCs/>
        </w:rPr>
        <w:t>out</w:t>
      </w:r>
      <w:r w:rsidRPr="00B9011A">
        <w:t>.println</w:t>
      </w:r>
      <w:proofErr w:type="spellEnd"/>
      <w:r w:rsidRPr="00B9011A">
        <w:t>(</w:t>
      </w:r>
      <w:proofErr w:type="spellStart"/>
      <w:r w:rsidRPr="00B9011A">
        <w:t>obj.getName</w:t>
      </w:r>
      <w:proofErr w:type="spellEnd"/>
      <w:r w:rsidRPr="00B9011A">
        <w:t>());</w:t>
      </w:r>
      <w:r w:rsidRPr="00B9011A">
        <w:br/>
        <w:t xml:space="preserve">      </w:t>
      </w:r>
      <w:proofErr w:type="spellStart"/>
      <w:r w:rsidRPr="00B9011A">
        <w:t>System.</w:t>
      </w:r>
      <w:r w:rsidRPr="00B9011A">
        <w:rPr>
          <w:i/>
          <w:iCs/>
        </w:rPr>
        <w:t>out</w:t>
      </w:r>
      <w:r w:rsidRPr="00B9011A">
        <w:t>.println</w:t>
      </w:r>
      <w:proofErr w:type="spellEnd"/>
      <w:r w:rsidRPr="00B9011A">
        <w:t>(</w:t>
      </w:r>
      <w:proofErr w:type="spellStart"/>
      <w:r w:rsidRPr="00B9011A">
        <w:t>obj.getId</w:t>
      </w:r>
      <w:proofErr w:type="spellEnd"/>
      <w:r w:rsidRPr="00B9011A">
        <w:t>());</w:t>
      </w:r>
      <w:r w:rsidRPr="00B9011A">
        <w:br/>
        <w:t xml:space="preserve">      </w:t>
      </w:r>
      <w:proofErr w:type="spellStart"/>
      <w:r w:rsidRPr="00B9011A">
        <w:t>context.registerShutdownHook</w:t>
      </w:r>
      <w:proofErr w:type="spellEnd"/>
      <w:r w:rsidRPr="00B9011A">
        <w:t>();</w:t>
      </w:r>
      <w:r w:rsidRPr="00B9011A">
        <w:br/>
        <w:t xml:space="preserve">   }</w:t>
      </w:r>
      <w:r w:rsidRPr="00B9011A">
        <w:br/>
        <w:t>}</w:t>
      </w:r>
    </w:p>
    <w:p w:rsidR="00B9011A" w:rsidRDefault="00B9011A" w:rsidP="00E35E90">
      <w:pPr>
        <w:pStyle w:val="NoSpacing"/>
      </w:pPr>
    </w:p>
    <w:p w:rsidR="008C7C31" w:rsidRDefault="008C7C31" w:rsidP="00E35E90">
      <w:pPr>
        <w:pStyle w:val="NoSpacing"/>
        <w:rPr>
          <w:b/>
          <w:bCs/>
          <w:u w:val="single"/>
        </w:rPr>
      </w:pPr>
      <w:r w:rsidRPr="008C7C31">
        <w:rPr>
          <w:b/>
          <w:bCs/>
          <w:u w:val="single"/>
        </w:rPr>
        <w:t>beans.xml</w:t>
      </w:r>
    </w:p>
    <w:p w:rsidR="002C7E07" w:rsidRPr="002C7E07" w:rsidRDefault="002C7E07" w:rsidP="002C7E07">
      <w:pPr>
        <w:pStyle w:val="NoSpacing"/>
      </w:pPr>
      <w:r w:rsidRPr="002C7E07">
        <w:t xml:space="preserve">&lt;beans </w:t>
      </w:r>
      <w:proofErr w:type="spellStart"/>
      <w:r w:rsidRPr="002C7E07">
        <w:t>xmlns</w:t>
      </w:r>
      <w:proofErr w:type="spellEnd"/>
      <w:r w:rsidRPr="002C7E07">
        <w:t>="http://www.springframework.org/schema/beans"</w:t>
      </w:r>
      <w:r w:rsidRPr="002C7E07">
        <w:br/>
        <w:t xml:space="preserve">       </w:t>
      </w:r>
      <w:proofErr w:type="spellStart"/>
      <w:r w:rsidRPr="002C7E07">
        <w:t>xmlns:xsi</w:t>
      </w:r>
      <w:proofErr w:type="spellEnd"/>
      <w:r w:rsidRPr="002C7E07">
        <w:t>="http://www.w3.org/2001/XMLSchema-instance"</w:t>
      </w:r>
      <w:r w:rsidRPr="002C7E07">
        <w:br/>
        <w:t xml:space="preserve">       </w:t>
      </w:r>
      <w:proofErr w:type="spellStart"/>
      <w:r w:rsidRPr="002C7E07">
        <w:t>xsi:schemaLocation</w:t>
      </w:r>
      <w:proofErr w:type="spellEnd"/>
      <w:r w:rsidRPr="002C7E07">
        <w:t>="http://www.springframework.org/schema/beans</w:t>
      </w:r>
      <w:r w:rsidRPr="002C7E07">
        <w:br/>
        <w:t xml:space="preserve">    http://www.springframework.org/schema/beans/spring-beans-3.0.xsd"&gt;</w:t>
      </w:r>
      <w:r w:rsidRPr="002C7E07">
        <w:br/>
      </w:r>
      <w:r w:rsidRPr="002C7E07">
        <w:br/>
        <w:t xml:space="preserve">    &lt;bean id="</w:t>
      </w:r>
      <w:proofErr w:type="spellStart"/>
      <w:r w:rsidRPr="002C7E07">
        <w:t>emp</w:t>
      </w:r>
      <w:proofErr w:type="spellEnd"/>
      <w:r w:rsidRPr="002C7E07">
        <w:t>" class="</w:t>
      </w:r>
      <w:proofErr w:type="spellStart"/>
      <w:r w:rsidRPr="002C7E07">
        <w:t>com.ddlab.rnd.spring.Employee</w:t>
      </w:r>
      <w:proofErr w:type="spellEnd"/>
      <w:r w:rsidRPr="002C7E07">
        <w:t>"</w:t>
      </w:r>
      <w:r w:rsidRPr="002C7E07">
        <w:br/>
        <w:t xml:space="preserve">          </w:t>
      </w:r>
      <w:proofErr w:type="spellStart"/>
      <w:r w:rsidRPr="002C7E07">
        <w:t>init</w:t>
      </w:r>
      <w:proofErr w:type="spellEnd"/>
      <w:r w:rsidRPr="002C7E07">
        <w:t>-method="</w:t>
      </w:r>
      <w:proofErr w:type="spellStart"/>
      <w:r w:rsidRPr="002C7E07">
        <w:t>init</w:t>
      </w:r>
      <w:proofErr w:type="spellEnd"/>
      <w:r w:rsidRPr="002C7E07">
        <w:t>" destroy-method="destroy"&gt;</w:t>
      </w:r>
      <w:r w:rsidRPr="002C7E07">
        <w:br/>
        <w:t xml:space="preserve">        &lt;property name="name" value="Hello World!"/&gt;</w:t>
      </w:r>
      <w:r w:rsidRPr="002C7E07">
        <w:br/>
        <w:t xml:space="preserve">    &lt;/bean&gt;</w:t>
      </w:r>
      <w:r w:rsidRPr="002C7E07">
        <w:br/>
      </w:r>
      <w:r w:rsidRPr="002C7E07">
        <w:br/>
        <w:t xml:space="preserve">    &lt;bean id="project" class="</w:t>
      </w:r>
      <w:proofErr w:type="spellStart"/>
      <w:r w:rsidRPr="002C7E07">
        <w:t>com.ddlab.rnd.spring.Project</w:t>
      </w:r>
      <w:proofErr w:type="spellEnd"/>
      <w:r w:rsidRPr="002C7E07">
        <w:t>"</w:t>
      </w:r>
      <w:r w:rsidRPr="002C7E07">
        <w:br/>
        <w:t xml:space="preserve">          </w:t>
      </w:r>
      <w:proofErr w:type="spellStart"/>
      <w:r w:rsidRPr="002C7E07">
        <w:t>init</w:t>
      </w:r>
      <w:proofErr w:type="spellEnd"/>
      <w:r w:rsidRPr="002C7E07">
        <w:t>-method="</w:t>
      </w:r>
      <w:proofErr w:type="spellStart"/>
      <w:r w:rsidRPr="002C7E07">
        <w:t>init</w:t>
      </w:r>
      <w:proofErr w:type="spellEnd"/>
      <w:r w:rsidRPr="002C7E07">
        <w:t>" destroy-method="destroy"&gt;</w:t>
      </w:r>
      <w:r w:rsidRPr="002C7E07">
        <w:br/>
        <w:t xml:space="preserve">        &lt;property name="name" value="Digital marketing"/&gt;</w:t>
      </w:r>
      <w:r w:rsidRPr="002C7E07">
        <w:br/>
        <w:t xml:space="preserve">    &lt;/bean&gt;</w:t>
      </w:r>
      <w:r w:rsidRPr="002C7E07">
        <w:br/>
      </w:r>
      <w:r w:rsidRPr="002C7E07">
        <w:br/>
        <w:t xml:space="preserve">    &lt;bean class="</w:t>
      </w:r>
      <w:proofErr w:type="spellStart"/>
      <w:r w:rsidRPr="002C7E07">
        <w:t>com.ddlab.rnd.spring.InitBeans</w:t>
      </w:r>
      <w:proofErr w:type="spellEnd"/>
      <w:r w:rsidRPr="002C7E07">
        <w:t>" /&gt;</w:t>
      </w:r>
      <w:r w:rsidRPr="002C7E07">
        <w:br/>
      </w:r>
      <w:r w:rsidRPr="002C7E07">
        <w:br/>
        <w:t>&lt;/beans&gt;</w:t>
      </w:r>
    </w:p>
    <w:p w:rsidR="008C7C31" w:rsidRDefault="002B2AFC" w:rsidP="00E35E90">
      <w:pPr>
        <w:pStyle w:val="NoSpacing"/>
        <w:rPr>
          <w:b/>
          <w:bCs/>
          <w:u w:val="single"/>
        </w:rPr>
      </w:pPr>
      <w:r w:rsidRPr="002B2AFC">
        <w:rPr>
          <w:b/>
          <w:bCs/>
          <w:u w:val="single"/>
        </w:rPr>
        <w:t>Output is given below</w:t>
      </w:r>
    </w:p>
    <w:p w:rsidR="002B2AFC" w:rsidRDefault="002B2AFC" w:rsidP="002B2AFC">
      <w:pPr>
        <w:pStyle w:val="NoSpacing"/>
      </w:pPr>
      <w:proofErr w:type="spellStart"/>
      <w:proofErr w:type="gramStart"/>
      <w:r>
        <w:t>BeforeInitialization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B2AFC" w:rsidRDefault="002B2AFC" w:rsidP="002B2AFC">
      <w:pPr>
        <w:pStyle w:val="NoSpacing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called , </w:t>
      </w:r>
      <w:proofErr w:type="spellStart"/>
      <w:r>
        <w:t>Emp</w:t>
      </w:r>
      <w:proofErr w:type="spellEnd"/>
      <w:r>
        <w:t xml:space="preserve"> object is getting initialized ...</w:t>
      </w:r>
    </w:p>
    <w:p w:rsidR="002B2AFC" w:rsidRDefault="002B2AFC" w:rsidP="002B2AFC">
      <w:pPr>
        <w:pStyle w:val="NoSpacing"/>
      </w:pPr>
      <w:proofErr w:type="spellStart"/>
      <w:proofErr w:type="gramStart"/>
      <w:r>
        <w:t>AfterInitialization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B2AFC" w:rsidRDefault="002B2AFC" w:rsidP="002B2AFC">
      <w:pPr>
        <w:pStyle w:val="NoSpacing"/>
      </w:pPr>
      <w:proofErr w:type="spellStart"/>
      <w:proofErr w:type="gramStart"/>
      <w:r>
        <w:t>BeforeInitialization</w:t>
      </w:r>
      <w:proofErr w:type="spellEnd"/>
      <w:r>
        <w:t xml:space="preserve"> :</w:t>
      </w:r>
      <w:proofErr w:type="gramEnd"/>
      <w:r>
        <w:t xml:space="preserve"> project</w:t>
      </w:r>
    </w:p>
    <w:p w:rsidR="002B2AFC" w:rsidRDefault="002B2AFC" w:rsidP="002B2AFC">
      <w:pPr>
        <w:pStyle w:val="NoSpacing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>) method called , Project object is getting initialized ...</w:t>
      </w:r>
    </w:p>
    <w:p w:rsidR="002B2AFC" w:rsidRDefault="002B2AFC" w:rsidP="002B2AFC">
      <w:pPr>
        <w:pStyle w:val="NoSpacing"/>
      </w:pPr>
      <w:proofErr w:type="spellStart"/>
      <w:proofErr w:type="gramStart"/>
      <w:r>
        <w:t>AfterInitialization</w:t>
      </w:r>
      <w:proofErr w:type="spellEnd"/>
      <w:r>
        <w:t xml:space="preserve"> :</w:t>
      </w:r>
      <w:proofErr w:type="gramEnd"/>
      <w:r>
        <w:t xml:space="preserve"> project</w:t>
      </w:r>
    </w:p>
    <w:p w:rsidR="002B2AFC" w:rsidRDefault="002B2AFC" w:rsidP="002B2AFC">
      <w:pPr>
        <w:pStyle w:val="NoSpacing"/>
      </w:pPr>
      <w:r>
        <w:t>Hello World!</w:t>
      </w:r>
    </w:p>
    <w:p w:rsidR="002B2AFC" w:rsidRDefault="002B2AFC" w:rsidP="002B2AFC">
      <w:pPr>
        <w:pStyle w:val="NoSpacing"/>
      </w:pPr>
      <w:r>
        <w:t>1</w:t>
      </w:r>
    </w:p>
    <w:p w:rsidR="002B2AFC" w:rsidRDefault="002B2AFC" w:rsidP="002B2AFC">
      <w:pPr>
        <w:pStyle w:val="NoSpacing"/>
      </w:pPr>
      <w:proofErr w:type="gramStart"/>
      <w:r>
        <w:t>destroy(</w:t>
      </w:r>
      <w:proofErr w:type="gramEnd"/>
      <w:r>
        <w:t>) method called , Project object will be destroyed now ...</w:t>
      </w:r>
    </w:p>
    <w:p w:rsidR="00607155" w:rsidRDefault="002B2AFC" w:rsidP="002B2AFC">
      <w:pPr>
        <w:pStyle w:val="NoSpacing"/>
      </w:pPr>
      <w:proofErr w:type="gramStart"/>
      <w:r>
        <w:t>destroy(</w:t>
      </w:r>
      <w:proofErr w:type="gramEnd"/>
      <w:r>
        <w:t xml:space="preserve">) method called , </w:t>
      </w:r>
      <w:proofErr w:type="spellStart"/>
      <w:r>
        <w:t>Emp</w:t>
      </w:r>
      <w:proofErr w:type="spellEnd"/>
      <w:r>
        <w:t xml:space="preserve"> object will be destroyed now ...</w:t>
      </w:r>
    </w:p>
    <w:p w:rsidR="00607155" w:rsidRDefault="00607155" w:rsidP="00607155">
      <w:r>
        <w:br w:type="page"/>
      </w:r>
    </w:p>
    <w:p w:rsidR="002B2AFC" w:rsidRDefault="00607155" w:rsidP="00607155">
      <w:pPr>
        <w:pStyle w:val="Title"/>
      </w:pPr>
      <w:r w:rsidRPr="00607155">
        <w:lastRenderedPageBreak/>
        <w:t>Spring Bean Life Cycle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The Bean Container finds the definition of the Spring Bean in the Configuration file.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The Bean Container creates an instance of the Bean using Java Reflection API.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any properties are mentioned, then they are also applied. If the property itself is a Bean, then it is resolved and set.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class implements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BeanNameAware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interface, then the </w:t>
      </w:r>
      <w:proofErr w:type="spellStart"/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setBeanName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method will be called by passing the name of the Bean.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class implements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BeanClassLoaderAware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interface, then the method </w:t>
      </w:r>
      <w:proofErr w:type="spellStart"/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setBeanClassLoader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will be called by passing an instance of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ClassLoader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object that loaded this bean.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class implements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BeanFactoryAware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interface, then the method </w:t>
      </w:r>
      <w:proofErr w:type="spellStart"/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setBeanFactory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called by passing an instance of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BeanFactory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object.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there are any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BeanPostProcessors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object associated with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BeanFactory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that loaded the Bean, then the method </w:t>
      </w:r>
      <w:proofErr w:type="spellStart"/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postProcessBeforeInitialization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called even before the properties for the Bean are set.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class implements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InitializingBean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interface, then the method </w:t>
      </w:r>
      <w:proofErr w:type="spellStart"/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afterPropertiesSet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called once all the Bean properties defined in the Configuration file are set.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definition in the Configuration file contains a </w:t>
      </w:r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'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init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-method'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attribute, then the value for the attribute will be resolved to a method name in the Bean class and that method will be called.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postProcessAfterInitialization</w:t>
      </w:r>
      <w:proofErr w:type="spell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will be called if there are any Bean Post Processors attached for the Bean Factory object.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class implements the 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DisposableBean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interface, then the method </w:t>
      </w:r>
      <w:proofErr w:type="gram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destroy(</w:t>
      </w:r>
      <w:proofErr w:type="gramEnd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)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called when the Application no longer needs the bean reference.</w:t>
      </w:r>
    </w:p>
    <w:p w:rsidR="00607155" w:rsidRPr="00607155" w:rsidRDefault="00607155" w:rsidP="006071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If the Bean definition in the Configuration file contains a </w:t>
      </w:r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'destroy-</w:t>
      </w:r>
      <w:proofErr w:type="spellStart"/>
      <w:r w:rsidRPr="00607155">
        <w:rPr>
          <w:rFonts w:ascii="Courier New" w:eastAsia="Times New Roman" w:hAnsi="Courier New" w:cs="Courier New"/>
          <w:color w:val="DDDDDD"/>
          <w:sz w:val="27"/>
          <w:szCs w:val="27"/>
          <w:shd w:val="clear" w:color="auto" w:fill="000000"/>
        </w:rPr>
        <w:t>method'</w:t>
      </w:r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attribute</w:t>
      </w:r>
      <w:proofErr w:type="spellEnd"/>
      <w:r w:rsidRPr="00607155">
        <w:rPr>
          <w:rFonts w:ascii="Times New Roman" w:eastAsia="Times New Roman" w:hAnsi="Times New Roman" w:cs="Times New Roman"/>
          <w:color w:val="000000"/>
          <w:sz w:val="27"/>
          <w:szCs w:val="27"/>
        </w:rPr>
        <w:t>, then the corresponding method definition in the Bean class will be called.</w:t>
      </w:r>
    </w:p>
    <w:p w:rsidR="009F61BD" w:rsidRPr="009F61BD" w:rsidRDefault="009F61BD" w:rsidP="009F61BD">
      <w:pPr>
        <w:pStyle w:val="Heading1"/>
      </w:pPr>
      <w:r>
        <w:t xml:space="preserve">Difference between </w:t>
      </w:r>
      <w:proofErr w:type="spellStart"/>
      <w:r w:rsidRPr="009F61BD">
        <w:t>BeanNameAware</w:t>
      </w:r>
      <w:proofErr w:type="spellEnd"/>
      <w:r w:rsidRPr="009F61BD">
        <w:t xml:space="preserve"> and </w:t>
      </w:r>
      <w:proofErr w:type="spellStart"/>
      <w:r w:rsidRPr="009F61BD">
        <w:t>BeanFactoryAware</w:t>
      </w:r>
      <w:proofErr w:type="spellEnd"/>
    </w:p>
    <w:p w:rsidR="00607155" w:rsidRPr="00607155" w:rsidRDefault="00C5443A" w:rsidP="00607155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Consider the two interfaces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BeanNameAware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BeanFactoryAware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The first one makes the object aware of their bean name in a bean factory. The second interface gives the bean access to the Bean Factory that created it.</w:t>
      </w:r>
    </w:p>
    <w:p w:rsidR="00607155" w:rsidRPr="002B2AFC" w:rsidRDefault="003F1A90" w:rsidP="002B2AFC">
      <w:pPr>
        <w:pStyle w:val="NoSpacing"/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BeanNameAware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makes the object aware of its bean name. It is best used in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pre annotation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config spring (2.x). You could reference the bean from a locator by its name then.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</w:rPr>
        <w:br/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BeanFactoryAware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gives the bean access to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beanfactory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that created it. For the usefulness of this, you should check the documentation: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bookmarkStart w:id="0" w:name="_GoBack"/>
      <w:bookmarkEnd w:id="0"/>
    </w:p>
    <w:sectPr w:rsidR="00607155" w:rsidRPr="002B2AFC" w:rsidSect="00FD5434">
      <w:footerReference w:type="default" r:id="rId7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01E" w:rsidRDefault="0046701E" w:rsidP="00FD5434">
      <w:pPr>
        <w:spacing w:after="0" w:line="240" w:lineRule="auto"/>
      </w:pPr>
      <w:r>
        <w:separator/>
      </w:r>
    </w:p>
  </w:endnote>
  <w:endnote w:type="continuationSeparator" w:id="0">
    <w:p w:rsidR="0046701E" w:rsidRDefault="0046701E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F1A90">
      <w:rPr>
        <w:noProof/>
      </w:rPr>
      <w:t>5</w:t>
    </w:r>
    <w:r>
      <w:rPr>
        <w:noProof/>
      </w:rPr>
      <w:fldChar w:fldCharType="end"/>
    </w:r>
  </w:p>
  <w:p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01E" w:rsidRDefault="0046701E" w:rsidP="00FD5434">
      <w:pPr>
        <w:spacing w:after="0" w:line="240" w:lineRule="auto"/>
      </w:pPr>
      <w:r>
        <w:separator/>
      </w:r>
    </w:p>
  </w:footnote>
  <w:footnote w:type="continuationSeparator" w:id="0">
    <w:p w:rsidR="0046701E" w:rsidRDefault="0046701E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C0086"/>
    <w:multiLevelType w:val="multilevel"/>
    <w:tmpl w:val="A7F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60DF6"/>
    <w:multiLevelType w:val="hybridMultilevel"/>
    <w:tmpl w:val="8370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1B"/>
    <w:rsid w:val="001E1A76"/>
    <w:rsid w:val="001F542E"/>
    <w:rsid w:val="002B2AFC"/>
    <w:rsid w:val="002C7E07"/>
    <w:rsid w:val="003B229A"/>
    <w:rsid w:val="003F1A90"/>
    <w:rsid w:val="00425DF0"/>
    <w:rsid w:val="00465A1B"/>
    <w:rsid w:val="0046701E"/>
    <w:rsid w:val="00607155"/>
    <w:rsid w:val="0072675A"/>
    <w:rsid w:val="007A3DF1"/>
    <w:rsid w:val="007D1E68"/>
    <w:rsid w:val="00871B9C"/>
    <w:rsid w:val="008C7C31"/>
    <w:rsid w:val="00963AFC"/>
    <w:rsid w:val="00997DAA"/>
    <w:rsid w:val="009B535E"/>
    <w:rsid w:val="009B631E"/>
    <w:rsid w:val="009F61BD"/>
    <w:rsid w:val="00B9011A"/>
    <w:rsid w:val="00C5443A"/>
    <w:rsid w:val="00D8424C"/>
    <w:rsid w:val="00DA016F"/>
    <w:rsid w:val="00E35E90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FB27"/>
  <w15:chartTrackingRefBased/>
  <w15:docId w15:val="{71AC6BBE-81C1-405A-9D34-F85D998B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6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character" w:customStyle="1" w:styleId="apple-converted-space">
    <w:name w:val="apple-converted-space"/>
    <w:rsid w:val="00465A1B"/>
  </w:style>
  <w:style w:type="character" w:styleId="Strong">
    <w:name w:val="Strong"/>
    <w:uiPriority w:val="22"/>
    <w:qFormat/>
    <w:rsid w:val="009B5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5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6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35E90"/>
    <w:rPr>
      <w:sz w:val="24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6071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F61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9F6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229</TotalTime>
  <Pages>5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29</cp:revision>
  <dcterms:created xsi:type="dcterms:W3CDTF">2016-11-08T13:47:00Z</dcterms:created>
  <dcterms:modified xsi:type="dcterms:W3CDTF">2016-11-08T17:36:00Z</dcterms:modified>
</cp:coreProperties>
</file>