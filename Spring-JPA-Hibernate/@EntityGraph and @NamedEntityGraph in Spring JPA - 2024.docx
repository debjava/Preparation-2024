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5FEA2" w14:textId="695572B9" w:rsidR="00C31770" w:rsidRPr="006E7CF3" w:rsidRDefault="006E7CF3" w:rsidP="006E7CF3">
      <w:pPr>
        <w:pStyle w:val="Title"/>
        <w:rPr>
          <w:b/>
          <w:bCs/>
          <w:sz w:val="44"/>
          <w:szCs w:val="44"/>
          <w:u w:val="single"/>
        </w:rPr>
      </w:pPr>
      <w:r w:rsidRPr="006E7CF3">
        <w:rPr>
          <w:b/>
          <w:bCs/>
          <w:sz w:val="44"/>
          <w:szCs w:val="44"/>
          <w:u w:val="single"/>
        </w:rPr>
        <w:t>@EntityGraph and @NamedEntityGraph in Spring JPA - 2024</w:t>
      </w:r>
    </w:p>
    <w:p w14:paraId="7468D034" w14:textId="32B49AA9" w:rsidR="00453477" w:rsidRPr="003344E8" w:rsidRDefault="00453477" w:rsidP="003344E8">
      <w:pPr>
        <w:pStyle w:val="NoSpacing"/>
        <w:rPr>
          <w:rFonts w:ascii="Baskerville Old Face" w:hAnsi="Baskerville Old Face"/>
          <w:sz w:val="24"/>
          <w:szCs w:val="24"/>
        </w:rPr>
      </w:pPr>
      <w:r w:rsidRPr="003344E8">
        <w:rPr>
          <w:rFonts w:ascii="Baskerville Old Face" w:hAnsi="Baskerville Old Face"/>
          <w:sz w:val="24"/>
          <w:szCs w:val="24"/>
        </w:rPr>
        <w:t>The Entity Graph specification was introduced in JPA 2.1, offering developers fine-grained control over how entities and their related data are fetched from the database. With entity graphs, developers can define explicit fetch plans, reducing the N+1 query problem and eliminating the need for manual JOIN clauses. This feature empowers developers to optimize data retrieval efficiently.</w:t>
      </w:r>
    </w:p>
    <w:p w14:paraId="1475FA08" w14:textId="77777777" w:rsidR="009224B6" w:rsidRPr="003344E8" w:rsidRDefault="009224B6" w:rsidP="003344E8">
      <w:pPr>
        <w:pStyle w:val="NoSpacing"/>
        <w:rPr>
          <w:rFonts w:ascii="Baskerville Old Face" w:eastAsia="Times New Roman" w:hAnsi="Baskerville Old Face" w:cs="Times New Roman"/>
          <w:b/>
          <w:bCs/>
          <w:sz w:val="24"/>
          <w:szCs w:val="24"/>
          <w:lang w:bidi="hi-IN"/>
        </w:rPr>
      </w:pPr>
      <w:r w:rsidRPr="003344E8">
        <w:rPr>
          <w:rFonts w:ascii="Baskerville Old Face" w:eastAsia="Times New Roman" w:hAnsi="Baskerville Old Face" w:cs="Times New Roman"/>
          <w:b/>
          <w:bCs/>
          <w:sz w:val="24"/>
          <w:szCs w:val="24"/>
          <w:lang w:bidi="hi-IN"/>
        </w:rPr>
        <w:t>What the Entity Graph Tries to Resolve</w:t>
      </w:r>
    </w:p>
    <w:p w14:paraId="0D05CAF8" w14:textId="77777777" w:rsidR="009224B6" w:rsidRPr="003344E8" w:rsidRDefault="009224B6" w:rsidP="003344E8">
      <w:pPr>
        <w:pStyle w:val="NoSpacing"/>
        <w:rPr>
          <w:rFonts w:ascii="Baskerville Old Face" w:eastAsia="Times New Roman" w:hAnsi="Baskerville Old Face" w:cs="Times New Roman"/>
          <w:sz w:val="24"/>
          <w:szCs w:val="24"/>
          <w:lang w:bidi="hi-IN"/>
        </w:rPr>
      </w:pPr>
      <w:r w:rsidRPr="003344E8">
        <w:rPr>
          <w:rFonts w:ascii="Baskerville Old Face" w:eastAsia="Times New Roman" w:hAnsi="Baskerville Old Face" w:cs="Times New Roman"/>
          <w:sz w:val="24"/>
          <w:szCs w:val="24"/>
          <w:lang w:bidi="hi-IN"/>
        </w:rPr>
        <w:t>Until JPA 2.0, to load an entity association, we usually used </w:t>
      </w:r>
      <w:proofErr w:type="spellStart"/>
      <w:r w:rsidRPr="003344E8">
        <w:rPr>
          <w:rFonts w:ascii="Baskerville Old Face" w:eastAsia="Times New Roman" w:hAnsi="Baskerville Old Face" w:cs="Times New Roman"/>
          <w:i/>
          <w:iCs/>
          <w:sz w:val="24"/>
          <w:szCs w:val="24"/>
          <w:lang w:bidi="hi-IN"/>
        </w:rPr>
        <w:t>FetchType.LAZY</w:t>
      </w:r>
      <w:proofErr w:type="spellEnd"/>
      <w:r w:rsidRPr="003344E8">
        <w:rPr>
          <w:rFonts w:ascii="Baskerville Old Face" w:eastAsia="Times New Roman" w:hAnsi="Baskerville Old Face" w:cs="Times New Roman"/>
          <w:sz w:val="24"/>
          <w:szCs w:val="24"/>
          <w:lang w:bidi="hi-IN"/>
        </w:rPr>
        <w:t> and </w:t>
      </w:r>
      <w:proofErr w:type="spellStart"/>
      <w:r w:rsidRPr="003344E8">
        <w:rPr>
          <w:rFonts w:ascii="Baskerville Old Face" w:eastAsia="Times New Roman" w:hAnsi="Baskerville Old Face" w:cs="Times New Roman"/>
          <w:i/>
          <w:iCs/>
          <w:sz w:val="24"/>
          <w:szCs w:val="24"/>
          <w:lang w:bidi="hi-IN"/>
        </w:rPr>
        <w:t>FetchType.EAGER</w:t>
      </w:r>
      <w:proofErr w:type="spellEnd"/>
      <w:r w:rsidRPr="003344E8">
        <w:rPr>
          <w:rFonts w:ascii="Baskerville Old Face" w:eastAsia="Times New Roman" w:hAnsi="Baskerville Old Face" w:cs="Times New Roman"/>
          <w:i/>
          <w:iCs/>
          <w:sz w:val="24"/>
          <w:szCs w:val="24"/>
          <w:lang w:bidi="hi-IN"/>
        </w:rPr>
        <w:t> </w:t>
      </w:r>
      <w:r w:rsidRPr="003344E8">
        <w:rPr>
          <w:rFonts w:ascii="Baskerville Old Face" w:eastAsia="Times New Roman" w:hAnsi="Baskerville Old Face" w:cs="Times New Roman"/>
          <w:sz w:val="24"/>
          <w:szCs w:val="24"/>
          <w:lang w:bidi="hi-IN"/>
        </w:rPr>
        <w:t>as fetching strategies</w:t>
      </w:r>
      <w:r w:rsidRPr="003344E8">
        <w:rPr>
          <w:rFonts w:ascii="Baskerville Old Face" w:eastAsia="Times New Roman" w:hAnsi="Baskerville Old Face" w:cs="Times New Roman"/>
          <w:i/>
          <w:iCs/>
          <w:sz w:val="24"/>
          <w:szCs w:val="24"/>
          <w:lang w:bidi="hi-IN"/>
        </w:rPr>
        <w:t>. </w:t>
      </w:r>
      <w:r w:rsidRPr="003344E8">
        <w:rPr>
          <w:rFonts w:ascii="Baskerville Old Face" w:eastAsia="Times New Roman" w:hAnsi="Baskerville Old Face" w:cs="Times New Roman"/>
          <w:sz w:val="24"/>
          <w:szCs w:val="24"/>
          <w:lang w:bidi="hi-IN"/>
        </w:rPr>
        <w:t>This instructs the JPA provider to additionally fetch the related association or not. </w:t>
      </w:r>
      <w:r w:rsidRPr="003344E8">
        <w:rPr>
          <w:rFonts w:ascii="Baskerville Old Face" w:eastAsia="Times New Roman" w:hAnsi="Baskerville Old Face" w:cs="Times New Roman"/>
          <w:b/>
          <w:bCs/>
          <w:sz w:val="24"/>
          <w:szCs w:val="24"/>
          <w:lang w:bidi="hi-IN"/>
        </w:rPr>
        <w:t>Unfortunately, this meta configuration is static</w:t>
      </w:r>
      <w:r w:rsidRPr="003344E8">
        <w:rPr>
          <w:rFonts w:ascii="Baskerville Old Face" w:eastAsia="Times New Roman" w:hAnsi="Baskerville Old Face" w:cs="Times New Roman"/>
          <w:sz w:val="24"/>
          <w:szCs w:val="24"/>
          <w:lang w:bidi="hi-IN"/>
        </w:rPr>
        <w:t> and doesn’t allow switching between these two strategies at runtime.</w:t>
      </w:r>
    </w:p>
    <w:p w14:paraId="32483934" w14:textId="77777777" w:rsidR="009224B6" w:rsidRPr="003344E8" w:rsidRDefault="009224B6" w:rsidP="003344E8">
      <w:pPr>
        <w:pStyle w:val="NoSpacing"/>
        <w:rPr>
          <w:rFonts w:ascii="Baskerville Old Face" w:eastAsia="Times New Roman" w:hAnsi="Baskerville Old Face" w:cs="Times New Roman"/>
          <w:sz w:val="24"/>
          <w:szCs w:val="24"/>
          <w:lang w:bidi="hi-IN"/>
        </w:rPr>
      </w:pPr>
      <w:r w:rsidRPr="003344E8">
        <w:rPr>
          <w:rFonts w:ascii="Baskerville Old Face" w:eastAsia="Times New Roman" w:hAnsi="Baskerville Old Face" w:cs="Times New Roman"/>
          <w:b/>
          <w:bCs/>
          <w:sz w:val="24"/>
          <w:szCs w:val="24"/>
          <w:lang w:bidi="hi-IN"/>
        </w:rPr>
        <w:t>The main goal of the JPA Entity Graph is then to improve the runtime performance when loading the entity’s related associations and basic fields.</w:t>
      </w:r>
    </w:p>
    <w:p w14:paraId="47A18BF0" w14:textId="791F6DA5" w:rsidR="00453477" w:rsidRPr="003344E8" w:rsidRDefault="003F3B97" w:rsidP="003344E8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3344E8">
        <w:rPr>
          <w:rFonts w:ascii="Baskerville Old Face" w:hAnsi="Baskerville Old Face"/>
          <w:sz w:val="24"/>
          <w:szCs w:val="24"/>
          <w:shd w:val="clear" w:color="auto" w:fill="FFFFFF"/>
        </w:rPr>
        <w:t>Briefly put, the JPA provider loads all the graphs in one select query and then avoids fetching associations with more SELECT queries.</w:t>
      </w:r>
    </w:p>
    <w:p w14:paraId="4EA43F8B" w14:textId="561DFFE1" w:rsidR="002E006E" w:rsidRPr="00875465" w:rsidRDefault="00F67513" w:rsidP="00875465">
      <w:pPr>
        <w:pStyle w:val="NoSpacing"/>
        <w:rPr>
          <w:rFonts w:ascii="Baskerville Old Face" w:hAnsi="Baskerville Old Face"/>
          <w:shd w:val="clear" w:color="auto" w:fill="FFFFFF"/>
        </w:rPr>
      </w:pPr>
      <w:r w:rsidRPr="00875465">
        <w:rPr>
          <w:rFonts w:ascii="Baskerville Old Face" w:hAnsi="Baskerville Old Face"/>
          <w:shd w:val="clear" w:color="auto" w:fill="FFFFFF"/>
        </w:rPr>
        <w:t>An example is given below.</w:t>
      </w:r>
    </w:p>
    <w:p w14:paraId="6A46CDB5" w14:textId="1269763F" w:rsidR="00F67513" w:rsidRPr="00875465" w:rsidRDefault="00F67513" w:rsidP="00875465">
      <w:pPr>
        <w:pStyle w:val="NoSpacing"/>
        <w:rPr>
          <w:rFonts w:ascii="Baskerville Old Face" w:hAnsi="Baskerville Old Face"/>
          <w:shd w:val="clear" w:color="auto" w:fill="FFFFFF"/>
        </w:rPr>
      </w:pPr>
      <w:r w:rsidRPr="00875465">
        <w:rPr>
          <w:rFonts w:ascii="Baskerville Old Face" w:hAnsi="Baskerville Old Face"/>
          <w:shd w:val="clear" w:color="auto" w:fill="FFFFFF"/>
        </w:rPr>
        <w:t xml:space="preserve">We have </w:t>
      </w:r>
      <w:proofErr w:type="spellStart"/>
      <w:r w:rsidRPr="00875465">
        <w:rPr>
          <w:rFonts w:ascii="Baskerville Old Face" w:hAnsi="Baskerville Old Face"/>
          <w:shd w:val="clear" w:color="auto" w:fill="FFFFFF"/>
        </w:rPr>
        <w:t>Organisation</w:t>
      </w:r>
      <w:proofErr w:type="spellEnd"/>
      <w:r w:rsidRPr="00875465">
        <w:rPr>
          <w:rFonts w:ascii="Baskerville Old Face" w:hAnsi="Baskerville Old Face"/>
          <w:shd w:val="clear" w:color="auto" w:fill="FFFFFF"/>
        </w:rPr>
        <w:t xml:space="preserve">, organization has branches, each </w:t>
      </w:r>
      <w:r w:rsidR="00BE06A1" w:rsidRPr="00875465">
        <w:rPr>
          <w:rFonts w:ascii="Baskerville Old Face" w:hAnsi="Baskerville Old Face"/>
          <w:shd w:val="clear" w:color="auto" w:fill="FFFFFF"/>
        </w:rPr>
        <w:t xml:space="preserve">branch has few employees, organization </w:t>
      </w:r>
      <w:proofErr w:type="gramStart"/>
      <w:r w:rsidR="00BE06A1" w:rsidRPr="00875465">
        <w:rPr>
          <w:rFonts w:ascii="Baskerville Old Face" w:hAnsi="Baskerville Old Face"/>
          <w:shd w:val="clear" w:color="auto" w:fill="FFFFFF"/>
        </w:rPr>
        <w:t>has also</w:t>
      </w:r>
      <w:proofErr w:type="gramEnd"/>
      <w:r w:rsidR="00BE06A1" w:rsidRPr="00875465">
        <w:rPr>
          <w:rFonts w:ascii="Baskerville Old Face" w:hAnsi="Baskerville Old Face"/>
          <w:shd w:val="clear" w:color="auto" w:fill="FFFFFF"/>
        </w:rPr>
        <w:t xml:space="preserve"> project and department.</w:t>
      </w:r>
    </w:p>
    <w:p w14:paraId="527A636F" w14:textId="1A23CD52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"Organization"</w:t>
      </w:r>
      <w:r>
        <w:rPr>
          <w:rFonts w:ascii="Consolas" w:hAnsi="Consolas"/>
          <w:color w:val="000000"/>
          <w:sz w:val="20"/>
          <w:szCs w:val="20"/>
        </w:rPr>
        <w:t>)</w:t>
      </w:r>
      <w:r w:rsidR="0087546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"org"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E4BF058" w14:textId="11E88C76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  <w:r w:rsidR="00875465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  <w:shd w:val="clear" w:color="auto" w:fill="F0D8A8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@Getter</w:t>
      </w:r>
    </w:p>
    <w:p w14:paraId="52504559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exclude = 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branchList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departList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projectList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})</w:t>
      </w:r>
    </w:p>
    <w:p w14:paraId="6C8137F4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Organization {</w:t>
      </w:r>
    </w:p>
    <w:p w14:paraId="344C7690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6D53F1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213A3864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1922746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EF98530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5777DB1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41DE7DD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Organization(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A54C6CE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15B852E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112654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FF83EA8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1887A36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List&lt;Branch&gt; </w:t>
      </w: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branchList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BC558E3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CEFCC30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6793177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List&lt;Department&gt; </w:t>
      </w:r>
      <w:proofErr w:type="spellStart"/>
      <w:r>
        <w:rPr>
          <w:rFonts w:ascii="Consolas" w:hAnsi="Consolas"/>
          <w:color w:val="0000C0"/>
          <w:sz w:val="20"/>
          <w:szCs w:val="20"/>
        </w:rPr>
        <w:t>departList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26B8EF4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357EF9E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F907D74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List&lt;Project&gt; </w:t>
      </w:r>
      <w:proofErr w:type="spellStart"/>
      <w:r>
        <w:rPr>
          <w:rFonts w:ascii="Consolas" w:hAnsi="Consolas"/>
          <w:color w:val="0000C0"/>
          <w:sz w:val="20"/>
          <w:szCs w:val="20"/>
        </w:rPr>
        <w:t>projectList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529AB0D" w14:textId="77777777" w:rsidR="00DE7B5F" w:rsidRDefault="00DE7B5F" w:rsidP="00DE7B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FFAB90" w14:textId="77777777" w:rsidR="00DE7B5F" w:rsidRDefault="00DE7B5F" w:rsidP="0000674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6A431696" w14:textId="2D30EA28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"Branch"</w:t>
      </w:r>
      <w:r>
        <w:rPr>
          <w:rFonts w:ascii="Consolas" w:hAnsi="Consolas"/>
          <w:color w:val="000000"/>
          <w:sz w:val="20"/>
          <w:szCs w:val="20"/>
        </w:rPr>
        <w:t>)</w:t>
      </w:r>
      <w:r w:rsidR="0087546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"branch"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A5BFE7C" w14:textId="6847A18C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875465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563EAB85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exclude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empList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D46EA4E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Branch {</w:t>
      </w:r>
    </w:p>
    <w:p w14:paraId="649775C5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8DF2B1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5DA427E5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D9B73D9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FB84F1B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CBFA1A3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EA8DA76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Branch(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ED1983C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9CA3EEA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DC806E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C37EB9B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cascade=CascadeType.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85665AA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/>
          <w:color w:val="0000C0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586E1C2" w14:textId="77777777" w:rsidR="004B66FE" w:rsidRDefault="004B66FE" w:rsidP="004B6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A780CF4" w14:textId="77777777" w:rsidR="003E186F" w:rsidRDefault="003E186F" w:rsidP="0000674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371D7518" w14:textId="77777777" w:rsidR="00875465" w:rsidRDefault="00875465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20"/>
          <w:szCs w:val="20"/>
        </w:rPr>
      </w:pPr>
    </w:p>
    <w:p w14:paraId="660A5F88" w14:textId="36256D18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"Employee"</w:t>
      </w:r>
      <w:r>
        <w:rPr>
          <w:rFonts w:ascii="Consolas" w:hAnsi="Consolas"/>
          <w:color w:val="000000"/>
          <w:sz w:val="20"/>
          <w:szCs w:val="20"/>
        </w:rPr>
        <w:t>)</w:t>
      </w:r>
      <w:r w:rsidR="0087546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"emp"</w:t>
      </w:r>
      <w:r>
        <w:rPr>
          <w:rFonts w:ascii="Consolas" w:hAnsi="Consolas"/>
          <w:color w:val="000000"/>
          <w:sz w:val="20"/>
          <w:szCs w:val="20"/>
        </w:rPr>
        <w:t>)</w:t>
      </w:r>
      <w:r w:rsidR="0087546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875465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0E1532D6" w14:textId="3CB8AF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5E4BECF8" w14:textId="777777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GeneratedValue</w:t>
      </w:r>
    </w:p>
    <w:p w14:paraId="21CECCE6" w14:textId="777777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5974F20" w14:textId="777777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8C3419C" w14:textId="777777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5B8E659" w14:textId="777777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169B4A8" w14:textId="777777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F446015" w14:textId="777777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D26D14E" w14:textId="777777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3888B5" w14:textId="77777777" w:rsidR="00047BFB" w:rsidRDefault="00047BFB" w:rsidP="00047B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5F9773D" w14:textId="77777777" w:rsidR="00875465" w:rsidRDefault="00875465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20"/>
          <w:szCs w:val="20"/>
        </w:rPr>
      </w:pPr>
    </w:p>
    <w:p w14:paraId="5A5C3D7C" w14:textId="58116810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"Department"</w:t>
      </w:r>
      <w:r>
        <w:rPr>
          <w:rFonts w:ascii="Consolas" w:hAnsi="Consolas"/>
          <w:color w:val="000000"/>
          <w:sz w:val="20"/>
          <w:szCs w:val="20"/>
        </w:rPr>
        <w:t>)</w:t>
      </w:r>
      <w:r w:rsidR="0087546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"dept"</w:t>
      </w:r>
      <w:r>
        <w:rPr>
          <w:rFonts w:ascii="Consolas" w:hAnsi="Consolas"/>
          <w:color w:val="000000"/>
          <w:sz w:val="20"/>
          <w:szCs w:val="20"/>
        </w:rPr>
        <w:t>)</w:t>
      </w:r>
      <w:r w:rsidR="0087546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875465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30037E63" w14:textId="19D3C4AE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Department {</w:t>
      </w:r>
    </w:p>
    <w:p w14:paraId="11145F41" w14:textId="77777777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5596F86F" w14:textId="77777777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BC5A087" w14:textId="77777777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7AC2B98" w14:textId="77777777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31123CF" w14:textId="77777777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397A1E0" w14:textId="77777777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Department(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B29FAF3" w14:textId="77777777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48CF766" w14:textId="77777777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FBC399" w14:textId="77777777" w:rsidR="008C5EAC" w:rsidRDefault="008C5EAC" w:rsidP="008C5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9733C0A" w14:textId="77777777" w:rsidR="008C5EAC" w:rsidRDefault="008C5EAC" w:rsidP="0000674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0CFEBB1D" w14:textId="49824E9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"Project"</w:t>
      </w:r>
      <w:r>
        <w:rPr>
          <w:rFonts w:ascii="Consolas" w:hAnsi="Consolas"/>
          <w:color w:val="000000"/>
          <w:sz w:val="20"/>
          <w:szCs w:val="20"/>
        </w:rPr>
        <w:t>)</w:t>
      </w:r>
      <w:r w:rsidR="0087546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"project"</w:t>
      </w:r>
      <w:r>
        <w:rPr>
          <w:rFonts w:ascii="Consolas" w:hAnsi="Consolas"/>
          <w:color w:val="000000"/>
          <w:sz w:val="20"/>
          <w:szCs w:val="20"/>
        </w:rPr>
        <w:t>)</w:t>
      </w:r>
      <w:r w:rsidR="0087546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875465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41DCCAD7" w14:textId="6C2D0879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Project {</w:t>
      </w:r>
    </w:p>
    <w:p w14:paraId="4E5E63AF" w14:textId="7777777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162318A7" w14:textId="7777777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B757D9B" w14:textId="7777777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5609354" w14:textId="7777777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500C633" w14:textId="7777777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9C04D59" w14:textId="7777777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Project(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64195C" w14:textId="7777777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82DC9F3" w14:textId="7777777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A9157D" w14:textId="77777777" w:rsidR="005A0D11" w:rsidRDefault="005A0D11" w:rsidP="005A0D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E7FB09" w14:textId="77777777" w:rsidR="00035B84" w:rsidRDefault="00035B84" w:rsidP="000E4A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3A3A30" w14:textId="70E925E7" w:rsidR="00035B84" w:rsidRPr="009770E1" w:rsidRDefault="00035B84" w:rsidP="000E4A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  <w:u w:val="single"/>
        </w:rPr>
      </w:pPr>
      <w:r w:rsidRPr="009770E1">
        <w:rPr>
          <w:rFonts w:ascii="Consolas" w:hAnsi="Consolas"/>
          <w:b/>
          <w:bCs/>
          <w:color w:val="000000"/>
          <w:sz w:val="22"/>
          <w:szCs w:val="22"/>
          <w:u w:val="single"/>
        </w:rPr>
        <w:t>Code to save the data</w:t>
      </w:r>
    </w:p>
    <w:p w14:paraId="64D73D51" w14:textId="77777777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saveOrg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0583BFF" w14:textId="69BB3CE0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Organization </w:t>
      </w:r>
      <w:r>
        <w:rPr>
          <w:rFonts w:ascii="Consolas" w:hAnsi="Consolas"/>
          <w:color w:val="6A3E3E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Organization(</w:t>
      </w:r>
      <w:r>
        <w:rPr>
          <w:rFonts w:ascii="Consolas" w:hAnsi="Consolas"/>
          <w:color w:val="2A00FF"/>
          <w:sz w:val="20"/>
          <w:szCs w:val="20"/>
        </w:rPr>
        <w:t>"Microsoft"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4026ADF" w14:textId="77777777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BCAC08F" w14:textId="4F1B4DC4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/>
          <w:color w:val="6A3E3E"/>
          <w:sz w:val="20"/>
          <w:szCs w:val="20"/>
        </w:rPr>
        <w:t>empList1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"John"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"Vidya"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"Rambha"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C49F5BC" w14:textId="658343B9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Branch </w:t>
      </w:r>
      <w:r>
        <w:rPr>
          <w:rFonts w:ascii="Consolas" w:hAnsi="Consolas"/>
          <w:color w:val="6A3E3E"/>
          <w:sz w:val="20"/>
          <w:szCs w:val="20"/>
        </w:rPr>
        <w:t>branch1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Branch(</w:t>
      </w:r>
      <w:r>
        <w:rPr>
          <w:rFonts w:ascii="Consolas" w:hAnsi="Consolas"/>
          <w:color w:val="2A00FF"/>
          <w:sz w:val="20"/>
          <w:szCs w:val="20"/>
        </w:rPr>
        <w:t>"Delhi"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C64E139" w14:textId="77CA0325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branch1</w:t>
      </w:r>
      <w:r>
        <w:rPr>
          <w:rFonts w:ascii="Consolas" w:hAnsi="Consolas"/>
          <w:color w:val="000000"/>
          <w:sz w:val="20"/>
          <w:szCs w:val="20"/>
        </w:rPr>
        <w:t>.setEmpList(</w:t>
      </w:r>
      <w:r>
        <w:rPr>
          <w:rFonts w:ascii="Consolas" w:hAnsi="Consolas"/>
          <w:color w:val="6A3E3E"/>
          <w:sz w:val="20"/>
          <w:szCs w:val="20"/>
        </w:rPr>
        <w:t>empList1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5211CD4" w14:textId="1BE794B6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/>
          <w:color w:val="6A3E3E"/>
          <w:sz w:val="20"/>
          <w:szCs w:val="20"/>
        </w:rPr>
        <w:t>empList2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Urbasi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Meneka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"Ramesh"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25BB1AF" w14:textId="1E40BDBF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Branch </w:t>
      </w:r>
      <w:r>
        <w:rPr>
          <w:rFonts w:ascii="Consolas" w:hAnsi="Consolas"/>
          <w:color w:val="6A3E3E"/>
          <w:sz w:val="20"/>
          <w:szCs w:val="20"/>
        </w:rPr>
        <w:t>branch2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Branch(</w:t>
      </w:r>
      <w:r>
        <w:rPr>
          <w:rFonts w:ascii="Consolas" w:hAnsi="Consolas"/>
          <w:color w:val="2A00FF"/>
          <w:sz w:val="20"/>
          <w:szCs w:val="20"/>
        </w:rPr>
        <w:t>"Bangalore"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2BC30B0" w14:textId="34BC01A2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branch2</w:t>
      </w:r>
      <w:r>
        <w:rPr>
          <w:rFonts w:ascii="Consolas" w:hAnsi="Consolas"/>
          <w:color w:val="000000"/>
          <w:sz w:val="20"/>
          <w:szCs w:val="20"/>
        </w:rPr>
        <w:t>.setEmpList(</w:t>
      </w:r>
      <w:r>
        <w:rPr>
          <w:rFonts w:ascii="Consolas" w:hAnsi="Consolas"/>
          <w:color w:val="6A3E3E"/>
          <w:sz w:val="20"/>
          <w:szCs w:val="20"/>
        </w:rPr>
        <w:t>empList2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8A48690" w14:textId="77777777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ACB1CC0" w14:textId="2B977500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List&lt;Branch&gt; </w:t>
      </w:r>
      <w:proofErr w:type="spellStart"/>
      <w:r>
        <w:rPr>
          <w:rFonts w:ascii="Consolas" w:hAnsi="Consolas"/>
          <w:color w:val="6A3E3E"/>
          <w:sz w:val="20"/>
          <w:szCs w:val="20"/>
        </w:rPr>
        <w:t>branchList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branch1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branch2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D1AD4CF" w14:textId="6C704FF9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List&lt;Department&gt; </w:t>
      </w:r>
      <w:proofErr w:type="spellStart"/>
      <w:r>
        <w:rPr>
          <w:rFonts w:ascii="Consolas" w:hAnsi="Consolas"/>
          <w:color w:val="6A3E3E"/>
          <w:sz w:val="20"/>
          <w:szCs w:val="20"/>
        </w:rPr>
        <w:t>deptList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Department(</w:t>
      </w:r>
      <w:r>
        <w:rPr>
          <w:rFonts w:ascii="Consolas" w:hAnsi="Consolas"/>
          <w:color w:val="2A00FF"/>
          <w:sz w:val="20"/>
          <w:szCs w:val="20"/>
        </w:rPr>
        <w:t>"Finance"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Department(</w:t>
      </w:r>
      <w:r>
        <w:rPr>
          <w:rFonts w:ascii="Consolas" w:hAnsi="Consolas"/>
          <w:color w:val="2A00FF"/>
          <w:sz w:val="20"/>
          <w:szCs w:val="20"/>
        </w:rPr>
        <w:t>"IT"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962C19F" w14:textId="2BB8EE88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List&lt;Project&gt;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projectList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Project(</w:t>
      </w:r>
      <w:r>
        <w:rPr>
          <w:rFonts w:ascii="Consolas" w:hAnsi="Consolas"/>
          <w:color w:val="2A00FF"/>
          <w:sz w:val="20"/>
          <w:szCs w:val="20"/>
        </w:rPr>
        <w:t>"Tombola"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Project(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DelTobosso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CAAC1FC" w14:textId="77777777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DE0B67D" w14:textId="70A3A09C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>.setBranchList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branchList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0C5C05D" w14:textId="50556C45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>.setDepartList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deptList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D717949" w14:textId="7827669C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>.setProjectList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projectList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546ECFE" w14:textId="77777777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CFE8F56" w14:textId="1A985CD2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orgRepo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org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CCD9F86" w14:textId="77777777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76DA3E2" w14:textId="622D985D" w:rsidR="00035B84" w:rsidRDefault="00035B84" w:rsidP="00035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C53EAE9" w14:textId="59F79838" w:rsidR="00035B84" w:rsidRDefault="00035B84" w:rsidP="000E4A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2CF1BF" w14:textId="77777777" w:rsidR="00875465" w:rsidRDefault="00875465" w:rsidP="000E4A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5BE22D" w14:textId="2E450985" w:rsidR="000E4AC1" w:rsidRPr="00875465" w:rsidRDefault="0023407B" w:rsidP="00875465">
      <w:pPr>
        <w:pStyle w:val="NoSpacing"/>
        <w:rPr>
          <w:rFonts w:ascii="Baskerville Old Face" w:hAnsi="Baskerville Old Face"/>
          <w:b/>
          <w:bCs/>
          <w:sz w:val="24"/>
          <w:szCs w:val="24"/>
          <w:u w:val="single"/>
          <w:shd w:val="clear" w:color="auto" w:fill="FFFFFF"/>
        </w:rPr>
      </w:pPr>
      <w:r w:rsidRPr="00875465">
        <w:rPr>
          <w:rFonts w:ascii="Baskerville Old Face" w:hAnsi="Baskerville Old Face"/>
          <w:b/>
          <w:bCs/>
          <w:sz w:val="24"/>
          <w:szCs w:val="24"/>
          <w:u w:val="single"/>
          <w:shd w:val="clear" w:color="auto" w:fill="FFFFFF"/>
        </w:rPr>
        <w:lastRenderedPageBreak/>
        <w:t xml:space="preserve">How to use </w:t>
      </w:r>
      <w:proofErr w:type="spellStart"/>
      <w:r w:rsidRPr="00875465">
        <w:rPr>
          <w:rFonts w:ascii="Baskerville Old Face" w:hAnsi="Baskerville Old Face"/>
          <w:b/>
          <w:bCs/>
          <w:sz w:val="24"/>
          <w:szCs w:val="24"/>
          <w:u w:val="single"/>
          <w:shd w:val="clear" w:color="auto" w:fill="FFFFFF"/>
        </w:rPr>
        <w:t>Adhoc</w:t>
      </w:r>
      <w:proofErr w:type="spellEnd"/>
      <w:r w:rsidRPr="00875465">
        <w:rPr>
          <w:rFonts w:ascii="Baskerville Old Face" w:hAnsi="Baskerville Old Face"/>
          <w:b/>
          <w:bCs/>
          <w:sz w:val="24"/>
          <w:szCs w:val="24"/>
          <w:u w:val="single"/>
          <w:shd w:val="clear" w:color="auto" w:fill="FFFFFF"/>
        </w:rPr>
        <w:t xml:space="preserve"> @EntityGraph without using @NamedEntityGraph</w:t>
      </w:r>
    </w:p>
    <w:p w14:paraId="79D56011" w14:textId="665E72DE" w:rsidR="00A64D7A" w:rsidRDefault="00B535CE" w:rsidP="0087546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875465">
        <w:rPr>
          <w:rFonts w:ascii="Baskerville Old Face" w:hAnsi="Baskerville Old Face"/>
          <w:sz w:val="24"/>
          <w:szCs w:val="24"/>
          <w:shd w:val="clear" w:color="auto" w:fill="FFFFFF"/>
        </w:rPr>
        <w:t xml:space="preserve">To get the </w:t>
      </w:r>
      <w:proofErr w:type="spellStart"/>
      <w:r w:rsidRPr="00875465">
        <w:rPr>
          <w:rFonts w:ascii="Baskerville Old Face" w:hAnsi="Baskerville Old Face"/>
          <w:sz w:val="24"/>
          <w:szCs w:val="24"/>
          <w:shd w:val="clear" w:color="auto" w:fill="FFFFFF"/>
        </w:rPr>
        <w:t>Organisation</w:t>
      </w:r>
      <w:proofErr w:type="spellEnd"/>
      <w:r w:rsidRPr="0087546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details by Id, we have the following Repository class.</w:t>
      </w:r>
    </w:p>
    <w:p w14:paraId="54A75EAC" w14:textId="77777777" w:rsidR="00875465" w:rsidRPr="00875465" w:rsidRDefault="00875465" w:rsidP="0087546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49899988" w14:textId="77777777" w:rsidR="00B535CE" w:rsidRDefault="00B535CE" w:rsidP="00B5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3ED3D57E" w14:textId="77777777" w:rsidR="00B535CE" w:rsidRDefault="00B535CE" w:rsidP="00B5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&lt;Organization,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5FB20981" w14:textId="77777777" w:rsidR="00B535CE" w:rsidRDefault="00B535CE" w:rsidP="00B5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2385AF" w14:textId="77777777" w:rsidR="00B535CE" w:rsidRDefault="00B535CE" w:rsidP="00B5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A7BBB9" w14:textId="77777777" w:rsidR="00875465" w:rsidRDefault="00875465" w:rsidP="00B5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99C78E" w14:textId="4C4A8175" w:rsidR="00B535CE" w:rsidRPr="00875465" w:rsidRDefault="00FB4924" w:rsidP="0000674D">
      <w:pPr>
        <w:rPr>
          <w:rFonts w:ascii="Baskerville Old Face" w:hAnsi="Baskerville Old Face"/>
          <w:color w:val="000000"/>
          <w:sz w:val="27"/>
          <w:szCs w:val="27"/>
          <w:shd w:val="clear" w:color="auto" w:fill="FFFFFF"/>
        </w:rPr>
      </w:pPr>
      <w:r w:rsidRPr="00875465">
        <w:rPr>
          <w:rFonts w:ascii="Baskerville Old Face" w:hAnsi="Baskerville Old Face"/>
          <w:color w:val="000000"/>
          <w:sz w:val="27"/>
          <w:szCs w:val="27"/>
          <w:shd w:val="clear" w:color="auto" w:fill="FFFFFF"/>
        </w:rPr>
        <w:t>We have the following code to get the organization details.</w:t>
      </w:r>
    </w:p>
    <w:p w14:paraId="39CB3AC3" w14:textId="77777777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showOrgDetails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49A2AC0" w14:textId="36E02AF7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Organization </w:t>
      </w:r>
      <w:r>
        <w:rPr>
          <w:rFonts w:ascii="Consolas" w:hAnsi="Consolas"/>
          <w:color w:val="6A3E3E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orgRepo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(1L</w:t>
      </w:r>
      <w:proofErr w:type="gramStart"/>
      <w:r>
        <w:rPr>
          <w:rFonts w:ascii="Consolas" w:hAnsi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966CE68" w14:textId="50DD0A4A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"Org: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org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80950A3" w14:textId="530B2DBD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867436D" w14:textId="6EE691A3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TimeUnit.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/>
          <w:color w:val="000000"/>
          <w:sz w:val="20"/>
          <w:szCs w:val="20"/>
        </w:rPr>
        <w:t>.sleep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(5);</w:t>
      </w:r>
    </w:p>
    <w:p w14:paraId="7C9267A3" w14:textId="1E6DFC39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79EDD84" w14:textId="7C71E0A8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4A4C9D3" w14:textId="37C497F3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DF7853" w14:textId="0C061621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>.getBranchList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Brnach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817C55F" w14:textId="608BA316" w:rsidR="004144FB" w:rsidRDefault="004144F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3D7873" w14:textId="77777777" w:rsidR="00875465" w:rsidRDefault="00875465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BEAA5F" w14:textId="7BC4DC38" w:rsidR="002B780B" w:rsidRPr="0092628D" w:rsidRDefault="002B780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u w:val="single"/>
        </w:rPr>
      </w:pPr>
      <w:r w:rsidRPr="0092628D">
        <w:rPr>
          <w:rFonts w:ascii="Consolas" w:hAnsi="Consolas"/>
          <w:b/>
          <w:bCs/>
          <w:color w:val="000000"/>
          <w:u w:val="single"/>
        </w:rPr>
        <w:t>OUTPUT</w:t>
      </w:r>
    </w:p>
    <w:p w14:paraId="4690BE79" w14:textId="0A3B011D" w:rsidR="002B780B" w:rsidRPr="0092628D" w:rsidRDefault="002B780B" w:rsidP="00414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Initial generated query will be like this </w:t>
      </w:r>
    </w:p>
    <w:p w14:paraId="04F4891C" w14:textId="5D95E3BE" w:rsidR="002B780B" w:rsidRDefault="002B780B" w:rsidP="002B7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select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o1_0.id,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o1_0.name from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org o1_0 where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o1_0.id=?</w:t>
      </w:r>
    </w:p>
    <w:p w14:paraId="343CB0DE" w14:textId="77777777" w:rsidR="002B780B" w:rsidRDefault="002B780B" w:rsidP="002B7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Org: </w:t>
      </w:r>
      <w:proofErr w:type="gramStart"/>
      <w:r>
        <w:rPr>
          <w:rFonts w:ascii="Consolas" w:hAnsi="Consolas"/>
          <w:color w:val="000000"/>
          <w:sz w:val="20"/>
          <w:szCs w:val="20"/>
        </w:rPr>
        <w:t>Organization(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name=Microsoft)</w:t>
      </w:r>
    </w:p>
    <w:p w14:paraId="3A3DF10F" w14:textId="0E78D7A8" w:rsidR="008702F8" w:rsidRDefault="008702F8" w:rsidP="002B7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After 5 seconds, the following query will be fired to get the branch details.</w:t>
      </w:r>
    </w:p>
    <w:p w14:paraId="1DF4C7D9" w14:textId="36C057EC" w:rsidR="002B780B" w:rsidRPr="0092628D" w:rsidRDefault="002B780B" w:rsidP="002B7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select</w:t>
      </w:r>
      <w:r w:rsidR="00BD7BFB"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bl1_</w:t>
      </w:r>
      <w:proofErr w:type="gramStart"/>
      <w:r w:rsidRPr="0092628D">
        <w:rPr>
          <w:rFonts w:ascii="Consolas" w:hAnsi="Consolas"/>
          <w:b/>
          <w:bCs/>
          <w:color w:val="000000"/>
          <w:sz w:val="20"/>
          <w:szCs w:val="20"/>
        </w:rPr>
        <w:t>0.organization</w:t>
      </w:r>
      <w:proofErr w:type="gramEnd"/>
      <w:r w:rsidRPr="0092628D">
        <w:rPr>
          <w:rFonts w:ascii="Consolas" w:hAnsi="Consolas"/>
          <w:b/>
          <w:bCs/>
          <w:color w:val="000000"/>
          <w:sz w:val="20"/>
          <w:szCs w:val="20"/>
        </w:rPr>
        <w:t>_id,</w:t>
      </w:r>
      <w:r w:rsidR="00BD7BFB"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bl1_1.id,</w:t>
      </w:r>
      <w:r w:rsidR="00BD7BFB"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bl1_1.name from</w:t>
      </w:r>
      <w:r w:rsidR="00BD7BFB"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92628D">
        <w:rPr>
          <w:rFonts w:ascii="Consolas" w:hAnsi="Consolas"/>
          <w:b/>
          <w:bCs/>
          <w:color w:val="000000"/>
          <w:sz w:val="20"/>
          <w:szCs w:val="20"/>
        </w:rPr>
        <w:t>org_branch_list</w:t>
      </w:r>
      <w:proofErr w:type="spellEnd"/>
      <w:r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bl1_0 </w:t>
      </w:r>
    </w:p>
    <w:p w14:paraId="0CCB7697" w14:textId="40018FC6" w:rsidR="002B780B" w:rsidRPr="0092628D" w:rsidRDefault="002B780B" w:rsidP="002B7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="00BD7BFB" w:rsidRPr="0092628D">
        <w:rPr>
          <w:rFonts w:ascii="Consolas" w:hAnsi="Consolas"/>
          <w:b/>
          <w:bCs/>
          <w:color w:val="000000"/>
          <w:sz w:val="20"/>
          <w:szCs w:val="20"/>
        </w:rPr>
        <w:t>J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oin</w:t>
      </w:r>
      <w:r w:rsidR="00BD7BFB"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branch bl1_1 on bl1_1.id=bl1_</w:t>
      </w:r>
      <w:proofErr w:type="gramStart"/>
      <w:r w:rsidRPr="0092628D">
        <w:rPr>
          <w:rFonts w:ascii="Consolas" w:hAnsi="Consolas"/>
          <w:b/>
          <w:bCs/>
          <w:color w:val="000000"/>
          <w:sz w:val="20"/>
          <w:szCs w:val="20"/>
        </w:rPr>
        <w:t>0.branch</w:t>
      </w:r>
      <w:proofErr w:type="gramEnd"/>
      <w:r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_list_id </w:t>
      </w:r>
    </w:p>
    <w:p w14:paraId="025B8C03" w14:textId="54E9BC65" w:rsidR="002B780B" w:rsidRPr="0092628D" w:rsidRDefault="002B780B" w:rsidP="002B7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="00BD7BFB" w:rsidRPr="0092628D">
        <w:rPr>
          <w:rFonts w:ascii="Consolas" w:hAnsi="Consolas"/>
          <w:b/>
          <w:bCs/>
          <w:color w:val="000000"/>
          <w:sz w:val="20"/>
          <w:szCs w:val="20"/>
        </w:rPr>
        <w:t>W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here</w:t>
      </w:r>
      <w:r w:rsidR="00BD7BFB" w:rsidRPr="0092628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92628D">
        <w:rPr>
          <w:rFonts w:ascii="Consolas" w:hAnsi="Consolas"/>
          <w:b/>
          <w:bCs/>
          <w:color w:val="000000"/>
          <w:sz w:val="20"/>
          <w:szCs w:val="20"/>
        </w:rPr>
        <w:t>bl1_</w:t>
      </w:r>
      <w:proofErr w:type="gramStart"/>
      <w:r w:rsidRPr="0092628D">
        <w:rPr>
          <w:rFonts w:ascii="Consolas" w:hAnsi="Consolas"/>
          <w:b/>
          <w:bCs/>
          <w:color w:val="000000"/>
          <w:sz w:val="20"/>
          <w:szCs w:val="20"/>
        </w:rPr>
        <w:t>0.organization</w:t>
      </w:r>
      <w:proofErr w:type="gramEnd"/>
      <w:r w:rsidRPr="0092628D">
        <w:rPr>
          <w:rFonts w:ascii="Consolas" w:hAnsi="Consolas"/>
          <w:b/>
          <w:bCs/>
          <w:color w:val="000000"/>
          <w:sz w:val="20"/>
          <w:szCs w:val="20"/>
        </w:rPr>
        <w:t>_id=?</w:t>
      </w:r>
    </w:p>
    <w:p w14:paraId="1DE9F9B7" w14:textId="77777777" w:rsidR="00BD7BFB" w:rsidRDefault="00BD7BFB" w:rsidP="002B7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16F216" w14:textId="4D996E88" w:rsidR="002B780B" w:rsidRDefault="002B780B" w:rsidP="002B7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Br</w:t>
      </w:r>
      <w:r w:rsidR="00A95DB2"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nch: </w:t>
      </w:r>
      <w:proofErr w:type="gramStart"/>
      <w:r>
        <w:rPr>
          <w:rFonts w:ascii="Consolas" w:hAnsi="Consolas"/>
          <w:color w:val="000000"/>
          <w:sz w:val="20"/>
          <w:szCs w:val="20"/>
        </w:rPr>
        <w:t>Branch(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name=Delhi)</w:t>
      </w:r>
    </w:p>
    <w:p w14:paraId="4451E2CD" w14:textId="2B1F297B" w:rsidR="002B780B" w:rsidRDefault="002B780B" w:rsidP="002B7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Br</w:t>
      </w:r>
      <w:r w:rsidR="00A95DB2"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nch: </w:t>
      </w:r>
      <w:proofErr w:type="gramStart"/>
      <w:r>
        <w:rPr>
          <w:rFonts w:ascii="Consolas" w:hAnsi="Consolas"/>
          <w:color w:val="000000"/>
          <w:sz w:val="20"/>
          <w:szCs w:val="20"/>
        </w:rPr>
        <w:t>Branch(</w:t>
      </w:r>
      <w:proofErr w:type="gramEnd"/>
      <w:r>
        <w:rPr>
          <w:rFonts w:ascii="Consolas" w:hAnsi="Consolas"/>
          <w:color w:val="000000"/>
          <w:sz w:val="20"/>
          <w:szCs w:val="20"/>
        </w:rPr>
        <w:t>id=2, name=Bangalore)</w:t>
      </w:r>
    </w:p>
    <w:p w14:paraId="4313E995" w14:textId="77777777" w:rsidR="00B93E6E" w:rsidRPr="00B93E6E" w:rsidRDefault="00B93E6E" w:rsidP="00B93E6E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14AD41DF" w14:textId="4BDB9C9C" w:rsidR="00085720" w:rsidRDefault="00085720" w:rsidP="00B93E6E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B93E6E">
        <w:rPr>
          <w:rFonts w:ascii="Baskerville Old Face" w:hAnsi="Baskerville Old Face"/>
          <w:sz w:val="24"/>
          <w:szCs w:val="24"/>
          <w:shd w:val="clear" w:color="auto" w:fill="FFFFFF"/>
        </w:rPr>
        <w:t>It happens because, we have declared branch as</w:t>
      </w:r>
      <w:r w:rsidR="009B26DE" w:rsidRPr="00B93E6E">
        <w:rPr>
          <w:rFonts w:ascii="Baskerville Old Face" w:hAnsi="Baskerville Old Face"/>
          <w:sz w:val="24"/>
          <w:szCs w:val="24"/>
          <w:shd w:val="clear" w:color="auto" w:fill="FFFFFF"/>
        </w:rPr>
        <w:t>, fetch is lazy here.</w:t>
      </w:r>
    </w:p>
    <w:p w14:paraId="60459855" w14:textId="77777777" w:rsidR="00B93E6E" w:rsidRPr="00B93E6E" w:rsidRDefault="00B93E6E" w:rsidP="00B93E6E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7EF42C6E" w14:textId="46684846" w:rsidR="00085720" w:rsidRDefault="00085720" w:rsidP="00085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78596E32" w14:textId="29A96CFD" w:rsidR="00085720" w:rsidRDefault="00085720" w:rsidP="00085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List&lt;Branch&gt; </w:t>
      </w:r>
      <w:proofErr w:type="spellStart"/>
      <w:r>
        <w:rPr>
          <w:rFonts w:ascii="Consolas" w:hAnsi="Consolas"/>
          <w:color w:val="0000C0"/>
          <w:sz w:val="20"/>
          <w:szCs w:val="20"/>
        </w:rPr>
        <w:t>branchList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7B12AC9" w14:textId="77777777" w:rsidR="008C5EAC" w:rsidRPr="00B93E6E" w:rsidRDefault="008C5EAC" w:rsidP="00B93E6E">
      <w:pPr>
        <w:pStyle w:val="NoSpacing"/>
        <w:rPr>
          <w:rFonts w:ascii="Baskerville Old Face" w:hAnsi="Baskerville Old Face"/>
          <w:shd w:val="clear" w:color="auto" w:fill="FFFFFF"/>
        </w:rPr>
      </w:pPr>
    </w:p>
    <w:p w14:paraId="4CE677D9" w14:textId="24041737" w:rsidR="00F80AEC" w:rsidRPr="00B93E6E" w:rsidRDefault="00F80AEC" w:rsidP="00B93E6E">
      <w:pPr>
        <w:pStyle w:val="NoSpacing"/>
        <w:rPr>
          <w:rFonts w:ascii="Baskerville Old Face" w:hAnsi="Baskerville Old Face"/>
          <w:shd w:val="clear" w:color="auto" w:fill="FFFFFF"/>
        </w:rPr>
      </w:pPr>
      <w:r w:rsidRPr="00B93E6E">
        <w:rPr>
          <w:rFonts w:ascii="Baskerville Old Face" w:hAnsi="Baskerville Old Face"/>
          <w:shd w:val="clear" w:color="auto" w:fill="FFFFFF"/>
        </w:rPr>
        <w:t xml:space="preserve">Now, we want to achieve the result with dynamic eager type using </w:t>
      </w:r>
      <w:proofErr w:type="spellStart"/>
      <w:r w:rsidRPr="00B93E6E">
        <w:rPr>
          <w:rFonts w:ascii="Baskerville Old Face" w:hAnsi="Baskerville Old Face"/>
          <w:shd w:val="clear" w:color="auto" w:fill="FFFFFF"/>
        </w:rPr>
        <w:t>adhoc</w:t>
      </w:r>
      <w:proofErr w:type="spellEnd"/>
      <w:r w:rsidRPr="00B93E6E">
        <w:rPr>
          <w:rFonts w:ascii="Baskerville Old Face" w:hAnsi="Baskerville Old Face"/>
          <w:shd w:val="clear" w:color="auto" w:fill="FFFFFF"/>
        </w:rPr>
        <w:t xml:space="preserve"> @EntityGraph</w:t>
      </w:r>
    </w:p>
    <w:p w14:paraId="02A6EADB" w14:textId="6F0B8A66" w:rsidR="0087570F" w:rsidRDefault="0087570F" w:rsidP="00B93E6E">
      <w:pPr>
        <w:pStyle w:val="NoSpacing"/>
        <w:rPr>
          <w:rFonts w:ascii="Baskerville Old Face" w:hAnsi="Baskerville Old Face"/>
          <w:shd w:val="clear" w:color="auto" w:fill="FFFFFF"/>
        </w:rPr>
      </w:pPr>
      <w:r w:rsidRPr="00B93E6E">
        <w:rPr>
          <w:rFonts w:ascii="Baskerville Old Face" w:hAnsi="Baskerville Old Face"/>
          <w:shd w:val="clear" w:color="auto" w:fill="FFFFFF"/>
        </w:rPr>
        <w:t>Now, the repository layer is modified as</w:t>
      </w:r>
    </w:p>
    <w:p w14:paraId="6BD17887" w14:textId="77777777" w:rsidR="00B93E6E" w:rsidRPr="00B93E6E" w:rsidRDefault="00B93E6E" w:rsidP="00B93E6E">
      <w:pPr>
        <w:pStyle w:val="NoSpacing"/>
        <w:rPr>
          <w:rFonts w:ascii="Baskerville Old Face" w:hAnsi="Baskerville Old Face"/>
          <w:shd w:val="clear" w:color="auto" w:fill="FFFFFF"/>
        </w:rPr>
      </w:pPr>
    </w:p>
    <w:p w14:paraId="2D1892A7" w14:textId="77777777" w:rsidR="0087570F" w:rsidRDefault="0087570F" w:rsidP="008757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0CED404E" w14:textId="6C0973DF" w:rsidR="0087570F" w:rsidRDefault="0087570F" w:rsidP="008757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&lt;Organization,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04C8A4B7" w14:textId="77777777" w:rsidR="0087570F" w:rsidRPr="0087570F" w:rsidRDefault="0087570F" w:rsidP="008757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87570F">
        <w:rPr>
          <w:rFonts w:ascii="Consolas" w:hAnsi="Consolas"/>
          <w:b/>
          <w:bCs/>
          <w:color w:val="646464"/>
          <w:sz w:val="22"/>
          <w:szCs w:val="22"/>
        </w:rPr>
        <w:t>@</w:t>
      </w:r>
      <w:proofErr w:type="gramStart"/>
      <w:r w:rsidRPr="0087570F">
        <w:rPr>
          <w:rFonts w:ascii="Consolas" w:hAnsi="Consolas"/>
          <w:b/>
          <w:bCs/>
          <w:color w:val="646464"/>
          <w:sz w:val="22"/>
          <w:szCs w:val="22"/>
        </w:rPr>
        <w:t>EntityGraph</w:t>
      </w:r>
      <w:r w:rsidRPr="0087570F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87570F">
        <w:rPr>
          <w:rFonts w:ascii="Consolas" w:hAnsi="Consolas"/>
          <w:b/>
          <w:bCs/>
          <w:color w:val="000000"/>
          <w:sz w:val="22"/>
          <w:szCs w:val="22"/>
        </w:rPr>
        <w:t>attributePaths = {</w:t>
      </w:r>
      <w:r w:rsidRPr="0087570F">
        <w:rPr>
          <w:rFonts w:ascii="Consolas" w:hAnsi="Consolas"/>
          <w:b/>
          <w:bCs/>
          <w:color w:val="2A00FF"/>
          <w:sz w:val="22"/>
          <w:szCs w:val="22"/>
        </w:rPr>
        <w:t>"</w:t>
      </w:r>
      <w:proofErr w:type="spellStart"/>
      <w:r w:rsidRPr="0087570F">
        <w:rPr>
          <w:rFonts w:ascii="Consolas" w:hAnsi="Consolas"/>
          <w:b/>
          <w:bCs/>
          <w:color w:val="2A00FF"/>
          <w:sz w:val="22"/>
          <w:szCs w:val="22"/>
        </w:rPr>
        <w:t>branchList</w:t>
      </w:r>
      <w:proofErr w:type="spellEnd"/>
      <w:r w:rsidRPr="0087570F">
        <w:rPr>
          <w:rFonts w:ascii="Consolas" w:hAnsi="Consolas"/>
          <w:b/>
          <w:bCs/>
          <w:color w:val="2A00FF"/>
          <w:sz w:val="22"/>
          <w:szCs w:val="22"/>
        </w:rPr>
        <w:t>"</w:t>
      </w:r>
      <w:r w:rsidRPr="0087570F">
        <w:rPr>
          <w:rFonts w:ascii="Consolas" w:hAnsi="Consolas"/>
          <w:b/>
          <w:bCs/>
          <w:color w:val="000000"/>
          <w:sz w:val="22"/>
          <w:szCs w:val="22"/>
        </w:rPr>
        <w:t>})</w:t>
      </w:r>
    </w:p>
    <w:p w14:paraId="2063B2AF" w14:textId="77777777" w:rsidR="0087570F" w:rsidRDefault="0087570F" w:rsidP="008757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Optional</w:t>
      </w:r>
      <w:r>
        <w:rPr>
          <w:rFonts w:ascii="Consolas" w:hAnsi="Consolas"/>
          <w:color w:val="000000"/>
          <w:sz w:val="20"/>
          <w:szCs w:val="20"/>
        </w:rPr>
        <w:t xml:space="preserve">&lt;Organization&gt;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CAB1E0" w14:textId="77777777" w:rsidR="0087570F" w:rsidRDefault="0087570F" w:rsidP="008757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C898DC" w14:textId="77777777" w:rsidR="0087570F" w:rsidRPr="000640F0" w:rsidRDefault="0087570F" w:rsidP="000640F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49F601B5" w14:textId="78612C2A" w:rsidR="00AE20C7" w:rsidRPr="000640F0" w:rsidRDefault="00AE20C7" w:rsidP="000640F0">
      <w:pPr>
        <w:pStyle w:val="NoSpacing"/>
        <w:rPr>
          <w:rFonts w:ascii="Baskerville Old Face" w:hAnsi="Baskerville Old Face"/>
          <w:sz w:val="24"/>
          <w:szCs w:val="24"/>
        </w:rPr>
      </w:pPr>
      <w:r w:rsidRPr="000640F0">
        <w:rPr>
          <w:rFonts w:ascii="Baskerville Old Face" w:hAnsi="Baskerville Old Face"/>
          <w:sz w:val="24"/>
          <w:szCs w:val="24"/>
          <w:shd w:val="clear" w:color="auto" w:fill="FFFFFF"/>
        </w:rPr>
        <w:t>If we re</w:t>
      </w:r>
      <w:r w:rsidR="0062640F" w:rsidRPr="000640F0">
        <w:rPr>
          <w:rFonts w:ascii="Baskerville Old Face" w:hAnsi="Baskerville Old Face"/>
          <w:sz w:val="24"/>
          <w:szCs w:val="24"/>
          <w:shd w:val="clear" w:color="auto" w:fill="FFFFFF"/>
        </w:rPr>
        <w:t>-</w:t>
      </w:r>
      <w:r w:rsidRPr="000640F0">
        <w:rPr>
          <w:rFonts w:ascii="Baskerville Old Face" w:hAnsi="Baskerville Old Face"/>
          <w:sz w:val="24"/>
          <w:szCs w:val="24"/>
          <w:shd w:val="clear" w:color="auto" w:fill="FFFFFF"/>
        </w:rPr>
        <w:t>ex</w:t>
      </w:r>
      <w:r w:rsidR="00514DD0" w:rsidRPr="000640F0">
        <w:rPr>
          <w:rFonts w:ascii="Baskerville Old Face" w:hAnsi="Baskerville Old Face"/>
          <w:sz w:val="24"/>
          <w:szCs w:val="24"/>
          <w:shd w:val="clear" w:color="auto" w:fill="FFFFFF"/>
        </w:rPr>
        <w:t>e</w:t>
      </w:r>
      <w:r w:rsidRPr="000640F0">
        <w:rPr>
          <w:rFonts w:ascii="Baskerville Old Face" w:hAnsi="Baskerville Old Face"/>
          <w:sz w:val="24"/>
          <w:szCs w:val="24"/>
          <w:shd w:val="clear" w:color="auto" w:fill="FFFFFF"/>
        </w:rPr>
        <w:t xml:space="preserve">cute the above code </w:t>
      </w:r>
      <w:proofErr w:type="spellStart"/>
      <w:proofErr w:type="gramStart"/>
      <w:r w:rsidRPr="000640F0">
        <w:rPr>
          <w:rFonts w:ascii="Baskerville Old Face" w:hAnsi="Baskerville Old Face"/>
          <w:sz w:val="24"/>
          <w:szCs w:val="24"/>
        </w:rPr>
        <w:t>showOrgDetails</w:t>
      </w:r>
      <w:proofErr w:type="spellEnd"/>
      <w:r w:rsidRPr="000640F0">
        <w:rPr>
          <w:rFonts w:ascii="Baskerville Old Face" w:hAnsi="Baskerville Old Face"/>
          <w:sz w:val="24"/>
          <w:szCs w:val="24"/>
        </w:rPr>
        <w:t>(</w:t>
      </w:r>
      <w:proofErr w:type="gramEnd"/>
      <w:r w:rsidRPr="000640F0">
        <w:rPr>
          <w:rFonts w:ascii="Baskerville Old Face" w:hAnsi="Baskerville Old Face"/>
          <w:sz w:val="24"/>
          <w:szCs w:val="24"/>
        </w:rPr>
        <w:t>), the following output will be obtained.</w:t>
      </w:r>
    </w:p>
    <w:p w14:paraId="5F6DE1E9" w14:textId="5BC532E7" w:rsidR="00962D84" w:rsidRPr="005D44DE" w:rsidRDefault="00962D84" w:rsidP="00962D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>select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>o1_0.id,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>o1_0.name,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>bl1_</w:t>
      </w:r>
      <w:proofErr w:type="gramStart"/>
      <w:r w:rsidRPr="005D44DE">
        <w:rPr>
          <w:rFonts w:ascii="Consolas" w:hAnsi="Consolas"/>
          <w:b/>
          <w:bCs/>
          <w:color w:val="000000"/>
          <w:sz w:val="20"/>
          <w:szCs w:val="20"/>
        </w:rPr>
        <w:t>0.organization</w:t>
      </w:r>
      <w:proofErr w:type="gramEnd"/>
      <w:r w:rsidRPr="005D44DE">
        <w:rPr>
          <w:rFonts w:ascii="Consolas" w:hAnsi="Consolas"/>
          <w:b/>
          <w:bCs/>
          <w:color w:val="000000"/>
          <w:sz w:val="20"/>
          <w:szCs w:val="20"/>
        </w:rPr>
        <w:t>_id,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>bl1_1.id,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bl1_1.name </w:t>
      </w:r>
    </w:p>
    <w:p w14:paraId="011BFF62" w14:textId="375BDCA6" w:rsidR="00962D84" w:rsidRPr="005D44DE" w:rsidRDefault="00962D84" w:rsidP="00962D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>F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>rom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org o1_0 </w:t>
      </w:r>
    </w:p>
    <w:p w14:paraId="36635B1F" w14:textId="53E8B7BF" w:rsidR="00962D84" w:rsidRPr="005D44DE" w:rsidRDefault="00962D84" w:rsidP="00962D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   left join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5D44DE">
        <w:rPr>
          <w:rFonts w:ascii="Consolas" w:hAnsi="Consolas"/>
          <w:b/>
          <w:bCs/>
          <w:color w:val="000000"/>
          <w:sz w:val="20"/>
          <w:szCs w:val="20"/>
        </w:rPr>
        <w:t>org_branch_list</w:t>
      </w:r>
      <w:proofErr w:type="spellEnd"/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bl1_</w:t>
      </w:r>
      <w:proofErr w:type="gramStart"/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0 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>on</w:t>
      </w:r>
      <w:proofErr w:type="gramEnd"/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o1_0.id=bl1_0.organization_id </w:t>
      </w:r>
    </w:p>
    <w:p w14:paraId="46C3C226" w14:textId="7CB5C99B" w:rsidR="00962D84" w:rsidRPr="005D44DE" w:rsidRDefault="00962D84" w:rsidP="00962D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   left join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>branch bl1_1 on bl1_1.id=bl1_</w:t>
      </w:r>
      <w:proofErr w:type="gramStart"/>
      <w:r w:rsidRPr="005D44DE">
        <w:rPr>
          <w:rFonts w:ascii="Consolas" w:hAnsi="Consolas"/>
          <w:b/>
          <w:bCs/>
          <w:color w:val="000000"/>
          <w:sz w:val="20"/>
          <w:szCs w:val="20"/>
        </w:rPr>
        <w:t>0.branch</w:t>
      </w:r>
      <w:proofErr w:type="gramEnd"/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_list_id </w:t>
      </w:r>
    </w:p>
    <w:p w14:paraId="06575245" w14:textId="222BD649" w:rsidR="00962D84" w:rsidRPr="005D44DE" w:rsidRDefault="00962D84" w:rsidP="00962D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   where</w:t>
      </w:r>
      <w:r w:rsidR="005D44DE" w:rsidRPr="005D44D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D44DE">
        <w:rPr>
          <w:rFonts w:ascii="Consolas" w:hAnsi="Consolas"/>
          <w:b/>
          <w:bCs/>
          <w:color w:val="000000"/>
          <w:sz w:val="20"/>
          <w:szCs w:val="20"/>
        </w:rPr>
        <w:t>o1_0.id=?</w:t>
      </w:r>
    </w:p>
    <w:p w14:paraId="5EFBE3AD" w14:textId="77777777" w:rsidR="00962D84" w:rsidRDefault="00962D84" w:rsidP="00962D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Org: </w:t>
      </w:r>
      <w:proofErr w:type="gramStart"/>
      <w:r>
        <w:rPr>
          <w:rFonts w:ascii="Consolas" w:hAnsi="Consolas"/>
          <w:color w:val="000000"/>
          <w:sz w:val="20"/>
          <w:szCs w:val="20"/>
        </w:rPr>
        <w:t>Organization(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name=Microsoft)</w:t>
      </w:r>
    </w:p>
    <w:p w14:paraId="005A500C" w14:textId="42C66307" w:rsidR="00962D84" w:rsidRDefault="00962D84" w:rsidP="00962D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Br</w:t>
      </w:r>
      <w:r w:rsidR="000A782E"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nch: </w:t>
      </w:r>
      <w:proofErr w:type="gramStart"/>
      <w:r>
        <w:rPr>
          <w:rFonts w:ascii="Consolas" w:hAnsi="Consolas"/>
          <w:color w:val="000000"/>
          <w:sz w:val="20"/>
          <w:szCs w:val="20"/>
        </w:rPr>
        <w:t>Branch(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name=Delhi)</w:t>
      </w:r>
    </w:p>
    <w:p w14:paraId="23BD9AED" w14:textId="4FD1E95F" w:rsidR="00962D84" w:rsidRDefault="00962D84" w:rsidP="00962D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Br</w:t>
      </w:r>
      <w:r w:rsidR="000A782E"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nch: </w:t>
      </w:r>
      <w:proofErr w:type="gramStart"/>
      <w:r>
        <w:rPr>
          <w:rFonts w:ascii="Consolas" w:hAnsi="Consolas"/>
          <w:color w:val="000000"/>
          <w:sz w:val="20"/>
          <w:szCs w:val="20"/>
        </w:rPr>
        <w:t>Branch(</w:t>
      </w:r>
      <w:proofErr w:type="gramEnd"/>
      <w:r>
        <w:rPr>
          <w:rFonts w:ascii="Consolas" w:hAnsi="Consolas"/>
          <w:color w:val="000000"/>
          <w:sz w:val="20"/>
          <w:szCs w:val="20"/>
        </w:rPr>
        <w:t>id=2, name=Bangalore)</w:t>
      </w:r>
    </w:p>
    <w:p w14:paraId="0B405618" w14:textId="77777777" w:rsidR="000266BE" w:rsidRDefault="000266BE" w:rsidP="000640F0">
      <w:pPr>
        <w:pStyle w:val="NoSpacing"/>
        <w:rPr>
          <w:shd w:val="clear" w:color="auto" w:fill="FFFFFF"/>
        </w:rPr>
      </w:pPr>
    </w:p>
    <w:p w14:paraId="5AE42B79" w14:textId="228C24C1" w:rsidR="00956A1F" w:rsidRPr="000640F0" w:rsidRDefault="00956A1F" w:rsidP="000640F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0640F0">
        <w:rPr>
          <w:rFonts w:ascii="Baskerville Old Face" w:hAnsi="Baskerville Old Face"/>
          <w:sz w:val="24"/>
          <w:szCs w:val="24"/>
          <w:shd w:val="clear" w:color="auto" w:fill="FFFFFF"/>
        </w:rPr>
        <w:t>Now we get the single query to get all the details.</w:t>
      </w:r>
    </w:p>
    <w:p w14:paraId="3B596A41" w14:textId="3832EF8A" w:rsidR="007B164A" w:rsidRPr="000640F0" w:rsidRDefault="007B164A" w:rsidP="000640F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0640F0">
        <w:rPr>
          <w:rFonts w:ascii="Baskerville Old Face" w:hAnsi="Baskerville Old Face"/>
          <w:sz w:val="24"/>
          <w:szCs w:val="24"/>
          <w:shd w:val="clear" w:color="auto" w:fill="FFFFFF"/>
        </w:rPr>
        <w:t xml:space="preserve">If we execute the following statement, </w:t>
      </w:r>
    </w:p>
    <w:p w14:paraId="5F275F4B" w14:textId="32B19CA8" w:rsidR="007B164A" w:rsidRDefault="007B164A" w:rsidP="0000674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org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.getProjectList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( </w:t>
      </w:r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project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"Project: 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project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));</w:t>
      </w:r>
    </w:p>
    <w:p w14:paraId="6909AB84" w14:textId="0946C0C6" w:rsidR="003F3B97" w:rsidRPr="000640F0" w:rsidRDefault="00B72891" w:rsidP="000640F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0640F0">
        <w:rPr>
          <w:rFonts w:ascii="Baskerville Old Face" w:hAnsi="Baskerville Old Face"/>
          <w:sz w:val="24"/>
          <w:szCs w:val="24"/>
          <w:shd w:val="clear" w:color="auto" w:fill="FFFFFF"/>
        </w:rPr>
        <w:lastRenderedPageBreak/>
        <w:t xml:space="preserve">Since </w:t>
      </w:r>
      <w:proofErr w:type="spellStart"/>
      <w:r w:rsidRPr="000640F0">
        <w:rPr>
          <w:rFonts w:ascii="Baskerville Old Face" w:hAnsi="Baskerville Old Face"/>
          <w:sz w:val="24"/>
          <w:szCs w:val="24"/>
          <w:shd w:val="clear" w:color="auto" w:fill="FFFFFF"/>
        </w:rPr>
        <w:t>projectList</w:t>
      </w:r>
      <w:proofErr w:type="spellEnd"/>
      <w:r w:rsidRPr="000640F0">
        <w:rPr>
          <w:rFonts w:ascii="Baskerville Old Face" w:hAnsi="Baskerville Old Face"/>
          <w:sz w:val="24"/>
          <w:szCs w:val="24"/>
          <w:shd w:val="clear" w:color="auto" w:fill="FFFFFF"/>
        </w:rPr>
        <w:t xml:space="preserve"> is of type Lazy. Hibernate will again fetch lazily.</w:t>
      </w:r>
    </w:p>
    <w:p w14:paraId="06BCB7E8" w14:textId="3E4956A6" w:rsidR="00B72891" w:rsidRDefault="00B72891" w:rsidP="0000674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 output is given below.</w:t>
      </w:r>
    </w:p>
    <w:p w14:paraId="6C3B4134" w14:textId="77777777" w:rsidR="00B72891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4249F949" w14:textId="16BE9874" w:rsidR="00B72891" w:rsidRPr="00D043B7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="006B3B25" w:rsidRPr="00D043B7">
        <w:rPr>
          <w:rFonts w:ascii="Consolas" w:hAnsi="Consolas"/>
          <w:b/>
          <w:bCs/>
          <w:color w:val="000000"/>
          <w:sz w:val="20"/>
          <w:szCs w:val="20"/>
        </w:rPr>
        <w:t>S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elect</w:t>
      </w:r>
      <w:r w:rsidR="006B3B25"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o1_0.id,</w:t>
      </w:r>
      <w:r w:rsidR="006B3B25"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o1_0.name,</w:t>
      </w:r>
      <w:r w:rsidR="006B3B25"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bl1_</w:t>
      </w:r>
      <w:proofErr w:type="gramStart"/>
      <w:r w:rsidRPr="00D043B7">
        <w:rPr>
          <w:rFonts w:ascii="Consolas" w:hAnsi="Consolas"/>
          <w:b/>
          <w:bCs/>
          <w:color w:val="000000"/>
          <w:sz w:val="20"/>
          <w:szCs w:val="20"/>
        </w:rPr>
        <w:t>0.organization</w:t>
      </w:r>
      <w:proofErr w:type="gramEnd"/>
      <w:r w:rsidRPr="00D043B7">
        <w:rPr>
          <w:rFonts w:ascii="Consolas" w:hAnsi="Consolas"/>
          <w:b/>
          <w:bCs/>
          <w:color w:val="000000"/>
          <w:sz w:val="20"/>
          <w:szCs w:val="20"/>
        </w:rPr>
        <w:t>_id,</w:t>
      </w:r>
      <w:r w:rsidR="006B3B25"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bl1_1.id,</w:t>
      </w:r>
    </w:p>
    <w:p w14:paraId="2AED41E8" w14:textId="77777777" w:rsidR="00B72891" w:rsidRPr="00D043B7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       bl1_1.name </w:t>
      </w:r>
    </w:p>
    <w:p w14:paraId="68E04863" w14:textId="5B918E8E" w:rsidR="00B72891" w:rsidRPr="00D043B7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   from</w:t>
      </w:r>
      <w:r w:rsidR="006B3B25"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org o1_0 </w:t>
      </w:r>
    </w:p>
    <w:p w14:paraId="4DEA7A09" w14:textId="7BE6F5B2" w:rsidR="00B72891" w:rsidRPr="00D043B7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   left join</w:t>
      </w:r>
      <w:r w:rsidR="006B3B25"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043B7">
        <w:rPr>
          <w:rFonts w:ascii="Consolas" w:hAnsi="Consolas"/>
          <w:b/>
          <w:bCs/>
          <w:color w:val="000000"/>
          <w:sz w:val="20"/>
          <w:szCs w:val="20"/>
        </w:rPr>
        <w:t>org_branch_list</w:t>
      </w:r>
      <w:proofErr w:type="spellEnd"/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bl1_0 on o1_0.id=bl1_</w:t>
      </w:r>
      <w:proofErr w:type="gramStart"/>
      <w:r w:rsidRPr="00D043B7">
        <w:rPr>
          <w:rFonts w:ascii="Consolas" w:hAnsi="Consolas"/>
          <w:b/>
          <w:bCs/>
          <w:color w:val="000000"/>
          <w:sz w:val="20"/>
          <w:szCs w:val="20"/>
        </w:rPr>
        <w:t>0.organization</w:t>
      </w:r>
      <w:proofErr w:type="gramEnd"/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_id </w:t>
      </w:r>
    </w:p>
    <w:p w14:paraId="5106A5B9" w14:textId="1B0E2580" w:rsidR="00B72891" w:rsidRPr="00D043B7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   left join</w:t>
      </w:r>
      <w:r w:rsidR="006B3B25"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branch bl1_1 on bl1_1.id=bl1_</w:t>
      </w:r>
      <w:proofErr w:type="gramStart"/>
      <w:r w:rsidRPr="00D043B7">
        <w:rPr>
          <w:rFonts w:ascii="Consolas" w:hAnsi="Consolas"/>
          <w:b/>
          <w:bCs/>
          <w:color w:val="000000"/>
          <w:sz w:val="20"/>
          <w:szCs w:val="20"/>
        </w:rPr>
        <w:t>0.branch</w:t>
      </w:r>
      <w:proofErr w:type="gramEnd"/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_list_id </w:t>
      </w:r>
    </w:p>
    <w:p w14:paraId="1E64A085" w14:textId="3161A445" w:rsidR="00B72891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   where</w:t>
      </w:r>
      <w:r w:rsidR="006B3B25"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o1_0.id=?</w:t>
      </w:r>
    </w:p>
    <w:p w14:paraId="0B803283" w14:textId="77777777" w:rsidR="00D043B7" w:rsidRPr="00D043B7" w:rsidRDefault="00D043B7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156EC28B" w14:textId="77777777" w:rsidR="00B72891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Org: </w:t>
      </w:r>
      <w:proofErr w:type="gramStart"/>
      <w:r>
        <w:rPr>
          <w:rFonts w:ascii="Consolas" w:hAnsi="Consolas"/>
          <w:color w:val="000000"/>
          <w:sz w:val="20"/>
          <w:szCs w:val="20"/>
        </w:rPr>
        <w:t>Organization(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name=Microsoft)</w:t>
      </w:r>
    </w:p>
    <w:p w14:paraId="552A1920" w14:textId="77777777" w:rsidR="00B72891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Branch: </w:t>
      </w:r>
      <w:proofErr w:type="gramStart"/>
      <w:r>
        <w:rPr>
          <w:rFonts w:ascii="Consolas" w:hAnsi="Consolas"/>
          <w:color w:val="000000"/>
          <w:sz w:val="20"/>
          <w:szCs w:val="20"/>
        </w:rPr>
        <w:t>Branch(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name=Delhi)</w:t>
      </w:r>
    </w:p>
    <w:p w14:paraId="4B12B72B" w14:textId="77777777" w:rsidR="00B72891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Branch: </w:t>
      </w:r>
      <w:proofErr w:type="gramStart"/>
      <w:r>
        <w:rPr>
          <w:rFonts w:ascii="Consolas" w:hAnsi="Consolas"/>
          <w:color w:val="000000"/>
          <w:sz w:val="20"/>
          <w:szCs w:val="20"/>
        </w:rPr>
        <w:t>Branch(</w:t>
      </w:r>
      <w:proofErr w:type="gramEnd"/>
      <w:r>
        <w:rPr>
          <w:rFonts w:ascii="Consolas" w:hAnsi="Consolas"/>
          <w:color w:val="000000"/>
          <w:sz w:val="20"/>
          <w:szCs w:val="20"/>
        </w:rPr>
        <w:t>id=2, name=Bangalore)</w:t>
      </w:r>
    </w:p>
    <w:p w14:paraId="2809BE98" w14:textId="77777777" w:rsidR="00B72891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20F0794B" w14:textId="7DD61083" w:rsidR="00B72891" w:rsidRPr="00D043B7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D043B7" w:rsidRPr="00D043B7">
        <w:rPr>
          <w:rFonts w:ascii="Consolas" w:hAnsi="Consolas"/>
          <w:b/>
          <w:bCs/>
          <w:color w:val="000000"/>
          <w:sz w:val="20"/>
          <w:szCs w:val="20"/>
        </w:rPr>
        <w:t>S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elect</w:t>
      </w:r>
      <w:r w:rsid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pl1_</w:t>
      </w:r>
      <w:proofErr w:type="gramStart"/>
      <w:r w:rsidRPr="00D043B7">
        <w:rPr>
          <w:rFonts w:ascii="Consolas" w:hAnsi="Consolas"/>
          <w:b/>
          <w:bCs/>
          <w:color w:val="000000"/>
          <w:sz w:val="20"/>
          <w:szCs w:val="20"/>
        </w:rPr>
        <w:t>0.organization</w:t>
      </w:r>
      <w:proofErr w:type="gramEnd"/>
      <w:r w:rsidRPr="00D043B7">
        <w:rPr>
          <w:rFonts w:ascii="Consolas" w:hAnsi="Consolas"/>
          <w:b/>
          <w:bCs/>
          <w:color w:val="000000"/>
          <w:sz w:val="20"/>
          <w:szCs w:val="20"/>
        </w:rPr>
        <w:t>_id,</w:t>
      </w:r>
      <w:r w:rsid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pl1_1.id,</w:t>
      </w:r>
      <w:r w:rsid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pl1_1.name </w:t>
      </w:r>
    </w:p>
    <w:p w14:paraId="2DD2908E" w14:textId="1CAB2FE4" w:rsidR="00B72891" w:rsidRPr="00D043B7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="00D043B7" w:rsidRPr="00D043B7">
        <w:rPr>
          <w:rFonts w:ascii="Consolas" w:hAnsi="Consolas"/>
          <w:b/>
          <w:bCs/>
          <w:color w:val="000000"/>
          <w:sz w:val="20"/>
          <w:szCs w:val="20"/>
        </w:rPr>
        <w:t>F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rom</w:t>
      </w:r>
      <w:r w:rsid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043B7">
        <w:rPr>
          <w:rFonts w:ascii="Consolas" w:hAnsi="Consolas"/>
          <w:b/>
          <w:bCs/>
          <w:color w:val="000000"/>
          <w:sz w:val="20"/>
          <w:szCs w:val="20"/>
        </w:rPr>
        <w:t>org_project_list</w:t>
      </w:r>
      <w:proofErr w:type="spellEnd"/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pl1_0 </w:t>
      </w:r>
    </w:p>
    <w:p w14:paraId="6DA99CA0" w14:textId="1A78B2F7" w:rsidR="00B72891" w:rsidRPr="00D043B7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="00D043B7" w:rsidRPr="00D043B7">
        <w:rPr>
          <w:rFonts w:ascii="Consolas" w:hAnsi="Consolas"/>
          <w:b/>
          <w:bCs/>
          <w:color w:val="000000"/>
          <w:sz w:val="20"/>
          <w:szCs w:val="20"/>
        </w:rPr>
        <w:t>J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oin</w:t>
      </w:r>
      <w:r w:rsid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project pl1_1 on pl1_1.id=pl1_</w:t>
      </w:r>
      <w:proofErr w:type="gramStart"/>
      <w:r w:rsidRPr="00D043B7">
        <w:rPr>
          <w:rFonts w:ascii="Consolas" w:hAnsi="Consolas"/>
          <w:b/>
          <w:bCs/>
          <w:color w:val="000000"/>
          <w:sz w:val="20"/>
          <w:szCs w:val="20"/>
        </w:rPr>
        <w:t>0.project</w:t>
      </w:r>
      <w:proofErr w:type="gramEnd"/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_list_id </w:t>
      </w:r>
    </w:p>
    <w:p w14:paraId="2777FED1" w14:textId="62DAF220" w:rsidR="00B72891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043B7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="00D043B7" w:rsidRPr="00D043B7">
        <w:rPr>
          <w:rFonts w:ascii="Consolas" w:hAnsi="Consolas"/>
          <w:b/>
          <w:bCs/>
          <w:color w:val="000000"/>
          <w:sz w:val="20"/>
          <w:szCs w:val="20"/>
        </w:rPr>
        <w:t>W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here</w:t>
      </w:r>
      <w:r w:rsidR="00D043B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043B7">
        <w:rPr>
          <w:rFonts w:ascii="Consolas" w:hAnsi="Consolas"/>
          <w:b/>
          <w:bCs/>
          <w:color w:val="000000"/>
          <w:sz w:val="20"/>
          <w:szCs w:val="20"/>
        </w:rPr>
        <w:t>pl1_</w:t>
      </w:r>
      <w:proofErr w:type="gramStart"/>
      <w:r w:rsidRPr="00D043B7">
        <w:rPr>
          <w:rFonts w:ascii="Consolas" w:hAnsi="Consolas"/>
          <w:b/>
          <w:bCs/>
          <w:color w:val="000000"/>
          <w:sz w:val="20"/>
          <w:szCs w:val="20"/>
        </w:rPr>
        <w:t>0.organization</w:t>
      </w:r>
      <w:proofErr w:type="gramEnd"/>
      <w:r w:rsidRPr="00D043B7">
        <w:rPr>
          <w:rFonts w:ascii="Consolas" w:hAnsi="Consolas"/>
          <w:b/>
          <w:bCs/>
          <w:color w:val="000000"/>
          <w:sz w:val="20"/>
          <w:szCs w:val="20"/>
        </w:rPr>
        <w:t>_id=?</w:t>
      </w:r>
    </w:p>
    <w:p w14:paraId="15FFB6B3" w14:textId="77777777" w:rsidR="00AF298E" w:rsidRPr="00D043B7" w:rsidRDefault="00AF298E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417770CA" w14:textId="77777777" w:rsidR="00B72891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Project: </w:t>
      </w:r>
      <w:proofErr w:type="gramStart"/>
      <w:r>
        <w:rPr>
          <w:rFonts w:ascii="Consolas" w:hAnsi="Consolas"/>
          <w:color w:val="000000"/>
          <w:sz w:val="20"/>
          <w:szCs w:val="20"/>
        </w:rPr>
        <w:t>Project(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name=Tombola)</w:t>
      </w:r>
    </w:p>
    <w:p w14:paraId="1E2EDF8F" w14:textId="77777777" w:rsidR="00B72891" w:rsidRDefault="00B72891" w:rsidP="00B728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Project: </w:t>
      </w:r>
      <w:proofErr w:type="gramStart"/>
      <w:r>
        <w:rPr>
          <w:rFonts w:ascii="Consolas" w:hAnsi="Consolas"/>
          <w:color w:val="000000"/>
          <w:sz w:val="20"/>
          <w:szCs w:val="20"/>
        </w:rPr>
        <w:t>Project(</w:t>
      </w:r>
      <w:proofErr w:type="gramEnd"/>
      <w:r>
        <w:rPr>
          <w:rFonts w:ascii="Consolas" w:hAnsi="Consolas"/>
          <w:color w:val="000000"/>
          <w:sz w:val="20"/>
          <w:szCs w:val="20"/>
        </w:rPr>
        <w:t>id=2, name=</w:t>
      </w:r>
      <w:proofErr w:type="spellStart"/>
      <w:r>
        <w:rPr>
          <w:rFonts w:ascii="Consolas" w:hAnsi="Consolas"/>
          <w:color w:val="000000"/>
          <w:sz w:val="20"/>
          <w:szCs w:val="20"/>
        </w:rPr>
        <w:t>DelTobosso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97ADDD6" w14:textId="77777777" w:rsidR="00B72891" w:rsidRPr="00704ADD" w:rsidRDefault="00B72891" w:rsidP="00704ADD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2013A8F4" w14:textId="075DA74E" w:rsidR="00741DF7" w:rsidRDefault="00741DF7" w:rsidP="00704ADD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704ADD">
        <w:rPr>
          <w:rFonts w:ascii="Baskerville Old Face" w:hAnsi="Baskerville Old Face"/>
          <w:sz w:val="24"/>
          <w:szCs w:val="24"/>
          <w:shd w:val="clear" w:color="auto" w:fill="FFFFFF"/>
        </w:rPr>
        <w:t>To solve the above problem, again modify the repository query.</w:t>
      </w:r>
    </w:p>
    <w:p w14:paraId="6935CF94" w14:textId="77777777" w:rsidR="00704ADD" w:rsidRPr="00704ADD" w:rsidRDefault="00704ADD" w:rsidP="00704ADD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0D21F8E7" w14:textId="77777777" w:rsidR="00106E5F" w:rsidRDefault="00106E5F" w:rsidP="00106E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6C136500" w14:textId="4C3EE234" w:rsidR="00106E5F" w:rsidRDefault="00106E5F" w:rsidP="00106E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&lt;Organization,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3F16A404" w14:textId="77777777" w:rsidR="00106E5F" w:rsidRPr="00AA1AE5" w:rsidRDefault="00106E5F" w:rsidP="00106E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A1AE5">
        <w:rPr>
          <w:rFonts w:ascii="Consolas" w:hAnsi="Consolas"/>
          <w:b/>
          <w:bCs/>
          <w:color w:val="646464"/>
          <w:sz w:val="22"/>
          <w:szCs w:val="22"/>
        </w:rPr>
        <w:t>@</w:t>
      </w:r>
      <w:proofErr w:type="gramStart"/>
      <w:r w:rsidRPr="00AA1AE5">
        <w:rPr>
          <w:rFonts w:ascii="Consolas" w:hAnsi="Consolas"/>
          <w:b/>
          <w:bCs/>
          <w:color w:val="646464"/>
          <w:sz w:val="22"/>
          <w:szCs w:val="22"/>
        </w:rPr>
        <w:t>EntityGraph</w:t>
      </w:r>
      <w:r w:rsidRPr="00AA1AE5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AA1AE5">
        <w:rPr>
          <w:rFonts w:ascii="Consolas" w:hAnsi="Consolas"/>
          <w:b/>
          <w:bCs/>
          <w:color w:val="000000"/>
          <w:sz w:val="22"/>
          <w:szCs w:val="22"/>
        </w:rPr>
        <w:t>attributePaths = {</w:t>
      </w:r>
      <w:r w:rsidRPr="00AA1AE5">
        <w:rPr>
          <w:rFonts w:ascii="Consolas" w:hAnsi="Consolas"/>
          <w:b/>
          <w:bCs/>
          <w:color w:val="2A00FF"/>
          <w:sz w:val="22"/>
          <w:szCs w:val="22"/>
        </w:rPr>
        <w:t>"</w:t>
      </w:r>
      <w:proofErr w:type="spellStart"/>
      <w:r w:rsidRPr="00AA1AE5">
        <w:rPr>
          <w:rFonts w:ascii="Consolas" w:hAnsi="Consolas"/>
          <w:b/>
          <w:bCs/>
          <w:color w:val="2A00FF"/>
          <w:sz w:val="22"/>
          <w:szCs w:val="22"/>
        </w:rPr>
        <w:t>branchList</w:t>
      </w:r>
      <w:proofErr w:type="spellEnd"/>
      <w:r w:rsidRPr="00AA1AE5">
        <w:rPr>
          <w:rFonts w:ascii="Consolas" w:hAnsi="Consolas"/>
          <w:b/>
          <w:bCs/>
          <w:color w:val="2A00FF"/>
          <w:sz w:val="22"/>
          <w:szCs w:val="22"/>
        </w:rPr>
        <w:t>"</w:t>
      </w:r>
      <w:r w:rsidRPr="00AA1AE5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r w:rsidRPr="00AA1AE5">
        <w:rPr>
          <w:rFonts w:ascii="Consolas" w:hAnsi="Consolas"/>
          <w:b/>
          <w:bCs/>
          <w:color w:val="2A00FF"/>
          <w:sz w:val="22"/>
          <w:szCs w:val="22"/>
        </w:rPr>
        <w:t>"</w:t>
      </w:r>
      <w:proofErr w:type="spellStart"/>
      <w:r w:rsidRPr="00AA1AE5">
        <w:rPr>
          <w:rFonts w:ascii="Consolas" w:hAnsi="Consolas"/>
          <w:b/>
          <w:bCs/>
          <w:color w:val="2A00FF"/>
          <w:sz w:val="22"/>
          <w:szCs w:val="22"/>
        </w:rPr>
        <w:t>projectList</w:t>
      </w:r>
      <w:proofErr w:type="spellEnd"/>
      <w:r w:rsidRPr="00AA1AE5">
        <w:rPr>
          <w:rFonts w:ascii="Consolas" w:hAnsi="Consolas"/>
          <w:b/>
          <w:bCs/>
          <w:color w:val="2A00FF"/>
          <w:sz w:val="22"/>
          <w:szCs w:val="22"/>
        </w:rPr>
        <w:t>"</w:t>
      </w:r>
      <w:r w:rsidRPr="00AA1AE5">
        <w:rPr>
          <w:rFonts w:ascii="Consolas" w:hAnsi="Consolas"/>
          <w:b/>
          <w:bCs/>
          <w:color w:val="000000"/>
          <w:sz w:val="22"/>
          <w:szCs w:val="22"/>
        </w:rPr>
        <w:t>})</w:t>
      </w:r>
    </w:p>
    <w:p w14:paraId="629F0066" w14:textId="77777777" w:rsidR="00106E5F" w:rsidRPr="00AA1AE5" w:rsidRDefault="00106E5F" w:rsidP="00106E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AA1AE5">
        <w:rPr>
          <w:rFonts w:ascii="Consolas" w:hAnsi="Consolas"/>
          <w:b/>
          <w:bCs/>
          <w:color w:val="000000"/>
          <w:sz w:val="22"/>
          <w:szCs w:val="22"/>
        </w:rPr>
        <w:tab/>
        <w:t xml:space="preserve">Optional&lt;Organization&gt; </w:t>
      </w:r>
      <w:proofErr w:type="spellStart"/>
      <w:proofErr w:type="gramStart"/>
      <w:r w:rsidRPr="00AA1AE5">
        <w:rPr>
          <w:rFonts w:ascii="Consolas" w:hAnsi="Consolas"/>
          <w:b/>
          <w:bCs/>
          <w:color w:val="000000"/>
          <w:sz w:val="22"/>
          <w:szCs w:val="22"/>
        </w:rPr>
        <w:t>findById</w:t>
      </w:r>
      <w:proofErr w:type="spellEnd"/>
      <w:r w:rsidRPr="00AA1AE5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AA1AE5">
        <w:rPr>
          <w:rFonts w:ascii="Consolas" w:hAnsi="Consolas"/>
          <w:b/>
          <w:bCs/>
          <w:color w:val="000000"/>
          <w:sz w:val="22"/>
          <w:szCs w:val="22"/>
        </w:rPr>
        <w:t xml:space="preserve">Long </w:t>
      </w:r>
      <w:r w:rsidRPr="00AA1AE5">
        <w:rPr>
          <w:rFonts w:ascii="Consolas" w:hAnsi="Consolas"/>
          <w:b/>
          <w:bCs/>
          <w:color w:val="6A3E3E"/>
          <w:sz w:val="22"/>
          <w:szCs w:val="22"/>
        </w:rPr>
        <w:t>id</w:t>
      </w:r>
      <w:r w:rsidRPr="00AA1AE5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3F499C63" w14:textId="48DE06DA" w:rsidR="00106E5F" w:rsidRDefault="00106E5F" w:rsidP="000945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FA6B7A" w14:textId="77777777" w:rsidR="00D56514" w:rsidRPr="000945AD" w:rsidRDefault="00D56514" w:rsidP="000945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924F67" w14:textId="45285394" w:rsidR="00E91E02" w:rsidRPr="00E91E02" w:rsidRDefault="00E91E02" w:rsidP="0000674D">
      <w:pPr>
        <w:rPr>
          <w:rFonts w:ascii="Raleway" w:hAnsi="Raleway"/>
          <w:b/>
          <w:bCs/>
          <w:color w:val="000000"/>
          <w:sz w:val="27"/>
          <w:szCs w:val="27"/>
          <w:u w:val="single"/>
          <w:shd w:val="clear" w:color="auto" w:fill="FFFFFF"/>
        </w:rPr>
      </w:pPr>
      <w:r w:rsidRPr="00E91E02">
        <w:rPr>
          <w:rFonts w:ascii="Raleway" w:hAnsi="Raleway"/>
          <w:b/>
          <w:bCs/>
          <w:color w:val="000000"/>
          <w:sz w:val="27"/>
          <w:szCs w:val="27"/>
          <w:u w:val="single"/>
          <w:shd w:val="clear" w:color="auto" w:fill="FFFFFF"/>
        </w:rPr>
        <w:t>OUTPUT</w:t>
      </w:r>
    </w:p>
    <w:p w14:paraId="04BB0A88" w14:textId="77777777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7B0E1EE3" w14:textId="4D38B40C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AA1AE5">
        <w:rPr>
          <w:rFonts w:ascii="Consolas" w:hAnsi="Consolas"/>
          <w:color w:val="00000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elect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o1_0.id,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o1_0.name,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bl1_</w:t>
      </w:r>
      <w:proofErr w:type="gramStart"/>
      <w:r>
        <w:rPr>
          <w:rFonts w:ascii="Consolas" w:hAnsi="Consolas"/>
          <w:color w:val="000000"/>
          <w:sz w:val="20"/>
          <w:szCs w:val="20"/>
        </w:rPr>
        <w:t>0.organization</w:t>
      </w:r>
      <w:proofErr w:type="gramEnd"/>
      <w:r>
        <w:rPr>
          <w:rFonts w:ascii="Consolas" w:hAnsi="Consolas"/>
          <w:color w:val="000000"/>
          <w:sz w:val="20"/>
          <w:szCs w:val="20"/>
        </w:rPr>
        <w:t>_id,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bl1_1.id,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bl1_1.name </w:t>
      </w:r>
    </w:p>
    <w:p w14:paraId="63E8BE74" w14:textId="5D1943E4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AA1AE5">
        <w:rPr>
          <w:rFonts w:ascii="Consolas" w:hAnsi="Consolas"/>
          <w:color w:val="000000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rom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org o1_0 </w:t>
      </w:r>
    </w:p>
    <w:p w14:paraId="233C8144" w14:textId="251C8C7D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left join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org_branch_list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bl1_0 on o1_0.id=bl1_</w:t>
      </w:r>
      <w:proofErr w:type="gramStart"/>
      <w:r>
        <w:rPr>
          <w:rFonts w:ascii="Consolas" w:hAnsi="Consolas"/>
          <w:color w:val="000000"/>
          <w:sz w:val="20"/>
          <w:szCs w:val="20"/>
        </w:rPr>
        <w:t>0.organization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_id </w:t>
      </w:r>
    </w:p>
    <w:p w14:paraId="5D9A60D6" w14:textId="4900F1A0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left join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branch bl1_1 on bl1_1.id=bl1_</w:t>
      </w:r>
      <w:proofErr w:type="gramStart"/>
      <w:r>
        <w:rPr>
          <w:rFonts w:ascii="Consolas" w:hAnsi="Consolas"/>
          <w:color w:val="000000"/>
          <w:sz w:val="20"/>
          <w:szCs w:val="20"/>
        </w:rPr>
        <w:t>0.branch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_list_id </w:t>
      </w:r>
    </w:p>
    <w:p w14:paraId="406B36C3" w14:textId="7F78847E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where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o1_0.id=?</w:t>
      </w:r>
    </w:p>
    <w:p w14:paraId="6C20A6F0" w14:textId="77777777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6D2D30C8" w14:textId="0632612B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AA1AE5">
        <w:rPr>
          <w:rFonts w:ascii="Consolas" w:hAnsi="Consolas"/>
          <w:color w:val="00000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elect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pl1_</w:t>
      </w:r>
      <w:proofErr w:type="gramStart"/>
      <w:r>
        <w:rPr>
          <w:rFonts w:ascii="Consolas" w:hAnsi="Consolas"/>
          <w:color w:val="000000"/>
          <w:sz w:val="20"/>
          <w:szCs w:val="20"/>
        </w:rPr>
        <w:t>0.organization</w:t>
      </w:r>
      <w:proofErr w:type="gramEnd"/>
      <w:r>
        <w:rPr>
          <w:rFonts w:ascii="Consolas" w:hAnsi="Consolas"/>
          <w:color w:val="000000"/>
          <w:sz w:val="20"/>
          <w:szCs w:val="20"/>
        </w:rPr>
        <w:t>_id,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pl1_1.id,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pl1_1.name </w:t>
      </w:r>
    </w:p>
    <w:p w14:paraId="3C6E1529" w14:textId="42BFB86E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AA1AE5">
        <w:rPr>
          <w:rFonts w:ascii="Consolas" w:hAnsi="Consolas"/>
          <w:color w:val="000000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rom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org_project_list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pl1_0 </w:t>
      </w:r>
    </w:p>
    <w:p w14:paraId="739E7DB9" w14:textId="50A96176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AA1AE5">
        <w:rPr>
          <w:rFonts w:ascii="Consolas" w:hAnsi="Consolas"/>
          <w:color w:val="000000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oin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project pl1_1 on pl1_1.id=pl1_</w:t>
      </w:r>
      <w:proofErr w:type="gramStart"/>
      <w:r>
        <w:rPr>
          <w:rFonts w:ascii="Consolas" w:hAnsi="Consolas"/>
          <w:color w:val="000000"/>
          <w:sz w:val="20"/>
          <w:szCs w:val="20"/>
        </w:rPr>
        <w:t>0.project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_list_id </w:t>
      </w:r>
    </w:p>
    <w:p w14:paraId="0D5F72A0" w14:textId="06752212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AA1AE5">
        <w:rPr>
          <w:rFonts w:ascii="Consolas" w:hAnsi="Consolas"/>
          <w:color w:val="000000"/>
          <w:sz w:val="20"/>
          <w:szCs w:val="20"/>
        </w:rPr>
        <w:t>W</w:t>
      </w:r>
      <w:r>
        <w:rPr>
          <w:rFonts w:ascii="Consolas" w:hAnsi="Consolas"/>
          <w:color w:val="000000"/>
          <w:sz w:val="20"/>
          <w:szCs w:val="20"/>
        </w:rPr>
        <w:t>here</w:t>
      </w:r>
      <w:r w:rsidR="00AA1AE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pl1_</w:t>
      </w:r>
      <w:proofErr w:type="gramStart"/>
      <w:r>
        <w:rPr>
          <w:rFonts w:ascii="Consolas" w:hAnsi="Consolas"/>
          <w:color w:val="000000"/>
          <w:sz w:val="20"/>
          <w:szCs w:val="20"/>
        </w:rPr>
        <w:t>0.organization</w:t>
      </w:r>
      <w:proofErr w:type="gramEnd"/>
      <w:r>
        <w:rPr>
          <w:rFonts w:ascii="Consolas" w:hAnsi="Consolas"/>
          <w:color w:val="000000"/>
          <w:sz w:val="20"/>
          <w:szCs w:val="20"/>
        </w:rPr>
        <w:t>_id=?</w:t>
      </w:r>
    </w:p>
    <w:p w14:paraId="245F39AB" w14:textId="77777777" w:rsidR="00AA1AE5" w:rsidRDefault="00AA1AE5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BD2C82" w14:textId="77777777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Org: </w:t>
      </w:r>
      <w:proofErr w:type="gramStart"/>
      <w:r>
        <w:rPr>
          <w:rFonts w:ascii="Consolas" w:hAnsi="Consolas"/>
          <w:color w:val="000000"/>
          <w:sz w:val="20"/>
          <w:szCs w:val="20"/>
        </w:rPr>
        <w:t>Organization(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name=Microsoft)</w:t>
      </w:r>
    </w:p>
    <w:p w14:paraId="71613C88" w14:textId="77777777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Branch: </w:t>
      </w:r>
      <w:proofErr w:type="gramStart"/>
      <w:r>
        <w:rPr>
          <w:rFonts w:ascii="Consolas" w:hAnsi="Consolas"/>
          <w:color w:val="000000"/>
          <w:sz w:val="20"/>
          <w:szCs w:val="20"/>
        </w:rPr>
        <w:t>Branch(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name=Delhi)</w:t>
      </w:r>
    </w:p>
    <w:p w14:paraId="3A5C2E49" w14:textId="77777777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Branch: </w:t>
      </w:r>
      <w:proofErr w:type="gramStart"/>
      <w:r>
        <w:rPr>
          <w:rFonts w:ascii="Consolas" w:hAnsi="Consolas"/>
          <w:color w:val="000000"/>
          <w:sz w:val="20"/>
          <w:szCs w:val="20"/>
        </w:rPr>
        <w:t>Branch(</w:t>
      </w:r>
      <w:proofErr w:type="gramEnd"/>
      <w:r>
        <w:rPr>
          <w:rFonts w:ascii="Consolas" w:hAnsi="Consolas"/>
          <w:color w:val="000000"/>
          <w:sz w:val="20"/>
          <w:szCs w:val="20"/>
        </w:rPr>
        <w:t>id=2, name=Bangalore)</w:t>
      </w:r>
    </w:p>
    <w:p w14:paraId="7D686A2D" w14:textId="77777777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Project: </w:t>
      </w:r>
      <w:proofErr w:type="gramStart"/>
      <w:r>
        <w:rPr>
          <w:rFonts w:ascii="Consolas" w:hAnsi="Consolas"/>
          <w:color w:val="000000"/>
          <w:sz w:val="20"/>
          <w:szCs w:val="20"/>
        </w:rPr>
        <w:t>Project(</w:t>
      </w:r>
      <w:proofErr w:type="gramEnd"/>
      <w:r>
        <w:rPr>
          <w:rFonts w:ascii="Consolas" w:hAnsi="Consolas"/>
          <w:color w:val="000000"/>
          <w:sz w:val="20"/>
          <w:szCs w:val="20"/>
        </w:rPr>
        <w:t>id=1, name=Tombola)</w:t>
      </w:r>
    </w:p>
    <w:p w14:paraId="29BE4160" w14:textId="77777777" w:rsidR="00E91E02" w:rsidRDefault="00E91E02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Project: </w:t>
      </w:r>
      <w:proofErr w:type="gramStart"/>
      <w:r>
        <w:rPr>
          <w:rFonts w:ascii="Consolas" w:hAnsi="Consolas"/>
          <w:color w:val="000000"/>
          <w:sz w:val="20"/>
          <w:szCs w:val="20"/>
        </w:rPr>
        <w:t>Project(</w:t>
      </w:r>
      <w:proofErr w:type="gramEnd"/>
      <w:r>
        <w:rPr>
          <w:rFonts w:ascii="Consolas" w:hAnsi="Consolas"/>
          <w:color w:val="000000"/>
          <w:sz w:val="20"/>
          <w:szCs w:val="20"/>
        </w:rPr>
        <w:t>id=2, name=</w:t>
      </w:r>
      <w:proofErr w:type="spellStart"/>
      <w:r>
        <w:rPr>
          <w:rFonts w:ascii="Consolas" w:hAnsi="Consolas"/>
          <w:color w:val="000000"/>
          <w:sz w:val="20"/>
          <w:szCs w:val="20"/>
        </w:rPr>
        <w:t>DelTobosso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5B6C9A0" w14:textId="77777777" w:rsidR="002E267A" w:rsidRDefault="002E267A" w:rsidP="00E91E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DA8D7F" w14:textId="6BEC2228" w:rsidR="00281238" w:rsidRPr="002E267A" w:rsidRDefault="00281238" w:rsidP="002E267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E267A">
        <w:rPr>
          <w:rFonts w:ascii="Baskerville Old Face" w:hAnsi="Baskerville Old Face"/>
          <w:sz w:val="24"/>
          <w:szCs w:val="24"/>
          <w:shd w:val="clear" w:color="auto" w:fill="FFFFFF"/>
        </w:rPr>
        <w:t xml:space="preserve">There is another requirement to get the </w:t>
      </w:r>
      <w:proofErr w:type="spellStart"/>
      <w:r w:rsidRPr="002E267A">
        <w:rPr>
          <w:rFonts w:ascii="Baskerville Old Face" w:hAnsi="Baskerville Old Face"/>
          <w:sz w:val="24"/>
          <w:szCs w:val="24"/>
          <w:shd w:val="clear" w:color="auto" w:fill="FFFFFF"/>
        </w:rPr>
        <w:t>Organisation</w:t>
      </w:r>
      <w:proofErr w:type="spellEnd"/>
      <w:r w:rsidRPr="002E267A">
        <w:rPr>
          <w:rFonts w:ascii="Baskerville Old Face" w:hAnsi="Baskerville Old Face"/>
          <w:sz w:val="24"/>
          <w:szCs w:val="24"/>
          <w:shd w:val="clear" w:color="auto" w:fill="FFFFFF"/>
        </w:rPr>
        <w:t xml:space="preserve"> details along with branch and employees of each branch.</w:t>
      </w:r>
    </w:p>
    <w:p w14:paraId="35366D94" w14:textId="311D2C23" w:rsidR="003B1BF7" w:rsidRDefault="003B1BF7" w:rsidP="002E267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E267A">
        <w:rPr>
          <w:rFonts w:ascii="Baskerville Old Face" w:hAnsi="Baskerville Old Face"/>
          <w:sz w:val="24"/>
          <w:szCs w:val="24"/>
          <w:shd w:val="clear" w:color="auto" w:fill="FFFFFF"/>
        </w:rPr>
        <w:t>If the repository class is given like this.</w:t>
      </w:r>
    </w:p>
    <w:p w14:paraId="02DEE3A7" w14:textId="77777777" w:rsidR="002E267A" w:rsidRPr="002E267A" w:rsidRDefault="002E267A" w:rsidP="002E267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574FC7C1" w14:textId="77777777" w:rsidR="007B67F9" w:rsidRDefault="007B67F9" w:rsidP="007B6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1CDD57BD" w14:textId="6938E4CF" w:rsidR="007B67F9" w:rsidRDefault="007B67F9" w:rsidP="007B6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&lt;Organization,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0FCFA020" w14:textId="4EEDD0AD" w:rsidR="007B67F9" w:rsidRPr="002E267A" w:rsidRDefault="007B67F9" w:rsidP="007B6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2E267A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2E267A">
        <w:rPr>
          <w:rFonts w:ascii="Consolas" w:hAnsi="Consolas"/>
          <w:b/>
          <w:bCs/>
          <w:color w:val="646464"/>
          <w:sz w:val="20"/>
          <w:szCs w:val="20"/>
        </w:rPr>
        <w:t>EntityGraph</w:t>
      </w:r>
      <w:r w:rsidRPr="002E267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E267A">
        <w:rPr>
          <w:rFonts w:ascii="Consolas" w:hAnsi="Consolas"/>
          <w:b/>
          <w:bCs/>
          <w:color w:val="000000"/>
          <w:sz w:val="20"/>
          <w:szCs w:val="20"/>
        </w:rPr>
        <w:t>attributePaths = {</w:t>
      </w:r>
      <w:r w:rsidRPr="002E267A">
        <w:rPr>
          <w:rFonts w:ascii="Consolas" w:hAnsi="Consolas"/>
          <w:b/>
          <w:bCs/>
          <w:color w:val="2A00FF"/>
          <w:sz w:val="20"/>
          <w:szCs w:val="20"/>
        </w:rPr>
        <w:t>"</w:t>
      </w:r>
      <w:proofErr w:type="spellStart"/>
      <w:r w:rsidRPr="002E267A">
        <w:rPr>
          <w:rFonts w:ascii="Consolas" w:hAnsi="Consolas"/>
          <w:b/>
          <w:bCs/>
          <w:color w:val="2A00FF"/>
          <w:sz w:val="20"/>
          <w:szCs w:val="20"/>
        </w:rPr>
        <w:t>branchList</w:t>
      </w:r>
      <w:proofErr w:type="spellEnd"/>
      <w:r w:rsidRPr="002E267A">
        <w:rPr>
          <w:rFonts w:ascii="Consolas" w:hAnsi="Consolas"/>
          <w:b/>
          <w:bCs/>
          <w:color w:val="2A00FF"/>
          <w:sz w:val="20"/>
          <w:szCs w:val="20"/>
        </w:rPr>
        <w:t>"</w:t>
      </w:r>
      <w:r w:rsidRPr="002E267A">
        <w:rPr>
          <w:rFonts w:ascii="Consolas" w:hAnsi="Consolas"/>
          <w:b/>
          <w:bCs/>
          <w:color w:val="000000"/>
          <w:sz w:val="20"/>
          <w:szCs w:val="20"/>
        </w:rPr>
        <w:t>})</w:t>
      </w:r>
    </w:p>
    <w:p w14:paraId="2B3EAE17" w14:textId="77777777" w:rsidR="007B67F9" w:rsidRPr="002E267A" w:rsidRDefault="007B67F9" w:rsidP="007B6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2E267A">
        <w:rPr>
          <w:rFonts w:ascii="Consolas" w:hAnsi="Consolas"/>
          <w:b/>
          <w:bCs/>
          <w:color w:val="000000"/>
          <w:sz w:val="20"/>
          <w:szCs w:val="20"/>
        </w:rPr>
        <w:tab/>
        <w:t xml:space="preserve">Optional&lt;Organization&gt; </w:t>
      </w:r>
      <w:proofErr w:type="spellStart"/>
      <w:proofErr w:type="gramStart"/>
      <w:r w:rsidRPr="002E267A">
        <w:rPr>
          <w:rFonts w:ascii="Consolas" w:hAnsi="Consolas"/>
          <w:b/>
          <w:bCs/>
          <w:color w:val="000000"/>
          <w:sz w:val="20"/>
          <w:szCs w:val="20"/>
        </w:rPr>
        <w:t>findById</w:t>
      </w:r>
      <w:proofErr w:type="spellEnd"/>
      <w:r w:rsidRPr="002E267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E267A">
        <w:rPr>
          <w:rFonts w:ascii="Consolas" w:hAnsi="Consolas"/>
          <w:b/>
          <w:bCs/>
          <w:color w:val="000000"/>
          <w:sz w:val="20"/>
          <w:szCs w:val="20"/>
        </w:rPr>
        <w:t xml:space="preserve">Long </w:t>
      </w:r>
      <w:r w:rsidRPr="002E267A">
        <w:rPr>
          <w:rFonts w:ascii="Consolas" w:hAnsi="Consolas"/>
          <w:b/>
          <w:bCs/>
          <w:color w:val="6A3E3E"/>
          <w:sz w:val="20"/>
          <w:szCs w:val="20"/>
        </w:rPr>
        <w:t>id</w:t>
      </w:r>
      <w:r w:rsidRPr="002E267A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1EA96041" w14:textId="77777777" w:rsidR="007B67F9" w:rsidRDefault="007B67F9" w:rsidP="007B67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D56D24" w14:textId="77777777" w:rsidR="00BC29CA" w:rsidRDefault="00BC29CA" w:rsidP="0000674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5DB47C5C" w14:textId="712D8FCA" w:rsidR="00A76434" w:rsidRPr="00227467" w:rsidRDefault="00A76434" w:rsidP="00227467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sz w:val="24"/>
          <w:szCs w:val="24"/>
          <w:shd w:val="clear" w:color="auto" w:fill="FFFFFF"/>
        </w:rPr>
        <w:lastRenderedPageBreak/>
        <w:t>We have the following code.</w:t>
      </w:r>
    </w:p>
    <w:p w14:paraId="19D187FA" w14:textId="77777777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65A5225" w14:textId="18A54120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20E247E" w14:textId="62AF86DE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TimeUnit.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/>
          <w:color w:val="000000"/>
          <w:sz w:val="20"/>
          <w:szCs w:val="20"/>
        </w:rPr>
        <w:t>.sleep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9AC174" w14:textId="16C019EE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2FC4427" w14:textId="02D5D076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2CF4AD0" w14:textId="5FAB023A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75BB58" w14:textId="3E81503A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0A0F823" w14:textId="77777777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5C1009" w14:textId="01EF93CC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showOrgDetails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8E00162" w14:textId="5F059A9A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Organization </w:t>
      </w:r>
      <w:r>
        <w:rPr>
          <w:rFonts w:ascii="Consolas" w:hAnsi="Consolas"/>
          <w:color w:val="6A3E3E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orgRepo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(1L</w:t>
      </w:r>
      <w:proofErr w:type="gramStart"/>
      <w:r>
        <w:rPr>
          <w:rFonts w:ascii="Consolas" w:hAnsi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4A20948" w14:textId="7508E734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"Org: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org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74AF297" w14:textId="719A9DE3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"------------ GET Branch Details --------------"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1493FC2" w14:textId="53A81229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/>
          <w:color w:val="000000"/>
          <w:sz w:val="20"/>
          <w:szCs w:val="20"/>
        </w:rPr>
        <w:t>5);</w:t>
      </w:r>
    </w:p>
    <w:p w14:paraId="621FB218" w14:textId="71CDA31B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>.getBranchList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75001A88" w14:textId="3F3D4E26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"Branch: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branch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006CF1D" w14:textId="4A5C69B8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"------------ GET Employee Details --------------"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044612E" w14:textId="6EC057E9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/>
          <w:color w:val="000000"/>
          <w:sz w:val="20"/>
          <w:szCs w:val="20"/>
        </w:rPr>
        <w:t>5);</w:t>
      </w:r>
    </w:p>
    <w:p w14:paraId="1A50ECCB" w14:textId="77541EC8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>.getEmpList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D98DB60" w14:textId="070518AC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});</w:t>
      </w:r>
    </w:p>
    <w:p w14:paraId="5C24AB1E" w14:textId="699028F7" w:rsidR="00E315A0" w:rsidRDefault="00E315A0" w:rsidP="00E31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70FBD34" w14:textId="77777777" w:rsidR="00A76434" w:rsidRPr="00227467" w:rsidRDefault="00A76434" w:rsidP="00227467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34B631C2" w14:textId="26C854A2" w:rsidR="006E0CB7" w:rsidRPr="00227467" w:rsidRDefault="006E0CB7" w:rsidP="00227467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sz w:val="24"/>
          <w:szCs w:val="24"/>
          <w:shd w:val="clear" w:color="auto" w:fill="FFFFFF"/>
        </w:rPr>
        <w:t>The initial output will be like this.</w:t>
      </w:r>
    </w:p>
    <w:p w14:paraId="0746DA27" w14:textId="77777777" w:rsidR="006E0CB7" w:rsidRPr="00227467" w:rsidRDefault="006E0CB7" w:rsidP="00227467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sz w:val="24"/>
          <w:szCs w:val="24"/>
          <w:shd w:val="clear" w:color="auto" w:fill="FFFFFF"/>
        </w:rPr>
        <w:t xml:space="preserve">Hibernate: </w:t>
      </w:r>
    </w:p>
    <w:p w14:paraId="575D3B3E" w14:textId="36D8436C" w:rsidR="006E0CB7" w:rsidRPr="00227467" w:rsidRDefault="006E0CB7" w:rsidP="00227467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   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S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elect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o1_0.id,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o1_0.name,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bl1_</w:t>
      </w:r>
      <w:proofErr w:type="gramStart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0.organization</w:t>
      </w:r>
      <w:proofErr w:type="gramEnd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_id,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bl1_1.id,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bl1_1.name 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F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rom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org o1_0 </w:t>
      </w:r>
    </w:p>
    <w:p w14:paraId="6BA5824A" w14:textId="607FD6EF" w:rsidR="006E0CB7" w:rsidRPr="00227467" w:rsidRDefault="006E0CB7" w:rsidP="00227467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   left join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org_branch_list</w:t>
      </w:r>
      <w:proofErr w:type="spellEnd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bl1_0 on o1_0.id=bl1_</w:t>
      </w:r>
      <w:proofErr w:type="gramStart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0.organization</w:t>
      </w:r>
      <w:proofErr w:type="gramEnd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_id </w:t>
      </w:r>
    </w:p>
    <w:p w14:paraId="7F23A1E8" w14:textId="122E19AF" w:rsidR="006E0CB7" w:rsidRPr="00227467" w:rsidRDefault="006E0CB7" w:rsidP="00227467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   left join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branch bl1_</w:t>
      </w:r>
      <w:proofErr w:type="gramStart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1 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on</w:t>
      </w:r>
      <w:proofErr w:type="gramEnd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bl1_1.id=bl1_0.branch_list_id </w:t>
      </w:r>
    </w:p>
    <w:p w14:paraId="520C07EE" w14:textId="3ABBB0DA" w:rsidR="006E0CB7" w:rsidRPr="00227467" w:rsidRDefault="006E0CB7" w:rsidP="00227467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   where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o1_0.id=?</w:t>
      </w:r>
    </w:p>
    <w:p w14:paraId="3299269B" w14:textId="77777777" w:rsidR="006E0CB7" w:rsidRPr="006E0CB7" w:rsidRDefault="006E0CB7" w:rsidP="006E0CB7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 w:rsidRPr="006E0CB7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Org: </w:t>
      </w:r>
      <w:proofErr w:type="gramStart"/>
      <w:r w:rsidRPr="006E0CB7">
        <w:rPr>
          <w:rFonts w:ascii="Raleway" w:hAnsi="Raleway"/>
          <w:color w:val="000000"/>
          <w:sz w:val="27"/>
          <w:szCs w:val="27"/>
          <w:shd w:val="clear" w:color="auto" w:fill="FFFFFF"/>
        </w:rPr>
        <w:t>Organization(</w:t>
      </w:r>
      <w:proofErr w:type="gramEnd"/>
      <w:r w:rsidRPr="006E0CB7">
        <w:rPr>
          <w:rFonts w:ascii="Raleway" w:hAnsi="Raleway"/>
          <w:color w:val="000000"/>
          <w:sz w:val="27"/>
          <w:szCs w:val="27"/>
          <w:shd w:val="clear" w:color="auto" w:fill="FFFFFF"/>
        </w:rPr>
        <w:t>id=1, name=Microsoft)</w:t>
      </w:r>
    </w:p>
    <w:p w14:paraId="386AC66D" w14:textId="77777777" w:rsidR="006E0CB7" w:rsidRPr="006E0CB7" w:rsidRDefault="006E0CB7" w:rsidP="006E0CB7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 w:rsidRPr="006E0CB7">
        <w:rPr>
          <w:rFonts w:ascii="Raleway" w:hAnsi="Raleway"/>
          <w:color w:val="000000"/>
          <w:sz w:val="27"/>
          <w:szCs w:val="27"/>
          <w:shd w:val="clear" w:color="auto" w:fill="FFFFFF"/>
        </w:rPr>
        <w:t>------------ GET Branch Details --------------</w:t>
      </w:r>
    </w:p>
    <w:p w14:paraId="734B0D53" w14:textId="77777777" w:rsidR="006E0CB7" w:rsidRPr="006E0CB7" w:rsidRDefault="006E0CB7" w:rsidP="006E0CB7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 w:rsidRPr="006E0CB7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Branch: </w:t>
      </w:r>
      <w:proofErr w:type="gramStart"/>
      <w:r w:rsidRPr="006E0CB7">
        <w:rPr>
          <w:rFonts w:ascii="Raleway" w:hAnsi="Raleway"/>
          <w:color w:val="000000"/>
          <w:sz w:val="27"/>
          <w:szCs w:val="27"/>
          <w:shd w:val="clear" w:color="auto" w:fill="FFFFFF"/>
        </w:rPr>
        <w:t>Branch(</w:t>
      </w:r>
      <w:proofErr w:type="gramEnd"/>
      <w:r w:rsidRPr="006E0CB7">
        <w:rPr>
          <w:rFonts w:ascii="Raleway" w:hAnsi="Raleway"/>
          <w:color w:val="000000"/>
          <w:sz w:val="27"/>
          <w:szCs w:val="27"/>
          <w:shd w:val="clear" w:color="auto" w:fill="FFFFFF"/>
        </w:rPr>
        <w:t>id=1, name=Delhi)</w:t>
      </w:r>
    </w:p>
    <w:p w14:paraId="214B1F2B" w14:textId="77777777" w:rsidR="006E0CB7" w:rsidRPr="006E0CB7" w:rsidRDefault="006E0CB7" w:rsidP="006E0CB7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 w:rsidRPr="006E0CB7">
        <w:rPr>
          <w:rFonts w:ascii="Raleway" w:hAnsi="Raleway"/>
          <w:color w:val="000000"/>
          <w:sz w:val="27"/>
          <w:szCs w:val="27"/>
          <w:shd w:val="clear" w:color="auto" w:fill="FFFFFF"/>
        </w:rPr>
        <w:t>------------ GET Employee Details --------------</w:t>
      </w:r>
    </w:p>
    <w:p w14:paraId="59F76B64" w14:textId="77777777" w:rsidR="006E0CB7" w:rsidRPr="00227467" w:rsidRDefault="006E0CB7" w:rsidP="00227467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sz w:val="24"/>
          <w:szCs w:val="24"/>
          <w:shd w:val="clear" w:color="auto" w:fill="FFFFFF"/>
        </w:rPr>
        <w:t xml:space="preserve">Hibernate: </w:t>
      </w:r>
    </w:p>
    <w:p w14:paraId="2221695B" w14:textId="067794AF" w:rsidR="006E0CB7" w:rsidRPr="00227467" w:rsidRDefault="006E0CB7" w:rsidP="00227467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sz w:val="24"/>
          <w:szCs w:val="24"/>
          <w:shd w:val="clear" w:color="auto" w:fill="FFFFFF"/>
        </w:rPr>
        <w:t xml:space="preserve">    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S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elect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el1_</w:t>
      </w:r>
      <w:proofErr w:type="gramStart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0.branch</w:t>
      </w:r>
      <w:proofErr w:type="gramEnd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_id,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el1_1.id,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el1_1.name from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branch_emp_list</w:t>
      </w:r>
      <w:proofErr w:type="spellEnd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el1_0 </w:t>
      </w:r>
    </w:p>
    <w:p w14:paraId="4EF5FD2B" w14:textId="34934FE8" w:rsidR="006E0CB7" w:rsidRPr="00227467" w:rsidRDefault="006E0CB7" w:rsidP="00227467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   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J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oin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emp el1_</w:t>
      </w:r>
      <w:proofErr w:type="gramStart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1  on</w:t>
      </w:r>
      <w:proofErr w:type="gramEnd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el1_1.id=el1_0.emp_list_id </w:t>
      </w:r>
    </w:p>
    <w:p w14:paraId="2F00E414" w14:textId="1FF6C8AB" w:rsidR="006E0CB7" w:rsidRPr="00227467" w:rsidRDefault="006E0CB7" w:rsidP="00227467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   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W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here</w:t>
      </w:r>
      <w:r w:rsidR="00227467"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el1_</w:t>
      </w:r>
      <w:proofErr w:type="gramStart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0.branch</w:t>
      </w:r>
      <w:proofErr w:type="gramEnd"/>
      <w:r w:rsidRPr="00227467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_id=?</w:t>
      </w:r>
    </w:p>
    <w:p w14:paraId="503AAE14" w14:textId="77777777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Emp: </w:t>
      </w:r>
      <w:proofErr w:type="gramStart"/>
      <w:r w:rsidRPr="00227467">
        <w:rPr>
          <w:rFonts w:ascii="Baskerville Old Face" w:hAnsi="Baskerville Old Face"/>
          <w:shd w:val="clear" w:color="auto" w:fill="FFFFFF"/>
        </w:rPr>
        <w:t>Employee(</w:t>
      </w:r>
      <w:proofErr w:type="gramEnd"/>
      <w:r w:rsidRPr="00227467">
        <w:rPr>
          <w:rFonts w:ascii="Baskerville Old Face" w:hAnsi="Baskerville Old Face"/>
          <w:shd w:val="clear" w:color="auto" w:fill="FFFFFF"/>
        </w:rPr>
        <w:t>id=1, name=John)</w:t>
      </w:r>
    </w:p>
    <w:p w14:paraId="763514CC" w14:textId="77777777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Emp: </w:t>
      </w:r>
      <w:proofErr w:type="gramStart"/>
      <w:r w:rsidRPr="00227467">
        <w:rPr>
          <w:rFonts w:ascii="Baskerville Old Face" w:hAnsi="Baskerville Old Face"/>
          <w:shd w:val="clear" w:color="auto" w:fill="FFFFFF"/>
        </w:rPr>
        <w:t>Employee(</w:t>
      </w:r>
      <w:proofErr w:type="gramEnd"/>
      <w:r w:rsidRPr="00227467">
        <w:rPr>
          <w:rFonts w:ascii="Baskerville Old Face" w:hAnsi="Baskerville Old Face"/>
          <w:shd w:val="clear" w:color="auto" w:fill="FFFFFF"/>
        </w:rPr>
        <w:t>id=2, name=Vidya)</w:t>
      </w:r>
    </w:p>
    <w:p w14:paraId="6D6BC6A6" w14:textId="77777777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Emp: </w:t>
      </w:r>
      <w:proofErr w:type="gramStart"/>
      <w:r w:rsidRPr="00227467">
        <w:rPr>
          <w:rFonts w:ascii="Baskerville Old Face" w:hAnsi="Baskerville Old Face"/>
          <w:shd w:val="clear" w:color="auto" w:fill="FFFFFF"/>
        </w:rPr>
        <w:t>Employee(</w:t>
      </w:r>
      <w:proofErr w:type="gramEnd"/>
      <w:r w:rsidRPr="00227467">
        <w:rPr>
          <w:rFonts w:ascii="Baskerville Old Face" w:hAnsi="Baskerville Old Face"/>
          <w:shd w:val="clear" w:color="auto" w:fill="FFFFFF"/>
        </w:rPr>
        <w:t>id=3, name=Rambha)</w:t>
      </w:r>
    </w:p>
    <w:p w14:paraId="5AB0C7E9" w14:textId="77777777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Branch: </w:t>
      </w:r>
      <w:proofErr w:type="gramStart"/>
      <w:r w:rsidRPr="00227467">
        <w:rPr>
          <w:rFonts w:ascii="Baskerville Old Face" w:hAnsi="Baskerville Old Face"/>
          <w:shd w:val="clear" w:color="auto" w:fill="FFFFFF"/>
        </w:rPr>
        <w:t>Branch(</w:t>
      </w:r>
      <w:proofErr w:type="gramEnd"/>
      <w:r w:rsidRPr="00227467">
        <w:rPr>
          <w:rFonts w:ascii="Baskerville Old Face" w:hAnsi="Baskerville Old Face"/>
          <w:shd w:val="clear" w:color="auto" w:fill="FFFFFF"/>
        </w:rPr>
        <w:t>id=2, name=Bangalore)</w:t>
      </w:r>
    </w:p>
    <w:p w14:paraId="4AF22E5B" w14:textId="77777777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>------------ GET Employee Details --------------</w:t>
      </w:r>
    </w:p>
    <w:p w14:paraId="47E92470" w14:textId="77777777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Hibernate: </w:t>
      </w:r>
    </w:p>
    <w:p w14:paraId="19CD02E6" w14:textId="776F68AA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    </w:t>
      </w:r>
      <w:r w:rsidR="00227467" w:rsidRPr="00227467">
        <w:rPr>
          <w:rFonts w:ascii="Baskerville Old Face" w:hAnsi="Baskerville Old Face"/>
          <w:shd w:val="clear" w:color="auto" w:fill="FFFFFF"/>
        </w:rPr>
        <w:t>S</w:t>
      </w:r>
      <w:r w:rsidRPr="00227467">
        <w:rPr>
          <w:rFonts w:ascii="Baskerville Old Face" w:hAnsi="Baskerville Old Face"/>
          <w:shd w:val="clear" w:color="auto" w:fill="FFFFFF"/>
        </w:rPr>
        <w:t>elect</w:t>
      </w:r>
      <w:r w:rsidR="00227467">
        <w:rPr>
          <w:rFonts w:ascii="Baskerville Old Face" w:hAnsi="Baskerville Old Face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shd w:val="clear" w:color="auto" w:fill="FFFFFF"/>
        </w:rPr>
        <w:t>el1_</w:t>
      </w:r>
      <w:proofErr w:type="gramStart"/>
      <w:r w:rsidRPr="00227467">
        <w:rPr>
          <w:rFonts w:ascii="Baskerville Old Face" w:hAnsi="Baskerville Old Face"/>
          <w:shd w:val="clear" w:color="auto" w:fill="FFFFFF"/>
        </w:rPr>
        <w:t>0.branch</w:t>
      </w:r>
      <w:proofErr w:type="gramEnd"/>
      <w:r w:rsidRPr="00227467">
        <w:rPr>
          <w:rFonts w:ascii="Baskerville Old Face" w:hAnsi="Baskerville Old Face"/>
          <w:shd w:val="clear" w:color="auto" w:fill="FFFFFF"/>
        </w:rPr>
        <w:t>_id,</w:t>
      </w:r>
      <w:r w:rsidR="00227467">
        <w:rPr>
          <w:rFonts w:ascii="Baskerville Old Face" w:hAnsi="Baskerville Old Face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shd w:val="clear" w:color="auto" w:fill="FFFFFF"/>
        </w:rPr>
        <w:t>el1_1.id,</w:t>
      </w:r>
      <w:r w:rsidR="009B25F5">
        <w:rPr>
          <w:rFonts w:ascii="Baskerville Old Face" w:hAnsi="Baskerville Old Face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shd w:val="clear" w:color="auto" w:fill="FFFFFF"/>
        </w:rPr>
        <w:t>el1_1.name from</w:t>
      </w:r>
      <w:r w:rsidR="009B25F5">
        <w:rPr>
          <w:rFonts w:ascii="Baskerville Old Face" w:hAnsi="Baskerville Old Face"/>
          <w:shd w:val="clear" w:color="auto" w:fill="FFFFFF"/>
        </w:rPr>
        <w:t xml:space="preserve"> </w:t>
      </w:r>
      <w:proofErr w:type="spellStart"/>
      <w:r w:rsidRPr="00227467">
        <w:rPr>
          <w:rFonts w:ascii="Baskerville Old Face" w:hAnsi="Baskerville Old Face"/>
          <w:shd w:val="clear" w:color="auto" w:fill="FFFFFF"/>
        </w:rPr>
        <w:t>branch_emp_list</w:t>
      </w:r>
      <w:proofErr w:type="spellEnd"/>
      <w:r w:rsidRPr="00227467">
        <w:rPr>
          <w:rFonts w:ascii="Baskerville Old Face" w:hAnsi="Baskerville Old Face"/>
          <w:shd w:val="clear" w:color="auto" w:fill="FFFFFF"/>
        </w:rPr>
        <w:t xml:space="preserve"> el1_0 </w:t>
      </w:r>
    </w:p>
    <w:p w14:paraId="4AE1973A" w14:textId="1133EC46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    </w:t>
      </w:r>
      <w:r w:rsidR="009B25F5" w:rsidRPr="00227467">
        <w:rPr>
          <w:rFonts w:ascii="Baskerville Old Face" w:hAnsi="Baskerville Old Face"/>
          <w:shd w:val="clear" w:color="auto" w:fill="FFFFFF"/>
        </w:rPr>
        <w:t>J</w:t>
      </w:r>
      <w:r w:rsidRPr="00227467">
        <w:rPr>
          <w:rFonts w:ascii="Baskerville Old Face" w:hAnsi="Baskerville Old Face"/>
          <w:shd w:val="clear" w:color="auto" w:fill="FFFFFF"/>
        </w:rPr>
        <w:t>oin</w:t>
      </w:r>
      <w:r w:rsidR="009B25F5">
        <w:rPr>
          <w:rFonts w:ascii="Baskerville Old Face" w:hAnsi="Baskerville Old Face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shd w:val="clear" w:color="auto" w:fill="FFFFFF"/>
        </w:rPr>
        <w:t xml:space="preserve">emp el1_1 on el1_1.id=el1_0.emp_list_id </w:t>
      </w:r>
    </w:p>
    <w:p w14:paraId="24A9525D" w14:textId="5384AE4B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    </w:t>
      </w:r>
      <w:r w:rsidR="009B25F5" w:rsidRPr="00227467">
        <w:rPr>
          <w:rFonts w:ascii="Baskerville Old Face" w:hAnsi="Baskerville Old Face"/>
          <w:shd w:val="clear" w:color="auto" w:fill="FFFFFF"/>
        </w:rPr>
        <w:t>W</w:t>
      </w:r>
      <w:r w:rsidRPr="00227467">
        <w:rPr>
          <w:rFonts w:ascii="Baskerville Old Face" w:hAnsi="Baskerville Old Face"/>
          <w:shd w:val="clear" w:color="auto" w:fill="FFFFFF"/>
        </w:rPr>
        <w:t>here</w:t>
      </w:r>
      <w:r w:rsidR="009B25F5">
        <w:rPr>
          <w:rFonts w:ascii="Baskerville Old Face" w:hAnsi="Baskerville Old Face"/>
          <w:shd w:val="clear" w:color="auto" w:fill="FFFFFF"/>
        </w:rPr>
        <w:t xml:space="preserve"> </w:t>
      </w:r>
      <w:r w:rsidRPr="00227467">
        <w:rPr>
          <w:rFonts w:ascii="Baskerville Old Face" w:hAnsi="Baskerville Old Face"/>
          <w:shd w:val="clear" w:color="auto" w:fill="FFFFFF"/>
        </w:rPr>
        <w:t>el1_</w:t>
      </w:r>
      <w:proofErr w:type="gramStart"/>
      <w:r w:rsidRPr="00227467">
        <w:rPr>
          <w:rFonts w:ascii="Baskerville Old Face" w:hAnsi="Baskerville Old Face"/>
          <w:shd w:val="clear" w:color="auto" w:fill="FFFFFF"/>
        </w:rPr>
        <w:t>0.branch</w:t>
      </w:r>
      <w:proofErr w:type="gramEnd"/>
      <w:r w:rsidRPr="00227467">
        <w:rPr>
          <w:rFonts w:ascii="Baskerville Old Face" w:hAnsi="Baskerville Old Face"/>
          <w:shd w:val="clear" w:color="auto" w:fill="FFFFFF"/>
        </w:rPr>
        <w:t>_id=?</w:t>
      </w:r>
    </w:p>
    <w:p w14:paraId="0EC97415" w14:textId="77777777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Emp: </w:t>
      </w:r>
      <w:proofErr w:type="gramStart"/>
      <w:r w:rsidRPr="00227467">
        <w:rPr>
          <w:rFonts w:ascii="Baskerville Old Face" w:hAnsi="Baskerville Old Face"/>
          <w:shd w:val="clear" w:color="auto" w:fill="FFFFFF"/>
        </w:rPr>
        <w:t>Employee(</w:t>
      </w:r>
      <w:proofErr w:type="gramEnd"/>
      <w:r w:rsidRPr="00227467">
        <w:rPr>
          <w:rFonts w:ascii="Baskerville Old Face" w:hAnsi="Baskerville Old Face"/>
          <w:shd w:val="clear" w:color="auto" w:fill="FFFFFF"/>
        </w:rPr>
        <w:t>id=4, name=</w:t>
      </w:r>
      <w:proofErr w:type="spellStart"/>
      <w:r w:rsidRPr="00227467">
        <w:rPr>
          <w:rFonts w:ascii="Baskerville Old Face" w:hAnsi="Baskerville Old Face"/>
          <w:shd w:val="clear" w:color="auto" w:fill="FFFFFF"/>
        </w:rPr>
        <w:t>Urbasi</w:t>
      </w:r>
      <w:proofErr w:type="spellEnd"/>
      <w:r w:rsidRPr="00227467">
        <w:rPr>
          <w:rFonts w:ascii="Baskerville Old Face" w:hAnsi="Baskerville Old Face"/>
          <w:shd w:val="clear" w:color="auto" w:fill="FFFFFF"/>
        </w:rPr>
        <w:t>)</w:t>
      </w:r>
    </w:p>
    <w:p w14:paraId="6177093E" w14:textId="77777777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Emp: </w:t>
      </w:r>
      <w:proofErr w:type="gramStart"/>
      <w:r w:rsidRPr="00227467">
        <w:rPr>
          <w:rFonts w:ascii="Baskerville Old Face" w:hAnsi="Baskerville Old Face"/>
          <w:shd w:val="clear" w:color="auto" w:fill="FFFFFF"/>
        </w:rPr>
        <w:t>Employee(</w:t>
      </w:r>
      <w:proofErr w:type="gramEnd"/>
      <w:r w:rsidRPr="00227467">
        <w:rPr>
          <w:rFonts w:ascii="Baskerville Old Face" w:hAnsi="Baskerville Old Face"/>
          <w:shd w:val="clear" w:color="auto" w:fill="FFFFFF"/>
        </w:rPr>
        <w:t>id=5, name=</w:t>
      </w:r>
      <w:proofErr w:type="spellStart"/>
      <w:r w:rsidRPr="00227467">
        <w:rPr>
          <w:rFonts w:ascii="Baskerville Old Face" w:hAnsi="Baskerville Old Face"/>
          <w:shd w:val="clear" w:color="auto" w:fill="FFFFFF"/>
        </w:rPr>
        <w:t>Meneka</w:t>
      </w:r>
      <w:proofErr w:type="spellEnd"/>
      <w:r w:rsidRPr="00227467">
        <w:rPr>
          <w:rFonts w:ascii="Baskerville Old Face" w:hAnsi="Baskerville Old Face"/>
          <w:shd w:val="clear" w:color="auto" w:fill="FFFFFF"/>
        </w:rPr>
        <w:t>)</w:t>
      </w:r>
    </w:p>
    <w:p w14:paraId="7D4DA784" w14:textId="2EAA7188" w:rsidR="006E0CB7" w:rsidRPr="0022746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 xml:space="preserve">Emp: </w:t>
      </w:r>
      <w:proofErr w:type="gramStart"/>
      <w:r w:rsidRPr="00227467">
        <w:rPr>
          <w:rFonts w:ascii="Baskerville Old Face" w:hAnsi="Baskerville Old Face"/>
          <w:shd w:val="clear" w:color="auto" w:fill="FFFFFF"/>
        </w:rPr>
        <w:t>Employee(</w:t>
      </w:r>
      <w:proofErr w:type="gramEnd"/>
      <w:r w:rsidRPr="00227467">
        <w:rPr>
          <w:rFonts w:ascii="Baskerville Old Face" w:hAnsi="Baskerville Old Face"/>
          <w:shd w:val="clear" w:color="auto" w:fill="FFFFFF"/>
        </w:rPr>
        <w:t>id=6, name=Ramesh)</w:t>
      </w:r>
    </w:p>
    <w:p w14:paraId="2AC905FA" w14:textId="7D8CD0CA" w:rsidR="006E0CB7" w:rsidRDefault="006E0CB7" w:rsidP="00227467">
      <w:pPr>
        <w:pStyle w:val="NoSpacing"/>
        <w:rPr>
          <w:rFonts w:ascii="Baskerville Old Face" w:hAnsi="Baskerville Old Face"/>
          <w:shd w:val="clear" w:color="auto" w:fill="FFFFFF"/>
        </w:rPr>
      </w:pPr>
      <w:r w:rsidRPr="00227467">
        <w:rPr>
          <w:rFonts w:ascii="Baskerville Old Face" w:hAnsi="Baskerville Old Face"/>
          <w:shd w:val="clear" w:color="auto" w:fill="FFFFFF"/>
        </w:rPr>
        <w:t>Now let us modify the Repository class like this.</w:t>
      </w:r>
    </w:p>
    <w:p w14:paraId="63F087B8" w14:textId="77777777" w:rsidR="009B25F5" w:rsidRPr="00227467" w:rsidRDefault="009B25F5" w:rsidP="00227467">
      <w:pPr>
        <w:pStyle w:val="NoSpacing"/>
        <w:rPr>
          <w:rFonts w:ascii="Baskerville Old Face" w:hAnsi="Baskerville Old Face"/>
          <w:shd w:val="clear" w:color="auto" w:fill="FFFFFF"/>
        </w:rPr>
      </w:pPr>
    </w:p>
    <w:p w14:paraId="5B78C8E3" w14:textId="77777777" w:rsidR="006E0CB7" w:rsidRDefault="006E0CB7" w:rsidP="006E0C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27AC97B2" w14:textId="3FFF1830" w:rsidR="006E0CB7" w:rsidRDefault="006E0CB7" w:rsidP="006E0C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&lt;Organization,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102CB13F" w14:textId="77777777" w:rsidR="006E0CB7" w:rsidRDefault="006E0CB7" w:rsidP="006E0C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EntityGraph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attributePaths = 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branchList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branchList.empList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})</w:t>
      </w:r>
    </w:p>
    <w:p w14:paraId="1D987FC0" w14:textId="77777777" w:rsidR="006E0CB7" w:rsidRDefault="006E0CB7" w:rsidP="006E0C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Optional&lt;Organization&gt;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69B59F" w14:textId="77777777" w:rsidR="006E0CB7" w:rsidRDefault="006E0CB7" w:rsidP="006E0C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EE1B7A" w14:textId="77777777" w:rsidR="009B25F5" w:rsidRDefault="009B25F5" w:rsidP="006E0C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77BEF6" w14:textId="3D375379" w:rsidR="006E0CB7" w:rsidRPr="009B25F5" w:rsidRDefault="007C76B0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lastRenderedPageBreak/>
        <w:t>Output will be like this.</w:t>
      </w:r>
    </w:p>
    <w:p w14:paraId="03C85117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Hibernate: </w:t>
      </w:r>
    </w:p>
    <w:p w14:paraId="35EFA94A" w14:textId="505BEBE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   </w:t>
      </w:r>
      <w:r w:rsidR="009B25F5" w:rsidRPr="009B25F5">
        <w:rPr>
          <w:rFonts w:ascii="Baskerville Old Face" w:hAnsi="Baskerville Old Face"/>
          <w:sz w:val="24"/>
          <w:szCs w:val="24"/>
          <w:shd w:val="clear" w:color="auto" w:fill="FFFFFF"/>
        </w:rPr>
        <w:t>S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elect</w:t>
      </w:r>
      <w:r w:rsid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o1_0.id,</w:t>
      </w:r>
      <w:r w:rsid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o1_0.name,</w:t>
      </w:r>
      <w:r w:rsid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bl1_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0.organization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_id,</w:t>
      </w:r>
      <w:r w:rsid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bl1_1.id,</w:t>
      </w:r>
      <w:r w:rsid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bl1_1.name from</w:t>
      </w:r>
      <w:r w:rsid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org o1_0 </w:t>
      </w:r>
    </w:p>
    <w:p w14:paraId="29FB25B0" w14:textId="02864AFD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   left join</w:t>
      </w:r>
      <w:r w:rsid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proofErr w:type="spell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org_branch_list</w:t>
      </w:r>
      <w:proofErr w:type="spell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bl1_0 on o1_0.id=bl1_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0.organization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_id </w:t>
      </w:r>
    </w:p>
    <w:p w14:paraId="573AC4E0" w14:textId="03D96592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   left join</w:t>
      </w:r>
      <w:r w:rsid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branch bl1_1 on bl1_1.id=bl1_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0.branch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_list_id </w:t>
      </w:r>
    </w:p>
    <w:p w14:paraId="7B698A1D" w14:textId="2AA14D23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   where</w:t>
      </w:r>
      <w:r w:rsid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o1_0.id=?</w:t>
      </w:r>
    </w:p>
    <w:p w14:paraId="1AE476D8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Hibernate: </w:t>
      </w:r>
    </w:p>
    <w:p w14:paraId="547C51E9" w14:textId="77777777" w:rsidR="007560D5" w:rsidRDefault="003E61B1" w:rsidP="007560D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   </w:t>
      </w:r>
      <w:proofErr w:type="gramStart"/>
      <w:r w:rsidR="007560D5" w:rsidRPr="007560D5">
        <w:rPr>
          <w:rFonts w:ascii="Baskerville Old Face" w:hAnsi="Baskerville Old Face"/>
          <w:sz w:val="24"/>
          <w:szCs w:val="24"/>
          <w:shd w:val="clear" w:color="auto" w:fill="FFFFFF"/>
        </w:rPr>
        <w:t>select  el</w:t>
      </w:r>
      <w:proofErr w:type="gramEnd"/>
      <w:r w:rsidR="007560D5" w:rsidRP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1_0.branch_id,  el1_1.id,  el1_1.name     from         </w:t>
      </w:r>
      <w:proofErr w:type="spellStart"/>
      <w:r w:rsidR="007560D5" w:rsidRPr="007560D5">
        <w:rPr>
          <w:rFonts w:ascii="Baskerville Old Face" w:hAnsi="Baskerville Old Face"/>
          <w:sz w:val="24"/>
          <w:szCs w:val="24"/>
          <w:shd w:val="clear" w:color="auto" w:fill="FFFFFF"/>
        </w:rPr>
        <w:t>branch_emp_list</w:t>
      </w:r>
      <w:proofErr w:type="spellEnd"/>
      <w:r w:rsidR="007560D5" w:rsidRP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el1_0    </w:t>
      </w:r>
    </w:p>
    <w:p w14:paraId="687F049C" w14:textId="77777777" w:rsidR="007560D5" w:rsidRDefault="007560D5" w:rsidP="007560D5">
      <w:pPr>
        <w:pStyle w:val="NoSpacing"/>
        <w:ind w:firstLine="720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join emp el1_</w:t>
      </w:r>
      <w:proofErr w:type="gramStart"/>
      <w:r w:rsidRPr="007560D5">
        <w:rPr>
          <w:rFonts w:ascii="Baskerville Old Face" w:hAnsi="Baskerville Old Face"/>
          <w:sz w:val="24"/>
          <w:szCs w:val="24"/>
          <w:shd w:val="clear" w:color="auto" w:fill="FFFFFF"/>
        </w:rPr>
        <w:t>1  on</w:t>
      </w:r>
      <w:proofErr w:type="gramEnd"/>
      <w:r w:rsidRP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el1_1.id=el1_0.emp_list_id     </w:t>
      </w:r>
    </w:p>
    <w:p w14:paraId="20FD66EC" w14:textId="77777777" w:rsidR="007560D5" w:rsidRDefault="007560D5" w:rsidP="007560D5">
      <w:pPr>
        <w:pStyle w:val="NoSpacing"/>
        <w:ind w:firstLine="720"/>
        <w:rPr>
          <w:rFonts w:ascii="Baskerville Old Face" w:hAnsi="Baskerville Old Face"/>
          <w:sz w:val="24"/>
          <w:szCs w:val="24"/>
          <w:shd w:val="clear" w:color="auto" w:fill="FFFFFF"/>
        </w:rPr>
      </w:pPr>
      <w:proofErr w:type="gramStart"/>
      <w:r w:rsidRPr="007560D5">
        <w:rPr>
          <w:rFonts w:ascii="Baskerville Old Face" w:hAnsi="Baskerville Old Face"/>
          <w:sz w:val="24"/>
          <w:szCs w:val="24"/>
          <w:shd w:val="clear" w:color="auto" w:fill="FFFFFF"/>
        </w:rPr>
        <w:t>where  el</w:t>
      </w:r>
      <w:proofErr w:type="gramEnd"/>
      <w:r w:rsidRPr="007560D5">
        <w:rPr>
          <w:rFonts w:ascii="Baskerville Old Face" w:hAnsi="Baskerville Old Face"/>
          <w:sz w:val="24"/>
          <w:szCs w:val="24"/>
          <w:shd w:val="clear" w:color="auto" w:fill="FFFFFF"/>
        </w:rPr>
        <w:t>1_0.branch_id=?</w:t>
      </w:r>
    </w:p>
    <w:p w14:paraId="6BF9752A" w14:textId="234ECC39" w:rsidR="003E61B1" w:rsidRPr="009B25F5" w:rsidRDefault="003E61B1" w:rsidP="007560D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Hibernate: </w:t>
      </w:r>
    </w:p>
    <w:p w14:paraId="04C1E6A9" w14:textId="0E94D58A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   </w:t>
      </w:r>
      <w:r w:rsidR="007560D5" w:rsidRPr="009B25F5">
        <w:rPr>
          <w:rFonts w:ascii="Baskerville Old Face" w:hAnsi="Baskerville Old Face"/>
          <w:sz w:val="24"/>
          <w:szCs w:val="24"/>
          <w:shd w:val="clear" w:color="auto" w:fill="FFFFFF"/>
        </w:rPr>
        <w:t>S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elect</w:t>
      </w:r>
      <w:r w:rsid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el1_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0.branch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_id,</w:t>
      </w:r>
      <w:r w:rsid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el1_1.id,</w:t>
      </w:r>
      <w:r w:rsid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el1_1.name from</w:t>
      </w:r>
      <w:r w:rsid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proofErr w:type="spell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branch_emp_list</w:t>
      </w:r>
      <w:proofErr w:type="spell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el1_0 </w:t>
      </w:r>
    </w:p>
    <w:p w14:paraId="7062AB69" w14:textId="57BD1B04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   </w:t>
      </w:r>
      <w:r w:rsidR="007560D5" w:rsidRPr="009B25F5">
        <w:rPr>
          <w:rFonts w:ascii="Baskerville Old Face" w:hAnsi="Baskerville Old Face"/>
          <w:sz w:val="24"/>
          <w:szCs w:val="24"/>
          <w:shd w:val="clear" w:color="auto" w:fill="FFFFFF"/>
        </w:rPr>
        <w:t>J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oin</w:t>
      </w:r>
      <w:r w:rsid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emp el1_1 on el1_1.id=el1_0.emp_list_id </w:t>
      </w:r>
    </w:p>
    <w:p w14:paraId="63DBEF0F" w14:textId="4B7326FE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   </w:t>
      </w:r>
      <w:r w:rsidR="007560D5" w:rsidRPr="009B25F5">
        <w:rPr>
          <w:rFonts w:ascii="Baskerville Old Face" w:hAnsi="Baskerville Old Face"/>
          <w:sz w:val="24"/>
          <w:szCs w:val="24"/>
          <w:shd w:val="clear" w:color="auto" w:fill="FFFFFF"/>
        </w:rPr>
        <w:t>W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here</w:t>
      </w:r>
      <w:r w:rsidR="007560D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el1_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0.branch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_id=?</w:t>
      </w:r>
    </w:p>
    <w:p w14:paraId="076EFFD9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Org: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Organization(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id=1, name=Microsoft)</w:t>
      </w:r>
    </w:p>
    <w:p w14:paraId="4859E2CD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------------ GET Branch Details --------------</w:t>
      </w:r>
    </w:p>
    <w:p w14:paraId="3B5EAA70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Branch: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Branch(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id=1, name=Delhi)</w:t>
      </w:r>
    </w:p>
    <w:p w14:paraId="39BD6DF8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------------ GET Employee Details --------------</w:t>
      </w:r>
    </w:p>
    <w:p w14:paraId="3330906C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Emp: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Employee(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id=1, name=John)</w:t>
      </w:r>
    </w:p>
    <w:p w14:paraId="69214417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Emp: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Employee(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id=2, name=Vidya)</w:t>
      </w:r>
    </w:p>
    <w:p w14:paraId="3C3E23C9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Emp: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Employee(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id=3, name=Rambha)</w:t>
      </w:r>
    </w:p>
    <w:p w14:paraId="36EFB268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Branch: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Branch(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id=2, name=Bangalore)</w:t>
      </w:r>
    </w:p>
    <w:p w14:paraId="249C1833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------------ GET Employee Details --------------</w:t>
      </w:r>
    </w:p>
    <w:p w14:paraId="13591CE5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Emp: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Employee(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id=4, name=</w:t>
      </w:r>
      <w:proofErr w:type="spell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Urbasi</w:t>
      </w:r>
      <w:proofErr w:type="spell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)</w:t>
      </w:r>
    </w:p>
    <w:p w14:paraId="5CB631CA" w14:textId="77777777" w:rsidR="003E61B1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Emp: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Employee(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id=5, name=</w:t>
      </w:r>
      <w:proofErr w:type="spell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Meneka</w:t>
      </w:r>
      <w:proofErr w:type="spell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)</w:t>
      </w:r>
    </w:p>
    <w:p w14:paraId="6406E20C" w14:textId="54A0FFDA" w:rsidR="007C76B0" w:rsidRPr="009B25F5" w:rsidRDefault="003E61B1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Emp: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Employee(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id=6, name=Ramesh)</w:t>
      </w:r>
    </w:p>
    <w:p w14:paraId="0ECCFE83" w14:textId="77777777" w:rsidR="007C76B0" w:rsidRPr="009B25F5" w:rsidRDefault="007C76B0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169F5886" w14:textId="78B13BC6" w:rsidR="002162AC" w:rsidRPr="009B25F5" w:rsidRDefault="002162AC" w:rsidP="009B25F5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You can also </w:t>
      </w:r>
      <w:proofErr w:type="gramStart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>used</w:t>
      </w:r>
      <w:proofErr w:type="gramEnd"/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7560D5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@NamedEntityGraph in class level</w:t>
      </w:r>
      <w:r w:rsidRPr="009B25F5">
        <w:rPr>
          <w:rFonts w:ascii="Baskerville Old Face" w:hAnsi="Baskerville Old Face"/>
          <w:sz w:val="24"/>
          <w:szCs w:val="24"/>
          <w:shd w:val="clear" w:color="auto" w:fill="FFFFFF"/>
        </w:rPr>
        <w:t xml:space="preserve"> to make the eager fetching.</w:t>
      </w:r>
    </w:p>
    <w:p w14:paraId="6EDC642A" w14:textId="1224A7BB" w:rsidR="002162AC" w:rsidRPr="007560D5" w:rsidRDefault="002162AC" w:rsidP="006E0CB7">
      <w:pP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</w:pPr>
      <w:proofErr w:type="gramStart"/>
      <w:r w:rsidRPr="007560D5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Example</w:t>
      </w:r>
      <w:proofErr w:type="gramEnd"/>
      <w:r w:rsidRPr="007560D5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 is given below.</w:t>
      </w:r>
    </w:p>
    <w:p w14:paraId="42A7B6EB" w14:textId="6BB6511F" w:rsidR="00653A99" w:rsidRDefault="00653A99" w:rsidP="00653A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"Organization"</w:t>
      </w:r>
      <w:r>
        <w:rPr>
          <w:rFonts w:ascii="Consolas" w:hAnsi="Consolas"/>
          <w:color w:val="000000"/>
          <w:sz w:val="20"/>
          <w:szCs w:val="20"/>
        </w:rPr>
        <w:t>)</w:t>
      </w:r>
      <w:r w:rsidR="007560D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"org"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46D0345" w14:textId="4E714A95" w:rsidR="00653A99" w:rsidRDefault="00653A99" w:rsidP="00653A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  <w:r w:rsidR="007560D5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 w:rsidR="007560D5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exclude = 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branchList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departList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projectList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})</w:t>
      </w:r>
    </w:p>
    <w:p w14:paraId="620692FA" w14:textId="77777777" w:rsidR="008E6388" w:rsidRPr="007560D5" w:rsidRDefault="008E6388" w:rsidP="008E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7560D5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7560D5">
        <w:rPr>
          <w:rFonts w:ascii="Consolas" w:hAnsi="Consolas"/>
          <w:b/>
          <w:bCs/>
          <w:color w:val="646464"/>
          <w:sz w:val="20"/>
          <w:szCs w:val="20"/>
        </w:rPr>
        <w:t>NamedEntityGraph</w:t>
      </w:r>
      <w:r w:rsidRPr="007560D5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</w:p>
    <w:p w14:paraId="31416680" w14:textId="6A8C19E4" w:rsidR="008E6388" w:rsidRPr="007560D5" w:rsidRDefault="008E6388" w:rsidP="008E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7560D5">
        <w:rPr>
          <w:rFonts w:ascii="Consolas" w:hAnsi="Consolas"/>
          <w:b/>
          <w:bCs/>
          <w:color w:val="000000"/>
          <w:sz w:val="20"/>
          <w:szCs w:val="20"/>
        </w:rPr>
        <w:t xml:space="preserve">   </w:t>
      </w:r>
      <w:r w:rsidRPr="007560D5">
        <w:rPr>
          <w:rFonts w:ascii="Consolas" w:hAnsi="Consolas"/>
          <w:b/>
          <w:bCs/>
          <w:color w:val="000000"/>
          <w:sz w:val="20"/>
          <w:szCs w:val="20"/>
        </w:rPr>
        <w:t xml:space="preserve">name = </w:t>
      </w:r>
      <w:r w:rsidRPr="007560D5">
        <w:rPr>
          <w:rFonts w:ascii="Consolas" w:hAnsi="Consolas"/>
          <w:b/>
          <w:bCs/>
          <w:color w:val="2A00FF"/>
          <w:sz w:val="20"/>
          <w:szCs w:val="20"/>
        </w:rPr>
        <w:t>"</w:t>
      </w:r>
      <w:proofErr w:type="spellStart"/>
      <w:r w:rsidRPr="007560D5">
        <w:rPr>
          <w:rFonts w:ascii="Consolas" w:hAnsi="Consolas"/>
          <w:b/>
          <w:bCs/>
          <w:color w:val="2A00FF"/>
          <w:sz w:val="20"/>
          <w:szCs w:val="20"/>
        </w:rPr>
        <w:t>Org.branch</w:t>
      </w:r>
      <w:proofErr w:type="spellEnd"/>
      <w:r w:rsidRPr="007560D5">
        <w:rPr>
          <w:rFonts w:ascii="Consolas" w:hAnsi="Consolas"/>
          <w:b/>
          <w:bCs/>
          <w:color w:val="2A00FF"/>
          <w:sz w:val="20"/>
          <w:szCs w:val="20"/>
        </w:rPr>
        <w:t>-with-emp-and-project-eager-type"</w:t>
      </w:r>
      <w:r w:rsidRPr="007560D5">
        <w:rPr>
          <w:rFonts w:ascii="Consolas" w:hAnsi="Consolas"/>
          <w:b/>
          <w:bCs/>
          <w:color w:val="000000"/>
          <w:sz w:val="20"/>
          <w:szCs w:val="20"/>
        </w:rPr>
        <w:t>,</w:t>
      </w:r>
    </w:p>
    <w:p w14:paraId="350602A2" w14:textId="2E5C904F" w:rsidR="008E6388" w:rsidRPr="007560D5" w:rsidRDefault="008E6388" w:rsidP="008E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7560D5">
        <w:rPr>
          <w:rFonts w:ascii="Consolas" w:hAnsi="Consolas"/>
          <w:b/>
          <w:bCs/>
          <w:color w:val="000000"/>
          <w:sz w:val="20"/>
          <w:szCs w:val="20"/>
        </w:rPr>
        <w:t xml:space="preserve">   </w:t>
      </w:r>
      <w:proofErr w:type="spellStart"/>
      <w:r w:rsidRPr="007560D5">
        <w:rPr>
          <w:rFonts w:ascii="Consolas" w:hAnsi="Consolas"/>
          <w:b/>
          <w:bCs/>
          <w:color w:val="000000"/>
          <w:sz w:val="20"/>
          <w:szCs w:val="20"/>
        </w:rPr>
        <w:t>attributeNodes</w:t>
      </w:r>
      <w:proofErr w:type="spellEnd"/>
      <w:r w:rsidRPr="007560D5">
        <w:rPr>
          <w:rFonts w:ascii="Consolas" w:hAnsi="Consolas"/>
          <w:b/>
          <w:bCs/>
          <w:color w:val="000000"/>
          <w:sz w:val="20"/>
          <w:szCs w:val="20"/>
        </w:rPr>
        <w:t xml:space="preserve"> = </w:t>
      </w:r>
    </w:p>
    <w:p w14:paraId="429FDB4A" w14:textId="120C42C7" w:rsidR="008E6388" w:rsidRPr="007560D5" w:rsidRDefault="008E6388" w:rsidP="008E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7560D5">
        <w:rPr>
          <w:rFonts w:ascii="Consolas" w:hAnsi="Consolas"/>
          <w:b/>
          <w:bCs/>
          <w:color w:val="000000"/>
          <w:sz w:val="20"/>
          <w:szCs w:val="20"/>
        </w:rPr>
        <w:tab/>
        <w:t>{</w:t>
      </w:r>
    </w:p>
    <w:p w14:paraId="09AC88F1" w14:textId="7AFD56D8" w:rsidR="008E6388" w:rsidRPr="007560D5" w:rsidRDefault="008E6388" w:rsidP="008E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7560D5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7560D5">
        <w:rPr>
          <w:rFonts w:ascii="Consolas" w:hAnsi="Consolas"/>
          <w:b/>
          <w:bCs/>
          <w:color w:val="000000"/>
          <w:sz w:val="20"/>
          <w:szCs w:val="20"/>
        </w:rPr>
        <w:t xml:space="preserve">  </w:t>
      </w:r>
      <w:r w:rsidRPr="007560D5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7560D5">
        <w:rPr>
          <w:rFonts w:ascii="Consolas" w:hAnsi="Consolas"/>
          <w:b/>
          <w:bCs/>
          <w:color w:val="646464"/>
          <w:sz w:val="20"/>
          <w:szCs w:val="20"/>
        </w:rPr>
        <w:t>NamedAttributeNode</w:t>
      </w:r>
      <w:r w:rsidRPr="007560D5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560D5">
        <w:rPr>
          <w:rFonts w:ascii="Consolas" w:hAnsi="Consolas"/>
          <w:b/>
          <w:bCs/>
          <w:color w:val="000000"/>
          <w:sz w:val="20"/>
          <w:szCs w:val="20"/>
        </w:rPr>
        <w:t xml:space="preserve">value = </w:t>
      </w:r>
      <w:r w:rsidRPr="007560D5">
        <w:rPr>
          <w:rFonts w:ascii="Consolas" w:hAnsi="Consolas"/>
          <w:b/>
          <w:bCs/>
          <w:color w:val="2A00FF"/>
          <w:sz w:val="20"/>
          <w:szCs w:val="20"/>
        </w:rPr>
        <w:t>"</w:t>
      </w:r>
      <w:proofErr w:type="spellStart"/>
      <w:r w:rsidRPr="007560D5">
        <w:rPr>
          <w:rFonts w:ascii="Consolas" w:hAnsi="Consolas"/>
          <w:b/>
          <w:bCs/>
          <w:color w:val="2A00FF"/>
          <w:sz w:val="20"/>
          <w:szCs w:val="20"/>
        </w:rPr>
        <w:t>branchList</w:t>
      </w:r>
      <w:proofErr w:type="spellEnd"/>
      <w:r w:rsidRPr="007560D5">
        <w:rPr>
          <w:rFonts w:ascii="Consolas" w:hAnsi="Consolas"/>
          <w:b/>
          <w:bCs/>
          <w:color w:val="2A00FF"/>
          <w:sz w:val="20"/>
          <w:szCs w:val="20"/>
        </w:rPr>
        <w:t>"</w:t>
      </w:r>
      <w:r w:rsidRPr="007560D5">
        <w:rPr>
          <w:rFonts w:ascii="Consolas" w:hAnsi="Consolas"/>
          <w:b/>
          <w:bCs/>
          <w:color w:val="000000"/>
          <w:sz w:val="20"/>
          <w:szCs w:val="20"/>
        </w:rPr>
        <w:t xml:space="preserve">, subgraph = </w:t>
      </w:r>
      <w:r w:rsidRPr="007560D5">
        <w:rPr>
          <w:rFonts w:ascii="Consolas" w:hAnsi="Consolas"/>
          <w:b/>
          <w:bCs/>
          <w:color w:val="2A00FF"/>
          <w:sz w:val="20"/>
          <w:szCs w:val="20"/>
        </w:rPr>
        <w:t>"</w:t>
      </w:r>
      <w:proofErr w:type="spellStart"/>
      <w:r w:rsidRPr="007560D5">
        <w:rPr>
          <w:rFonts w:ascii="Consolas" w:hAnsi="Consolas"/>
          <w:b/>
          <w:bCs/>
          <w:color w:val="2A00FF"/>
          <w:sz w:val="20"/>
          <w:szCs w:val="20"/>
        </w:rPr>
        <w:t>empList</w:t>
      </w:r>
      <w:proofErr w:type="spellEnd"/>
      <w:r w:rsidRPr="007560D5">
        <w:rPr>
          <w:rFonts w:ascii="Consolas" w:hAnsi="Consolas"/>
          <w:b/>
          <w:bCs/>
          <w:color w:val="2A00FF"/>
          <w:sz w:val="20"/>
          <w:szCs w:val="20"/>
        </w:rPr>
        <w:t>"</w:t>
      </w:r>
      <w:r w:rsidRPr="007560D5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560D5">
        <w:rPr>
          <w:rFonts w:ascii="Consolas" w:hAnsi="Consolas"/>
          <w:b/>
          <w:bCs/>
          <w:color w:val="3F7F5F"/>
          <w:sz w:val="20"/>
          <w:szCs w:val="20"/>
        </w:rPr>
        <w:t>/* For inner object */</w:t>
      </w:r>
      <w:r w:rsidRPr="007560D5">
        <w:rPr>
          <w:rFonts w:ascii="Consolas" w:hAnsi="Consolas"/>
          <w:b/>
          <w:bCs/>
          <w:color w:val="000000"/>
          <w:sz w:val="20"/>
          <w:szCs w:val="20"/>
        </w:rPr>
        <w:t>),</w:t>
      </w:r>
    </w:p>
    <w:p w14:paraId="3B0E3DF9" w14:textId="6CB75609" w:rsidR="008E6388" w:rsidRPr="007560D5" w:rsidRDefault="008E6388" w:rsidP="008E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7560D5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7560D5">
        <w:rPr>
          <w:rFonts w:ascii="Consolas" w:hAnsi="Consolas"/>
          <w:b/>
          <w:bCs/>
          <w:color w:val="000000"/>
          <w:sz w:val="20"/>
          <w:szCs w:val="20"/>
        </w:rPr>
        <w:t xml:space="preserve">  </w:t>
      </w:r>
      <w:r w:rsidRPr="007560D5">
        <w:rPr>
          <w:rFonts w:ascii="Consolas" w:hAnsi="Consolas"/>
          <w:b/>
          <w:bCs/>
          <w:color w:val="646464"/>
          <w:sz w:val="20"/>
          <w:szCs w:val="20"/>
        </w:rPr>
        <w:t>@NamedAttributeNode</w:t>
      </w:r>
      <w:r w:rsidRPr="007560D5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560D5">
        <w:rPr>
          <w:rFonts w:ascii="Consolas" w:hAnsi="Consolas"/>
          <w:b/>
          <w:bCs/>
          <w:color w:val="2A00FF"/>
          <w:sz w:val="20"/>
          <w:szCs w:val="20"/>
        </w:rPr>
        <w:t>"projectList"</w:t>
      </w:r>
      <w:r w:rsidRPr="007560D5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C6C4AAE" w14:textId="5FD87E2A" w:rsidR="008E6388" w:rsidRPr="007560D5" w:rsidRDefault="008E6388" w:rsidP="008E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7560D5">
        <w:rPr>
          <w:rFonts w:ascii="Consolas" w:hAnsi="Consolas"/>
          <w:b/>
          <w:bCs/>
          <w:color w:val="000000"/>
          <w:sz w:val="20"/>
          <w:szCs w:val="20"/>
        </w:rPr>
        <w:tab/>
        <w:t>})</w:t>
      </w:r>
    </w:p>
    <w:p w14:paraId="13FC7E72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Organization {</w:t>
      </w:r>
    </w:p>
    <w:p w14:paraId="588B9A94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B5FE52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26EA98D6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0F605C3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947D046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30DDD60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5F2A4D0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Organization(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8A9797B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8A64D2F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EEBD453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83D3C3C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503C9998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Set&lt;Branch&gt; </w:t>
      </w:r>
      <w:proofErr w:type="spellStart"/>
      <w:r>
        <w:rPr>
          <w:rFonts w:ascii="Consolas" w:hAnsi="Consolas"/>
          <w:color w:val="0000C0"/>
          <w:sz w:val="20"/>
          <w:szCs w:val="20"/>
        </w:rPr>
        <w:t>branchList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FDD4737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701F182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09ACA9E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Set&lt;Department&gt; </w:t>
      </w:r>
      <w:proofErr w:type="spellStart"/>
      <w:r>
        <w:rPr>
          <w:rFonts w:ascii="Consolas" w:hAnsi="Consolas"/>
          <w:color w:val="0000C0"/>
          <w:sz w:val="20"/>
          <w:szCs w:val="20"/>
        </w:rPr>
        <w:t>departList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D5BC054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3EE2171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185DE77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Set&lt;Project&gt; </w:t>
      </w:r>
      <w:proofErr w:type="spellStart"/>
      <w:r>
        <w:rPr>
          <w:rFonts w:ascii="Consolas" w:hAnsi="Consolas"/>
          <w:color w:val="0000C0"/>
          <w:sz w:val="20"/>
          <w:szCs w:val="20"/>
        </w:rPr>
        <w:t>projectList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7B46315" w14:textId="77777777" w:rsidR="00FD301B" w:rsidRDefault="00FD301B" w:rsidP="00FD30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EB92787" w14:textId="38782006" w:rsidR="00DD66B1" w:rsidRPr="00826653" w:rsidRDefault="00DD66B1" w:rsidP="00826653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826653">
        <w:rPr>
          <w:rFonts w:ascii="Baskerville Old Face" w:hAnsi="Baskerville Old Face"/>
          <w:sz w:val="24"/>
          <w:szCs w:val="24"/>
          <w:shd w:val="clear" w:color="auto" w:fill="FFFFFF"/>
        </w:rPr>
        <w:lastRenderedPageBreak/>
        <w:t>Define the name in repository class like this.</w:t>
      </w:r>
    </w:p>
    <w:p w14:paraId="261AC786" w14:textId="77777777" w:rsidR="00DD66B1" w:rsidRDefault="00DD66B1" w:rsidP="00DD66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6C653911" w14:textId="77777777" w:rsidR="00DD66B1" w:rsidRDefault="00DD66B1" w:rsidP="00DD66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&lt;Organization,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1C77D212" w14:textId="5386CD6C" w:rsidR="00DD66B1" w:rsidRDefault="00DD66B1" w:rsidP="00DD66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C2C7FE" w14:textId="77777777" w:rsidR="00DD66B1" w:rsidRDefault="00DD66B1" w:rsidP="00DD66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EntityGraph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Org.branch</w:t>
      </w:r>
      <w:proofErr w:type="spellEnd"/>
      <w:r>
        <w:rPr>
          <w:rFonts w:ascii="Consolas" w:hAnsi="Consolas"/>
          <w:color w:val="2A00FF"/>
          <w:sz w:val="20"/>
          <w:szCs w:val="20"/>
        </w:rPr>
        <w:t>-with-emp-and-project-eager-type"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A7F31BE" w14:textId="77777777" w:rsidR="00DD66B1" w:rsidRDefault="00DD66B1" w:rsidP="00DD66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Organization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getOrganizationByName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A41107" w14:textId="77777777" w:rsidR="00DD66B1" w:rsidRDefault="00DD66B1" w:rsidP="00DD66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919095" w14:textId="77777777" w:rsidR="00DD66B1" w:rsidRPr="00826653" w:rsidRDefault="00DD66B1" w:rsidP="00826653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</w:p>
    <w:p w14:paraId="3A8EAD7B" w14:textId="2FD5AB5D" w:rsidR="00A2139A" w:rsidRPr="00826653" w:rsidRDefault="0008633D" w:rsidP="00826653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826653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As per the above example, the following database objects were created.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1552"/>
      </w:tblGrid>
      <w:tr w:rsidR="00A74AC9" w:rsidRPr="00A74AC9" w14:paraId="5E7EED19" w14:textId="77777777" w:rsidTr="00A74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188A5" w14:textId="77777777" w:rsidR="00A74AC9" w:rsidRPr="00A74AC9" w:rsidRDefault="00A74AC9" w:rsidP="00A74AC9">
            <w:pPr>
              <w:rPr>
                <w:rFonts w:ascii="Raleway" w:hAnsi="Raleway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b/>
                <w:bCs/>
                <w:color w:val="000000"/>
                <w:sz w:val="27"/>
                <w:szCs w:val="27"/>
                <w:shd w:val="clear" w:color="auto" w:fill="FFFFFF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14:paraId="740427FC" w14:textId="77777777" w:rsidR="00A74AC9" w:rsidRPr="00A74AC9" w:rsidRDefault="00A74AC9" w:rsidP="00A74AC9">
            <w:pPr>
              <w:rPr>
                <w:rFonts w:ascii="Raleway" w:hAnsi="Raleway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b/>
                <w:bCs/>
                <w:color w:val="000000"/>
                <w:sz w:val="27"/>
                <w:szCs w:val="27"/>
                <w:shd w:val="clear" w:color="auto" w:fill="FFFFFF"/>
              </w:rPr>
              <w:t xml:space="preserve">TYPE </w:t>
            </w:r>
          </w:p>
        </w:tc>
      </w:tr>
      <w:tr w:rsidR="00A74AC9" w:rsidRPr="00A74AC9" w14:paraId="47256AC8" w14:textId="77777777" w:rsidTr="00A74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AD058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branch_seq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787E7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SEQUENCE</w:t>
            </w:r>
          </w:p>
        </w:tc>
      </w:tr>
      <w:tr w:rsidR="00A74AC9" w:rsidRPr="00A74AC9" w14:paraId="46921881" w14:textId="77777777" w:rsidTr="00A74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4789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dept_seq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B142E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SEQUENCE</w:t>
            </w:r>
          </w:p>
        </w:tc>
      </w:tr>
      <w:tr w:rsidR="00A74AC9" w:rsidRPr="00A74AC9" w14:paraId="2DA9851D" w14:textId="77777777" w:rsidTr="00A74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2F277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emp_seq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CA4C2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SEQUENCE</w:t>
            </w:r>
          </w:p>
        </w:tc>
      </w:tr>
      <w:tr w:rsidR="00A74AC9" w:rsidRPr="00A74AC9" w14:paraId="76D97C0C" w14:textId="77777777" w:rsidTr="00A74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46CE5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org_seq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27258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SEQUENCE</w:t>
            </w:r>
          </w:p>
        </w:tc>
      </w:tr>
      <w:tr w:rsidR="00A74AC9" w:rsidRPr="00A74AC9" w14:paraId="1D4DACF3" w14:textId="77777777" w:rsidTr="00A74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8CFA6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project_seq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2CD61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SEQUENCE</w:t>
            </w:r>
          </w:p>
        </w:tc>
      </w:tr>
      <w:tr w:rsidR="00A74AC9" w:rsidRPr="00A74AC9" w14:paraId="769D1873" w14:textId="77777777" w:rsidTr="00A74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0AE49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branch</w:t>
            </w:r>
          </w:p>
        </w:tc>
        <w:tc>
          <w:tcPr>
            <w:tcW w:w="0" w:type="auto"/>
            <w:vAlign w:val="center"/>
            <w:hideMark/>
          </w:tcPr>
          <w:p w14:paraId="775AEF59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TABLE</w:t>
            </w:r>
          </w:p>
        </w:tc>
      </w:tr>
      <w:tr w:rsidR="00A74AC9" w:rsidRPr="00A74AC9" w14:paraId="15EEEECF" w14:textId="77777777" w:rsidTr="00A74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FDC02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branch_emp_list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67DF50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TABLE</w:t>
            </w:r>
          </w:p>
        </w:tc>
      </w:tr>
      <w:tr w:rsidR="00A74AC9" w:rsidRPr="00A74AC9" w14:paraId="40313177" w14:textId="77777777" w:rsidTr="00A74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C40A9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dept</w:t>
            </w:r>
          </w:p>
        </w:tc>
        <w:tc>
          <w:tcPr>
            <w:tcW w:w="0" w:type="auto"/>
            <w:vAlign w:val="center"/>
            <w:hideMark/>
          </w:tcPr>
          <w:p w14:paraId="2A59557C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TABLE</w:t>
            </w:r>
          </w:p>
        </w:tc>
      </w:tr>
      <w:tr w:rsidR="00A74AC9" w:rsidRPr="00A74AC9" w14:paraId="5E9EF0B6" w14:textId="77777777" w:rsidTr="00A74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37DA5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emp</w:t>
            </w:r>
          </w:p>
        </w:tc>
        <w:tc>
          <w:tcPr>
            <w:tcW w:w="0" w:type="auto"/>
            <w:vAlign w:val="center"/>
            <w:hideMark/>
          </w:tcPr>
          <w:p w14:paraId="4A37ED7F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TABLE</w:t>
            </w:r>
          </w:p>
        </w:tc>
      </w:tr>
      <w:tr w:rsidR="00A74AC9" w:rsidRPr="00A74AC9" w14:paraId="339286B4" w14:textId="77777777" w:rsidTr="00A74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54C37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org</w:t>
            </w:r>
          </w:p>
        </w:tc>
        <w:tc>
          <w:tcPr>
            <w:tcW w:w="0" w:type="auto"/>
            <w:vAlign w:val="center"/>
            <w:hideMark/>
          </w:tcPr>
          <w:p w14:paraId="1EC98225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TABLE</w:t>
            </w:r>
          </w:p>
        </w:tc>
      </w:tr>
      <w:tr w:rsidR="00A74AC9" w:rsidRPr="00A74AC9" w14:paraId="530BD580" w14:textId="77777777" w:rsidTr="00A74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68940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org_branch_list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C1845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TABLE</w:t>
            </w:r>
          </w:p>
        </w:tc>
      </w:tr>
      <w:tr w:rsidR="00A74AC9" w:rsidRPr="00A74AC9" w14:paraId="4460E39D" w14:textId="77777777" w:rsidTr="00A74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A5F74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org_depart_list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FC915A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TABLE</w:t>
            </w:r>
          </w:p>
        </w:tc>
      </w:tr>
      <w:tr w:rsidR="00A74AC9" w:rsidRPr="00A74AC9" w14:paraId="4FC2DEE6" w14:textId="77777777" w:rsidTr="00A74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8E789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org_project_list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74304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TABLE</w:t>
            </w:r>
          </w:p>
        </w:tc>
      </w:tr>
      <w:tr w:rsidR="00A74AC9" w:rsidRPr="00A74AC9" w14:paraId="3A5DC29C" w14:textId="77777777" w:rsidTr="00A74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DED82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1FBD4070" w14:textId="77777777" w:rsidR="00A74AC9" w:rsidRPr="00A74AC9" w:rsidRDefault="00A74AC9" w:rsidP="00A74AC9">
            <w:pPr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</w:pPr>
            <w:r w:rsidRPr="00A74AC9">
              <w:rPr>
                <w:rFonts w:ascii="Raleway" w:hAnsi="Raleway"/>
                <w:color w:val="000000"/>
                <w:sz w:val="27"/>
                <w:szCs w:val="27"/>
                <w:shd w:val="clear" w:color="auto" w:fill="FFFFFF"/>
              </w:rPr>
              <w:t>TABLE</w:t>
            </w:r>
          </w:p>
        </w:tc>
      </w:tr>
    </w:tbl>
    <w:p w14:paraId="4F1186CF" w14:textId="77777777" w:rsidR="0008633D" w:rsidRDefault="0008633D" w:rsidP="006E0CB7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64AB73B1" w14:textId="6C2BAF16" w:rsidR="00826653" w:rsidRPr="00C964AD" w:rsidRDefault="00826653" w:rsidP="00826653">
      <w:pPr>
        <w:pStyle w:val="NoSpacing"/>
        <w:rPr>
          <w:rFonts w:ascii="Baskerville Old Face" w:hAnsi="Baskerville Old Face"/>
          <w:sz w:val="24"/>
          <w:szCs w:val="24"/>
          <w:u w:val="single"/>
          <w:shd w:val="clear" w:color="auto" w:fill="FFFFFF"/>
        </w:rPr>
      </w:pPr>
      <w:r w:rsidRPr="00C964AD">
        <w:rPr>
          <w:rFonts w:ascii="Baskerville Old Face" w:hAnsi="Baskerville Old Face"/>
          <w:sz w:val="24"/>
          <w:szCs w:val="24"/>
          <w:u w:val="single"/>
          <w:shd w:val="clear" w:color="auto" w:fill="FFFFFF"/>
        </w:rPr>
        <w:t>References</w:t>
      </w:r>
    </w:p>
    <w:p w14:paraId="15F34A86" w14:textId="77777777" w:rsidR="00826653" w:rsidRPr="00826653" w:rsidRDefault="00826653" w:rsidP="00826653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17B0957D" w14:textId="7F5F4539" w:rsidR="00CD3804" w:rsidRPr="00826653" w:rsidRDefault="00CD3804" w:rsidP="00826653">
      <w:pPr>
        <w:pStyle w:val="NoSpacing"/>
        <w:rPr>
          <w:rFonts w:ascii="Baskerville Old Face" w:hAnsi="Baskerville Old Face"/>
          <w:sz w:val="24"/>
          <w:szCs w:val="24"/>
        </w:rPr>
      </w:pPr>
      <w:r w:rsidRPr="00826653">
        <w:rPr>
          <w:rFonts w:ascii="Baskerville Old Face" w:hAnsi="Baskerville Old Face"/>
          <w:sz w:val="24"/>
          <w:szCs w:val="24"/>
        </w:rPr>
        <w:t>https://jeddict.github.io/page.html?l=tutorial/NamedEntityGraph</w:t>
      </w:r>
    </w:p>
    <w:p w14:paraId="430C83B5" w14:textId="1ECED21C" w:rsidR="00CD3804" w:rsidRPr="00826653" w:rsidRDefault="00CD3804" w:rsidP="00826653">
      <w:pPr>
        <w:pStyle w:val="NoSpacing"/>
        <w:rPr>
          <w:rFonts w:ascii="Baskerville Old Face" w:hAnsi="Baskerville Old Face"/>
          <w:sz w:val="24"/>
          <w:szCs w:val="24"/>
        </w:rPr>
      </w:pPr>
      <w:r w:rsidRPr="00826653">
        <w:rPr>
          <w:rFonts w:ascii="Baskerville Old Face" w:hAnsi="Baskerville Old Face"/>
          <w:sz w:val="24"/>
          <w:szCs w:val="24"/>
        </w:rPr>
        <w:t>https://stackoverflow.com/questions/31943989/spring-data-jpa-and-namedentitygraphs</w:t>
      </w:r>
    </w:p>
    <w:p w14:paraId="03268B8E" w14:textId="53C3EFAE" w:rsidR="00CD3804" w:rsidRPr="00826653" w:rsidRDefault="00CD3804" w:rsidP="00826653">
      <w:pPr>
        <w:pStyle w:val="NoSpacing"/>
        <w:rPr>
          <w:rFonts w:ascii="Baskerville Old Face" w:hAnsi="Baskerville Old Face"/>
          <w:sz w:val="24"/>
          <w:szCs w:val="24"/>
        </w:rPr>
      </w:pPr>
      <w:r w:rsidRPr="00826653">
        <w:rPr>
          <w:rFonts w:ascii="Baskerville Old Face" w:hAnsi="Baskerville Old Face"/>
          <w:sz w:val="24"/>
          <w:szCs w:val="24"/>
        </w:rPr>
        <w:t>https://blog.ippon.tech/boost-the-performance-of-your-spring-data-jpa-application</w:t>
      </w:r>
    </w:p>
    <w:p w14:paraId="2343D83B" w14:textId="1A266E44" w:rsidR="00CD3804" w:rsidRPr="00826653" w:rsidRDefault="00CD3804" w:rsidP="00826653">
      <w:pPr>
        <w:pStyle w:val="NoSpacing"/>
        <w:rPr>
          <w:rFonts w:ascii="Baskerville Old Face" w:hAnsi="Baskerville Old Face"/>
          <w:sz w:val="24"/>
          <w:szCs w:val="24"/>
        </w:rPr>
      </w:pPr>
      <w:r w:rsidRPr="00826653">
        <w:rPr>
          <w:rFonts w:ascii="Baskerville Old Face" w:hAnsi="Baskerville Old Face"/>
          <w:sz w:val="24"/>
          <w:szCs w:val="24"/>
        </w:rPr>
        <w:t>https://turkogluc.com/understanding-the-effective-data-fetching-with-jpa-entity-graphs-part-2/</w:t>
      </w:r>
    </w:p>
    <w:p w14:paraId="1809BEF8" w14:textId="4F60E87D" w:rsidR="00CD3804" w:rsidRPr="00826653" w:rsidRDefault="00CD3804" w:rsidP="00826653">
      <w:pPr>
        <w:pStyle w:val="NoSpacing"/>
        <w:rPr>
          <w:rFonts w:ascii="Baskerville Old Face" w:hAnsi="Baskerville Old Face"/>
          <w:sz w:val="24"/>
          <w:szCs w:val="24"/>
        </w:rPr>
      </w:pPr>
      <w:r w:rsidRPr="00826653">
        <w:rPr>
          <w:rFonts w:ascii="Baskerville Old Face" w:hAnsi="Baskerville Old Face"/>
          <w:sz w:val="24"/>
          <w:szCs w:val="24"/>
        </w:rPr>
        <w:t>https://refactorizando.com/en/entity-graph-with-jpa-in-spring-boot/</w:t>
      </w:r>
    </w:p>
    <w:p w14:paraId="361128AD" w14:textId="04EF9FBC" w:rsidR="00CD3804" w:rsidRPr="00826653" w:rsidRDefault="00CD3804" w:rsidP="00826653">
      <w:pPr>
        <w:pStyle w:val="NoSpacing"/>
        <w:rPr>
          <w:rFonts w:ascii="Baskerville Old Face" w:hAnsi="Baskerville Old Face"/>
          <w:sz w:val="24"/>
          <w:szCs w:val="24"/>
        </w:rPr>
      </w:pPr>
      <w:r w:rsidRPr="00826653">
        <w:rPr>
          <w:rFonts w:ascii="Baskerville Old Face" w:hAnsi="Baskerville Old Face"/>
          <w:sz w:val="24"/>
          <w:szCs w:val="24"/>
        </w:rPr>
        <w:t>https://blog.adamgamboa.dev/effective-data-load-in-jpa-with-entity-graph/</w:t>
      </w:r>
    </w:p>
    <w:p w14:paraId="4B5253A2" w14:textId="77777777" w:rsidR="00CD3804" w:rsidRPr="00826653" w:rsidRDefault="00CD3804" w:rsidP="00826653">
      <w:pPr>
        <w:pStyle w:val="NoSpacing"/>
        <w:rPr>
          <w:rFonts w:ascii="Baskerville Old Face" w:hAnsi="Baskerville Old Face"/>
          <w:sz w:val="24"/>
          <w:szCs w:val="24"/>
        </w:rPr>
      </w:pPr>
      <w:r w:rsidRPr="00826653">
        <w:rPr>
          <w:rFonts w:ascii="Baskerville Old Face" w:hAnsi="Baskerville Old Face"/>
          <w:sz w:val="24"/>
          <w:szCs w:val="24"/>
        </w:rPr>
        <w:t>https://foojay.io/today/a-walk-to-lazy-fetching-with-hibernate-and-spring-data-jpa/</w:t>
      </w:r>
    </w:p>
    <w:p w14:paraId="305F3F13" w14:textId="77777777" w:rsidR="00CD3804" w:rsidRPr="00826653" w:rsidRDefault="00CD3804" w:rsidP="00826653">
      <w:pPr>
        <w:pStyle w:val="NoSpacing"/>
        <w:rPr>
          <w:rFonts w:ascii="Baskerville Old Face" w:hAnsi="Baskerville Old Face"/>
          <w:sz w:val="24"/>
          <w:szCs w:val="24"/>
        </w:rPr>
      </w:pPr>
    </w:p>
    <w:p w14:paraId="510391D8" w14:textId="77777777" w:rsidR="00CD3804" w:rsidRPr="00826653" w:rsidRDefault="00CD3804" w:rsidP="00826653">
      <w:pPr>
        <w:pStyle w:val="NoSpacing"/>
        <w:rPr>
          <w:rFonts w:ascii="Baskerville Old Face" w:hAnsi="Baskerville Old Face"/>
          <w:sz w:val="24"/>
          <w:szCs w:val="24"/>
        </w:rPr>
      </w:pPr>
    </w:p>
    <w:p w14:paraId="00F843F2" w14:textId="77777777" w:rsidR="003F3B97" w:rsidRPr="00826653" w:rsidRDefault="003F3B97" w:rsidP="00826653">
      <w:pPr>
        <w:pStyle w:val="NoSpacing"/>
        <w:rPr>
          <w:rFonts w:ascii="Baskerville Old Face" w:hAnsi="Baskerville Old Face"/>
          <w:sz w:val="24"/>
          <w:szCs w:val="24"/>
        </w:rPr>
      </w:pPr>
    </w:p>
    <w:sectPr w:rsidR="003F3B97" w:rsidRPr="00826653" w:rsidSect="00F84140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65209" w14:textId="77777777" w:rsidR="007B27C6" w:rsidRDefault="007B27C6" w:rsidP="00F84140">
      <w:pPr>
        <w:spacing w:after="0" w:line="240" w:lineRule="auto"/>
      </w:pPr>
      <w:r>
        <w:separator/>
      </w:r>
    </w:p>
  </w:endnote>
  <w:endnote w:type="continuationSeparator" w:id="0">
    <w:p w14:paraId="1C54E7BB" w14:textId="77777777" w:rsidR="007B27C6" w:rsidRDefault="007B27C6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9A8DBC2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037505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1E850" w14:textId="77777777" w:rsidR="007B27C6" w:rsidRDefault="007B27C6" w:rsidP="00F84140">
      <w:pPr>
        <w:spacing w:after="0" w:line="240" w:lineRule="auto"/>
      </w:pPr>
      <w:r>
        <w:separator/>
      </w:r>
    </w:p>
  </w:footnote>
  <w:footnote w:type="continuationSeparator" w:id="0">
    <w:p w14:paraId="7C243A84" w14:textId="77777777" w:rsidR="007B27C6" w:rsidRDefault="007B27C6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77"/>
    <w:rsid w:val="0000674D"/>
    <w:rsid w:val="000266BE"/>
    <w:rsid w:val="00035B84"/>
    <w:rsid w:val="00042479"/>
    <w:rsid w:val="00047BFB"/>
    <w:rsid w:val="000640F0"/>
    <w:rsid w:val="00085720"/>
    <w:rsid w:val="0008633D"/>
    <w:rsid w:val="000945AD"/>
    <w:rsid w:val="000A782E"/>
    <w:rsid w:val="000E4AC1"/>
    <w:rsid w:val="00106E5F"/>
    <w:rsid w:val="001A2439"/>
    <w:rsid w:val="002162AC"/>
    <w:rsid w:val="00227467"/>
    <w:rsid w:val="0023407B"/>
    <w:rsid w:val="002463AE"/>
    <w:rsid w:val="00281238"/>
    <w:rsid w:val="002B780B"/>
    <w:rsid w:val="002E006E"/>
    <w:rsid w:val="002E267A"/>
    <w:rsid w:val="002E4339"/>
    <w:rsid w:val="003344E8"/>
    <w:rsid w:val="003B1BF7"/>
    <w:rsid w:val="003E186F"/>
    <w:rsid w:val="003E61B1"/>
    <w:rsid w:val="003F3B97"/>
    <w:rsid w:val="004105D3"/>
    <w:rsid w:val="004144FB"/>
    <w:rsid w:val="00453477"/>
    <w:rsid w:val="004B66FE"/>
    <w:rsid w:val="00514DD0"/>
    <w:rsid w:val="00535A29"/>
    <w:rsid w:val="005A0D11"/>
    <w:rsid w:val="005A7560"/>
    <w:rsid w:val="005D3410"/>
    <w:rsid w:val="005D44DE"/>
    <w:rsid w:val="0062640F"/>
    <w:rsid w:val="0065062C"/>
    <w:rsid w:val="00653A99"/>
    <w:rsid w:val="006B3B25"/>
    <w:rsid w:val="006E0CB7"/>
    <w:rsid w:val="006E62EB"/>
    <w:rsid w:val="006E7CF3"/>
    <w:rsid w:val="00704ADD"/>
    <w:rsid w:val="00741DF7"/>
    <w:rsid w:val="007560D5"/>
    <w:rsid w:val="007B164A"/>
    <w:rsid w:val="007B27C6"/>
    <w:rsid w:val="007B4EDE"/>
    <w:rsid w:val="007B67F9"/>
    <w:rsid w:val="007C76B0"/>
    <w:rsid w:val="0082543D"/>
    <w:rsid w:val="00826653"/>
    <w:rsid w:val="008702F8"/>
    <w:rsid w:val="00875465"/>
    <w:rsid w:val="0087570F"/>
    <w:rsid w:val="00881B99"/>
    <w:rsid w:val="008C5EAC"/>
    <w:rsid w:val="008E6388"/>
    <w:rsid w:val="009224B6"/>
    <w:rsid w:val="0092628D"/>
    <w:rsid w:val="00956A1F"/>
    <w:rsid w:val="00962D84"/>
    <w:rsid w:val="009770E1"/>
    <w:rsid w:val="009B25F5"/>
    <w:rsid w:val="009B26DE"/>
    <w:rsid w:val="009C1F78"/>
    <w:rsid w:val="009E5D95"/>
    <w:rsid w:val="00A2139A"/>
    <w:rsid w:val="00A64D7A"/>
    <w:rsid w:val="00A74AC9"/>
    <w:rsid w:val="00A76434"/>
    <w:rsid w:val="00A95DB2"/>
    <w:rsid w:val="00AA1AE5"/>
    <w:rsid w:val="00AE20C7"/>
    <w:rsid w:val="00AF298E"/>
    <w:rsid w:val="00B535CE"/>
    <w:rsid w:val="00B72891"/>
    <w:rsid w:val="00B93E6E"/>
    <w:rsid w:val="00BC29CA"/>
    <w:rsid w:val="00BD7BFB"/>
    <w:rsid w:val="00BE06A1"/>
    <w:rsid w:val="00C12A73"/>
    <w:rsid w:val="00C31770"/>
    <w:rsid w:val="00C964AD"/>
    <w:rsid w:val="00CA70F1"/>
    <w:rsid w:val="00CD3804"/>
    <w:rsid w:val="00CF0CE6"/>
    <w:rsid w:val="00D043B7"/>
    <w:rsid w:val="00D56514"/>
    <w:rsid w:val="00D574EF"/>
    <w:rsid w:val="00D65A9A"/>
    <w:rsid w:val="00DC3407"/>
    <w:rsid w:val="00DC4A4C"/>
    <w:rsid w:val="00DD66B1"/>
    <w:rsid w:val="00DE7B5F"/>
    <w:rsid w:val="00E315A0"/>
    <w:rsid w:val="00E91E02"/>
    <w:rsid w:val="00F67513"/>
    <w:rsid w:val="00F80AEC"/>
    <w:rsid w:val="00F84140"/>
    <w:rsid w:val="00FB4924"/>
    <w:rsid w:val="00FD301B"/>
    <w:rsid w:val="00FF346E"/>
    <w:rsid w:val="00FF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5C7B4"/>
  <w15:chartTrackingRefBased/>
  <w15:docId w15:val="{9E96E34B-75CC-4AB9-BFB0-49F7259C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2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224B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7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344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0</TotalTime>
  <Pages>7</Pages>
  <Words>1968</Words>
  <Characters>11219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</cp:revision>
  <dcterms:created xsi:type="dcterms:W3CDTF">2024-07-31T19:47:00Z</dcterms:created>
  <dcterms:modified xsi:type="dcterms:W3CDTF">2024-07-31T19:47:00Z</dcterms:modified>
</cp:coreProperties>
</file>