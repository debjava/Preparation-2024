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142B6" w14:textId="2E26125E" w:rsidR="00C31770" w:rsidRDefault="00472BF2" w:rsidP="00E4554A">
      <w:pPr>
        <w:pStyle w:val="Title"/>
        <w:rPr>
          <w:b/>
          <w:bCs/>
          <w:u w:val="single"/>
        </w:rPr>
      </w:pPr>
      <w:r w:rsidRPr="00E4554A">
        <w:rPr>
          <w:b/>
          <w:bCs/>
          <w:u w:val="single"/>
        </w:rPr>
        <w:t>Spring JPA Hibernate Mapping-Better-Way-2022</w:t>
      </w:r>
    </w:p>
    <w:p w14:paraId="484E0B01" w14:textId="4E015D2E" w:rsidR="00E4554A" w:rsidRPr="00DD1EEE" w:rsidRDefault="00324918" w:rsidP="00BB6A1B">
      <w:pPr>
        <w:ind w:left="1440" w:firstLine="720"/>
        <w:rPr>
          <w:b/>
          <w:bCs/>
          <w:sz w:val="34"/>
          <w:szCs w:val="34"/>
          <w:u w:val="single"/>
        </w:rPr>
      </w:pPr>
      <w:r w:rsidRPr="00DD1EEE">
        <w:rPr>
          <w:b/>
          <w:bCs/>
          <w:sz w:val="34"/>
          <w:szCs w:val="34"/>
          <w:u w:val="single"/>
        </w:rPr>
        <w:t>One To One Unidirectional</w:t>
      </w:r>
    </w:p>
    <w:p w14:paraId="099C338C" w14:textId="27BE4CB5" w:rsidR="00AF3E0B" w:rsidRDefault="00F278EA" w:rsidP="00E4554A">
      <w:pPr>
        <w:rPr>
          <w:b/>
          <w:bCs/>
          <w:sz w:val="24"/>
          <w:szCs w:val="24"/>
          <w:u w:val="single"/>
        </w:rPr>
      </w:pPr>
      <w:r w:rsidRPr="005206A8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6AECD1" wp14:editId="484B3FA4">
                <wp:simplePos x="0" y="0"/>
                <wp:positionH relativeFrom="column">
                  <wp:posOffset>3454400</wp:posOffset>
                </wp:positionH>
                <wp:positionV relativeFrom="paragraph">
                  <wp:posOffset>44450</wp:posOffset>
                </wp:positionV>
                <wp:extent cx="3327400" cy="1905000"/>
                <wp:effectExtent l="0" t="0" r="254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F821C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9F69D4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CABB504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24C53D7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15391C7A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4B061EBB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4D5BE6E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56F75B46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A757A0C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7D81499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79AFD2E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63E3E858" w14:textId="3F3F0F01" w:rsidR="00F278EA" w:rsidRDefault="00F278EA" w:rsidP="00F278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E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pt;margin-top:3.5pt;width:262pt;height:1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">
                <v:textbox>
                  <w:txbxContent>
                    <w:p w14:paraId="712F821C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9F69D4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CABB504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24C53D7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15391C7A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4B061EBB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4D5BE6E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56F75B46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A757A0C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7D81499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79AFD2E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63E3E858" w14:textId="3F3F0F01" w:rsidR="00F278EA" w:rsidRDefault="00F278EA" w:rsidP="00F278EA"/>
                  </w:txbxContent>
                </v:textbox>
                <w10:wrap type="square"/>
              </v:shape>
            </w:pict>
          </mc:Fallback>
        </mc:AlternateContent>
      </w:r>
      <w:r w:rsidR="005206A8" w:rsidRPr="005206A8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0C688D" wp14:editId="5BA151B8">
                <wp:simplePos x="0" y="0"/>
                <wp:positionH relativeFrom="column">
                  <wp:posOffset>-12700</wp:posOffset>
                </wp:positionH>
                <wp:positionV relativeFrom="paragraph">
                  <wp:posOffset>44450</wp:posOffset>
                </wp:positionV>
                <wp:extent cx="3327400" cy="25019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250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FB3A5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C4B812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7A6A89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F9D454D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{</w:t>
                            </w:r>
                          </w:p>
                          <w:p w14:paraId="6F785C2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77746BC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857BE3C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929D0E5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043FDDE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12F9772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9D1A55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ABFD10B" w14:textId="77777777" w:rsidR="005206A8" w:rsidRPr="00CE1C99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BC36ACF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2E582E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656107C" w14:textId="79DBD3EC" w:rsidR="005206A8" w:rsidRDefault="005206A8" w:rsidP="005206A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688D" id="_x0000_s1027" type="#_x0000_t202" style="position:absolute;margin-left:-1pt;margin-top:3.5pt;width:262pt;height:19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">
                <v:textbox>
                  <w:txbxContent>
                    <w:p w14:paraId="046FB3A5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C4B812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7A6A89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F9D454D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ShoppingCart {</w:t>
                      </w:r>
                    </w:p>
                    <w:p w14:paraId="6F785C2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77746BC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857BE3C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929D0E5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043FDDE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12F9772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9D1A55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ABFD10B" w14:textId="77777777" w:rsidR="005206A8" w:rsidRPr="00CE1C99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BC36ACF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2E582E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656107C" w14:textId="79DBD3EC" w:rsidR="005206A8" w:rsidRDefault="005206A8" w:rsidP="005206A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7D5C8" w14:textId="4AFB5A26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7B41C67B" w14:textId="25684B5B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2D1FA07A" w14:textId="315C2790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37667E7A" w14:textId="720EECE1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1A2566B" w14:textId="0BDA2941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B6D690C" w14:textId="3F63C14F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70FBC644" w14:textId="05F2255A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358FB0E8" w14:textId="64828B7F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1F26CA8" w14:textId="6A49120A" w:rsidR="009C1548" w:rsidRPr="003C79A5" w:rsidRDefault="009C1548" w:rsidP="00E4554A">
      <w:pPr>
        <w:rPr>
          <w:b/>
          <w:bCs/>
          <w:sz w:val="24"/>
          <w:szCs w:val="24"/>
          <w:u w:val="single"/>
        </w:rPr>
      </w:pPr>
      <w:r w:rsidRPr="003C79A5">
        <w:rPr>
          <w:b/>
          <w:bCs/>
          <w:sz w:val="24"/>
          <w:szCs w:val="24"/>
          <w:u w:val="single"/>
        </w:rPr>
        <w:t>Database Table Design</w:t>
      </w:r>
    </w:p>
    <w:p w14:paraId="743BB550" w14:textId="345063EB" w:rsidR="00E9784C" w:rsidRDefault="003C79A5" w:rsidP="00E4554A">
      <w:r>
        <w:rPr>
          <w:noProof/>
        </w:rPr>
        <w:drawing>
          <wp:inline distT="0" distB="0" distL="0" distR="0" wp14:anchorId="757E9A31" wp14:editId="7D69C6E1">
            <wp:extent cx="2800350" cy="800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104465" wp14:editId="6F89211B">
            <wp:extent cx="1955800" cy="838200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541" cy="8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D07E" w14:textId="5B46380B" w:rsidR="00E9784C" w:rsidRPr="00AB1CD1" w:rsidRDefault="0017681A" w:rsidP="00E4554A">
      <w:pPr>
        <w:rPr>
          <w:b/>
          <w:bCs/>
          <w:sz w:val="36"/>
          <w:szCs w:val="36"/>
          <w:u w:val="single"/>
        </w:rPr>
      </w:pPr>
      <w:r w:rsidRPr="00101824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231B6F" wp14:editId="21514BDA">
                <wp:simplePos x="0" y="0"/>
                <wp:positionH relativeFrom="column">
                  <wp:posOffset>3454400</wp:posOffset>
                </wp:positionH>
                <wp:positionV relativeFrom="paragraph">
                  <wp:posOffset>346710</wp:posOffset>
                </wp:positionV>
                <wp:extent cx="3270250" cy="2279650"/>
                <wp:effectExtent l="0" t="0" r="2540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227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C3A71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71AB20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62D94F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DB94F7B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692AE38B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D683EB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133B9A1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0929454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2515B05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1D961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81326C6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1C36BE6" w14:textId="77777777" w:rsidR="00101824" w:rsidRPr="00CE1C99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mappedBy = 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"item"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10F14AC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cart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0A98D438" w14:textId="77777777" w:rsidR="00101824" w:rsidRDefault="00101824" w:rsidP="0010182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243DA772" w14:textId="77777777" w:rsidR="00101824" w:rsidRDefault="00101824" w:rsidP="00101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1B6F" id="_x0000_s1028" type="#_x0000_t202" style="position:absolute;margin-left:272pt;margin-top:27.3pt;width:257.5pt;height:17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GeEwIAACc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">
                <v:textbox>
                  <w:txbxContent>
                    <w:p w14:paraId="03BC3A71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71AB20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62D94F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DB94F7B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692AE38B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D683EB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133B9A1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0929454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2515B05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1D961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81326C6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1C36BE6" w14:textId="77777777" w:rsidR="00101824" w:rsidRPr="00CE1C99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mappedBy = 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"item"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10F14AC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ShoppingCart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cart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0A98D438" w14:textId="77777777" w:rsidR="00101824" w:rsidRDefault="00101824" w:rsidP="0010182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243DA772" w14:textId="77777777" w:rsidR="00101824" w:rsidRDefault="00101824" w:rsidP="00101824"/>
                  </w:txbxContent>
                </v:textbox>
                <w10:wrap type="square"/>
              </v:shape>
            </w:pict>
          </mc:Fallback>
        </mc:AlternateContent>
      </w:r>
      <w:r w:rsidRPr="00101824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D654B0" wp14:editId="4552D4C6">
                <wp:simplePos x="0" y="0"/>
                <wp:positionH relativeFrom="column">
                  <wp:posOffset>0</wp:posOffset>
                </wp:positionH>
                <wp:positionV relativeFrom="paragraph">
                  <wp:posOffset>349250</wp:posOffset>
                </wp:positionV>
                <wp:extent cx="3270250" cy="2438400"/>
                <wp:effectExtent l="0" t="0" r="254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14FDA" w14:textId="0ADB7A52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0F11AE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CA15540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44504979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{</w:t>
                            </w:r>
                          </w:p>
                          <w:p w14:paraId="571F7CE6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E076A81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2D8DC6BC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30DD51E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4B5A9EE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844D49F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39DA457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1B66983" w14:textId="77777777" w:rsidR="00101824" w:rsidRPr="00CE1C99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DFA7A25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D2C8FB8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1925B1D" w14:textId="77777777" w:rsidR="00101824" w:rsidRDefault="00101824" w:rsidP="0010182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708AE855" w14:textId="7EAB40A2" w:rsidR="00101824" w:rsidRDefault="00101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54B0" id="_x0000_s1029" type="#_x0000_t202" style="position:absolute;margin-left:0;margin-top:27.5pt;width:257.5pt;height:19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">
                <v:textbox>
                  <w:txbxContent>
                    <w:p w14:paraId="18D14FDA" w14:textId="0ADB7A52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0F11AE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CA15540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44504979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ShoppingCart {</w:t>
                      </w:r>
                    </w:p>
                    <w:p w14:paraId="571F7CE6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E076A81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2D8DC6BC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30DD51E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4B5A9EE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844D49F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39DA457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1B66983" w14:textId="77777777" w:rsidR="00101824" w:rsidRPr="00CE1C99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DFA7A25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2D2C8FB8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1925B1D" w14:textId="77777777" w:rsidR="00101824" w:rsidRDefault="00101824" w:rsidP="0010182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708AE855" w14:textId="7EAB40A2" w:rsidR="00101824" w:rsidRDefault="00101824"/>
                  </w:txbxContent>
                </v:textbox>
                <w10:wrap type="square"/>
              </v:shape>
            </w:pict>
          </mc:Fallback>
        </mc:AlternateContent>
      </w:r>
      <w:r w:rsidR="00E9784C" w:rsidRPr="00AB1CD1">
        <w:rPr>
          <w:b/>
          <w:bCs/>
          <w:sz w:val="36"/>
          <w:szCs w:val="36"/>
          <w:u w:val="single"/>
        </w:rPr>
        <w:t>One To One Bidirectional</w:t>
      </w:r>
    </w:p>
    <w:p w14:paraId="72E41484" w14:textId="7BE35524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572FD01A" w14:textId="101E03E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60507648" w14:textId="193E34E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0714B07E" w14:textId="20E9829D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49186E3A" w14:textId="3865545E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230BA605" w14:textId="58FD3ADF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660248F1" w14:textId="00B53340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427BCEBB" w14:textId="168B2D1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1C770375" w14:textId="77777777" w:rsidR="00450E4A" w:rsidRPr="003C79A5" w:rsidRDefault="00450E4A" w:rsidP="00450E4A">
      <w:pPr>
        <w:rPr>
          <w:b/>
          <w:bCs/>
          <w:sz w:val="24"/>
          <w:szCs w:val="24"/>
          <w:u w:val="single"/>
        </w:rPr>
      </w:pPr>
      <w:r w:rsidRPr="003C79A5">
        <w:rPr>
          <w:b/>
          <w:bCs/>
          <w:sz w:val="24"/>
          <w:szCs w:val="24"/>
          <w:u w:val="single"/>
        </w:rPr>
        <w:t>Database Table Design</w:t>
      </w:r>
    </w:p>
    <w:p w14:paraId="35F43850" w14:textId="4B2E7DBB" w:rsidR="008E0A0D" w:rsidRDefault="0027620B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17A935DE" wp14:editId="2D347FEE">
            <wp:extent cx="2444750" cy="795381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791" cy="7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19050B5E" wp14:editId="117232D0">
            <wp:extent cx="1689100" cy="718441"/>
            <wp:effectExtent l="0" t="0" r="6350" b="571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711" cy="7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86F" w14:textId="316A55CC" w:rsidR="0027620B" w:rsidRDefault="004670C2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You can also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mentioned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mappedBy in ShoppingCart class also.</w:t>
      </w:r>
    </w:p>
    <w:p w14:paraId="385C8335" w14:textId="77777777" w:rsidR="00433297" w:rsidRDefault="00433297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0E8517D" w14:textId="51488BB7" w:rsidR="0027620B" w:rsidRPr="00433297" w:rsidRDefault="00CE2B15" w:rsidP="00EC717B">
      <w:pPr>
        <w:ind w:left="1440" w:firstLine="720"/>
        <w:rPr>
          <w:rFonts w:ascii="Consolas" w:hAnsi="Consolas" w:cs="Consolas"/>
          <w:b/>
          <w:bCs/>
          <w:color w:val="000000"/>
          <w:sz w:val="32"/>
          <w:szCs w:val="32"/>
          <w:u w:val="single"/>
          <w:lang w:bidi="hi-IN"/>
        </w:rPr>
      </w:pPr>
      <w:r w:rsidRPr="00433297">
        <w:rPr>
          <w:rFonts w:ascii="Consolas" w:hAnsi="Consolas" w:cs="Consolas"/>
          <w:b/>
          <w:bCs/>
          <w:color w:val="000000"/>
          <w:sz w:val="32"/>
          <w:szCs w:val="32"/>
          <w:u w:val="single"/>
          <w:lang w:bidi="hi-IN"/>
        </w:rPr>
        <w:lastRenderedPageBreak/>
        <w:t>One To Many Unidirectional</w:t>
      </w:r>
    </w:p>
    <w:p w14:paraId="5E616437" w14:textId="1F3FA62D" w:rsidR="00797EF8" w:rsidRDefault="008E6D2A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 w:rsidRPr="008E6D2A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FE12D1" wp14:editId="2538077B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</wp:posOffset>
                </wp:positionV>
                <wp:extent cx="2360930" cy="1917700"/>
                <wp:effectExtent l="0" t="0" r="1143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4CB5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3EC802A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2FD9EE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6C4EC7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1BB14D95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BF9FC4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04F537B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E4277EA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6FF2ADF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61C5ED7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96F2FEE" w14:textId="77777777" w:rsidR="008E6D2A" w:rsidRDefault="008E6D2A" w:rsidP="008E6D2A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32A4CD1C" w14:textId="30B409BB" w:rsidR="008E6D2A" w:rsidRDefault="008E6D2A" w:rsidP="008E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12D1" id="_x0000_s1030" type="#_x0000_t202" style="position:absolute;margin-left:304.5pt;margin-top:4.3pt;width:185.9pt;height:151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">
                <v:textbox>
                  <w:txbxContent>
                    <w:p w14:paraId="3AD54CB5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3EC802A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2FD9EE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6C4EC7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1BB14D95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BF9FC4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04F537B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E4277EA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6FF2ADF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61C5ED7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196F2FEE" w14:textId="77777777" w:rsidR="008E6D2A" w:rsidRDefault="008E6D2A" w:rsidP="008E6D2A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32A4CD1C" w14:textId="30B409BB" w:rsidR="008E6D2A" w:rsidRDefault="008E6D2A" w:rsidP="008E6D2A"/>
                  </w:txbxContent>
                </v:textbox>
                <w10:wrap type="square"/>
              </v:shape>
            </w:pict>
          </mc:Fallback>
        </mc:AlternateContent>
      </w:r>
      <w:r w:rsidRPr="008E6D2A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38DD0E" wp14:editId="062BC56A">
                <wp:simplePos x="0" y="0"/>
                <wp:positionH relativeFrom="column">
                  <wp:posOffset>63500</wp:posOffset>
                </wp:positionH>
                <wp:positionV relativeFrom="paragraph">
                  <wp:posOffset>54610</wp:posOffset>
                </wp:positionV>
                <wp:extent cx="3422650" cy="2559050"/>
                <wp:effectExtent l="0" t="0" r="2540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255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AD9D0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222F18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199AB2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F46E2F6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{</w:t>
                            </w:r>
                          </w:p>
                          <w:p w14:paraId="7D7DC643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D2C02C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7C748C72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E3CFC09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249D9A3F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D332679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E57C3A7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7F9B363" w14:textId="77777777" w:rsidR="008E6D2A" w:rsidRPr="00CE1C99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OneToMany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F9E9FF2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Set&lt;Item&gt;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</w:p>
                          <w:p w14:paraId="5163AF03" w14:textId="33E83DFB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HashSet&lt;Item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);</w:t>
                            </w:r>
                          </w:p>
                          <w:p w14:paraId="783DDBF4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82C25FC" w14:textId="77777777" w:rsidR="008E6D2A" w:rsidRDefault="008E6D2A" w:rsidP="008E6D2A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2FFC02C2" w14:textId="2943E4D5" w:rsidR="008E6D2A" w:rsidRDefault="008E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DD0E" id="_x0000_s1031" type="#_x0000_t202" style="position:absolute;margin-left:5pt;margin-top:4.3pt;width:269.5pt;height:20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ktEwIAACcEAAAOAAAAZHJzL2Uyb0RvYy54bWysU9tu2zAMfR+wfxD0vtjx4q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">
                <v:textbox>
                  <w:txbxContent>
                    <w:p w14:paraId="651AD9D0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222F18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199AB2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F46E2F6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ShoppingCart {</w:t>
                      </w:r>
                    </w:p>
                    <w:p w14:paraId="7D7DC643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D2C02C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7C748C72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1E3CFC09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249D9A3F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D332679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E57C3A7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7F9B363" w14:textId="77777777" w:rsidR="008E6D2A" w:rsidRPr="00CE1C99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OneToMany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D4D4D4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F9E9FF2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Set&lt;Item&gt;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</w:p>
                    <w:p w14:paraId="5163AF03" w14:textId="33E83DFB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HashSet&lt;Item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</w:p>
                    <w:p w14:paraId="783DDBF4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82C25FC" w14:textId="77777777" w:rsidR="008E6D2A" w:rsidRDefault="008E6D2A" w:rsidP="008E6D2A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2FFC02C2" w14:textId="2943E4D5" w:rsidR="008E6D2A" w:rsidRDefault="008E6D2A"/>
                  </w:txbxContent>
                </v:textbox>
                <w10:wrap type="square"/>
              </v:shape>
            </w:pict>
          </mc:Fallback>
        </mc:AlternateContent>
      </w:r>
    </w:p>
    <w:p w14:paraId="34D8176E" w14:textId="656D9191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7E33645C" w14:textId="7B525133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DDE17BD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14A55CF7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E0C4309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CBDC786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18DBB8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785DB0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AA46DA5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10FE57C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504EF04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C69789C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3D2A134E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8E8CFC5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7772C1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5C5C21A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38CB575" w14:textId="081A25BF" w:rsidR="00F74FE4" w:rsidRDefault="00F74FE4" w:rsidP="00F74FE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C3DE398" w14:textId="65CB88D8" w:rsidR="00CD68DC" w:rsidRPr="00CD68DC" w:rsidRDefault="00CD68DC" w:rsidP="00CD68DC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CD68DC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4C4DBE5B" w14:textId="134CB580" w:rsidR="00CD68DC" w:rsidRDefault="00CD68DC" w:rsidP="00CD68DC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6A075A9B" wp14:editId="3D2DB61A">
            <wp:extent cx="2355850" cy="844550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542" cy="8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22E81CE5" wp14:editId="782AF6A8">
            <wp:extent cx="2465019" cy="844418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908" cy="8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noProof/>
        </w:rPr>
        <w:drawing>
          <wp:inline distT="0" distB="0" distL="0" distR="0" wp14:anchorId="61F4D2AA" wp14:editId="7C89CF1A">
            <wp:extent cx="1549400" cy="886337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558" cy="8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709A" w14:textId="585C3B64" w:rsidR="008C1867" w:rsidRPr="00232317" w:rsidRDefault="002A7D8D" w:rsidP="000510B7">
      <w:pPr>
        <w:ind w:left="1440" w:firstLine="720"/>
        <w:rPr>
          <w:b/>
          <w:bCs/>
          <w:sz w:val="26"/>
          <w:szCs w:val="26"/>
          <w:u w:val="single"/>
        </w:rPr>
      </w:pPr>
      <w:r w:rsidRPr="0018400B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FCFD18" wp14:editId="742B7B8C">
                <wp:simplePos x="0" y="0"/>
                <wp:positionH relativeFrom="column">
                  <wp:posOffset>3517900</wp:posOffset>
                </wp:positionH>
                <wp:positionV relativeFrom="paragraph">
                  <wp:posOffset>384175</wp:posOffset>
                </wp:positionV>
                <wp:extent cx="3467100" cy="2317750"/>
                <wp:effectExtent l="0" t="0" r="1905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31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9719F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D8B97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350599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3C888D6E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5DA67D9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72C14E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512A5A4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0D61B6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0E60E72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4C4DE97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F9C230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3F83A53" w14:textId="77777777" w:rsidR="0018400B" w:rsidRPr="00CE1C99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@ManyToOne</w:t>
                            </w:r>
                          </w:p>
                          <w:p w14:paraId="74E2755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73B77A9" w14:textId="2EBB853C" w:rsidR="0018400B" w:rsidRDefault="0018400B" w:rsidP="0018400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FD18" id="_x0000_s1032" type="#_x0000_t202" style="position:absolute;left:0;text-align:left;margin-left:277pt;margin-top:30.25pt;width:273pt;height:18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">
                <v:textbox>
                  <w:txbxContent>
                    <w:p w14:paraId="2F89719F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D8B97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350599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3C888D6E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5DA67D9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72C14E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512A5A4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0D61B6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0E60E72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4C4DE97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F9C230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3F83A53" w14:textId="77777777" w:rsidR="0018400B" w:rsidRPr="00CE1C99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@ManyToOne</w:t>
                      </w:r>
                    </w:p>
                    <w:p w14:paraId="74E2755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ShoppingCart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73B77A9" w14:textId="2EBB853C" w:rsidR="0018400B" w:rsidRDefault="0018400B" w:rsidP="0018400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00B" w:rsidRPr="0018400B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2DFF26" wp14:editId="1ED7CBF2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3390900" cy="29908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8CED2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4B335FE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A2B13BC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</w:p>
                          <w:p w14:paraId="41A0F18F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565FC1C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ShoppingCart {</w:t>
                            </w:r>
                          </w:p>
                          <w:p w14:paraId="3298FBE8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3204B14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</w:p>
                          <w:p w14:paraId="7910A00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0DD89DE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A2DE9D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E71289C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62FCF6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334570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9FB21EC" w14:textId="77777777" w:rsidR="0018400B" w:rsidRPr="00CE1C99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OneToMany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 = 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, </w:t>
                            </w:r>
                          </w:p>
                          <w:p w14:paraId="62514308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mappedBy = 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"shoppingCart"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76A22E89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Set&lt;Item&gt;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</w:p>
                          <w:p w14:paraId="6285841D" w14:textId="45C02041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HashSet&lt;Item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);</w:t>
                            </w:r>
                          </w:p>
                          <w:p w14:paraId="372A303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887919A" w14:textId="77777777" w:rsidR="0018400B" w:rsidRDefault="0018400B" w:rsidP="0018400B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1B34C439" w14:textId="225BD6DD" w:rsidR="0018400B" w:rsidRDefault="00184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FF26" id="_x0000_s1033" type="#_x0000_t202" style="position:absolute;left:0;text-align:left;margin-left:0;margin-top:26.75pt;width:267pt;height:2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">
                <v:textbox>
                  <w:txbxContent>
                    <w:p w14:paraId="6AC8CED2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4B335FE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A2B13BC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</w:p>
                    <w:p w14:paraId="41A0F18F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565FC1C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ShoppingCart {</w:t>
                      </w:r>
                    </w:p>
                    <w:p w14:paraId="3298FBE8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3204B14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</w:p>
                    <w:p w14:paraId="7910A00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0DD89DE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A2DE9D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E71289C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62FCF6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334570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9FB21EC" w14:textId="77777777" w:rsidR="0018400B" w:rsidRPr="00CE1C99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OneToMany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 = 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, </w:t>
                      </w:r>
                    </w:p>
                    <w:p w14:paraId="62514308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 xml:space="preserve">mappedBy = 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"shoppingCart"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76A22E89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Set&lt;Item&gt;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</w:p>
                    <w:p w14:paraId="6285841D" w14:textId="45C02041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HashSet&lt;Item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</w:p>
                    <w:p w14:paraId="372A303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887919A" w14:textId="77777777" w:rsidR="0018400B" w:rsidRDefault="0018400B" w:rsidP="0018400B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1B34C439" w14:textId="225BD6DD" w:rsidR="0018400B" w:rsidRDefault="0018400B"/>
                  </w:txbxContent>
                </v:textbox>
                <w10:wrap type="square"/>
              </v:shape>
            </w:pict>
          </mc:Fallback>
        </mc:AlternateContent>
      </w:r>
      <w:r w:rsidR="00232317" w:rsidRPr="008E6D2A">
        <w:rPr>
          <w:b/>
          <w:bCs/>
          <w:sz w:val="32"/>
          <w:szCs w:val="32"/>
          <w:u w:val="single"/>
        </w:rPr>
        <w:t>One To Many Bidirectional</w:t>
      </w:r>
    </w:p>
    <w:p w14:paraId="6856B8DC" w14:textId="1E69F7C2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4EE0B0C" w14:textId="39344954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6903D96" w14:textId="46DCEB7F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0FA0626" w14:textId="77777777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5033EF5" w14:textId="77777777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1B9745C" w14:textId="70B91E12" w:rsidR="003B4B29" w:rsidRPr="003F4D7F" w:rsidRDefault="003B4B29" w:rsidP="0023231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3F4D7F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777BC960" w14:textId="28EBF9DC" w:rsidR="009011BC" w:rsidRDefault="007E1EB6" w:rsidP="00232317">
      <w:r>
        <w:rPr>
          <w:noProof/>
        </w:rPr>
        <w:drawing>
          <wp:inline distT="0" distB="0" distL="0" distR="0" wp14:anchorId="0D39F355" wp14:editId="44DFD9A0">
            <wp:extent cx="2514600" cy="906624"/>
            <wp:effectExtent l="0" t="0" r="0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322" cy="9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06EC12A" wp14:editId="4F8C8F48">
            <wp:extent cx="2374900" cy="914921"/>
            <wp:effectExtent l="0" t="0" r="635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026" cy="9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4376" w14:textId="51BBA6D9" w:rsidR="007E1EB6" w:rsidRDefault="007E1EB6" w:rsidP="00232317"/>
    <w:p w14:paraId="36FC1EE1" w14:textId="741D7DEB" w:rsidR="00AD41D5" w:rsidRPr="00D04DBE" w:rsidRDefault="00AD41D5" w:rsidP="006653B6">
      <w:pPr>
        <w:ind w:left="2160" w:firstLine="720"/>
        <w:rPr>
          <w:b/>
          <w:bCs/>
          <w:sz w:val="28"/>
          <w:szCs w:val="28"/>
          <w:u w:val="single"/>
        </w:rPr>
      </w:pPr>
      <w:r w:rsidRPr="00D04DBE">
        <w:rPr>
          <w:b/>
          <w:bCs/>
          <w:sz w:val="28"/>
          <w:szCs w:val="28"/>
          <w:u w:val="single"/>
        </w:rPr>
        <w:lastRenderedPageBreak/>
        <w:t>Man</w:t>
      </w:r>
      <w:r w:rsidRPr="00D04DBE">
        <w:rPr>
          <w:b/>
          <w:bCs/>
          <w:sz w:val="30"/>
          <w:szCs w:val="30"/>
          <w:u w:val="single"/>
        </w:rPr>
        <w:t>y 2 Many Unidirectional</w:t>
      </w:r>
    </w:p>
    <w:p w14:paraId="0BA90358" w14:textId="289F76D6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1636EF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1636EF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  <w:r w:rsidR="001636EF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6DF20023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77FC2F41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20ADCA3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633BF0E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354777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036FBA" w14:textId="3F7F4719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53C41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Author Class</w:t>
      </w:r>
    </w:p>
    <w:p w14:paraId="13E2281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6279A18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4F71F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D41C7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551E94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82FEB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E71879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"author_book"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46AB983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joinColumns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D5BCFC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inverseJoinColumns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"book_id"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063DC7A7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B210F6A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8B747A" w14:textId="0E58FC66" w:rsidR="00D11C25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7949B3" w14:textId="77777777" w:rsidR="00D53C41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0F7E5145" w14:textId="16A471C8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0D603C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0D603C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  <w:r w:rsidR="000D603C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</w:p>
    <w:p w14:paraId="7C008BEB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3C04BDFE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1CF98A6C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C402036" w14:textId="2B317C5C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53C41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Book class</w:t>
      </w:r>
    </w:p>
    <w:p w14:paraId="33207C54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4E6BA6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847D9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4D221B6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63F28D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5CBDDF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ED0C2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F6E1B1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F4D4B9" w14:textId="77777777" w:rsidR="00D53C41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2E5F37B5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Repository</w:t>
      </w:r>
    </w:p>
    <w:p w14:paraId="15E8DAF8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AuthorRepository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CrudRepository&lt;Author,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2125291F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A7599D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8CAB25" w14:textId="4E9E7752" w:rsidR="00D11C25" w:rsidRDefault="00D11C25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5C9BA5A" w14:textId="1C1A1933" w:rsidR="000E69FC" w:rsidRDefault="000E69FC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Testing Method</w:t>
      </w:r>
    </w:p>
    <w:p w14:paraId="34C55D4B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saveAllAuthors(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98C6C3" w14:textId="0B1866F5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A0DE961" w14:textId="423275A2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Set.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"Book-2"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"Book-3"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2BEED1A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9AE780" w14:textId="24D79D46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AFBFF1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7633AFF" w14:textId="7EB93C99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DB21B1" w14:textId="2356C64D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bookSet2</w:t>
      </w:r>
      <w:r>
        <w:rPr>
          <w:rFonts w:ascii="Consolas" w:hAnsi="Consolas"/>
          <w:color w:val="000000"/>
          <w:sz w:val="20"/>
          <w:szCs w:val="20"/>
        </w:rPr>
        <w:t xml:space="preserve"> = Set.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"Book-4"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"Book-5"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"Book-6"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A8455B" w14:textId="5302303E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7958D0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50EDDC" w14:textId="1601A42D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r>
        <w:rPr>
          <w:rFonts w:ascii="Consolas" w:hAnsi="Consolas"/>
          <w:color w:val="6A3E3E"/>
          <w:sz w:val="20"/>
          <w:szCs w:val="20"/>
        </w:rPr>
        <w:t>authorList</w:t>
      </w:r>
      <w:r>
        <w:rPr>
          <w:rFonts w:ascii="Consolas" w:hAnsi="Consolas"/>
          <w:color w:val="000000"/>
          <w:sz w:val="20"/>
          <w:szCs w:val="20"/>
        </w:rPr>
        <w:t xml:space="preserve"> = 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C1B4ED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A46B96F" w14:textId="58040A2B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.saveAll(</w:t>
      </w:r>
      <w:r>
        <w:rPr>
          <w:rFonts w:ascii="Consolas" w:hAnsi="Consolas"/>
          <w:color w:val="6A3E3E"/>
          <w:sz w:val="20"/>
          <w:szCs w:val="20"/>
        </w:rPr>
        <w:t>authorList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644B00A" w14:textId="61FEE808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224BDE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2C5747D" w14:textId="24A9E47C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showAllAuthorAndBook(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C12CE87" w14:textId="24AF2405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.findById(52L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889F932" w14:textId="6E0590EB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029B913" w14:textId="6695794C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.getBooks(</w:t>
      </w:r>
      <w:proofErr w:type="gramStart"/>
      <w:r>
        <w:rPr>
          <w:rFonts w:ascii="Consolas" w:hAnsi="Consolas"/>
          <w:color w:val="000000"/>
          <w:sz w:val="20"/>
          <w:szCs w:val="20"/>
        </w:rPr>
        <w:t>).forEach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BADD36F" w14:textId="0F5B4CD4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FEC32B" w14:textId="77777777" w:rsidR="00D11C25" w:rsidRDefault="00D11C25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tbl>
      <w:tblPr>
        <w:tblpPr w:leftFromText="180" w:rightFromText="180" w:vertAnchor="text" w:horzAnchor="page" w:tblpX="5401" w:tblpY="42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141"/>
      </w:tblGrid>
      <w:tr w:rsidR="00EF284E" w:rsidRPr="00A45780" w14:paraId="113710A5" w14:textId="77777777" w:rsidTr="00EF284E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4FE7763" w14:textId="77777777" w:rsidR="00EF284E" w:rsidRPr="00A45780" w:rsidRDefault="00EF284E" w:rsidP="00EF284E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author_book</w:t>
            </w:r>
          </w:p>
        </w:tc>
      </w:tr>
      <w:tr w:rsidR="00EF284E" w:rsidRPr="00A45780" w14:paraId="4504F805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5134" w14:textId="77777777" w:rsidR="00EF284E" w:rsidRPr="00A45780" w:rsidRDefault="00EF284E" w:rsidP="00EF284E">
            <w:pPr>
              <w:rPr>
                <w:b/>
                <w:bCs/>
              </w:rPr>
            </w:pPr>
            <w:r w:rsidRPr="00A45780">
              <w:rPr>
                <w:b/>
                <w:bCs/>
              </w:rPr>
              <w:t xml:space="preserve">author_id </w:t>
            </w:r>
          </w:p>
        </w:tc>
        <w:tc>
          <w:tcPr>
            <w:tcW w:w="0" w:type="auto"/>
            <w:vAlign w:val="center"/>
            <w:hideMark/>
          </w:tcPr>
          <w:p w14:paraId="23E5E167" w14:textId="77777777" w:rsidR="00EF284E" w:rsidRPr="00A45780" w:rsidRDefault="00EF284E" w:rsidP="00EF284E">
            <w:pPr>
              <w:rPr>
                <w:b/>
                <w:bCs/>
              </w:rPr>
            </w:pPr>
            <w:r w:rsidRPr="00A45780">
              <w:rPr>
                <w:b/>
                <w:bCs/>
              </w:rPr>
              <w:t xml:space="preserve">book_id </w:t>
            </w:r>
          </w:p>
        </w:tc>
      </w:tr>
      <w:tr w:rsidR="00EF284E" w:rsidRPr="00A45780" w14:paraId="69EC645D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BBC38" w14:textId="77777777" w:rsidR="00EF284E" w:rsidRPr="00A45780" w:rsidRDefault="00EF284E" w:rsidP="00EF284E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59609978" w14:textId="77777777" w:rsidR="00EF284E" w:rsidRPr="00A45780" w:rsidRDefault="00EF284E" w:rsidP="00EF284E">
            <w:r w:rsidRPr="00A45780">
              <w:t>1</w:t>
            </w:r>
          </w:p>
        </w:tc>
      </w:tr>
      <w:tr w:rsidR="00EF284E" w:rsidRPr="00A45780" w14:paraId="7D49A757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32079" w14:textId="77777777" w:rsidR="00EF284E" w:rsidRPr="00A45780" w:rsidRDefault="00EF284E" w:rsidP="00EF284E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3A918FE2" w14:textId="77777777" w:rsidR="00EF284E" w:rsidRPr="00A45780" w:rsidRDefault="00EF284E" w:rsidP="00EF284E">
            <w:r w:rsidRPr="00A45780">
              <w:t>2</w:t>
            </w:r>
          </w:p>
        </w:tc>
      </w:tr>
      <w:tr w:rsidR="00EF284E" w:rsidRPr="00A45780" w14:paraId="68839050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5B76F" w14:textId="77777777" w:rsidR="00EF284E" w:rsidRPr="00A45780" w:rsidRDefault="00EF284E" w:rsidP="00EF284E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297AD67F" w14:textId="77777777" w:rsidR="00EF284E" w:rsidRPr="00A45780" w:rsidRDefault="00EF284E" w:rsidP="00EF284E">
            <w:r w:rsidRPr="00A45780">
              <w:t>3</w:t>
            </w:r>
          </w:p>
        </w:tc>
      </w:tr>
      <w:tr w:rsidR="00EF284E" w:rsidRPr="00A45780" w14:paraId="177B311C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4686" w14:textId="77777777" w:rsidR="00EF284E" w:rsidRPr="00A45780" w:rsidRDefault="00EF284E" w:rsidP="00EF284E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48524704" w14:textId="77777777" w:rsidR="00EF284E" w:rsidRPr="00A45780" w:rsidRDefault="00EF284E" w:rsidP="00EF284E">
            <w:r w:rsidRPr="00A45780">
              <w:t>4</w:t>
            </w:r>
          </w:p>
        </w:tc>
      </w:tr>
      <w:tr w:rsidR="00EF284E" w:rsidRPr="00A45780" w14:paraId="2B99E774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7ABAD" w14:textId="77777777" w:rsidR="00EF284E" w:rsidRPr="00A45780" w:rsidRDefault="00EF284E" w:rsidP="00EF284E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63220801" w14:textId="77777777" w:rsidR="00EF284E" w:rsidRPr="00A45780" w:rsidRDefault="00EF284E" w:rsidP="00EF284E">
            <w:r w:rsidRPr="00A45780">
              <w:t>5</w:t>
            </w:r>
          </w:p>
        </w:tc>
      </w:tr>
      <w:tr w:rsidR="00EF284E" w:rsidRPr="00A45780" w14:paraId="1F784297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25DB" w14:textId="77777777" w:rsidR="00EF284E" w:rsidRPr="00A45780" w:rsidRDefault="00EF284E" w:rsidP="00EF284E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26261ECC" w14:textId="77777777" w:rsidR="00EF284E" w:rsidRPr="00A45780" w:rsidRDefault="00EF284E" w:rsidP="00EF284E">
            <w:r w:rsidRPr="00A45780">
              <w:t>6</w:t>
            </w:r>
          </w:p>
        </w:tc>
      </w:tr>
    </w:tbl>
    <w:p w14:paraId="3E51E6C2" w14:textId="39D06CDF" w:rsidR="00AD41D5" w:rsidRPr="00EE0B05" w:rsidRDefault="00AD41D5" w:rsidP="00232317">
      <w:pPr>
        <w:rPr>
          <w:b/>
          <w:bCs/>
          <w:sz w:val="26"/>
          <w:szCs w:val="26"/>
          <w:u w:val="single"/>
        </w:rPr>
      </w:pPr>
      <w:r w:rsidRPr="00EE0B05">
        <w:rPr>
          <w:b/>
          <w:bCs/>
          <w:sz w:val="26"/>
          <w:szCs w:val="26"/>
          <w:u w:val="single"/>
        </w:rPr>
        <w:t>Database Table Design</w:t>
      </w:r>
    </w:p>
    <w:tbl>
      <w:tblPr>
        <w:tblpPr w:leftFromText="180" w:rightFromText="180" w:vertAnchor="text" w:horzAnchor="margin" w:tblpY="-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440"/>
      </w:tblGrid>
      <w:tr w:rsidR="00EF284E" w:rsidRPr="006D4D75" w14:paraId="1E2A7C10" w14:textId="77777777" w:rsidTr="00EF284E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DB1EEFF" w14:textId="77777777" w:rsidR="00EF284E" w:rsidRPr="006D4D75" w:rsidRDefault="00EF284E" w:rsidP="00EF284E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</w:t>
            </w:r>
          </w:p>
        </w:tc>
      </w:tr>
      <w:tr w:rsidR="00EF284E" w:rsidRPr="006D4D75" w14:paraId="6A2F9FCC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39F8" w14:textId="77777777" w:rsidR="00EF284E" w:rsidRPr="006D4D75" w:rsidRDefault="00EF284E" w:rsidP="00EF284E">
            <w:pPr>
              <w:rPr>
                <w:b/>
                <w:bCs/>
              </w:rPr>
            </w:pPr>
            <w:r w:rsidRPr="006D4D75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14AB5DC" w14:textId="77777777" w:rsidR="00EF284E" w:rsidRPr="006D4D75" w:rsidRDefault="00EF284E" w:rsidP="00EF284E">
            <w:pPr>
              <w:rPr>
                <w:b/>
                <w:bCs/>
              </w:rPr>
            </w:pPr>
            <w:r w:rsidRPr="006D4D75">
              <w:rPr>
                <w:b/>
                <w:bCs/>
              </w:rPr>
              <w:t xml:space="preserve">name </w:t>
            </w:r>
          </w:p>
        </w:tc>
      </w:tr>
      <w:tr w:rsidR="00EF284E" w:rsidRPr="006D4D75" w14:paraId="6C5AF4B0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3E02" w14:textId="77777777" w:rsidR="00EF284E" w:rsidRPr="006D4D75" w:rsidRDefault="00EF284E" w:rsidP="00EF284E">
            <w:r w:rsidRPr="006D4D75">
              <w:t>52</w:t>
            </w:r>
          </w:p>
        </w:tc>
        <w:tc>
          <w:tcPr>
            <w:tcW w:w="0" w:type="auto"/>
            <w:vAlign w:val="center"/>
            <w:hideMark/>
          </w:tcPr>
          <w:p w14:paraId="16E1B7F5" w14:textId="77777777" w:rsidR="00EF284E" w:rsidRPr="006D4D75" w:rsidRDefault="00EF284E" w:rsidP="00EF284E">
            <w:r w:rsidRPr="006D4D75">
              <w:t>Author-1</w:t>
            </w:r>
          </w:p>
        </w:tc>
      </w:tr>
      <w:tr w:rsidR="00EF284E" w:rsidRPr="006D4D75" w14:paraId="7D23481B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9F719" w14:textId="77777777" w:rsidR="00EF284E" w:rsidRPr="006D4D75" w:rsidRDefault="00EF284E" w:rsidP="00EF284E">
            <w:r w:rsidRPr="006D4D75">
              <w:t>53</w:t>
            </w:r>
          </w:p>
        </w:tc>
        <w:tc>
          <w:tcPr>
            <w:tcW w:w="0" w:type="auto"/>
            <w:vAlign w:val="center"/>
            <w:hideMark/>
          </w:tcPr>
          <w:p w14:paraId="14398155" w14:textId="77777777" w:rsidR="00EF284E" w:rsidRPr="006D4D75" w:rsidRDefault="00EF284E" w:rsidP="00EF284E">
            <w:r w:rsidRPr="006D4D75">
              <w:t>Author-2</w:t>
            </w:r>
          </w:p>
        </w:tc>
      </w:tr>
    </w:tbl>
    <w:tbl>
      <w:tblPr>
        <w:tblpPr w:leftFromText="180" w:rightFromText="180" w:vertAnchor="text" w:horzAnchor="page" w:tblpX="2921" w:tblpY="-2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314"/>
      </w:tblGrid>
      <w:tr w:rsidR="00EF284E" w:rsidRPr="00AA1F8A" w14:paraId="0B374DC3" w14:textId="77777777" w:rsidTr="00EF284E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9D4290A" w14:textId="77777777" w:rsidR="00EF284E" w:rsidRPr="00AA1F8A" w:rsidRDefault="00EF284E" w:rsidP="00EF284E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EF284E" w:rsidRPr="00AA1F8A" w14:paraId="019AE555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EDF3F" w14:textId="77777777" w:rsidR="00EF284E" w:rsidRPr="00AA1F8A" w:rsidRDefault="00EF284E" w:rsidP="00EF284E">
            <w:pPr>
              <w:rPr>
                <w:b/>
                <w:bCs/>
              </w:rPr>
            </w:pPr>
            <w:r w:rsidRPr="00AA1F8A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6B75093" w14:textId="77777777" w:rsidR="00EF284E" w:rsidRPr="00AA1F8A" w:rsidRDefault="00EF284E" w:rsidP="00EF284E">
            <w:pPr>
              <w:rPr>
                <w:b/>
                <w:bCs/>
              </w:rPr>
            </w:pPr>
            <w:r w:rsidRPr="00AA1F8A">
              <w:rPr>
                <w:b/>
                <w:bCs/>
              </w:rPr>
              <w:t xml:space="preserve">title </w:t>
            </w:r>
          </w:p>
        </w:tc>
      </w:tr>
      <w:tr w:rsidR="00EF284E" w:rsidRPr="00AA1F8A" w14:paraId="1C609D13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C9DC2" w14:textId="77777777" w:rsidR="00EF284E" w:rsidRPr="00AA1F8A" w:rsidRDefault="00EF284E" w:rsidP="00EF284E">
            <w:r w:rsidRPr="00AA1F8A">
              <w:t>1</w:t>
            </w:r>
          </w:p>
        </w:tc>
        <w:tc>
          <w:tcPr>
            <w:tcW w:w="0" w:type="auto"/>
            <w:vAlign w:val="center"/>
            <w:hideMark/>
          </w:tcPr>
          <w:p w14:paraId="321CF7F1" w14:textId="77777777" w:rsidR="00EF284E" w:rsidRPr="00AA1F8A" w:rsidRDefault="00EF284E" w:rsidP="00EF284E">
            <w:r w:rsidRPr="00AA1F8A">
              <w:t>Book-2</w:t>
            </w:r>
          </w:p>
        </w:tc>
      </w:tr>
      <w:tr w:rsidR="00EF284E" w:rsidRPr="00AA1F8A" w14:paraId="3D8BB5E7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6ACCB" w14:textId="77777777" w:rsidR="00EF284E" w:rsidRPr="00AA1F8A" w:rsidRDefault="00EF284E" w:rsidP="00EF284E">
            <w:r w:rsidRPr="00AA1F8A">
              <w:t>2</w:t>
            </w:r>
          </w:p>
        </w:tc>
        <w:tc>
          <w:tcPr>
            <w:tcW w:w="0" w:type="auto"/>
            <w:vAlign w:val="center"/>
            <w:hideMark/>
          </w:tcPr>
          <w:p w14:paraId="00CFC380" w14:textId="77777777" w:rsidR="00EF284E" w:rsidRPr="00AA1F8A" w:rsidRDefault="00EF284E" w:rsidP="00EF284E">
            <w:r w:rsidRPr="00AA1F8A">
              <w:t>Book-3</w:t>
            </w:r>
          </w:p>
        </w:tc>
      </w:tr>
      <w:tr w:rsidR="00EF284E" w:rsidRPr="00AA1F8A" w14:paraId="5AF81C62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E45CC" w14:textId="77777777" w:rsidR="00EF284E" w:rsidRPr="00AA1F8A" w:rsidRDefault="00EF284E" w:rsidP="00EF284E">
            <w:r w:rsidRPr="00AA1F8A">
              <w:t>3</w:t>
            </w:r>
          </w:p>
        </w:tc>
        <w:tc>
          <w:tcPr>
            <w:tcW w:w="0" w:type="auto"/>
            <w:vAlign w:val="center"/>
            <w:hideMark/>
          </w:tcPr>
          <w:p w14:paraId="0B58711D" w14:textId="77777777" w:rsidR="00EF284E" w:rsidRPr="00AA1F8A" w:rsidRDefault="00EF284E" w:rsidP="00EF284E">
            <w:r w:rsidRPr="00AA1F8A">
              <w:t>Book-1</w:t>
            </w:r>
          </w:p>
        </w:tc>
      </w:tr>
      <w:tr w:rsidR="00EF284E" w:rsidRPr="00AA1F8A" w14:paraId="467329EF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B3F0" w14:textId="77777777" w:rsidR="00EF284E" w:rsidRPr="00AA1F8A" w:rsidRDefault="00EF284E" w:rsidP="00EF284E">
            <w:r w:rsidRPr="00AA1F8A">
              <w:t>4</w:t>
            </w:r>
          </w:p>
        </w:tc>
        <w:tc>
          <w:tcPr>
            <w:tcW w:w="0" w:type="auto"/>
            <w:vAlign w:val="center"/>
            <w:hideMark/>
          </w:tcPr>
          <w:p w14:paraId="07B50450" w14:textId="77777777" w:rsidR="00EF284E" w:rsidRPr="00AA1F8A" w:rsidRDefault="00EF284E" w:rsidP="00EF284E">
            <w:r w:rsidRPr="00AA1F8A">
              <w:t>Book-6</w:t>
            </w:r>
          </w:p>
        </w:tc>
      </w:tr>
      <w:tr w:rsidR="00EF284E" w:rsidRPr="00AA1F8A" w14:paraId="2E2D50E5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C8A7E" w14:textId="77777777" w:rsidR="00EF284E" w:rsidRPr="00AA1F8A" w:rsidRDefault="00EF284E" w:rsidP="00EF284E">
            <w:r w:rsidRPr="00AA1F8A">
              <w:t>5</w:t>
            </w:r>
          </w:p>
        </w:tc>
        <w:tc>
          <w:tcPr>
            <w:tcW w:w="0" w:type="auto"/>
            <w:vAlign w:val="center"/>
            <w:hideMark/>
          </w:tcPr>
          <w:p w14:paraId="20F9E75B" w14:textId="77777777" w:rsidR="00EF284E" w:rsidRPr="00AA1F8A" w:rsidRDefault="00EF284E" w:rsidP="00EF284E">
            <w:r w:rsidRPr="00AA1F8A">
              <w:t>Book-4</w:t>
            </w:r>
          </w:p>
        </w:tc>
      </w:tr>
      <w:tr w:rsidR="00EF284E" w:rsidRPr="00AA1F8A" w14:paraId="2C49C4D8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53BEF" w14:textId="77777777" w:rsidR="00EF284E" w:rsidRPr="00AA1F8A" w:rsidRDefault="00EF284E" w:rsidP="00EF284E">
            <w:r w:rsidRPr="00AA1F8A">
              <w:t>6</w:t>
            </w:r>
          </w:p>
        </w:tc>
        <w:tc>
          <w:tcPr>
            <w:tcW w:w="0" w:type="auto"/>
            <w:vAlign w:val="center"/>
            <w:hideMark/>
          </w:tcPr>
          <w:p w14:paraId="6158F206" w14:textId="77777777" w:rsidR="00EF284E" w:rsidRPr="00AA1F8A" w:rsidRDefault="00EF284E" w:rsidP="00EF284E">
            <w:r w:rsidRPr="00AA1F8A">
              <w:t>Book-5</w:t>
            </w:r>
          </w:p>
        </w:tc>
      </w:tr>
    </w:tbl>
    <w:p w14:paraId="31BEA1F6" w14:textId="4785DE29" w:rsidR="00A95DFE" w:rsidRDefault="008C1642" w:rsidP="00A95DFE">
      <w:r>
        <w:t xml:space="preserve">   </w:t>
      </w:r>
      <w:r>
        <w:tab/>
      </w:r>
      <w:r>
        <w:tab/>
      </w:r>
    </w:p>
    <w:p w14:paraId="7AD20C30" w14:textId="77777777" w:rsidR="00A95DFE" w:rsidRDefault="00A95DFE" w:rsidP="00A95DFE"/>
    <w:p w14:paraId="0BED81AE" w14:textId="3303CDEB" w:rsidR="00AD41D5" w:rsidRDefault="00AD41D5" w:rsidP="00232317"/>
    <w:p w14:paraId="74FFFAAD" w14:textId="77777777" w:rsidR="00661B9D" w:rsidRDefault="00661B9D" w:rsidP="002024A0">
      <w:pPr>
        <w:rPr>
          <w:b/>
          <w:bCs/>
          <w:sz w:val="26"/>
          <w:szCs w:val="26"/>
          <w:u w:val="single"/>
        </w:rPr>
      </w:pPr>
    </w:p>
    <w:p w14:paraId="481A0CF0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770A5B42" w14:textId="77777777" w:rsidR="00EF284E" w:rsidRDefault="00EF284E" w:rsidP="008C1642"/>
    <w:p w14:paraId="5884895B" w14:textId="77777777" w:rsidR="00EF284E" w:rsidRDefault="00EF284E" w:rsidP="008C1642"/>
    <w:p w14:paraId="7D4C83F9" w14:textId="77777777" w:rsidR="00EF284E" w:rsidRDefault="00EF284E" w:rsidP="008C1642"/>
    <w:p w14:paraId="0F2B2F50" w14:textId="77777777" w:rsidR="00EF284E" w:rsidRDefault="00EF284E" w:rsidP="008C1642"/>
    <w:p w14:paraId="65447D00" w14:textId="77777777" w:rsidR="00EF284E" w:rsidRDefault="00EF284E" w:rsidP="008C1642"/>
    <w:p w14:paraId="4A4EDFF4" w14:textId="192CC313" w:rsidR="008C1642" w:rsidRPr="00CC1E3D" w:rsidRDefault="008C1642" w:rsidP="008C1642">
      <w:pPr>
        <w:rPr>
          <w:rFonts w:ascii="Baskerville Old Face" w:hAnsi="Baskerville Old Face"/>
          <w:b/>
          <w:bCs/>
          <w:sz w:val="24"/>
          <w:szCs w:val="24"/>
        </w:rPr>
      </w:pPr>
      <w:r w:rsidRPr="00CC1E3D">
        <w:rPr>
          <w:rFonts w:ascii="Baskerville Old Face" w:hAnsi="Baskerville Old Face"/>
          <w:b/>
          <w:bCs/>
          <w:sz w:val="24"/>
          <w:szCs w:val="24"/>
        </w:rPr>
        <w:t xml:space="preserve">To make a single query to avoid N+1 issue, you can </w:t>
      </w:r>
      <w:proofErr w:type="gramStart"/>
      <w:r w:rsidRPr="00CC1E3D">
        <w:rPr>
          <w:rFonts w:ascii="Baskerville Old Face" w:hAnsi="Baskerville Old Face"/>
          <w:b/>
          <w:bCs/>
          <w:sz w:val="24"/>
          <w:szCs w:val="24"/>
        </w:rPr>
        <w:t>modify</w:t>
      </w:r>
      <w:proofErr w:type="gramEnd"/>
      <w:r w:rsidRPr="00CC1E3D">
        <w:rPr>
          <w:rFonts w:ascii="Baskerville Old Face" w:hAnsi="Baskerville Old Face"/>
          <w:b/>
          <w:bCs/>
          <w:sz w:val="24"/>
          <w:szCs w:val="24"/>
        </w:rPr>
        <w:t xml:space="preserve"> like this.</w:t>
      </w:r>
    </w:p>
    <w:p w14:paraId="4EF260BE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43762F57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AuthorRepository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CrudRepository&lt;Author,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28030009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253489" w14:textId="77777777" w:rsidR="008C1642" w:rsidRPr="000C205A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C205A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0C205A">
        <w:rPr>
          <w:rFonts w:ascii="Consolas" w:hAnsi="Consolas"/>
          <w:b/>
          <w:bCs/>
          <w:color w:val="646464"/>
          <w:sz w:val="20"/>
          <w:szCs w:val="20"/>
        </w:rPr>
        <w:t>Query</w:t>
      </w:r>
      <w:r w:rsidRPr="000C205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C205A">
        <w:rPr>
          <w:rFonts w:ascii="Consolas" w:hAnsi="Consolas"/>
          <w:b/>
          <w:bCs/>
          <w:color w:val="2A00FF"/>
          <w:sz w:val="20"/>
          <w:szCs w:val="20"/>
        </w:rPr>
        <w:t>"select a from Author a join fetch a.books"</w:t>
      </w:r>
      <w:r w:rsidRPr="000C205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C5D2863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proofErr w:type="gramStart"/>
      <w:r>
        <w:rPr>
          <w:rFonts w:ascii="Consolas" w:hAnsi="Consolas"/>
          <w:color w:val="000000"/>
          <w:sz w:val="20"/>
          <w:szCs w:val="20"/>
        </w:rPr>
        <w:t>getAuthorById(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E335C9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930F01" w14:textId="77777777" w:rsidR="008C1642" w:rsidRDefault="008C1642" w:rsidP="008C1642"/>
    <w:p w14:paraId="3BB34892" w14:textId="77777777" w:rsidR="008C1642" w:rsidRPr="00297612" w:rsidRDefault="008C1642" w:rsidP="008C1642">
      <w:pPr>
        <w:rPr>
          <w:b/>
          <w:bCs/>
          <w:u w:val="single"/>
        </w:rPr>
      </w:pPr>
      <w:r w:rsidRPr="00297612">
        <w:rPr>
          <w:b/>
          <w:bCs/>
          <w:u w:val="single"/>
        </w:rPr>
        <w:t>Testing method</w:t>
      </w:r>
    </w:p>
    <w:p w14:paraId="67F3CD26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showAuthorAndBook(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1208EB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.getAuthorById(52L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1ECD83E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6309731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01251662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.getBooks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().forEach(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6D87071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385E536D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B7B72A" w14:textId="77777777" w:rsidR="00877F17" w:rsidRPr="002F0331" w:rsidRDefault="00877F17" w:rsidP="00877F17">
      <w:pPr>
        <w:rPr>
          <w:rFonts w:ascii="Baskerville Old Face" w:hAnsi="Baskerville Old Face"/>
          <w:sz w:val="24"/>
          <w:szCs w:val="24"/>
        </w:rPr>
      </w:pPr>
      <w:r w:rsidRPr="002F0331">
        <w:rPr>
          <w:rFonts w:ascii="Baskerville Old Face" w:hAnsi="Baskerville Old Face"/>
          <w:sz w:val="24"/>
          <w:szCs w:val="24"/>
        </w:rPr>
        <w:t xml:space="preserve">Similarly, you can also define @JoinTable, columns and inverse join columns in </w:t>
      </w:r>
      <w:r w:rsidRPr="002F0331">
        <w:rPr>
          <w:rFonts w:ascii="Baskerville Old Face" w:hAnsi="Baskerville Old Face"/>
          <w:b/>
          <w:bCs/>
          <w:sz w:val="24"/>
          <w:szCs w:val="24"/>
        </w:rPr>
        <w:t>book class</w:t>
      </w:r>
      <w:r w:rsidRPr="002F0331">
        <w:rPr>
          <w:rFonts w:ascii="Baskerville Old Face" w:hAnsi="Baskerville Old Face"/>
          <w:sz w:val="24"/>
          <w:szCs w:val="24"/>
        </w:rPr>
        <w:t>. The code is given below.</w:t>
      </w:r>
    </w:p>
    <w:p w14:paraId="30F943F4" w14:textId="6D7427D1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701B1">
        <w:rPr>
          <w:rFonts w:ascii="Consolas" w:hAnsi="Consolas"/>
          <w:color w:val="000000"/>
          <w:sz w:val="18"/>
          <w:szCs w:val="18"/>
        </w:rPr>
        <w:t xml:space="preserve"> Author {</w:t>
      </w:r>
    </w:p>
    <w:p w14:paraId="65B0A8AD" w14:textId="554539C1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ManyToMany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>cascade = CascadeType.</w:t>
      </w:r>
      <w:r w:rsidRPr="009701B1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9701B1">
        <w:rPr>
          <w:rFonts w:ascii="Consolas" w:hAnsi="Consolas"/>
          <w:color w:val="000000"/>
          <w:sz w:val="18"/>
          <w:szCs w:val="18"/>
        </w:rPr>
        <w:t>)</w:t>
      </w:r>
    </w:p>
    <w:p w14:paraId="4543E82A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701B1">
        <w:rPr>
          <w:rFonts w:ascii="Consolas" w:hAnsi="Consolas"/>
          <w:color w:val="000000"/>
          <w:sz w:val="18"/>
          <w:szCs w:val="18"/>
        </w:rPr>
        <w:t xml:space="preserve"> Set&lt;Book&gt; </w:t>
      </w:r>
      <w:proofErr w:type="gramStart"/>
      <w:r w:rsidRPr="009701B1">
        <w:rPr>
          <w:rFonts w:ascii="Consolas" w:hAnsi="Consolas"/>
          <w:color w:val="0000C0"/>
          <w:sz w:val="18"/>
          <w:szCs w:val="18"/>
        </w:rPr>
        <w:t>books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92E5BA3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</w:p>
    <w:p w14:paraId="627E67E3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701B1">
        <w:rPr>
          <w:rFonts w:ascii="Consolas" w:hAnsi="Consolas"/>
          <w:color w:val="000000"/>
          <w:sz w:val="18"/>
          <w:szCs w:val="18"/>
        </w:rPr>
        <w:t>Author(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String </w:t>
      </w:r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) {</w:t>
      </w:r>
    </w:p>
    <w:p w14:paraId="266449FB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701B1">
        <w:rPr>
          <w:rFonts w:ascii="Consolas" w:hAnsi="Consolas"/>
          <w:color w:val="000000"/>
          <w:sz w:val="18"/>
          <w:szCs w:val="18"/>
        </w:rPr>
        <w:t>.</w:t>
      </w:r>
      <w:r w:rsidRPr="009701B1">
        <w:rPr>
          <w:rFonts w:ascii="Consolas" w:hAnsi="Consolas"/>
          <w:color w:val="0000C0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076E5D7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  <w:t>}</w:t>
      </w:r>
    </w:p>
    <w:p w14:paraId="1C5C6A22" w14:textId="77777777" w:rsidR="00877F17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>}</w:t>
      </w:r>
    </w:p>
    <w:p w14:paraId="57C7F722" w14:textId="77777777" w:rsidR="009701B1" w:rsidRPr="009701B1" w:rsidRDefault="009701B1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E1FDB71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701B1">
        <w:rPr>
          <w:rFonts w:ascii="Consolas" w:hAnsi="Consolas"/>
          <w:color w:val="000000"/>
          <w:sz w:val="18"/>
          <w:szCs w:val="18"/>
        </w:rPr>
        <w:t xml:space="preserve"> Book {</w:t>
      </w:r>
    </w:p>
    <w:p w14:paraId="17324828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F06F2A8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ManyToMany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>cascade = CascadeType.</w:t>
      </w:r>
      <w:r w:rsidRPr="009701B1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9701B1">
        <w:rPr>
          <w:rFonts w:ascii="Consolas" w:hAnsi="Consolas"/>
          <w:color w:val="000000"/>
          <w:sz w:val="18"/>
          <w:szCs w:val="18"/>
        </w:rPr>
        <w:t>)</w:t>
      </w:r>
    </w:p>
    <w:p w14:paraId="489805DA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JoinTable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name = </w:t>
      </w:r>
      <w:r w:rsidRPr="009701B1">
        <w:rPr>
          <w:rFonts w:ascii="Consolas" w:hAnsi="Consolas"/>
          <w:color w:val="2A00FF"/>
          <w:sz w:val="18"/>
          <w:szCs w:val="18"/>
        </w:rPr>
        <w:t>"book_author"</w:t>
      </w:r>
      <w:r w:rsidRPr="009701B1">
        <w:rPr>
          <w:rFonts w:ascii="Consolas" w:hAnsi="Consolas"/>
          <w:color w:val="000000"/>
          <w:sz w:val="18"/>
          <w:szCs w:val="18"/>
        </w:rPr>
        <w:t xml:space="preserve">, </w:t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sym w:font="Wingdings" w:char="F0E7"/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r w:rsidRPr="009701B1">
        <w:rPr>
          <w:rFonts w:ascii="Consolas" w:hAnsi="Consolas"/>
          <w:b/>
          <w:bCs/>
          <w:color w:val="000000"/>
          <w:sz w:val="18"/>
          <w:szCs w:val="18"/>
        </w:rPr>
        <w:t>Book class we define @JoinTable</w:t>
      </w:r>
    </w:p>
    <w:p w14:paraId="0B25488D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  <w:t xml:space="preserve">joinColumns = </w:t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JoinColumn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name = </w:t>
      </w:r>
      <w:r w:rsidRPr="009701B1">
        <w:rPr>
          <w:rFonts w:ascii="Consolas" w:hAnsi="Consolas"/>
          <w:color w:val="2A00FF"/>
          <w:sz w:val="18"/>
          <w:szCs w:val="18"/>
        </w:rPr>
        <w:t>"book_id"</w:t>
      </w:r>
      <w:r w:rsidRPr="009701B1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305D0039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  <w:t xml:space="preserve">inverseJoinColumns = </w:t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JoinColumn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name = </w:t>
      </w:r>
      <w:r w:rsidRPr="009701B1">
        <w:rPr>
          <w:rFonts w:ascii="Consolas" w:hAnsi="Consolas"/>
          <w:color w:val="2A00FF"/>
          <w:sz w:val="18"/>
          <w:szCs w:val="18"/>
        </w:rPr>
        <w:t>"author_id"</w:t>
      </w:r>
      <w:r w:rsidRPr="009701B1">
        <w:rPr>
          <w:rFonts w:ascii="Consolas" w:hAnsi="Consolas"/>
          <w:color w:val="000000"/>
          <w:sz w:val="18"/>
          <w:szCs w:val="18"/>
        </w:rPr>
        <w:t>))</w:t>
      </w:r>
    </w:p>
    <w:p w14:paraId="7ADE4A9E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701B1">
        <w:rPr>
          <w:rFonts w:ascii="Consolas" w:hAnsi="Consolas"/>
          <w:color w:val="000000"/>
          <w:sz w:val="18"/>
          <w:szCs w:val="18"/>
        </w:rPr>
        <w:t xml:space="preserve"> Set&lt;Author&gt; </w:t>
      </w:r>
      <w:proofErr w:type="gramStart"/>
      <w:r w:rsidRPr="009701B1">
        <w:rPr>
          <w:rFonts w:ascii="Consolas" w:hAnsi="Consolas"/>
          <w:color w:val="0000C0"/>
          <w:sz w:val="18"/>
          <w:szCs w:val="18"/>
        </w:rPr>
        <w:t>authors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CE18D47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3F5BCA1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701B1">
        <w:rPr>
          <w:rFonts w:ascii="Consolas" w:hAnsi="Consolas"/>
          <w:color w:val="000000"/>
          <w:sz w:val="18"/>
          <w:szCs w:val="18"/>
        </w:rPr>
        <w:t>Book(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String </w:t>
      </w:r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) {</w:t>
      </w:r>
    </w:p>
    <w:p w14:paraId="75522C2D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701B1">
        <w:rPr>
          <w:rFonts w:ascii="Consolas" w:hAnsi="Consolas"/>
          <w:color w:val="000000"/>
          <w:sz w:val="18"/>
          <w:szCs w:val="18"/>
        </w:rPr>
        <w:t>.</w:t>
      </w:r>
      <w:r w:rsidRPr="009701B1">
        <w:rPr>
          <w:rFonts w:ascii="Consolas" w:hAnsi="Consolas"/>
          <w:color w:val="0000C0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6C75A352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  <w:t>}</w:t>
      </w:r>
    </w:p>
    <w:p w14:paraId="78076D0F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>}</w:t>
      </w:r>
    </w:p>
    <w:tbl>
      <w:tblPr>
        <w:tblpPr w:leftFromText="180" w:rightFromText="180" w:vertAnchor="text" w:horzAnchor="page" w:tblpX="6391" w:tblpY="34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360"/>
      </w:tblGrid>
      <w:tr w:rsidR="00877F17" w:rsidRPr="003E1E29" w14:paraId="3C4F3355" w14:textId="77777777" w:rsidTr="005936AC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FEFC46C" w14:textId="77777777" w:rsidR="00877F17" w:rsidRPr="003E1E29" w:rsidRDefault="00877F17" w:rsidP="005936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Table Name: </w:t>
            </w:r>
            <w:r w:rsidRPr="003E1E29">
              <w:rPr>
                <w:b/>
                <w:bCs/>
              </w:rPr>
              <w:t>book_author</w:t>
            </w:r>
          </w:p>
        </w:tc>
      </w:tr>
      <w:tr w:rsidR="00877F17" w:rsidRPr="003E1E29" w14:paraId="79588A9C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12463" w14:textId="77777777" w:rsidR="00877F17" w:rsidRPr="003E1E29" w:rsidRDefault="00877F17" w:rsidP="005936AC">
            <w:pPr>
              <w:rPr>
                <w:b/>
                <w:bCs/>
              </w:rPr>
            </w:pPr>
            <w:r w:rsidRPr="003E1E29">
              <w:rPr>
                <w:b/>
                <w:bCs/>
              </w:rPr>
              <w:t xml:space="preserve">book_id </w:t>
            </w:r>
          </w:p>
        </w:tc>
        <w:tc>
          <w:tcPr>
            <w:tcW w:w="0" w:type="auto"/>
            <w:vAlign w:val="center"/>
            <w:hideMark/>
          </w:tcPr>
          <w:p w14:paraId="208DC202" w14:textId="77777777" w:rsidR="00877F17" w:rsidRPr="003E1E29" w:rsidRDefault="00877F17" w:rsidP="005936AC">
            <w:pPr>
              <w:rPr>
                <w:b/>
                <w:bCs/>
              </w:rPr>
            </w:pPr>
            <w:r w:rsidRPr="003E1E29">
              <w:rPr>
                <w:b/>
                <w:bCs/>
              </w:rPr>
              <w:t xml:space="preserve">author_id </w:t>
            </w:r>
          </w:p>
        </w:tc>
      </w:tr>
      <w:tr w:rsidR="00877F17" w:rsidRPr="003E1E29" w14:paraId="4F87BAE4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723D" w14:textId="77777777" w:rsidR="00877F17" w:rsidRPr="003E1E29" w:rsidRDefault="00877F17" w:rsidP="005936AC">
            <w:r w:rsidRPr="003E1E29">
              <w:t>1</w:t>
            </w:r>
          </w:p>
        </w:tc>
        <w:tc>
          <w:tcPr>
            <w:tcW w:w="0" w:type="auto"/>
            <w:vAlign w:val="center"/>
            <w:hideMark/>
          </w:tcPr>
          <w:p w14:paraId="758D79D4" w14:textId="77777777" w:rsidR="00877F17" w:rsidRPr="003E1E29" w:rsidRDefault="00877F17" w:rsidP="005936AC">
            <w:r w:rsidRPr="003E1E29">
              <w:t>1</w:t>
            </w:r>
          </w:p>
        </w:tc>
      </w:tr>
      <w:tr w:rsidR="00877F17" w:rsidRPr="003E1E29" w14:paraId="27267085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A6DB" w14:textId="77777777" w:rsidR="00877F17" w:rsidRPr="003E1E29" w:rsidRDefault="00877F17" w:rsidP="005936AC">
            <w:r w:rsidRPr="003E1E29">
              <w:t>1</w:t>
            </w:r>
          </w:p>
        </w:tc>
        <w:tc>
          <w:tcPr>
            <w:tcW w:w="0" w:type="auto"/>
            <w:vAlign w:val="center"/>
            <w:hideMark/>
          </w:tcPr>
          <w:p w14:paraId="6422D3DB" w14:textId="77777777" w:rsidR="00877F17" w:rsidRPr="003E1E29" w:rsidRDefault="00877F17" w:rsidP="005936AC">
            <w:r w:rsidRPr="003E1E29">
              <w:t>2</w:t>
            </w:r>
          </w:p>
        </w:tc>
      </w:tr>
    </w:tbl>
    <w:p w14:paraId="08B770BE" w14:textId="77777777" w:rsidR="00877F17" w:rsidRPr="005E3104" w:rsidRDefault="00877F17" w:rsidP="00877F17">
      <w:pPr>
        <w:rPr>
          <w:b/>
          <w:bCs/>
          <w:u w:val="single"/>
        </w:rPr>
      </w:pPr>
      <w:r w:rsidRPr="005E3104">
        <w:rPr>
          <w:b/>
          <w:bCs/>
          <w:u w:val="single"/>
        </w:rPr>
        <w:t>Database Tables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1506"/>
      </w:tblGrid>
      <w:tr w:rsidR="00877F17" w:rsidRPr="009971F2" w14:paraId="6A34791A" w14:textId="77777777" w:rsidTr="005936AC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06CD503" w14:textId="77777777" w:rsidR="00877F17" w:rsidRPr="009971F2" w:rsidRDefault="00877F17" w:rsidP="005936AC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</w:t>
            </w:r>
          </w:p>
        </w:tc>
      </w:tr>
      <w:tr w:rsidR="00877F17" w:rsidRPr="009971F2" w14:paraId="00CF7E97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D04E" w14:textId="77777777" w:rsidR="00877F17" w:rsidRPr="009971F2" w:rsidRDefault="00877F17" w:rsidP="005936AC">
            <w:pPr>
              <w:rPr>
                <w:b/>
                <w:bCs/>
              </w:rPr>
            </w:pPr>
            <w:r w:rsidRPr="009971F2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58424149" w14:textId="77777777" w:rsidR="00877F17" w:rsidRPr="009971F2" w:rsidRDefault="00877F17" w:rsidP="005936AC">
            <w:pPr>
              <w:rPr>
                <w:b/>
                <w:bCs/>
              </w:rPr>
            </w:pPr>
            <w:r w:rsidRPr="009971F2">
              <w:rPr>
                <w:b/>
                <w:bCs/>
              </w:rPr>
              <w:t xml:space="preserve">name </w:t>
            </w:r>
          </w:p>
        </w:tc>
      </w:tr>
      <w:tr w:rsidR="00877F17" w:rsidRPr="009971F2" w14:paraId="62374AC1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1E01" w14:textId="77777777" w:rsidR="00877F17" w:rsidRPr="009971F2" w:rsidRDefault="00877F17" w:rsidP="005936AC">
            <w:r w:rsidRPr="009971F2">
              <w:t>1</w:t>
            </w:r>
          </w:p>
        </w:tc>
        <w:tc>
          <w:tcPr>
            <w:tcW w:w="0" w:type="auto"/>
            <w:vAlign w:val="center"/>
            <w:hideMark/>
          </w:tcPr>
          <w:p w14:paraId="0AE3DA38" w14:textId="77777777" w:rsidR="00877F17" w:rsidRPr="009971F2" w:rsidRDefault="00877F17" w:rsidP="005936AC">
            <w:r w:rsidRPr="009971F2">
              <w:t>Author-2</w:t>
            </w:r>
          </w:p>
        </w:tc>
      </w:tr>
      <w:tr w:rsidR="00877F17" w:rsidRPr="009971F2" w14:paraId="0C3F1753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BBD57" w14:textId="77777777" w:rsidR="00877F17" w:rsidRPr="009971F2" w:rsidRDefault="00877F17" w:rsidP="005936AC">
            <w:r w:rsidRPr="009971F2">
              <w:t>2</w:t>
            </w:r>
          </w:p>
        </w:tc>
        <w:tc>
          <w:tcPr>
            <w:tcW w:w="0" w:type="auto"/>
            <w:vAlign w:val="center"/>
            <w:hideMark/>
          </w:tcPr>
          <w:p w14:paraId="54DBB86D" w14:textId="77777777" w:rsidR="00877F17" w:rsidRPr="009971F2" w:rsidRDefault="00877F17" w:rsidP="005936AC">
            <w:r w:rsidRPr="009971F2">
              <w:t>Author-1</w:t>
            </w:r>
          </w:p>
        </w:tc>
      </w:tr>
    </w:tbl>
    <w:tbl>
      <w:tblPr>
        <w:tblpPr w:leftFromText="180" w:rightFromText="180" w:vertAnchor="text" w:horzAnchor="page" w:tblpX="2771" w:tblpY="-216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314"/>
      </w:tblGrid>
      <w:tr w:rsidR="00877F17" w:rsidRPr="00847D40" w14:paraId="0AAEC4A3" w14:textId="77777777" w:rsidTr="005936AC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B6E89F1" w14:textId="77777777" w:rsidR="00877F17" w:rsidRPr="00847D40" w:rsidRDefault="00877F17" w:rsidP="005936AC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877F17" w:rsidRPr="00847D40" w14:paraId="5E41E9BF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4BD9" w14:textId="77777777" w:rsidR="00877F17" w:rsidRPr="00847D40" w:rsidRDefault="00877F17" w:rsidP="005936AC">
            <w:pPr>
              <w:rPr>
                <w:b/>
                <w:bCs/>
              </w:rPr>
            </w:pPr>
            <w:r w:rsidRPr="00847D40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1EFCAB3C" w14:textId="77777777" w:rsidR="00877F17" w:rsidRPr="00847D40" w:rsidRDefault="00877F17" w:rsidP="005936AC">
            <w:pPr>
              <w:rPr>
                <w:b/>
                <w:bCs/>
              </w:rPr>
            </w:pPr>
            <w:r w:rsidRPr="00847D40">
              <w:rPr>
                <w:b/>
                <w:bCs/>
              </w:rPr>
              <w:t xml:space="preserve">name </w:t>
            </w:r>
          </w:p>
        </w:tc>
      </w:tr>
      <w:tr w:rsidR="00877F17" w:rsidRPr="00847D40" w14:paraId="6B3981E8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3322" w14:textId="77777777" w:rsidR="00877F17" w:rsidRPr="00847D40" w:rsidRDefault="00877F17" w:rsidP="005936AC">
            <w:r w:rsidRPr="00847D40">
              <w:t>1</w:t>
            </w:r>
          </w:p>
        </w:tc>
        <w:tc>
          <w:tcPr>
            <w:tcW w:w="0" w:type="auto"/>
            <w:vAlign w:val="center"/>
            <w:hideMark/>
          </w:tcPr>
          <w:p w14:paraId="260364AA" w14:textId="77777777" w:rsidR="00877F17" w:rsidRPr="00847D40" w:rsidRDefault="00877F17" w:rsidP="005936AC">
            <w:r w:rsidRPr="00847D40">
              <w:t>Book-1</w:t>
            </w:r>
          </w:p>
        </w:tc>
      </w:tr>
    </w:tbl>
    <w:p w14:paraId="18398B4F" w14:textId="77777777" w:rsidR="00877F17" w:rsidRDefault="00877F17" w:rsidP="00877F17"/>
    <w:p w14:paraId="1329204B" w14:textId="609A6A86" w:rsidR="002024A0" w:rsidRDefault="002024A0" w:rsidP="00A8253A">
      <w:pPr>
        <w:ind w:left="2160" w:firstLine="720"/>
        <w:rPr>
          <w:b/>
          <w:bCs/>
          <w:sz w:val="26"/>
          <w:szCs w:val="26"/>
          <w:u w:val="single"/>
        </w:rPr>
      </w:pPr>
      <w:r w:rsidRPr="00661B9D">
        <w:rPr>
          <w:b/>
          <w:bCs/>
          <w:sz w:val="30"/>
          <w:szCs w:val="30"/>
          <w:u w:val="single"/>
        </w:rPr>
        <w:t>Many 2</w:t>
      </w:r>
      <w:r w:rsidR="008C1642">
        <w:rPr>
          <w:b/>
          <w:bCs/>
          <w:sz w:val="30"/>
          <w:szCs w:val="30"/>
          <w:u w:val="single"/>
        </w:rPr>
        <w:t xml:space="preserve"> </w:t>
      </w:r>
      <w:r w:rsidRPr="00661B9D">
        <w:rPr>
          <w:b/>
          <w:bCs/>
          <w:sz w:val="30"/>
          <w:szCs w:val="30"/>
          <w:u w:val="single"/>
        </w:rPr>
        <w:t xml:space="preserve">Many </w:t>
      </w:r>
      <w:r w:rsidR="00536AB4" w:rsidRPr="00661B9D">
        <w:rPr>
          <w:b/>
          <w:bCs/>
          <w:sz w:val="30"/>
          <w:szCs w:val="30"/>
          <w:u w:val="single"/>
        </w:rPr>
        <w:t>B</w:t>
      </w:r>
      <w:r w:rsidRPr="00661B9D">
        <w:rPr>
          <w:b/>
          <w:bCs/>
          <w:sz w:val="30"/>
          <w:szCs w:val="30"/>
          <w:u w:val="single"/>
        </w:rPr>
        <w:t>idirectional</w:t>
      </w:r>
    </w:p>
    <w:p w14:paraId="4B4A3C22" w14:textId="24F13C6E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552C7D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6A67F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F0D8A8"/>
        </w:rPr>
        <w:t>@Setter</w:t>
      </w:r>
      <w:r w:rsidR="00552C7D">
        <w:rPr>
          <w:rFonts w:ascii="Consolas" w:hAnsi="Consolas"/>
          <w:color w:val="646464"/>
          <w:sz w:val="20"/>
          <w:szCs w:val="20"/>
          <w:shd w:val="clear" w:color="auto" w:fill="F0D8A8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F1BED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A340E4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4A15C770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090EC4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2C447E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07AEB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C703C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E93DA4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BEE8D9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9BA27C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595D6C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5DCBC4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5EE38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84AF31A" w14:textId="4350D35D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"author_book"</w:t>
      </w:r>
      <w:r>
        <w:rPr>
          <w:rFonts w:ascii="Consolas" w:hAnsi="Consolas"/>
          <w:color w:val="000000"/>
          <w:sz w:val="20"/>
          <w:szCs w:val="20"/>
        </w:rPr>
        <w:t>,</w:t>
      </w:r>
      <w:r w:rsidR="00297612">
        <w:rPr>
          <w:rFonts w:ascii="Consolas" w:hAnsi="Consolas"/>
          <w:color w:val="000000"/>
          <w:sz w:val="20"/>
          <w:szCs w:val="20"/>
        </w:rPr>
        <w:tab/>
      </w:r>
      <w:r w:rsidR="00297612">
        <w:rPr>
          <w:rFonts w:ascii="Consolas" w:hAnsi="Consolas"/>
          <w:color w:val="000000"/>
          <w:sz w:val="20"/>
          <w:szCs w:val="20"/>
        </w:rPr>
        <w:tab/>
      </w:r>
      <w:r w:rsidR="00297612">
        <w:rPr>
          <w:rFonts w:ascii="Consolas" w:hAnsi="Consolas"/>
          <w:color w:val="000000"/>
          <w:sz w:val="20"/>
          <w:szCs w:val="20"/>
        </w:rPr>
        <w:tab/>
      </w:r>
      <w:r w:rsidR="00297612" w:rsidRPr="00605CD2">
        <w:rPr>
          <w:rFonts w:ascii="Consolas" w:hAnsi="Consolas"/>
          <w:color w:val="000000"/>
        </w:rPr>
        <w:sym w:font="Wingdings" w:char="F0E7"/>
      </w:r>
      <w:r w:rsidR="00297612" w:rsidRPr="00605CD2">
        <w:rPr>
          <w:rFonts w:ascii="Consolas" w:hAnsi="Consolas"/>
          <w:color w:val="000000"/>
        </w:rPr>
        <w:t xml:space="preserve"> </w:t>
      </w:r>
      <w:r w:rsidR="00055942" w:rsidRPr="00055942">
        <w:rPr>
          <w:rFonts w:ascii="Consolas" w:hAnsi="Consolas"/>
          <w:b/>
          <w:bCs/>
          <w:color w:val="000000"/>
        </w:rPr>
        <w:t xml:space="preserve">@JoinTable in </w:t>
      </w:r>
      <w:r w:rsidR="00055942">
        <w:rPr>
          <w:rFonts w:ascii="Consolas" w:hAnsi="Consolas"/>
          <w:b/>
          <w:bCs/>
          <w:color w:val="000000"/>
        </w:rPr>
        <w:t>Author</w:t>
      </w:r>
      <w:r w:rsidR="00055942" w:rsidRPr="00055942">
        <w:rPr>
          <w:rFonts w:ascii="Consolas" w:hAnsi="Consolas"/>
          <w:b/>
          <w:bCs/>
          <w:color w:val="000000"/>
        </w:rPr>
        <w:t xml:space="preserve"> class</w:t>
      </w:r>
    </w:p>
    <w:p w14:paraId="4E5D167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joinColumns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433D44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inverseJoinColumns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"book_id"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6D760ED2" w14:textId="5D5AEABE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2386F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FED675" w14:textId="77777777" w:rsidR="00C746C7" w:rsidRDefault="00C746C7" w:rsidP="00C746C7"/>
    <w:p w14:paraId="13D38604" w14:textId="70606FD6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End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043531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043531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  <w:r w:rsidR="00043531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</w:p>
    <w:p w14:paraId="34C8F396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1C359AC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F80BE75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9175E6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8C7AD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16E8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7095A5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CDC027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576BE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D3E44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6EA0DD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C2240A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fetch = 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/>
          <w:color w:val="000000"/>
          <w:sz w:val="20"/>
          <w:szCs w:val="20"/>
        </w:rPr>
        <w:t>, 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ALL</w:t>
      </w:r>
      <w:r>
        <w:rPr>
          <w:rFonts w:ascii="Consolas" w:hAnsi="Consolas"/>
          <w:color w:val="000000"/>
          <w:sz w:val="20"/>
          <w:szCs w:val="20"/>
        </w:rPr>
        <w:t xml:space="preserve">, mappedBy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9174C6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DB611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9988CC" w14:textId="442970DF" w:rsidR="001E153F" w:rsidRDefault="00C746C7" w:rsidP="00C746C7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54DA23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63414C80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AuthorRepository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CrudRepository&lt;Author,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5B20B7E5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5DDC06" w14:textId="77777777" w:rsidR="009E4445" w:rsidRDefault="009E4445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6A8128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55D565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73B477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E8B6D9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7078B4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2A4F17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B4FA37" w14:textId="21E4D7BC" w:rsidR="00FD2C27" w:rsidRDefault="004D7F82" w:rsidP="00C746C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Testing Methods</w:t>
      </w:r>
    </w:p>
    <w:p w14:paraId="67438A7B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saveAllAuthors(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52477F0" w14:textId="738AF03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319F135" w14:textId="342E63D8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472884" w14:textId="72B924A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Set&lt;Author&gt; </w:t>
      </w:r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5EA1483" w14:textId="43C08DBC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author2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021DE26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543B9D" w14:textId="4D0A486D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07FA76A" w14:textId="1E89635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465BE2" w14:textId="17B540CD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>.setAuthors(</w:t>
      </w:r>
      <w:r>
        <w:rPr>
          <w:rFonts w:ascii="Consolas" w:hAnsi="Consolas"/>
          <w:color w:val="6A3E3E"/>
          <w:sz w:val="20"/>
          <w:szCs w:val="20"/>
        </w:rPr>
        <w:t>authorSet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3FC6CA" w14:textId="1F83A86E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BA1D7C" w14:textId="18E14108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book1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609D951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2E2C5E7" w14:textId="148884CF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.saveAll(</w:t>
      </w:r>
      <w:r>
        <w:rPr>
          <w:rFonts w:ascii="Consolas" w:hAnsi="Consolas"/>
          <w:color w:val="6A3E3E"/>
          <w:sz w:val="20"/>
          <w:szCs w:val="20"/>
        </w:rPr>
        <w:t>authorSet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CF01B7" w14:textId="545BB5D1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81984E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BCC578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showAllAuthorAndBook(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2F08454" w14:textId="4DEBA0A1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.findById(2L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0116E66" w14:textId="637E1215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C4F77B" w14:textId="7688A869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6CC"/>
          <w:sz w:val="20"/>
          <w:szCs w:val="20"/>
          <w:u w:val="single"/>
        </w:rPr>
        <w:t>getBooks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).forEach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A56D48B" w14:textId="73B1BCD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E2C45B" w14:textId="77777777" w:rsidR="008B3769" w:rsidRDefault="008B3769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93051A" w14:textId="17A38843" w:rsidR="00636B82" w:rsidRDefault="002E67CB" w:rsidP="00232317">
      <w:pPr>
        <w:rPr>
          <w:b/>
          <w:bCs/>
          <w:u w:val="single"/>
        </w:rPr>
      </w:pPr>
      <w:r w:rsidRPr="009266B5">
        <w:rPr>
          <w:b/>
          <w:bCs/>
          <w:sz w:val="30"/>
          <w:szCs w:val="30"/>
          <w:u w:val="single"/>
        </w:rPr>
        <w:t>Database Table Design</w:t>
      </w:r>
    </w:p>
    <w:tbl>
      <w:tblPr>
        <w:tblpPr w:leftFromText="180" w:rightFromText="180" w:vertAnchor="text" w:horzAnchor="margin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595"/>
      </w:tblGrid>
      <w:tr w:rsidR="00551062" w:rsidRPr="00057780" w14:paraId="529470DA" w14:textId="77777777" w:rsidTr="0055106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9EA74ED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author</w:t>
            </w:r>
          </w:p>
        </w:tc>
      </w:tr>
      <w:tr w:rsidR="00551062" w:rsidRPr="00057780" w14:paraId="616FD70E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4359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3BB6733E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</w:tr>
      <w:tr w:rsidR="00551062" w:rsidRPr="00057780" w14:paraId="091B9578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2382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50E987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Author-2</w:t>
            </w:r>
          </w:p>
        </w:tc>
      </w:tr>
      <w:tr w:rsidR="00551062" w:rsidRPr="00057780" w14:paraId="37562A79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E3A1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C65275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Author-1</w:t>
            </w:r>
          </w:p>
        </w:tc>
      </w:tr>
    </w:tbl>
    <w:tbl>
      <w:tblPr>
        <w:tblpPr w:leftFromText="180" w:rightFromText="180" w:vertAnchor="text" w:horzAnchor="page" w:tblpX="290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335"/>
      </w:tblGrid>
      <w:tr w:rsidR="00551062" w:rsidRPr="003A5931" w14:paraId="61097926" w14:textId="77777777" w:rsidTr="0055106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A393DEC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book</w:t>
            </w:r>
          </w:p>
        </w:tc>
      </w:tr>
      <w:tr w:rsidR="00551062" w:rsidRPr="003A5931" w14:paraId="45BEB8FB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98EA8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2962936E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title </w:t>
            </w:r>
          </w:p>
        </w:tc>
      </w:tr>
      <w:tr w:rsidR="00551062" w:rsidRPr="003A5931" w14:paraId="472A1943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B3CBE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E60A68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Book-1</w:t>
            </w:r>
          </w:p>
        </w:tc>
      </w:tr>
    </w:tbl>
    <w:tbl>
      <w:tblPr>
        <w:tblpPr w:leftFromText="180" w:rightFromText="180" w:vertAnchor="text" w:horzAnchor="page" w:tblpX="534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141"/>
      </w:tblGrid>
      <w:tr w:rsidR="00551062" w:rsidRPr="003A5931" w14:paraId="0AC54870" w14:textId="77777777" w:rsidTr="0055106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3BA3D0F" w14:textId="77777777" w:rsidR="00551062" w:rsidRPr="003A5931" w:rsidRDefault="00551062" w:rsidP="00551062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author_book</w:t>
            </w:r>
          </w:p>
        </w:tc>
      </w:tr>
      <w:tr w:rsidR="00551062" w:rsidRPr="003A5931" w14:paraId="514107AC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97F3" w14:textId="77777777" w:rsidR="00551062" w:rsidRPr="003A5931" w:rsidRDefault="00551062" w:rsidP="00551062">
            <w:pPr>
              <w:rPr>
                <w:b/>
                <w:bCs/>
              </w:rPr>
            </w:pPr>
            <w:r w:rsidRPr="003A5931">
              <w:rPr>
                <w:b/>
                <w:bCs/>
              </w:rPr>
              <w:t xml:space="preserve">author_id </w:t>
            </w:r>
          </w:p>
        </w:tc>
        <w:tc>
          <w:tcPr>
            <w:tcW w:w="0" w:type="auto"/>
            <w:vAlign w:val="center"/>
            <w:hideMark/>
          </w:tcPr>
          <w:p w14:paraId="266A2603" w14:textId="77777777" w:rsidR="00551062" w:rsidRPr="003A5931" w:rsidRDefault="00551062" w:rsidP="00551062">
            <w:pPr>
              <w:rPr>
                <w:b/>
                <w:bCs/>
              </w:rPr>
            </w:pPr>
            <w:r w:rsidRPr="003A5931">
              <w:rPr>
                <w:b/>
                <w:bCs/>
              </w:rPr>
              <w:t xml:space="preserve">book_id </w:t>
            </w:r>
          </w:p>
        </w:tc>
      </w:tr>
      <w:tr w:rsidR="00551062" w:rsidRPr="003A5931" w14:paraId="540A2E23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2F5F" w14:textId="77777777" w:rsidR="00551062" w:rsidRPr="003A5931" w:rsidRDefault="00551062" w:rsidP="00551062">
            <w:r w:rsidRPr="003A5931">
              <w:t>2</w:t>
            </w:r>
          </w:p>
        </w:tc>
        <w:tc>
          <w:tcPr>
            <w:tcW w:w="0" w:type="auto"/>
            <w:vAlign w:val="center"/>
            <w:hideMark/>
          </w:tcPr>
          <w:p w14:paraId="3BB619D7" w14:textId="77777777" w:rsidR="00551062" w:rsidRPr="003A5931" w:rsidRDefault="00551062" w:rsidP="00551062">
            <w:r w:rsidRPr="003A5931">
              <w:t>1</w:t>
            </w:r>
          </w:p>
        </w:tc>
      </w:tr>
    </w:tbl>
    <w:p w14:paraId="130D5B05" w14:textId="009E5C88" w:rsidR="003C18D9" w:rsidRPr="003C18D9" w:rsidRDefault="003C18D9" w:rsidP="0023231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B3C2386" w14:textId="707E125A" w:rsidR="002E67CB" w:rsidRDefault="002E67CB" w:rsidP="00232317"/>
    <w:p w14:paraId="5F99BC22" w14:textId="77777777" w:rsidR="006B264C" w:rsidRDefault="006B264C" w:rsidP="00232317"/>
    <w:p w14:paraId="67C8A556" w14:textId="77777777" w:rsidR="00755F46" w:rsidRDefault="00755F46" w:rsidP="00232317"/>
    <w:p w14:paraId="22818241" w14:textId="27F2A36A" w:rsidR="0036050A" w:rsidRPr="0078683B" w:rsidRDefault="0036050A" w:rsidP="00232317">
      <w:pPr>
        <w:rPr>
          <w:rFonts w:ascii="Baskerville Old Face" w:hAnsi="Baskerville Old Face"/>
        </w:rPr>
      </w:pPr>
      <w:r w:rsidRPr="0078683B">
        <w:rPr>
          <w:rFonts w:ascii="Baskerville Old Face" w:hAnsi="Baskerville Old Face"/>
        </w:rPr>
        <w:t>Similarly, you can also define @JoinTable in the Book class, code is given below.</w:t>
      </w:r>
    </w:p>
    <w:p w14:paraId="1B7DE7E8" w14:textId="5E919312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6B1C56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6B1C56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8366BE6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6AD62E5E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5BDC7DB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CA8F234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8607FF9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91A2714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B5A303C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DF9654F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, mappedBy=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3B056BF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EFCCF6D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3AE741E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A995D6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2E62503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2697A5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E47630" w14:textId="77777777" w:rsidR="0036050A" w:rsidRDefault="0036050A" w:rsidP="00232317"/>
    <w:p w14:paraId="1E0C1C00" w14:textId="77777777" w:rsidR="0035694B" w:rsidRDefault="0035694B" w:rsidP="00232317"/>
    <w:p w14:paraId="4016FEFD" w14:textId="77777777" w:rsidR="0035694B" w:rsidRDefault="0035694B" w:rsidP="00232317"/>
    <w:p w14:paraId="53819806" w14:textId="77777777" w:rsidR="0035694B" w:rsidRDefault="0035694B" w:rsidP="00232317"/>
    <w:p w14:paraId="2173133F" w14:textId="77777777" w:rsidR="0035694B" w:rsidRDefault="0035694B" w:rsidP="00232317"/>
    <w:p w14:paraId="23CFDE93" w14:textId="77777777" w:rsidR="0035694B" w:rsidRDefault="0035694B" w:rsidP="00232317"/>
    <w:p w14:paraId="1CC9A94B" w14:textId="5AD81364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35694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35694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 w:rsidR="0035694B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F0D8A8"/>
        </w:rPr>
        <w:t>@Setter</w:t>
      </w:r>
      <w:r w:rsidR="0035694B">
        <w:rPr>
          <w:rFonts w:ascii="Consolas" w:hAnsi="Consolas"/>
          <w:color w:val="646464"/>
          <w:sz w:val="20"/>
          <w:szCs w:val="20"/>
          <w:shd w:val="clear" w:color="auto" w:fill="F0D8A8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F705F4F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15055B54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098D6249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0049EA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76203CBE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DC741B4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3079D1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BE488E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4F22C5B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9C5E73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3F7F5F"/>
          <w:sz w:val="20"/>
          <w:szCs w:val="20"/>
        </w:rPr>
        <w:t>/* ,mappedBy = "books" */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EE02EE2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"book_author"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4973440E" w14:textId="461A7699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joinColumns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"book_id"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 w:rsidR="00FB42E7">
        <w:rPr>
          <w:rFonts w:ascii="Consolas" w:hAnsi="Consolas"/>
          <w:color w:val="000000"/>
          <w:sz w:val="20"/>
          <w:szCs w:val="20"/>
        </w:rPr>
        <w:tab/>
      </w:r>
      <w:r w:rsidR="00FB42E7">
        <w:rPr>
          <w:rFonts w:ascii="Consolas" w:hAnsi="Consolas"/>
          <w:color w:val="000000"/>
          <w:sz w:val="20"/>
          <w:szCs w:val="20"/>
        </w:rPr>
        <w:tab/>
      </w:r>
      <w:r w:rsidR="000C6F1A" w:rsidRPr="00FB42E7">
        <w:rPr>
          <w:rFonts w:ascii="Consolas" w:hAnsi="Consolas"/>
          <w:color w:val="000000"/>
        </w:rPr>
        <w:sym w:font="Wingdings" w:char="F0E7"/>
      </w:r>
      <w:r w:rsidR="000C6F1A" w:rsidRPr="00FB42E7">
        <w:rPr>
          <w:rFonts w:ascii="Consolas" w:hAnsi="Consolas"/>
          <w:color w:val="000000"/>
        </w:rPr>
        <w:t xml:space="preserve"> </w:t>
      </w:r>
      <w:r w:rsidR="000C6F1A" w:rsidRPr="00055942">
        <w:rPr>
          <w:rFonts w:ascii="Consolas" w:hAnsi="Consolas"/>
          <w:b/>
          <w:bCs/>
          <w:color w:val="000000"/>
        </w:rPr>
        <w:t>@JoinTable in Book class</w:t>
      </w:r>
    </w:p>
    <w:p w14:paraId="6606B084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inverseJoinColumns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29AE9338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proofErr w:type="gramStart"/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5287F6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36C02E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77A06A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9AF950" w14:textId="2C94EF0D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5B37BF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0CC5F3" w14:textId="77777777" w:rsidR="00CF7F76" w:rsidRDefault="00CF7F76" w:rsidP="00CF7F76">
      <w:pPr>
        <w:rPr>
          <w:b/>
          <w:bCs/>
          <w:u w:val="single"/>
        </w:rPr>
      </w:pPr>
      <w:r w:rsidRPr="009266B5">
        <w:rPr>
          <w:b/>
          <w:bCs/>
          <w:sz w:val="30"/>
          <w:szCs w:val="30"/>
          <w:u w:val="single"/>
        </w:rPr>
        <w:t>Database Table Design</w:t>
      </w:r>
    </w:p>
    <w:tbl>
      <w:tblPr>
        <w:tblpPr w:leftFromText="180" w:rightFromText="180" w:vertAnchor="text" w:horzAnchor="margin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595"/>
      </w:tblGrid>
      <w:tr w:rsidR="00CF7F76" w:rsidRPr="00057780" w14:paraId="45BCF818" w14:textId="77777777" w:rsidTr="004D7291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E12E3E0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author</w:t>
            </w:r>
          </w:p>
        </w:tc>
      </w:tr>
      <w:tr w:rsidR="00CF7F76" w:rsidRPr="00057780" w14:paraId="0DF919F6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83E3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2C7E8D22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</w:tr>
      <w:tr w:rsidR="00CF7F76" w:rsidRPr="00057780" w14:paraId="349C4CEC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5A638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A6807E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Author-2</w:t>
            </w:r>
          </w:p>
        </w:tc>
      </w:tr>
      <w:tr w:rsidR="00CF7F76" w:rsidRPr="00057780" w14:paraId="64106C81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C9D5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2ED0E4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Author-1</w:t>
            </w:r>
          </w:p>
        </w:tc>
      </w:tr>
    </w:tbl>
    <w:tbl>
      <w:tblPr>
        <w:tblpPr w:leftFromText="180" w:rightFromText="180" w:vertAnchor="text" w:horzAnchor="page" w:tblpX="290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335"/>
      </w:tblGrid>
      <w:tr w:rsidR="00CF7F76" w:rsidRPr="003A5931" w14:paraId="03C2D0BE" w14:textId="77777777" w:rsidTr="004D7291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51F7B1C" w14:textId="77777777" w:rsidR="00CF7F76" w:rsidRPr="003A5931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book</w:t>
            </w:r>
          </w:p>
        </w:tc>
      </w:tr>
      <w:tr w:rsidR="00CF7F76" w:rsidRPr="003A5931" w14:paraId="0F011577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ECE41" w14:textId="77777777" w:rsidR="00CF7F76" w:rsidRPr="003A5931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0FCB8D86" w14:textId="77777777" w:rsidR="00CF7F76" w:rsidRPr="003A5931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title </w:t>
            </w:r>
          </w:p>
        </w:tc>
      </w:tr>
      <w:tr w:rsidR="00CF7F76" w:rsidRPr="003A5931" w14:paraId="3BDA6855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12A28" w14:textId="77777777" w:rsidR="00CF7F76" w:rsidRPr="003A5931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DB15A6" w14:textId="77777777" w:rsidR="00CF7F76" w:rsidRPr="003A5931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Book-1</w:t>
            </w:r>
          </w:p>
        </w:tc>
      </w:tr>
    </w:tbl>
    <w:tbl>
      <w:tblPr>
        <w:tblpPr w:leftFromText="180" w:rightFromText="180" w:vertAnchor="text" w:horzAnchor="page" w:tblpX="534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360"/>
      </w:tblGrid>
      <w:tr w:rsidR="00CF7F76" w:rsidRPr="003A5931" w14:paraId="13943AAF" w14:textId="77777777" w:rsidTr="004D7291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4E1555A" w14:textId="14BC6DAA" w:rsidR="00CF7F76" w:rsidRPr="003A5931" w:rsidRDefault="00CF7F76" w:rsidP="004D7291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  <w:r>
              <w:rPr>
                <w:b/>
                <w:bCs/>
              </w:rPr>
              <w:t>_author</w:t>
            </w:r>
          </w:p>
        </w:tc>
      </w:tr>
      <w:tr w:rsidR="00CF7F76" w:rsidRPr="003A5931" w14:paraId="3FE581CB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0F03" w14:textId="46ADF53E" w:rsidR="00CF7F76" w:rsidRPr="003A5931" w:rsidRDefault="005C70D8" w:rsidP="004D7291">
            <w:pPr>
              <w:rPr>
                <w:b/>
                <w:bCs/>
              </w:rPr>
            </w:pPr>
            <w:r w:rsidRPr="003A5931">
              <w:rPr>
                <w:b/>
                <w:bCs/>
              </w:rPr>
              <w:t>book_id</w:t>
            </w:r>
          </w:p>
        </w:tc>
        <w:tc>
          <w:tcPr>
            <w:tcW w:w="0" w:type="auto"/>
            <w:vAlign w:val="center"/>
            <w:hideMark/>
          </w:tcPr>
          <w:p w14:paraId="55F8ABD9" w14:textId="1A1E4557" w:rsidR="00CF7F76" w:rsidRPr="003A5931" w:rsidRDefault="005C70D8" w:rsidP="004D7291">
            <w:pPr>
              <w:rPr>
                <w:b/>
                <w:bCs/>
              </w:rPr>
            </w:pPr>
            <w:r w:rsidRPr="003A5931">
              <w:rPr>
                <w:b/>
                <w:bCs/>
              </w:rPr>
              <w:t>author_id</w:t>
            </w:r>
          </w:p>
        </w:tc>
      </w:tr>
      <w:tr w:rsidR="00CF7F76" w:rsidRPr="003A5931" w14:paraId="3A004B1D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11A0B" w14:textId="77777777" w:rsidR="00CF7F76" w:rsidRPr="003A5931" w:rsidRDefault="00CF7F76" w:rsidP="004D7291">
            <w:r w:rsidRPr="003A5931">
              <w:t>2</w:t>
            </w:r>
          </w:p>
        </w:tc>
        <w:tc>
          <w:tcPr>
            <w:tcW w:w="0" w:type="auto"/>
            <w:vAlign w:val="center"/>
            <w:hideMark/>
          </w:tcPr>
          <w:p w14:paraId="3F40F4E8" w14:textId="77777777" w:rsidR="00CF7F76" w:rsidRPr="003A5931" w:rsidRDefault="00CF7F76" w:rsidP="004D7291">
            <w:r w:rsidRPr="003A5931">
              <w:t>1</w:t>
            </w:r>
          </w:p>
        </w:tc>
      </w:tr>
    </w:tbl>
    <w:p w14:paraId="384E616A" w14:textId="77777777" w:rsidR="00CF7F76" w:rsidRPr="003C18D9" w:rsidRDefault="00CF7F76" w:rsidP="00CF7F7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1FBFD18" w14:textId="77777777" w:rsidR="00CF7F76" w:rsidRDefault="00CF7F76" w:rsidP="00CF7F76"/>
    <w:p w14:paraId="2B29568A" w14:textId="77777777" w:rsidR="00CF7F76" w:rsidRDefault="00CF7F76" w:rsidP="00CF7F76"/>
    <w:p w14:paraId="63E38372" w14:textId="77777777" w:rsidR="00E16837" w:rsidRDefault="00E16837" w:rsidP="00232317"/>
    <w:p w14:paraId="16C1C8DD" w14:textId="51F66E1E" w:rsidR="00551062" w:rsidRPr="00755F46" w:rsidRDefault="00555FB3" w:rsidP="00232317">
      <w:pPr>
        <w:rPr>
          <w:rFonts w:ascii="Baskerville Old Face" w:hAnsi="Baskerville Old Face"/>
          <w:b/>
          <w:bCs/>
          <w:sz w:val="30"/>
          <w:szCs w:val="30"/>
          <w:u w:val="single"/>
        </w:rPr>
      </w:pPr>
      <w:r w:rsidRPr="00755F46">
        <w:rPr>
          <w:rFonts w:ascii="Baskerville Old Face" w:hAnsi="Baskerville Old Face"/>
          <w:b/>
          <w:bCs/>
          <w:sz w:val="30"/>
          <w:szCs w:val="30"/>
          <w:u w:val="single"/>
        </w:rPr>
        <w:t>Simplest Way to achieve ManyToMany Bidirectional Mapping</w:t>
      </w:r>
    </w:p>
    <w:p w14:paraId="2E177722" w14:textId="63E9A2C6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gramStart"/>
      <w:r>
        <w:rPr>
          <w:rFonts w:ascii="Consolas" w:hAnsi="Consolas"/>
          <w:color w:val="000000"/>
          <w:sz w:val="20"/>
          <w:szCs w:val="20"/>
        </w:rPr>
        <w:t>{</w:t>
      </w:r>
      <w:r w:rsidR="00CF18BF">
        <w:rPr>
          <w:rFonts w:ascii="Consolas" w:hAnsi="Consolas"/>
          <w:color w:val="000000"/>
          <w:sz w:val="20"/>
          <w:szCs w:val="20"/>
        </w:rPr>
        <w:t xml:space="preserve"> /</w:t>
      </w:r>
      <w:proofErr w:type="gramEnd"/>
      <w:r w:rsidR="00CF18BF">
        <w:rPr>
          <w:rFonts w:ascii="Consolas" w:hAnsi="Consolas"/>
          <w:color w:val="000000"/>
          <w:sz w:val="20"/>
          <w:szCs w:val="20"/>
        </w:rPr>
        <w:t>/ Same annotations</w:t>
      </w:r>
    </w:p>
    <w:p w14:paraId="55421C1B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643D1FF5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7FFE647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31F753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EA1A92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20A30B4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BFB1ED1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D9FEF5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516DE56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5C6135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80A1189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4F8218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3EBDF0" w14:textId="77777777" w:rsidR="00EF51C9" w:rsidRDefault="00EF51C9" w:rsidP="00EF51C9"/>
    <w:p w14:paraId="40F95BB0" w14:textId="171FB1D6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</w:t>
      </w:r>
      <w:proofErr w:type="gramStart"/>
      <w:r>
        <w:rPr>
          <w:rFonts w:ascii="Consolas" w:hAnsi="Consolas"/>
          <w:color w:val="000000"/>
          <w:sz w:val="20"/>
          <w:szCs w:val="20"/>
        </w:rPr>
        <w:t>{</w:t>
      </w:r>
      <w:r w:rsidR="006356D8">
        <w:rPr>
          <w:rFonts w:ascii="Consolas" w:hAnsi="Consolas"/>
          <w:color w:val="000000"/>
          <w:sz w:val="20"/>
          <w:szCs w:val="20"/>
        </w:rPr>
        <w:t xml:space="preserve"> </w:t>
      </w:r>
      <w:r w:rsidR="006356D8">
        <w:rPr>
          <w:rFonts w:ascii="Consolas" w:hAnsi="Consolas"/>
          <w:color w:val="000000"/>
          <w:sz w:val="20"/>
          <w:szCs w:val="20"/>
        </w:rPr>
        <w:t>/</w:t>
      </w:r>
      <w:proofErr w:type="gramEnd"/>
      <w:r w:rsidR="006356D8">
        <w:rPr>
          <w:rFonts w:ascii="Consolas" w:hAnsi="Consolas"/>
          <w:color w:val="000000"/>
          <w:sz w:val="20"/>
          <w:szCs w:val="20"/>
        </w:rPr>
        <w:t>/ Same annotations</w:t>
      </w:r>
    </w:p>
    <w:p w14:paraId="393F360C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9092C4C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F53373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CC3CCCB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E94780F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CEE272" w14:textId="7B30D686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,</w:t>
      </w:r>
      <w:r w:rsidR="00DD5A89">
        <w:rPr>
          <w:rFonts w:ascii="Consolas" w:hAnsi="Consolas"/>
          <w:color w:val="000000"/>
          <w:sz w:val="20"/>
          <w:szCs w:val="20"/>
        </w:rPr>
        <w:t xml:space="preserve"> </w:t>
      </w:r>
      <w:r w:rsidRPr="00DD5A89">
        <w:rPr>
          <w:rFonts w:ascii="Consolas" w:hAnsi="Consolas"/>
          <w:b/>
          <w:bCs/>
          <w:color w:val="000000"/>
        </w:rPr>
        <w:t xml:space="preserve">mappedBy = </w:t>
      </w:r>
      <w:r w:rsidRPr="00DD5A89">
        <w:rPr>
          <w:rFonts w:ascii="Consolas" w:hAnsi="Consolas"/>
          <w:b/>
          <w:bCs/>
          <w:color w:val="2A00FF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BD1E0CB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proofErr w:type="gramStart"/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DA99A1E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E8A70F3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1C0473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DE39873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5C6A76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2E5FA1" w14:textId="77777777" w:rsidR="00FB6DE6" w:rsidRDefault="00FB6DE6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C16EAA" w14:textId="400B8614" w:rsidR="00642287" w:rsidRDefault="00D9346D" w:rsidP="00642287">
      <w:r>
        <w:lastRenderedPageBreak/>
        <w:t xml:space="preserve">The testing code is </w:t>
      </w:r>
      <w:proofErr w:type="gramStart"/>
      <w:r>
        <w:t>same</w:t>
      </w:r>
      <w:proofErr w:type="gramEnd"/>
      <w:r>
        <w:t>.</w:t>
      </w:r>
    </w:p>
    <w:tbl>
      <w:tblPr>
        <w:tblpPr w:leftFromText="180" w:rightFromText="180" w:vertAnchor="text" w:horzAnchor="page" w:tblpX="6101" w:tblpY="39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192"/>
      </w:tblGrid>
      <w:tr w:rsidR="00C76903" w:rsidRPr="0022791B" w14:paraId="38D5EA3F" w14:textId="77777777" w:rsidTr="00C7690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BCA3EBF" w14:textId="77777777" w:rsidR="00C76903" w:rsidRPr="0022791B" w:rsidRDefault="00C76903" w:rsidP="00C76903">
            <w:pPr>
              <w:rPr>
                <w:b/>
                <w:bCs/>
              </w:rPr>
            </w:pPr>
            <w:r>
              <w:rPr>
                <w:b/>
                <w:bCs/>
              </w:rPr>
              <w:t>Table Name:</w:t>
            </w:r>
            <w:r>
              <w:t xml:space="preserve"> </w:t>
            </w:r>
            <w:r w:rsidRPr="00D12C1B">
              <w:rPr>
                <w:b/>
                <w:bCs/>
              </w:rPr>
              <w:t>author_books</w:t>
            </w:r>
            <w:r>
              <w:rPr>
                <w:b/>
                <w:bCs/>
              </w:rPr>
              <w:t xml:space="preserve"> </w:t>
            </w:r>
          </w:p>
        </w:tc>
      </w:tr>
      <w:tr w:rsidR="00C76903" w:rsidRPr="0022791B" w14:paraId="1B16CEF6" w14:textId="77777777" w:rsidTr="00C76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849F5" w14:textId="77777777" w:rsidR="00C76903" w:rsidRPr="0022791B" w:rsidRDefault="00C76903" w:rsidP="00C76903">
            <w:pPr>
              <w:rPr>
                <w:b/>
                <w:bCs/>
              </w:rPr>
            </w:pPr>
            <w:r w:rsidRPr="0022791B">
              <w:rPr>
                <w:b/>
                <w:bCs/>
              </w:rPr>
              <w:t xml:space="preserve">authors_id </w:t>
            </w:r>
          </w:p>
        </w:tc>
        <w:tc>
          <w:tcPr>
            <w:tcW w:w="0" w:type="auto"/>
            <w:vAlign w:val="center"/>
            <w:hideMark/>
          </w:tcPr>
          <w:p w14:paraId="6489F206" w14:textId="77777777" w:rsidR="00C76903" w:rsidRPr="0022791B" w:rsidRDefault="00C76903" w:rsidP="00C76903">
            <w:pPr>
              <w:rPr>
                <w:b/>
                <w:bCs/>
              </w:rPr>
            </w:pPr>
            <w:r w:rsidRPr="0022791B">
              <w:rPr>
                <w:b/>
                <w:bCs/>
              </w:rPr>
              <w:t xml:space="preserve">books_id </w:t>
            </w:r>
          </w:p>
        </w:tc>
      </w:tr>
      <w:tr w:rsidR="00C76903" w:rsidRPr="0022791B" w14:paraId="329D32EF" w14:textId="77777777" w:rsidTr="00C76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7F32" w14:textId="77777777" w:rsidR="00C76903" w:rsidRPr="0022791B" w:rsidRDefault="00C76903" w:rsidP="00C76903">
            <w:r w:rsidRPr="0022791B">
              <w:t>2</w:t>
            </w:r>
          </w:p>
        </w:tc>
        <w:tc>
          <w:tcPr>
            <w:tcW w:w="0" w:type="auto"/>
            <w:vAlign w:val="center"/>
            <w:hideMark/>
          </w:tcPr>
          <w:p w14:paraId="2832741D" w14:textId="77777777" w:rsidR="00C76903" w:rsidRPr="0022791B" w:rsidRDefault="00C76903" w:rsidP="00C76903">
            <w:r w:rsidRPr="0022791B">
              <w:t>1</w:t>
            </w:r>
          </w:p>
        </w:tc>
      </w:tr>
    </w:tbl>
    <w:p w14:paraId="09899D21" w14:textId="54404107" w:rsidR="00642287" w:rsidRDefault="00642287" w:rsidP="00642287">
      <w:r w:rsidRPr="00ED1DA2">
        <w:rPr>
          <w:b/>
          <w:bCs/>
          <w:sz w:val="26"/>
          <w:szCs w:val="26"/>
        </w:rPr>
        <w:t>Database Tables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1525"/>
      </w:tblGrid>
      <w:tr w:rsidR="00642287" w:rsidRPr="00695417" w14:paraId="45BA86D5" w14:textId="77777777" w:rsidTr="0054093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F5D9F70" w14:textId="77777777" w:rsidR="00642287" w:rsidRPr="00695417" w:rsidRDefault="00642287" w:rsidP="005409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Name: Author </w:t>
            </w:r>
          </w:p>
        </w:tc>
      </w:tr>
      <w:tr w:rsidR="00642287" w:rsidRPr="00695417" w14:paraId="058C2651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7445" w14:textId="77777777" w:rsidR="00642287" w:rsidRPr="00695417" w:rsidRDefault="00642287" w:rsidP="00540932">
            <w:pPr>
              <w:rPr>
                <w:b/>
                <w:bCs/>
              </w:rPr>
            </w:pPr>
            <w:r w:rsidRPr="00695417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0E203B35" w14:textId="77777777" w:rsidR="00642287" w:rsidRPr="00695417" w:rsidRDefault="00642287" w:rsidP="00540932">
            <w:pPr>
              <w:rPr>
                <w:b/>
                <w:bCs/>
              </w:rPr>
            </w:pPr>
            <w:r w:rsidRPr="00695417">
              <w:rPr>
                <w:b/>
                <w:bCs/>
              </w:rPr>
              <w:t xml:space="preserve">name </w:t>
            </w:r>
          </w:p>
        </w:tc>
      </w:tr>
      <w:tr w:rsidR="00642287" w:rsidRPr="00695417" w14:paraId="1A62689E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69E88" w14:textId="77777777" w:rsidR="00642287" w:rsidRPr="00695417" w:rsidRDefault="00642287" w:rsidP="00540932">
            <w:r w:rsidRPr="00695417">
              <w:t>1</w:t>
            </w:r>
          </w:p>
        </w:tc>
        <w:tc>
          <w:tcPr>
            <w:tcW w:w="0" w:type="auto"/>
            <w:vAlign w:val="center"/>
            <w:hideMark/>
          </w:tcPr>
          <w:p w14:paraId="4F1CAE95" w14:textId="77777777" w:rsidR="00642287" w:rsidRPr="00695417" w:rsidRDefault="00642287" w:rsidP="00540932">
            <w:r w:rsidRPr="00695417">
              <w:t>Author-2</w:t>
            </w:r>
          </w:p>
        </w:tc>
      </w:tr>
      <w:tr w:rsidR="00642287" w:rsidRPr="00695417" w14:paraId="0A165C05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2ABF" w14:textId="77777777" w:rsidR="00642287" w:rsidRPr="00695417" w:rsidRDefault="00642287" w:rsidP="00540932">
            <w:r w:rsidRPr="00695417">
              <w:t>2</w:t>
            </w:r>
          </w:p>
        </w:tc>
        <w:tc>
          <w:tcPr>
            <w:tcW w:w="0" w:type="auto"/>
            <w:vAlign w:val="center"/>
            <w:hideMark/>
          </w:tcPr>
          <w:p w14:paraId="53F8C7D0" w14:textId="77777777" w:rsidR="00642287" w:rsidRPr="00695417" w:rsidRDefault="00642287" w:rsidP="00540932">
            <w:r w:rsidRPr="00695417">
              <w:t>Author-1</w:t>
            </w:r>
          </w:p>
        </w:tc>
      </w:tr>
    </w:tbl>
    <w:tbl>
      <w:tblPr>
        <w:tblpPr w:leftFromText="180" w:rightFromText="180" w:vertAnchor="text" w:horzAnchor="page" w:tblpX="3131" w:tblpY="-218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318"/>
      </w:tblGrid>
      <w:tr w:rsidR="00C76903" w:rsidRPr="007E2691" w14:paraId="6D5E4A4C" w14:textId="77777777" w:rsidTr="00C7690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32C8104" w14:textId="77777777" w:rsidR="00C76903" w:rsidRPr="007E2691" w:rsidRDefault="00C76903" w:rsidP="00C76903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C76903" w:rsidRPr="007E2691" w14:paraId="51BD1496" w14:textId="77777777" w:rsidTr="00C76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52943" w14:textId="77777777" w:rsidR="00C76903" w:rsidRPr="007E2691" w:rsidRDefault="00C76903" w:rsidP="00C76903">
            <w:pPr>
              <w:rPr>
                <w:b/>
                <w:bCs/>
              </w:rPr>
            </w:pPr>
            <w:r w:rsidRPr="007E2691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3F1CDFA8" w14:textId="77777777" w:rsidR="00C76903" w:rsidRPr="007E2691" w:rsidRDefault="00C76903" w:rsidP="00C76903">
            <w:pPr>
              <w:rPr>
                <w:b/>
                <w:bCs/>
              </w:rPr>
            </w:pPr>
            <w:r w:rsidRPr="007E2691">
              <w:rPr>
                <w:b/>
                <w:bCs/>
              </w:rPr>
              <w:t xml:space="preserve">name </w:t>
            </w:r>
          </w:p>
        </w:tc>
      </w:tr>
      <w:tr w:rsidR="00C76903" w:rsidRPr="007E2691" w14:paraId="0D0271F4" w14:textId="77777777" w:rsidTr="00C76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8F30" w14:textId="77777777" w:rsidR="00C76903" w:rsidRPr="007E2691" w:rsidRDefault="00C76903" w:rsidP="00C76903">
            <w:r w:rsidRPr="007E2691">
              <w:t>1</w:t>
            </w:r>
          </w:p>
        </w:tc>
        <w:tc>
          <w:tcPr>
            <w:tcW w:w="0" w:type="auto"/>
            <w:vAlign w:val="center"/>
            <w:hideMark/>
          </w:tcPr>
          <w:p w14:paraId="65411654" w14:textId="77777777" w:rsidR="00C76903" w:rsidRPr="007E2691" w:rsidRDefault="00C76903" w:rsidP="00C76903">
            <w:r w:rsidRPr="007E2691">
              <w:t>Book-1</w:t>
            </w:r>
          </w:p>
        </w:tc>
      </w:tr>
    </w:tbl>
    <w:p w14:paraId="3E82C05C" w14:textId="14422611" w:rsidR="00100529" w:rsidRPr="000144C2" w:rsidRDefault="00607FDF" w:rsidP="00642287">
      <w:pPr>
        <w:rPr>
          <w:rFonts w:ascii="Baskerville Old Face" w:hAnsi="Baskerville Old Face"/>
          <w:sz w:val="24"/>
          <w:szCs w:val="24"/>
        </w:rPr>
      </w:pPr>
      <w:r w:rsidRPr="000E11E7">
        <w:rPr>
          <w:rFonts w:ascii="Baskerville Old Face" w:hAnsi="Baskerville Old Face"/>
          <w:sz w:val="24"/>
          <w:szCs w:val="24"/>
        </w:rPr>
        <w:t xml:space="preserve">In the above case, we have defined </w:t>
      </w:r>
      <w:r w:rsidRPr="00866EE7">
        <w:rPr>
          <w:rFonts w:ascii="Baskerville Old Face" w:hAnsi="Baskerville Old Face"/>
          <w:b/>
          <w:bCs/>
          <w:sz w:val="24"/>
          <w:szCs w:val="24"/>
        </w:rPr>
        <w:t>mappedBy in Book</w:t>
      </w:r>
      <w:r w:rsidRPr="000E11E7">
        <w:rPr>
          <w:rFonts w:ascii="Baskerville Old Face" w:hAnsi="Baskerville Old Face"/>
          <w:sz w:val="24"/>
          <w:szCs w:val="24"/>
        </w:rPr>
        <w:t xml:space="preserve"> class.</w:t>
      </w:r>
    </w:p>
    <w:p w14:paraId="49D82F90" w14:textId="16433CB1" w:rsidR="00642287" w:rsidRPr="000E11E7" w:rsidRDefault="00C76903" w:rsidP="00642287">
      <w:pPr>
        <w:rPr>
          <w:rFonts w:ascii="Baskerville Old Face" w:hAnsi="Baskerville Old Face"/>
          <w:sz w:val="24"/>
          <w:szCs w:val="24"/>
        </w:rPr>
      </w:pPr>
      <w:r w:rsidRPr="000E11E7">
        <w:rPr>
          <w:rFonts w:ascii="Baskerville Old Face" w:hAnsi="Baskerville Old Face"/>
          <w:sz w:val="24"/>
          <w:szCs w:val="24"/>
        </w:rPr>
        <w:t xml:space="preserve">In another way, you can also define </w:t>
      </w:r>
      <w:r w:rsidR="00607FDF" w:rsidRPr="00866EE7">
        <w:rPr>
          <w:rFonts w:ascii="Baskerville Old Face" w:hAnsi="Baskerville Old Face"/>
          <w:b/>
          <w:bCs/>
          <w:sz w:val="24"/>
          <w:szCs w:val="24"/>
        </w:rPr>
        <w:t>mappedBy in Author</w:t>
      </w:r>
      <w:r w:rsidR="00607FDF" w:rsidRPr="000E11E7">
        <w:rPr>
          <w:rFonts w:ascii="Baskerville Old Face" w:hAnsi="Baskerville Old Face"/>
          <w:sz w:val="24"/>
          <w:szCs w:val="24"/>
        </w:rPr>
        <w:t xml:space="preserve"> class</w:t>
      </w:r>
      <w:r w:rsidRPr="000E11E7">
        <w:rPr>
          <w:rFonts w:ascii="Baskerville Old Face" w:hAnsi="Baskerville Old Face"/>
          <w:sz w:val="24"/>
          <w:szCs w:val="24"/>
        </w:rPr>
        <w:t>.</w:t>
      </w:r>
    </w:p>
    <w:p w14:paraId="0050A9E5" w14:textId="51024038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gramStart"/>
      <w:r>
        <w:rPr>
          <w:rFonts w:ascii="Consolas" w:hAnsi="Consolas"/>
          <w:color w:val="000000"/>
          <w:sz w:val="20"/>
          <w:szCs w:val="20"/>
        </w:rPr>
        <w:t>{</w:t>
      </w:r>
      <w:r w:rsidR="004555E9">
        <w:rPr>
          <w:rFonts w:ascii="Consolas" w:hAnsi="Consolas"/>
          <w:color w:val="000000"/>
          <w:sz w:val="20"/>
          <w:szCs w:val="20"/>
        </w:rPr>
        <w:t xml:space="preserve"> </w:t>
      </w:r>
      <w:r w:rsidR="004555E9">
        <w:rPr>
          <w:rFonts w:ascii="Consolas" w:hAnsi="Consolas"/>
          <w:color w:val="000000"/>
          <w:sz w:val="20"/>
          <w:szCs w:val="20"/>
        </w:rPr>
        <w:t>/</w:t>
      </w:r>
      <w:proofErr w:type="gramEnd"/>
      <w:r w:rsidR="004555E9">
        <w:rPr>
          <w:rFonts w:ascii="Consolas" w:hAnsi="Consolas"/>
          <w:color w:val="000000"/>
          <w:sz w:val="20"/>
          <w:szCs w:val="20"/>
        </w:rPr>
        <w:t>/ Same annotations</w:t>
      </w:r>
    </w:p>
    <w:p w14:paraId="31926B9E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5937536E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8892AE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46FF062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565AAE7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85A4ED0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, mappedBy=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8E54CF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E585B79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EB9F55D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F06EAC5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7695650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213798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9129FE" w14:textId="77777777" w:rsidR="000A4943" w:rsidRDefault="000A4943" w:rsidP="000A4943"/>
    <w:p w14:paraId="6F6F4576" w14:textId="0A818CCF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</w:t>
      </w:r>
      <w:proofErr w:type="gramStart"/>
      <w:r>
        <w:rPr>
          <w:rFonts w:ascii="Consolas" w:hAnsi="Consolas"/>
          <w:color w:val="000000"/>
          <w:sz w:val="20"/>
          <w:szCs w:val="20"/>
        </w:rPr>
        <w:t>{</w:t>
      </w:r>
      <w:r w:rsidR="004555E9">
        <w:rPr>
          <w:rFonts w:ascii="Consolas" w:hAnsi="Consolas"/>
          <w:color w:val="000000"/>
          <w:sz w:val="20"/>
          <w:szCs w:val="20"/>
        </w:rPr>
        <w:t xml:space="preserve"> </w:t>
      </w:r>
      <w:r w:rsidR="004555E9">
        <w:rPr>
          <w:rFonts w:ascii="Consolas" w:hAnsi="Consolas"/>
          <w:color w:val="000000"/>
          <w:sz w:val="20"/>
          <w:szCs w:val="20"/>
        </w:rPr>
        <w:t>/</w:t>
      </w:r>
      <w:proofErr w:type="gramEnd"/>
      <w:r w:rsidR="004555E9">
        <w:rPr>
          <w:rFonts w:ascii="Consolas" w:hAnsi="Consolas"/>
          <w:color w:val="000000"/>
          <w:sz w:val="20"/>
          <w:szCs w:val="20"/>
        </w:rPr>
        <w:t>/ Same annotations</w:t>
      </w:r>
    </w:p>
    <w:p w14:paraId="1AC8C47E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326DCBC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4EECC4D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8205BB1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6A9E93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5217E2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56B38ED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proofErr w:type="gramStart"/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73D7CE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02ACF7A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666CC4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747FAA0" w14:textId="604CED43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669D45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243D5F" w14:textId="77777777" w:rsidR="00866EE7" w:rsidRDefault="00866EE7" w:rsidP="00642287"/>
    <w:tbl>
      <w:tblPr>
        <w:tblpPr w:leftFromText="180" w:rightFromText="180" w:vertAnchor="text" w:horzAnchor="page" w:tblpX="6781" w:tblpY="34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908"/>
      </w:tblGrid>
      <w:tr w:rsidR="009300D3" w:rsidRPr="00EB1F63" w14:paraId="55628CFB" w14:textId="77777777" w:rsidTr="009300D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18F66AB" w14:textId="77777777" w:rsidR="009300D3" w:rsidRPr="00EB1F63" w:rsidRDefault="009300D3" w:rsidP="009300D3">
            <w:pPr>
              <w:rPr>
                <w:b/>
                <w:bCs/>
                <w:sz w:val="14"/>
                <w:szCs w:val="14"/>
              </w:rPr>
            </w:pPr>
            <w:r w:rsidRPr="00EB1F63">
              <w:rPr>
                <w:b/>
                <w:bCs/>
                <w:sz w:val="14"/>
                <w:szCs w:val="14"/>
              </w:rPr>
              <w:t>Table Name: book_authors</w:t>
            </w:r>
          </w:p>
        </w:tc>
      </w:tr>
      <w:tr w:rsidR="009300D3" w:rsidRPr="00EB1F63" w14:paraId="700D10FD" w14:textId="77777777" w:rsidTr="00930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5160" w14:textId="77777777" w:rsidR="009300D3" w:rsidRPr="00EB1F63" w:rsidRDefault="009300D3" w:rsidP="009300D3">
            <w:pPr>
              <w:rPr>
                <w:b/>
                <w:bCs/>
                <w:sz w:val="14"/>
                <w:szCs w:val="14"/>
              </w:rPr>
            </w:pPr>
            <w:r w:rsidRPr="00EB1F63">
              <w:rPr>
                <w:b/>
                <w:bCs/>
                <w:sz w:val="14"/>
                <w:szCs w:val="14"/>
              </w:rPr>
              <w:t xml:space="preserve">books_id </w:t>
            </w:r>
          </w:p>
        </w:tc>
        <w:tc>
          <w:tcPr>
            <w:tcW w:w="0" w:type="auto"/>
            <w:vAlign w:val="center"/>
            <w:hideMark/>
          </w:tcPr>
          <w:p w14:paraId="3989A1B3" w14:textId="77777777" w:rsidR="009300D3" w:rsidRPr="00EB1F63" w:rsidRDefault="009300D3" w:rsidP="009300D3">
            <w:pPr>
              <w:rPr>
                <w:b/>
                <w:bCs/>
                <w:sz w:val="14"/>
                <w:szCs w:val="14"/>
              </w:rPr>
            </w:pPr>
            <w:r w:rsidRPr="00EB1F63">
              <w:rPr>
                <w:b/>
                <w:bCs/>
                <w:sz w:val="14"/>
                <w:szCs w:val="14"/>
              </w:rPr>
              <w:t xml:space="preserve">authors_id </w:t>
            </w:r>
          </w:p>
        </w:tc>
      </w:tr>
      <w:tr w:rsidR="009300D3" w:rsidRPr="00EB1F63" w14:paraId="722C395B" w14:textId="77777777" w:rsidTr="00930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1A642" w14:textId="77777777" w:rsidR="009300D3" w:rsidRPr="00EB1F63" w:rsidRDefault="009300D3" w:rsidP="009300D3">
            <w:pPr>
              <w:rPr>
                <w:sz w:val="14"/>
                <w:szCs w:val="14"/>
              </w:rPr>
            </w:pPr>
            <w:r w:rsidRPr="00EB1F63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63FEA2" w14:textId="77777777" w:rsidR="009300D3" w:rsidRPr="00EB1F63" w:rsidRDefault="009300D3" w:rsidP="009300D3">
            <w:pPr>
              <w:rPr>
                <w:sz w:val="14"/>
                <w:szCs w:val="14"/>
              </w:rPr>
            </w:pPr>
            <w:r w:rsidRPr="00EB1F63">
              <w:rPr>
                <w:sz w:val="14"/>
                <w:szCs w:val="14"/>
              </w:rPr>
              <w:t>1</w:t>
            </w:r>
          </w:p>
        </w:tc>
      </w:tr>
      <w:tr w:rsidR="009300D3" w:rsidRPr="00EB1F63" w14:paraId="65D1DA41" w14:textId="77777777" w:rsidTr="00930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15437" w14:textId="77777777" w:rsidR="009300D3" w:rsidRPr="00EB1F63" w:rsidRDefault="009300D3" w:rsidP="009300D3">
            <w:pPr>
              <w:rPr>
                <w:sz w:val="14"/>
                <w:szCs w:val="14"/>
              </w:rPr>
            </w:pPr>
            <w:r w:rsidRPr="00EB1F63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289B12" w14:textId="77777777" w:rsidR="009300D3" w:rsidRPr="00EB1F63" w:rsidRDefault="009300D3" w:rsidP="009300D3">
            <w:pPr>
              <w:rPr>
                <w:sz w:val="14"/>
                <w:szCs w:val="14"/>
              </w:rPr>
            </w:pPr>
            <w:r w:rsidRPr="00EB1F63">
              <w:rPr>
                <w:sz w:val="14"/>
                <w:szCs w:val="14"/>
              </w:rPr>
              <w:t>2</w:t>
            </w:r>
          </w:p>
        </w:tc>
      </w:tr>
    </w:tbl>
    <w:p w14:paraId="6FDECA45" w14:textId="3D30234E" w:rsidR="000A4943" w:rsidRPr="002E6150" w:rsidRDefault="000A4943" w:rsidP="000A4943">
      <w:pPr>
        <w:rPr>
          <w:b/>
          <w:bCs/>
          <w:sz w:val="24"/>
          <w:szCs w:val="24"/>
          <w:u w:val="single"/>
        </w:rPr>
      </w:pPr>
      <w:r w:rsidRPr="002E6150">
        <w:rPr>
          <w:b/>
          <w:bCs/>
          <w:sz w:val="24"/>
          <w:szCs w:val="24"/>
          <w:u w:val="single"/>
        </w:rPr>
        <w:t>Database Table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235"/>
      </w:tblGrid>
      <w:tr w:rsidR="000A4943" w:rsidRPr="00EB1F63" w14:paraId="6F9048FD" w14:textId="77777777" w:rsidTr="0054093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102B2C0" w14:textId="77777777" w:rsidR="000A4943" w:rsidRPr="00EB1F63" w:rsidRDefault="000A4943" w:rsidP="00540932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>Table Name: author</w:t>
            </w:r>
          </w:p>
        </w:tc>
      </w:tr>
      <w:tr w:rsidR="000A4943" w:rsidRPr="00EB1F63" w14:paraId="5E94E1AB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F891" w14:textId="77777777" w:rsidR="000A4943" w:rsidRPr="00EB1F63" w:rsidRDefault="000A4943" w:rsidP="00540932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5CE88075" w14:textId="77777777" w:rsidR="000A4943" w:rsidRPr="00EB1F63" w:rsidRDefault="000A4943" w:rsidP="00540932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 xml:space="preserve">name </w:t>
            </w:r>
          </w:p>
        </w:tc>
      </w:tr>
      <w:tr w:rsidR="000A4943" w:rsidRPr="00EB1F63" w14:paraId="10C3957F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3CCF" w14:textId="77777777" w:rsidR="000A4943" w:rsidRPr="00EB1F63" w:rsidRDefault="000A4943" w:rsidP="00540932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0382F4" w14:textId="77777777" w:rsidR="000A4943" w:rsidRPr="00EB1F63" w:rsidRDefault="000A4943" w:rsidP="00540932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Author-2</w:t>
            </w:r>
          </w:p>
        </w:tc>
      </w:tr>
      <w:tr w:rsidR="000A4943" w:rsidRPr="00EB1F63" w14:paraId="4441E173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EE39" w14:textId="77777777" w:rsidR="000A4943" w:rsidRPr="00EB1F63" w:rsidRDefault="000A4943" w:rsidP="00540932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A1C650" w14:textId="77777777" w:rsidR="000A4943" w:rsidRPr="00EB1F63" w:rsidRDefault="000A4943" w:rsidP="00540932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Author-1</w:t>
            </w:r>
          </w:p>
        </w:tc>
      </w:tr>
    </w:tbl>
    <w:tbl>
      <w:tblPr>
        <w:tblpPr w:leftFromText="180" w:rightFromText="180" w:vertAnchor="text" w:horzAnchor="page" w:tblpX="2971" w:tblpY="-183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1078"/>
      </w:tblGrid>
      <w:tr w:rsidR="009300D3" w:rsidRPr="00EB1F63" w14:paraId="29764461" w14:textId="77777777" w:rsidTr="00EB1F6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0229335" w14:textId="77777777" w:rsidR="009300D3" w:rsidRPr="00EB1F63" w:rsidRDefault="009300D3" w:rsidP="00EB1F63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>Table Name:</w:t>
            </w:r>
            <w:r w:rsidRPr="00EB1F63">
              <w:rPr>
                <w:sz w:val="18"/>
                <w:szCs w:val="18"/>
              </w:rPr>
              <w:t xml:space="preserve"> </w:t>
            </w:r>
            <w:r w:rsidRPr="00EB1F63">
              <w:rPr>
                <w:b/>
                <w:bCs/>
                <w:sz w:val="18"/>
                <w:szCs w:val="18"/>
              </w:rPr>
              <w:t xml:space="preserve">book </w:t>
            </w:r>
          </w:p>
        </w:tc>
      </w:tr>
      <w:tr w:rsidR="009300D3" w:rsidRPr="00EB1F63" w14:paraId="0B23678C" w14:textId="77777777" w:rsidTr="00EB1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F4D6" w14:textId="77777777" w:rsidR="009300D3" w:rsidRPr="00EB1F63" w:rsidRDefault="009300D3" w:rsidP="00EB1F63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19A2870B" w14:textId="77777777" w:rsidR="009300D3" w:rsidRPr="00EB1F63" w:rsidRDefault="009300D3" w:rsidP="00EB1F63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 xml:space="preserve">name </w:t>
            </w:r>
          </w:p>
        </w:tc>
      </w:tr>
      <w:tr w:rsidR="009300D3" w:rsidRPr="00EB1F63" w14:paraId="37509247" w14:textId="77777777" w:rsidTr="00EB1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2253" w14:textId="77777777" w:rsidR="009300D3" w:rsidRPr="00EB1F63" w:rsidRDefault="009300D3" w:rsidP="00EB1F63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59BA65" w14:textId="77777777" w:rsidR="009300D3" w:rsidRPr="00EB1F63" w:rsidRDefault="009300D3" w:rsidP="00EB1F63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Book-1</w:t>
            </w:r>
          </w:p>
        </w:tc>
      </w:tr>
    </w:tbl>
    <w:p w14:paraId="4FE24E47" w14:textId="77777777" w:rsidR="00642287" w:rsidRDefault="00642287" w:rsidP="00232317"/>
    <w:p w14:paraId="3467209F" w14:textId="77777777" w:rsidR="00EB1F63" w:rsidRDefault="00EB1F63" w:rsidP="00232317"/>
    <w:p w14:paraId="0E6139C7" w14:textId="77777777" w:rsidR="00EB1F63" w:rsidRDefault="00EB1F63" w:rsidP="00232317"/>
    <w:p w14:paraId="6F74D611" w14:textId="50BF2401" w:rsidR="00551062" w:rsidRPr="00273AE0" w:rsidRDefault="00273AE0" w:rsidP="009E732B">
      <w:pPr>
        <w:ind w:left="720" w:firstLine="720"/>
        <w:rPr>
          <w:rFonts w:ascii="Baskerville Old Face" w:hAnsi="Baskerville Old Face"/>
          <w:b/>
          <w:bCs/>
          <w:sz w:val="34"/>
          <w:szCs w:val="34"/>
          <w:u w:val="single"/>
        </w:rPr>
      </w:pPr>
      <w:r w:rsidRPr="00273AE0">
        <w:rPr>
          <w:rFonts w:ascii="Baskerville Old Face" w:hAnsi="Baskerville Old Face"/>
          <w:b/>
          <w:bCs/>
          <w:sz w:val="34"/>
          <w:szCs w:val="34"/>
          <w:u w:val="single"/>
        </w:rPr>
        <w:lastRenderedPageBreak/>
        <w:t>Use of mappedBy in Bidirectional Mapping</w:t>
      </w:r>
    </w:p>
    <w:p w14:paraId="6F33F944" w14:textId="706E829B" w:rsidR="000B0C15" w:rsidRPr="00F05F64" w:rsidRDefault="000B0C15" w:rsidP="000B0C15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F05F64">
        <w:rPr>
          <w:rFonts w:ascii="Baskerville Old Face" w:hAnsi="Baskerville Old Face"/>
          <w:b/>
          <w:bCs/>
          <w:sz w:val="24"/>
          <w:szCs w:val="24"/>
          <w:u w:val="single"/>
        </w:rPr>
        <w:t>In case of OneToOne – Bidirectional</w:t>
      </w:r>
    </w:p>
    <w:p w14:paraId="16CA73B9" w14:textId="44F44068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70E3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gramStart"/>
      <w:r w:rsidRPr="008570E3">
        <w:rPr>
          <w:rFonts w:ascii="Consolas" w:hAnsi="Consolas"/>
          <w:color w:val="000000"/>
          <w:sz w:val="18"/>
          <w:szCs w:val="18"/>
        </w:rPr>
        <w:t>{</w:t>
      </w:r>
      <w:r w:rsidR="00721830">
        <w:rPr>
          <w:rFonts w:ascii="Consolas" w:hAnsi="Consolas"/>
          <w:color w:val="000000"/>
          <w:sz w:val="18"/>
          <w:szCs w:val="18"/>
        </w:rPr>
        <w:t xml:space="preserve"> /</w:t>
      </w:r>
      <w:proofErr w:type="gramEnd"/>
      <w:r w:rsidR="00721830">
        <w:rPr>
          <w:rFonts w:ascii="Consolas" w:hAnsi="Consolas"/>
          <w:color w:val="000000"/>
          <w:sz w:val="18"/>
          <w:szCs w:val="18"/>
        </w:rPr>
        <w:t>/ Use same type annotations</w:t>
      </w:r>
    </w:p>
    <w:p w14:paraId="6FC64D75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@Id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color w:val="646464"/>
          <w:sz w:val="18"/>
          <w:szCs w:val="18"/>
        </w:rPr>
        <w:t>@GeneratedValue</w:t>
      </w:r>
    </w:p>
    <w:p w14:paraId="259665C3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id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5CA9ED1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193B7B8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9FE244A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45C2DA3D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8570E3">
        <w:rPr>
          <w:rFonts w:ascii="Consolas" w:hAnsi="Consolas"/>
          <w:color w:val="646464"/>
          <w:sz w:val="18"/>
          <w:szCs w:val="18"/>
        </w:rPr>
        <w:t>OneToOne</w:t>
      </w:r>
      <w:r w:rsidRPr="00857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>cascade = CascadeType.</w:t>
      </w:r>
      <w:r w:rsidRPr="008570E3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8570E3">
        <w:rPr>
          <w:rFonts w:ascii="Consolas" w:hAnsi="Consolas"/>
          <w:color w:val="000000"/>
          <w:sz w:val="18"/>
          <w:szCs w:val="18"/>
        </w:rPr>
        <w:t>, mappedBy=</w:t>
      </w:r>
      <w:r w:rsidRPr="008570E3">
        <w:rPr>
          <w:rFonts w:ascii="Consolas" w:hAnsi="Consolas"/>
          <w:color w:val="2A00FF"/>
          <w:sz w:val="18"/>
          <w:szCs w:val="18"/>
        </w:rPr>
        <w:t>"author"</w:t>
      </w:r>
      <w:r w:rsidRPr="008570E3">
        <w:rPr>
          <w:rFonts w:ascii="Consolas" w:hAnsi="Consolas"/>
          <w:color w:val="000000"/>
          <w:sz w:val="18"/>
          <w:szCs w:val="18"/>
        </w:rPr>
        <w:t>)</w:t>
      </w:r>
    </w:p>
    <w:p w14:paraId="5F3B283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Book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book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B824F1E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5122383F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70E3">
        <w:rPr>
          <w:rFonts w:ascii="Consolas" w:hAnsi="Consolas"/>
          <w:color w:val="000000"/>
          <w:sz w:val="18"/>
          <w:szCs w:val="18"/>
        </w:rPr>
        <w:t>Author(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 xml:space="preserve">String </w:t>
      </w:r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) {</w:t>
      </w:r>
    </w:p>
    <w:p w14:paraId="28D49697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70E3">
        <w:rPr>
          <w:rFonts w:ascii="Consolas" w:hAnsi="Consolas"/>
          <w:color w:val="000000"/>
          <w:sz w:val="18"/>
          <w:szCs w:val="18"/>
        </w:rPr>
        <w:t>.</w:t>
      </w:r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EA1E030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  <w:t>}</w:t>
      </w:r>
    </w:p>
    <w:p w14:paraId="2322A0A1" w14:textId="77777777" w:rsidR="000B0C15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>}</w:t>
      </w:r>
    </w:p>
    <w:p w14:paraId="0F190257" w14:textId="77777777" w:rsidR="00721830" w:rsidRPr="008570E3" w:rsidRDefault="00721830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9C9DF7E" w14:textId="34A711F3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70E3">
        <w:rPr>
          <w:rFonts w:ascii="Consolas" w:hAnsi="Consolas"/>
          <w:color w:val="000000"/>
          <w:sz w:val="18"/>
          <w:szCs w:val="18"/>
        </w:rPr>
        <w:t xml:space="preserve"> Book </w:t>
      </w:r>
      <w:proofErr w:type="gramStart"/>
      <w:r w:rsidRPr="008570E3">
        <w:rPr>
          <w:rFonts w:ascii="Consolas" w:hAnsi="Consolas"/>
          <w:color w:val="000000"/>
          <w:sz w:val="18"/>
          <w:szCs w:val="18"/>
        </w:rPr>
        <w:t>{</w:t>
      </w:r>
      <w:r w:rsidR="00721830">
        <w:rPr>
          <w:rFonts w:ascii="Consolas" w:hAnsi="Consolas"/>
          <w:color w:val="000000"/>
          <w:sz w:val="18"/>
          <w:szCs w:val="18"/>
        </w:rPr>
        <w:t xml:space="preserve"> </w:t>
      </w:r>
      <w:r w:rsidR="00721830">
        <w:rPr>
          <w:rFonts w:ascii="Consolas" w:hAnsi="Consolas"/>
          <w:color w:val="000000"/>
          <w:sz w:val="18"/>
          <w:szCs w:val="18"/>
        </w:rPr>
        <w:t>/</w:t>
      </w:r>
      <w:proofErr w:type="gramEnd"/>
      <w:r w:rsidR="00721830">
        <w:rPr>
          <w:rFonts w:ascii="Consolas" w:hAnsi="Consolas"/>
          <w:color w:val="000000"/>
          <w:sz w:val="18"/>
          <w:szCs w:val="18"/>
        </w:rPr>
        <w:t>/ Use same type annotations</w:t>
      </w:r>
    </w:p>
    <w:p w14:paraId="108FC2E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@Id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color w:val="646464"/>
          <w:sz w:val="18"/>
          <w:szCs w:val="18"/>
        </w:rPr>
        <w:t>@GeneratedValue</w:t>
      </w:r>
    </w:p>
    <w:p w14:paraId="76344E56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id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4FAE2B35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67BC74BB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43D71A07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2E0E4E31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8570E3">
        <w:rPr>
          <w:rFonts w:ascii="Consolas" w:hAnsi="Consolas"/>
          <w:color w:val="646464"/>
          <w:sz w:val="18"/>
          <w:szCs w:val="18"/>
        </w:rPr>
        <w:t>OneToOne</w:t>
      </w:r>
      <w:r w:rsidRPr="00857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>cascade = CascadeType.</w:t>
      </w:r>
      <w:r w:rsidRPr="008570E3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8570E3">
        <w:rPr>
          <w:rFonts w:ascii="Consolas" w:hAnsi="Consolas"/>
          <w:color w:val="000000"/>
          <w:sz w:val="18"/>
          <w:szCs w:val="18"/>
        </w:rPr>
        <w:t>)</w:t>
      </w:r>
    </w:p>
    <w:p w14:paraId="75DA8ADC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author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C0E0AB0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21BCEA0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70E3">
        <w:rPr>
          <w:rFonts w:ascii="Consolas" w:hAnsi="Consolas"/>
          <w:color w:val="000000"/>
          <w:sz w:val="18"/>
          <w:szCs w:val="18"/>
          <w:shd w:val="clear" w:color="auto" w:fill="D4D4D4"/>
        </w:rPr>
        <w:t>Book</w:t>
      </w:r>
      <w:r w:rsidRPr="00857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 xml:space="preserve">String </w:t>
      </w:r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) {</w:t>
      </w:r>
    </w:p>
    <w:p w14:paraId="676A5A6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70E3">
        <w:rPr>
          <w:rFonts w:ascii="Consolas" w:hAnsi="Consolas"/>
          <w:color w:val="000000"/>
          <w:sz w:val="18"/>
          <w:szCs w:val="18"/>
        </w:rPr>
        <w:t>.</w:t>
      </w:r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6398502" w14:textId="46830159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  <w:t>}</w:t>
      </w:r>
    </w:p>
    <w:p w14:paraId="17B0A56D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>}</w:t>
      </w:r>
    </w:p>
    <w:p w14:paraId="622F7FAD" w14:textId="77777777" w:rsidR="000B0C15" w:rsidRPr="00193B60" w:rsidRDefault="000B0C15" w:rsidP="000B0C15">
      <w:pPr>
        <w:rPr>
          <w:rFonts w:ascii="Baskerville Old Face" w:hAnsi="Baskerville Old Face"/>
        </w:rPr>
      </w:pPr>
      <w:r w:rsidRPr="00193B60">
        <w:rPr>
          <w:rFonts w:ascii="Baskerville Old Face" w:hAnsi="Baskerville Old Face"/>
        </w:rPr>
        <w:t xml:space="preserve">In the above case, it is defined </w:t>
      </w:r>
      <w:r w:rsidRPr="00193B60">
        <w:rPr>
          <w:rFonts w:ascii="Baskerville Old Face" w:hAnsi="Baskerville Old Face"/>
          <w:b/>
          <w:bCs/>
          <w:sz w:val="26"/>
          <w:szCs w:val="26"/>
        </w:rPr>
        <w:t xml:space="preserve">as </w:t>
      </w:r>
      <w:r w:rsidRPr="00193B60">
        <w:rPr>
          <w:rFonts w:ascii="Baskerville Old Face" w:hAnsi="Baskerville Old Face"/>
          <w:b/>
          <w:bCs/>
          <w:sz w:val="24"/>
          <w:szCs w:val="24"/>
        </w:rPr>
        <w:t>mappedBy="author" in Author class</w:t>
      </w:r>
      <w:r w:rsidRPr="00193B60">
        <w:rPr>
          <w:rFonts w:ascii="Baskerville Old Face" w:hAnsi="Baskerville Old Face"/>
          <w:color w:val="2A00FF"/>
          <w:sz w:val="20"/>
          <w:szCs w:val="20"/>
        </w:rPr>
        <w:t>.</w:t>
      </w:r>
    </w:p>
    <w:p w14:paraId="5341FF91" w14:textId="2D07D318" w:rsidR="000B0C15" w:rsidRPr="00DD4CB1" w:rsidRDefault="000B0C15" w:rsidP="000B0C15">
      <w:pPr>
        <w:rPr>
          <w:b/>
          <w:bCs/>
          <w:sz w:val="24"/>
          <w:szCs w:val="24"/>
          <w:u w:val="single"/>
        </w:rPr>
      </w:pPr>
      <w:r w:rsidRPr="00DD4CB1">
        <w:rPr>
          <w:b/>
          <w:bCs/>
          <w:sz w:val="24"/>
          <w:szCs w:val="24"/>
          <w:u w:val="single"/>
        </w:rPr>
        <w:t>Database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1251"/>
      </w:tblGrid>
      <w:tr w:rsidR="00EF00A7" w:rsidRPr="007125DE" w14:paraId="1423C740" w14:textId="77777777" w:rsidTr="00D846C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0BCC022" w14:textId="6BD6F51A" w:rsidR="00EF00A7" w:rsidRPr="007125DE" w:rsidRDefault="00EF00A7" w:rsidP="00EF00A7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>Table Name: Author</w:t>
            </w:r>
          </w:p>
        </w:tc>
      </w:tr>
      <w:tr w:rsidR="000B0C15" w:rsidRPr="007125DE" w14:paraId="673D0788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F8F22" w14:textId="77777777" w:rsidR="000B0C15" w:rsidRPr="007125DE" w:rsidRDefault="000B0C15" w:rsidP="0054093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342DD9F" w14:textId="77777777" w:rsidR="000B0C15" w:rsidRPr="007125DE" w:rsidRDefault="000B0C15" w:rsidP="0054093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name </w:t>
            </w:r>
          </w:p>
        </w:tc>
      </w:tr>
      <w:tr w:rsidR="000B0C15" w:rsidRPr="007125DE" w14:paraId="4B999453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E677" w14:textId="77777777" w:rsidR="000B0C15" w:rsidRPr="007125DE" w:rsidRDefault="000B0C15" w:rsidP="0054093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D438F3" w14:textId="77777777" w:rsidR="000B0C15" w:rsidRPr="007125DE" w:rsidRDefault="000B0C15" w:rsidP="0054093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Author-1</w:t>
            </w:r>
          </w:p>
        </w:tc>
      </w:tr>
    </w:tbl>
    <w:tbl>
      <w:tblPr>
        <w:tblpPr w:leftFromText="180" w:rightFromText="180" w:vertAnchor="text" w:horzAnchor="page" w:tblpX="3591" w:tblpY="-164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96"/>
        <w:gridCol w:w="831"/>
      </w:tblGrid>
      <w:tr w:rsidR="009C0502" w:rsidRPr="007125DE" w14:paraId="04C06605" w14:textId="77777777" w:rsidTr="009C0502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1818A6B7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>Table Name: Book</w:t>
            </w:r>
          </w:p>
        </w:tc>
      </w:tr>
      <w:tr w:rsidR="009C0502" w:rsidRPr="007125DE" w14:paraId="6032799A" w14:textId="77777777" w:rsidTr="009C0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6F62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BBBEAD4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032C93E5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author_id </w:t>
            </w:r>
          </w:p>
        </w:tc>
      </w:tr>
      <w:tr w:rsidR="009C0502" w:rsidRPr="007125DE" w14:paraId="54FD795E" w14:textId="77777777" w:rsidTr="009C0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F8BF" w14:textId="77777777" w:rsidR="009C0502" w:rsidRPr="007125DE" w:rsidRDefault="009C0502" w:rsidP="009C050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A65BCD" w14:textId="77777777" w:rsidR="009C0502" w:rsidRPr="007125DE" w:rsidRDefault="009C0502" w:rsidP="009C050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Book-1</w:t>
            </w:r>
          </w:p>
        </w:tc>
        <w:tc>
          <w:tcPr>
            <w:tcW w:w="0" w:type="auto"/>
            <w:vAlign w:val="center"/>
            <w:hideMark/>
          </w:tcPr>
          <w:p w14:paraId="461CABF4" w14:textId="77777777" w:rsidR="009C0502" w:rsidRPr="007125DE" w:rsidRDefault="009C0502" w:rsidP="009C050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2</w:t>
            </w:r>
          </w:p>
        </w:tc>
      </w:tr>
    </w:tbl>
    <w:p w14:paraId="1CC1CB34" w14:textId="77777777" w:rsidR="00780F8A" w:rsidRDefault="00780F8A" w:rsidP="000B0C15"/>
    <w:p w14:paraId="3F51DF96" w14:textId="519D5ABD" w:rsidR="00273AE0" w:rsidRPr="005B129B" w:rsidRDefault="000B0C15" w:rsidP="00232317">
      <w:pPr>
        <w:rPr>
          <w:rFonts w:ascii="Baskerville Old Face" w:hAnsi="Baskerville Old Face"/>
        </w:rPr>
      </w:pPr>
      <w:r w:rsidRPr="005B129B">
        <w:rPr>
          <w:rFonts w:ascii="Baskerville Old Face" w:hAnsi="Baskerville Old Face"/>
          <w:sz w:val="24"/>
          <w:szCs w:val="24"/>
        </w:rPr>
        <w:t xml:space="preserve">If we define </w:t>
      </w:r>
      <w:r w:rsidRPr="005B129B">
        <w:rPr>
          <w:rFonts w:ascii="Baskerville Old Face" w:hAnsi="Baskerville Old Face"/>
          <w:b/>
          <w:bCs/>
          <w:sz w:val="24"/>
          <w:szCs w:val="24"/>
        </w:rPr>
        <w:t>mappedBy="book" in Book class</w:t>
      </w:r>
      <w:r w:rsidRPr="005B129B">
        <w:rPr>
          <w:rFonts w:ascii="Baskerville Old Face" w:hAnsi="Baskerville Old Face"/>
        </w:rPr>
        <w:t>, the database table structure will be like below.</w:t>
      </w:r>
    </w:p>
    <w:p w14:paraId="7E000106" w14:textId="15000A02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7125DE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134390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2B7D2A32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7BC899C6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C04A6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0F3F71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A59F4E1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14544D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F2CB6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372794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ALL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A25A9F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Book </w:t>
      </w:r>
      <w:proofErr w:type="gramStart"/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47B85D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C966B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7722E5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3829AE9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7DAFD1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0490C2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38CF86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063864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CF7494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DEC9FA" w14:textId="24F5341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F75F56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EF74E17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207BB321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4493CCAF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5202B4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6E29AE4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10493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BD49D77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A9AEB4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6A00C6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, mappedBy=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507A8A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gramStart"/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1DEBA9B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A9AA59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F8CA3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4EB5B2" w14:textId="6311FC9A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9D5A62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tbl>
      <w:tblPr>
        <w:tblpPr w:leftFromText="180" w:rightFromText="180" w:vertAnchor="text" w:horzAnchor="page" w:tblpX="4041" w:tblpY="35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318"/>
      </w:tblGrid>
      <w:tr w:rsidR="002C7211" w:rsidRPr="00C55C64" w14:paraId="37C8F78D" w14:textId="77777777" w:rsidTr="002C7211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644C868" w14:textId="77777777" w:rsidR="002C7211" w:rsidRPr="00C55C64" w:rsidRDefault="002C7211" w:rsidP="002C7211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2C7211" w:rsidRPr="00C55C64" w14:paraId="7005D2EB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B7C9" w14:textId="77777777" w:rsidR="002C7211" w:rsidRPr="00C55C64" w:rsidRDefault="002C7211" w:rsidP="002C7211">
            <w:pPr>
              <w:rPr>
                <w:b/>
                <w:bCs/>
              </w:rPr>
            </w:pPr>
            <w:r w:rsidRPr="00C55C64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6107282" w14:textId="77777777" w:rsidR="002C7211" w:rsidRPr="00C55C64" w:rsidRDefault="002C7211" w:rsidP="002C7211">
            <w:pPr>
              <w:rPr>
                <w:b/>
                <w:bCs/>
              </w:rPr>
            </w:pPr>
            <w:r w:rsidRPr="00C55C64">
              <w:rPr>
                <w:b/>
                <w:bCs/>
              </w:rPr>
              <w:t xml:space="preserve">name </w:t>
            </w:r>
          </w:p>
        </w:tc>
      </w:tr>
      <w:tr w:rsidR="002C7211" w:rsidRPr="00C55C64" w14:paraId="34942489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97E94" w14:textId="77777777" w:rsidR="002C7211" w:rsidRPr="00C55C64" w:rsidRDefault="002C7211" w:rsidP="002C7211">
            <w:r w:rsidRPr="00C55C64">
              <w:t>1</w:t>
            </w:r>
          </w:p>
        </w:tc>
        <w:tc>
          <w:tcPr>
            <w:tcW w:w="0" w:type="auto"/>
            <w:vAlign w:val="center"/>
            <w:hideMark/>
          </w:tcPr>
          <w:p w14:paraId="11F9BB53" w14:textId="77777777" w:rsidR="002C7211" w:rsidRPr="00C55C64" w:rsidRDefault="002C7211" w:rsidP="002C7211">
            <w:r w:rsidRPr="00C55C64">
              <w:t>Book-1</w:t>
            </w:r>
          </w:p>
        </w:tc>
      </w:tr>
    </w:tbl>
    <w:p w14:paraId="32A150F2" w14:textId="324A7D41" w:rsidR="00780F8A" w:rsidRDefault="002C7211" w:rsidP="00780F8A">
      <w:r w:rsidRPr="005B129B">
        <w:rPr>
          <w:b/>
          <w:bCs/>
          <w:sz w:val="24"/>
          <w:szCs w:val="24"/>
          <w:u w:val="single"/>
        </w:rPr>
        <w:t xml:space="preserve"> Database Table</w:t>
      </w:r>
    </w:p>
    <w:tbl>
      <w:tblPr>
        <w:tblpPr w:leftFromText="180" w:rightFromText="180" w:vertAnchor="text" w:horzAnchor="margin" w:tblpY="1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884"/>
        <w:gridCol w:w="837"/>
      </w:tblGrid>
      <w:tr w:rsidR="002C7211" w:rsidRPr="00530B3C" w14:paraId="5AACD85F" w14:textId="77777777" w:rsidTr="002C7211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10D51C56" w14:textId="77777777" w:rsidR="002C7211" w:rsidRPr="00530B3C" w:rsidRDefault="002C7211" w:rsidP="002C7211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</w:t>
            </w:r>
          </w:p>
        </w:tc>
      </w:tr>
      <w:tr w:rsidR="002C7211" w:rsidRPr="00530B3C" w14:paraId="184A70A2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9924" w14:textId="77777777" w:rsidR="002C7211" w:rsidRPr="00530B3C" w:rsidRDefault="002C7211" w:rsidP="002C7211">
            <w:pPr>
              <w:rPr>
                <w:b/>
                <w:bCs/>
              </w:rPr>
            </w:pPr>
            <w:r w:rsidRPr="00530B3C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000D1BE" w14:textId="77777777" w:rsidR="002C7211" w:rsidRPr="00530B3C" w:rsidRDefault="002C7211" w:rsidP="002C7211">
            <w:pPr>
              <w:rPr>
                <w:b/>
                <w:bCs/>
              </w:rPr>
            </w:pPr>
            <w:r w:rsidRPr="00530B3C"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6A7B53CB" w14:textId="77777777" w:rsidR="002C7211" w:rsidRPr="00530B3C" w:rsidRDefault="002C7211" w:rsidP="002C7211">
            <w:pPr>
              <w:rPr>
                <w:b/>
                <w:bCs/>
              </w:rPr>
            </w:pPr>
            <w:r w:rsidRPr="00530B3C">
              <w:rPr>
                <w:b/>
                <w:bCs/>
              </w:rPr>
              <w:t xml:space="preserve">book_id </w:t>
            </w:r>
          </w:p>
        </w:tc>
      </w:tr>
      <w:tr w:rsidR="002C7211" w:rsidRPr="00530B3C" w14:paraId="3A779CF5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C12D" w14:textId="77777777" w:rsidR="002C7211" w:rsidRPr="00530B3C" w:rsidRDefault="002C7211" w:rsidP="002C7211">
            <w:r w:rsidRPr="00530B3C">
              <w:t>1</w:t>
            </w:r>
          </w:p>
        </w:tc>
        <w:tc>
          <w:tcPr>
            <w:tcW w:w="0" w:type="auto"/>
            <w:vAlign w:val="center"/>
            <w:hideMark/>
          </w:tcPr>
          <w:p w14:paraId="0F32E2BF" w14:textId="77777777" w:rsidR="002C7211" w:rsidRPr="00530B3C" w:rsidRDefault="002C7211" w:rsidP="002C7211">
            <w:r w:rsidRPr="00530B3C">
              <w:t>Author-1</w:t>
            </w:r>
          </w:p>
        </w:tc>
        <w:tc>
          <w:tcPr>
            <w:tcW w:w="0" w:type="auto"/>
            <w:vAlign w:val="center"/>
            <w:hideMark/>
          </w:tcPr>
          <w:p w14:paraId="2E31758E" w14:textId="77777777" w:rsidR="002C7211" w:rsidRPr="00530B3C" w:rsidRDefault="002C7211" w:rsidP="002C7211">
            <w:r w:rsidRPr="00530B3C">
              <w:t>1</w:t>
            </w:r>
          </w:p>
        </w:tc>
      </w:tr>
    </w:tbl>
    <w:p w14:paraId="68F9918E" w14:textId="77777777" w:rsidR="002C7211" w:rsidRDefault="002C7211" w:rsidP="00780F8A"/>
    <w:p w14:paraId="66B5EBBC" w14:textId="77777777" w:rsidR="002C7211" w:rsidRDefault="002C7211" w:rsidP="00780F8A"/>
    <w:p w14:paraId="5D0E6963" w14:textId="77777777" w:rsidR="002C7211" w:rsidRDefault="002C7211" w:rsidP="00780F8A"/>
    <w:p w14:paraId="71AB2A9A" w14:textId="3E0F1128" w:rsidR="00780F8A" w:rsidRPr="005B129B" w:rsidRDefault="00780F8A" w:rsidP="00780F8A">
      <w:pPr>
        <w:rPr>
          <w:b/>
          <w:bCs/>
          <w:sz w:val="24"/>
          <w:szCs w:val="24"/>
          <w:u w:val="single"/>
        </w:rPr>
      </w:pPr>
    </w:p>
    <w:p w14:paraId="03BFD172" w14:textId="77777777" w:rsidR="00780F8A" w:rsidRPr="00BD5169" w:rsidRDefault="00780F8A" w:rsidP="00BD5169">
      <w:pPr>
        <w:ind w:firstLine="720"/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BD5169">
        <w:rPr>
          <w:rFonts w:ascii="Baskerville Old Face" w:hAnsi="Baskerville Old Face"/>
          <w:b/>
          <w:bCs/>
          <w:sz w:val="26"/>
          <w:szCs w:val="26"/>
          <w:u w:val="single"/>
        </w:rPr>
        <w:t xml:space="preserve">How to determine mappedBy value in the respective </w:t>
      </w:r>
      <w:proofErr w:type="gramStart"/>
      <w:r w:rsidRPr="00BD5169">
        <w:rPr>
          <w:rFonts w:ascii="Baskerville Old Face" w:hAnsi="Baskerville Old Face"/>
          <w:b/>
          <w:bCs/>
          <w:sz w:val="26"/>
          <w:szCs w:val="26"/>
          <w:u w:val="single"/>
        </w:rPr>
        <w:t>class ?</w:t>
      </w:r>
      <w:proofErr w:type="gramEnd"/>
    </w:p>
    <w:p w14:paraId="679D4A4F" w14:textId="77777777" w:rsidR="00BD5169" w:rsidRPr="00DA2797" w:rsidRDefault="00BD5169" w:rsidP="00BD5169">
      <w:pPr>
        <w:rPr>
          <w:rFonts w:ascii="Baskerville Old Face" w:hAnsi="Baskerville Old Face"/>
        </w:rPr>
      </w:pPr>
      <w:r w:rsidRPr="00DA2797">
        <w:rPr>
          <w:rFonts w:ascii="Baskerville Old Face" w:hAnsi="Baskerville Old Face"/>
        </w:rPr>
        <w:t>In Author class, it has been defined as</w:t>
      </w:r>
    </w:p>
    <w:p w14:paraId="285FD67E" w14:textId="15DC6E96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E91E45">
        <w:rPr>
          <w:rFonts w:ascii="Consolas" w:hAnsi="Consolas"/>
          <w:color w:val="000000"/>
          <w:sz w:val="18"/>
          <w:szCs w:val="18"/>
        </w:rPr>
        <w:t xml:space="preserve"> </w:t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E91E45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gramStart"/>
      <w:r w:rsidRPr="00E91E45">
        <w:rPr>
          <w:rFonts w:ascii="Consolas" w:hAnsi="Consolas"/>
          <w:color w:val="000000"/>
          <w:sz w:val="18"/>
          <w:szCs w:val="18"/>
        </w:rPr>
        <w:t>{</w:t>
      </w:r>
      <w:r w:rsidR="009B0967" w:rsidRPr="00E91E45">
        <w:rPr>
          <w:rFonts w:ascii="Consolas" w:hAnsi="Consolas"/>
          <w:color w:val="000000"/>
          <w:sz w:val="18"/>
          <w:szCs w:val="18"/>
        </w:rPr>
        <w:t xml:space="preserve"> </w:t>
      </w:r>
      <w:r w:rsidR="009B0967" w:rsidRPr="00E91E45">
        <w:rPr>
          <w:rFonts w:ascii="Consolas" w:hAnsi="Consolas"/>
          <w:color w:val="000000"/>
          <w:sz w:val="16"/>
          <w:szCs w:val="16"/>
        </w:rPr>
        <w:t>/</w:t>
      </w:r>
      <w:proofErr w:type="gramEnd"/>
      <w:r w:rsidR="009B0967" w:rsidRPr="00E91E45">
        <w:rPr>
          <w:rFonts w:ascii="Consolas" w:hAnsi="Consolas"/>
          <w:color w:val="000000"/>
          <w:sz w:val="16"/>
          <w:szCs w:val="16"/>
        </w:rPr>
        <w:t>/ Use same type annotations</w:t>
      </w:r>
    </w:p>
    <w:p w14:paraId="7FB45B30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451B4237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646464"/>
          <w:sz w:val="18"/>
          <w:szCs w:val="18"/>
        </w:rPr>
        <w:t>@Id</w:t>
      </w:r>
      <w:r w:rsidRPr="00E91E45">
        <w:rPr>
          <w:rFonts w:ascii="Consolas" w:hAnsi="Consolas"/>
          <w:color w:val="000000"/>
          <w:sz w:val="18"/>
          <w:szCs w:val="18"/>
        </w:rPr>
        <w:t xml:space="preserve"> </w:t>
      </w:r>
      <w:r w:rsidRPr="00E91E45">
        <w:rPr>
          <w:rFonts w:ascii="Consolas" w:hAnsi="Consolas"/>
          <w:color w:val="646464"/>
          <w:sz w:val="18"/>
          <w:szCs w:val="18"/>
        </w:rPr>
        <w:t>@GeneratedValue</w:t>
      </w:r>
    </w:p>
    <w:p w14:paraId="41C80289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91E45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E91E45">
        <w:rPr>
          <w:rFonts w:ascii="Consolas" w:hAnsi="Consolas"/>
          <w:color w:val="0000C0"/>
          <w:sz w:val="18"/>
          <w:szCs w:val="18"/>
        </w:rPr>
        <w:t>id</w:t>
      </w:r>
      <w:r w:rsidRPr="00E91E45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1161158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36A43310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91E45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E91E45">
        <w:rPr>
          <w:rFonts w:ascii="Consolas" w:hAnsi="Consolas"/>
          <w:color w:val="0000C0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447BB56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5EEAB9DE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E91E45">
        <w:rPr>
          <w:rFonts w:ascii="Consolas" w:hAnsi="Consolas"/>
          <w:color w:val="646464"/>
          <w:sz w:val="18"/>
          <w:szCs w:val="18"/>
        </w:rPr>
        <w:t>OneToOne</w:t>
      </w:r>
      <w:r w:rsidRPr="00E91E4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E91E45">
        <w:rPr>
          <w:rFonts w:ascii="Consolas" w:hAnsi="Consolas"/>
          <w:color w:val="000000"/>
          <w:sz w:val="18"/>
          <w:szCs w:val="18"/>
        </w:rPr>
        <w:t>cascade = CascadeType.</w:t>
      </w:r>
      <w:r w:rsidRPr="00E91E45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E91E45">
        <w:rPr>
          <w:rFonts w:ascii="Consolas" w:hAnsi="Consolas"/>
          <w:color w:val="000000"/>
          <w:sz w:val="18"/>
          <w:szCs w:val="18"/>
        </w:rPr>
        <w:t>)</w:t>
      </w:r>
    </w:p>
    <w:p w14:paraId="6DE95B81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7F0055"/>
          <w:sz w:val="22"/>
          <w:szCs w:val="22"/>
        </w:rPr>
        <w:t>private</w:t>
      </w:r>
      <w:r w:rsidRPr="00E91E45">
        <w:rPr>
          <w:rFonts w:ascii="Consolas" w:hAnsi="Consolas"/>
          <w:color w:val="000000"/>
          <w:sz w:val="22"/>
          <w:szCs w:val="22"/>
        </w:rPr>
        <w:t xml:space="preserve"> Book </w:t>
      </w:r>
      <w:r w:rsidRPr="00E91E45">
        <w:rPr>
          <w:rFonts w:ascii="Consolas" w:hAnsi="Consolas"/>
          <w:color w:val="0000C0"/>
          <w:sz w:val="22"/>
          <w:szCs w:val="22"/>
          <w:shd w:val="clear" w:color="auto" w:fill="F0D8A8"/>
        </w:rPr>
        <w:t>bookAA</w:t>
      </w:r>
      <w:r w:rsidRPr="00E91E45">
        <w:rPr>
          <w:rFonts w:ascii="Consolas" w:hAnsi="Consolas"/>
          <w:color w:val="000000"/>
          <w:sz w:val="22"/>
          <w:szCs w:val="22"/>
        </w:rPr>
        <w:t xml:space="preserve">; </w:t>
      </w:r>
      <w:r w:rsidRPr="00E91E45">
        <w:rPr>
          <w:rFonts w:ascii="Consolas" w:hAnsi="Consolas"/>
          <w:color w:val="000000"/>
          <w:sz w:val="22"/>
          <w:szCs w:val="22"/>
        </w:rPr>
        <w:sym w:font="Wingdings" w:char="F0E7"/>
      </w:r>
      <w:r w:rsidRPr="00E91E45">
        <w:rPr>
          <w:rFonts w:ascii="Consolas" w:hAnsi="Consolas"/>
          <w:color w:val="000000"/>
          <w:sz w:val="22"/>
          <w:szCs w:val="22"/>
        </w:rPr>
        <w:t xml:space="preserve"> Mark it</w:t>
      </w:r>
    </w:p>
    <w:p w14:paraId="2C68463F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375BA565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E91E45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E91E45">
        <w:rPr>
          <w:rFonts w:ascii="Consolas" w:hAnsi="Consolas"/>
          <w:color w:val="000000"/>
          <w:sz w:val="18"/>
          <w:szCs w:val="18"/>
        </w:rPr>
        <w:t>Author(</w:t>
      </w:r>
      <w:proofErr w:type="gramEnd"/>
      <w:r w:rsidRPr="00E91E45">
        <w:rPr>
          <w:rFonts w:ascii="Consolas" w:hAnsi="Consolas"/>
          <w:color w:val="000000"/>
          <w:sz w:val="18"/>
          <w:szCs w:val="18"/>
        </w:rPr>
        <w:t xml:space="preserve">String </w:t>
      </w:r>
      <w:r w:rsidRPr="00E91E45">
        <w:rPr>
          <w:rFonts w:ascii="Consolas" w:hAnsi="Consolas"/>
          <w:color w:val="6A3E3E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>) {</w:t>
      </w:r>
    </w:p>
    <w:p w14:paraId="51E4EA9C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E91E45">
        <w:rPr>
          <w:rFonts w:ascii="Consolas" w:hAnsi="Consolas"/>
          <w:color w:val="000000"/>
          <w:sz w:val="18"/>
          <w:szCs w:val="18"/>
        </w:rPr>
        <w:t>.</w:t>
      </w:r>
      <w:r w:rsidRPr="00E91E45">
        <w:rPr>
          <w:rFonts w:ascii="Consolas" w:hAnsi="Consolas"/>
          <w:color w:val="0000C0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E91E45">
        <w:rPr>
          <w:rFonts w:ascii="Consolas" w:hAnsi="Consolas"/>
          <w:color w:val="6A3E3E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609311F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  <w:t>}</w:t>
      </w:r>
    </w:p>
    <w:p w14:paraId="6FAFE759" w14:textId="637E553A" w:rsidR="00BD5169" w:rsidRPr="00E91E45" w:rsidRDefault="00BD5169" w:rsidP="00E91E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>}</w:t>
      </w:r>
    </w:p>
    <w:p w14:paraId="4A4B2357" w14:textId="77777777" w:rsidR="00BD5169" w:rsidRPr="00BB0755" w:rsidRDefault="00BD5169" w:rsidP="00BD5169">
      <w:pPr>
        <w:rPr>
          <w:rFonts w:ascii="Baskerville Old Face" w:hAnsi="Baskerville Old Face"/>
          <w:sz w:val="24"/>
          <w:szCs w:val="24"/>
        </w:rPr>
      </w:pPr>
      <w:r w:rsidRPr="00BB0755">
        <w:rPr>
          <w:rFonts w:ascii="Baskerville Old Face" w:hAnsi="Baskerville Old Face"/>
          <w:sz w:val="24"/>
          <w:szCs w:val="24"/>
        </w:rPr>
        <w:t>In Book Class, it is defined as</w:t>
      </w:r>
    </w:p>
    <w:p w14:paraId="6D8FE4D6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350E3">
        <w:rPr>
          <w:rFonts w:ascii="Consolas" w:hAnsi="Consolas"/>
          <w:color w:val="000000"/>
          <w:sz w:val="18"/>
          <w:szCs w:val="18"/>
        </w:rPr>
        <w:t xml:space="preserve"> </w:t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D350E3">
        <w:rPr>
          <w:rFonts w:ascii="Consolas" w:hAnsi="Consolas"/>
          <w:color w:val="000000"/>
          <w:sz w:val="18"/>
          <w:szCs w:val="18"/>
        </w:rPr>
        <w:t xml:space="preserve"> Book {</w:t>
      </w:r>
    </w:p>
    <w:p w14:paraId="444AE98B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08EE4075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color w:val="646464"/>
          <w:sz w:val="18"/>
          <w:szCs w:val="18"/>
        </w:rPr>
        <w:t>@Id</w:t>
      </w:r>
      <w:r w:rsidRPr="00D350E3">
        <w:rPr>
          <w:rFonts w:ascii="Consolas" w:hAnsi="Consolas"/>
          <w:color w:val="000000"/>
          <w:sz w:val="18"/>
          <w:szCs w:val="18"/>
        </w:rPr>
        <w:t xml:space="preserve"> </w:t>
      </w:r>
      <w:r w:rsidRPr="00D350E3">
        <w:rPr>
          <w:rFonts w:ascii="Consolas" w:hAnsi="Consolas"/>
          <w:color w:val="646464"/>
          <w:sz w:val="18"/>
          <w:szCs w:val="18"/>
        </w:rPr>
        <w:t>@GeneratedValue</w:t>
      </w:r>
    </w:p>
    <w:p w14:paraId="372B7C81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350E3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D350E3">
        <w:rPr>
          <w:rFonts w:ascii="Consolas" w:hAnsi="Consolas"/>
          <w:color w:val="0000C0"/>
          <w:sz w:val="18"/>
          <w:szCs w:val="18"/>
        </w:rPr>
        <w:t>id</w:t>
      </w:r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A543CF4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2CB3192F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350E3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D350E3">
        <w:rPr>
          <w:rFonts w:ascii="Consolas" w:hAnsi="Consolas"/>
          <w:color w:val="0000C0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6DD9F0EB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5CFC6733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D350E3">
        <w:rPr>
          <w:rFonts w:ascii="Consolas" w:hAnsi="Consolas"/>
          <w:color w:val="646464"/>
          <w:sz w:val="18"/>
          <w:szCs w:val="18"/>
        </w:rPr>
        <w:t>OneToOne</w:t>
      </w:r>
      <w:r w:rsidRPr="00D35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350E3">
        <w:rPr>
          <w:rFonts w:ascii="Consolas" w:hAnsi="Consolas"/>
          <w:color w:val="000000"/>
          <w:sz w:val="18"/>
          <w:szCs w:val="18"/>
        </w:rPr>
        <w:t>cascade = CascadeType.</w:t>
      </w:r>
      <w:r w:rsidRPr="00D350E3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D350E3">
        <w:rPr>
          <w:rFonts w:ascii="Consolas" w:hAnsi="Consolas"/>
          <w:color w:val="000000"/>
          <w:sz w:val="18"/>
          <w:szCs w:val="18"/>
        </w:rPr>
        <w:t xml:space="preserve">, </w:t>
      </w:r>
      <w:r w:rsidRPr="00D350E3">
        <w:rPr>
          <w:rFonts w:ascii="Consolas" w:hAnsi="Consolas"/>
          <w:b/>
          <w:bCs/>
          <w:color w:val="000000"/>
        </w:rPr>
        <w:t>mappedBy=</w:t>
      </w:r>
      <w:r w:rsidRPr="00D350E3">
        <w:rPr>
          <w:rFonts w:ascii="Consolas" w:hAnsi="Consolas"/>
          <w:b/>
          <w:bCs/>
          <w:color w:val="2A00FF"/>
        </w:rPr>
        <w:t>"bookAA"</w:t>
      </w:r>
      <w:r w:rsidRPr="00D350E3">
        <w:rPr>
          <w:rFonts w:ascii="Consolas" w:hAnsi="Consolas"/>
          <w:color w:val="000000"/>
          <w:sz w:val="18"/>
          <w:szCs w:val="18"/>
        </w:rPr>
        <w:t xml:space="preserve">) </w:t>
      </w:r>
      <w:r w:rsidRPr="00D350E3">
        <w:rPr>
          <w:rFonts w:ascii="Consolas" w:hAnsi="Consolas"/>
          <w:color w:val="000000"/>
          <w:sz w:val="18"/>
          <w:szCs w:val="18"/>
        </w:rPr>
        <w:sym w:font="Wingdings" w:char="F0E7"/>
      </w:r>
      <w:r w:rsidRPr="00D350E3">
        <w:rPr>
          <w:rFonts w:ascii="Consolas" w:hAnsi="Consolas"/>
          <w:color w:val="000000"/>
          <w:sz w:val="18"/>
          <w:szCs w:val="18"/>
        </w:rPr>
        <w:t xml:space="preserve"> Mark it</w:t>
      </w:r>
    </w:p>
    <w:p w14:paraId="5A0FE4DF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350E3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gramStart"/>
      <w:r w:rsidRPr="00D350E3">
        <w:rPr>
          <w:rFonts w:ascii="Consolas" w:hAnsi="Consolas"/>
          <w:color w:val="0000C0"/>
          <w:sz w:val="18"/>
          <w:szCs w:val="18"/>
        </w:rPr>
        <w:t>author</w:t>
      </w:r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2ECC1495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663E5C3D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350E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350E3">
        <w:rPr>
          <w:rFonts w:ascii="Consolas" w:hAnsi="Consolas"/>
          <w:color w:val="000000"/>
          <w:sz w:val="18"/>
          <w:szCs w:val="18"/>
        </w:rPr>
        <w:t>Book(</w:t>
      </w:r>
      <w:proofErr w:type="gramEnd"/>
      <w:r w:rsidRPr="00D350E3">
        <w:rPr>
          <w:rFonts w:ascii="Consolas" w:hAnsi="Consolas"/>
          <w:color w:val="000000"/>
          <w:sz w:val="18"/>
          <w:szCs w:val="18"/>
        </w:rPr>
        <w:t xml:space="preserve">String </w:t>
      </w:r>
      <w:r w:rsidRPr="00D350E3">
        <w:rPr>
          <w:rFonts w:ascii="Consolas" w:hAnsi="Consolas"/>
          <w:color w:val="6A3E3E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>) {</w:t>
      </w:r>
    </w:p>
    <w:p w14:paraId="01656E46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D350E3">
        <w:rPr>
          <w:rFonts w:ascii="Consolas" w:hAnsi="Consolas"/>
          <w:color w:val="000000"/>
          <w:sz w:val="18"/>
          <w:szCs w:val="18"/>
        </w:rPr>
        <w:t>.</w:t>
      </w:r>
      <w:r w:rsidRPr="00D350E3">
        <w:rPr>
          <w:rFonts w:ascii="Consolas" w:hAnsi="Consolas"/>
          <w:color w:val="0000C0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D350E3">
        <w:rPr>
          <w:rFonts w:ascii="Consolas" w:hAnsi="Consolas"/>
          <w:color w:val="6A3E3E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1645AA4" w14:textId="3612013C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  <w:t>}</w:t>
      </w:r>
    </w:p>
    <w:p w14:paraId="31F634A9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>}</w:t>
      </w:r>
    </w:p>
    <w:p w14:paraId="6C18CAB1" w14:textId="77777777" w:rsidR="00BD5169" w:rsidRPr="002A7882" w:rsidRDefault="00BD5169" w:rsidP="00BD5169">
      <w:pPr>
        <w:rPr>
          <w:rFonts w:ascii="Baskerville Old Face" w:hAnsi="Baskerville Old Face"/>
          <w:sz w:val="24"/>
          <w:szCs w:val="24"/>
        </w:rPr>
      </w:pPr>
      <w:proofErr w:type="gramStart"/>
      <w:r w:rsidRPr="002A7882">
        <w:rPr>
          <w:rFonts w:ascii="Baskerville Old Face" w:hAnsi="Baskerville Old Face"/>
          <w:sz w:val="24"/>
          <w:szCs w:val="24"/>
        </w:rPr>
        <w:t>So</w:t>
      </w:r>
      <w:proofErr w:type="gramEnd"/>
      <w:r w:rsidRPr="002A7882">
        <w:rPr>
          <w:rFonts w:ascii="Baskerville Old Face" w:hAnsi="Baskerville Old Face"/>
          <w:sz w:val="24"/>
          <w:szCs w:val="24"/>
        </w:rPr>
        <w:t xml:space="preserve"> in case mappedBy, the variable name used in the opposite class has to be used in the class where you are declaring mappedBy. It is visible from the above classes.</w:t>
      </w:r>
    </w:p>
    <w:p w14:paraId="2E1AD35D" w14:textId="77777777" w:rsidR="00551062" w:rsidRDefault="00551062" w:rsidP="00232317"/>
    <w:p w14:paraId="72CF510E" w14:textId="77777777" w:rsidR="00E10A58" w:rsidRDefault="00E10A58" w:rsidP="00232317"/>
    <w:sectPr w:rsidR="00E10A58" w:rsidSect="00F84140">
      <w:footerReference w:type="default" r:id="rId1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3778F" w14:textId="77777777" w:rsidR="008E1709" w:rsidRDefault="008E1709" w:rsidP="00F84140">
      <w:pPr>
        <w:spacing w:after="0" w:line="240" w:lineRule="auto"/>
      </w:pPr>
      <w:r>
        <w:separator/>
      </w:r>
    </w:p>
  </w:endnote>
  <w:endnote w:type="continuationSeparator" w:id="0">
    <w:p w14:paraId="4AD85752" w14:textId="77777777" w:rsidR="008E1709" w:rsidRDefault="008E1709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6D9E5D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610E3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AEB00" w14:textId="77777777" w:rsidR="008E1709" w:rsidRDefault="008E1709" w:rsidP="00F84140">
      <w:pPr>
        <w:spacing w:after="0" w:line="240" w:lineRule="auto"/>
      </w:pPr>
      <w:r>
        <w:separator/>
      </w:r>
    </w:p>
  </w:footnote>
  <w:footnote w:type="continuationSeparator" w:id="0">
    <w:p w14:paraId="33D5DE37" w14:textId="77777777" w:rsidR="008E1709" w:rsidRDefault="008E1709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B6123"/>
    <w:multiLevelType w:val="multilevel"/>
    <w:tmpl w:val="7FC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86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2"/>
    <w:rsid w:val="0000674D"/>
    <w:rsid w:val="000144C2"/>
    <w:rsid w:val="00014F38"/>
    <w:rsid w:val="00043531"/>
    <w:rsid w:val="000510B7"/>
    <w:rsid w:val="00055942"/>
    <w:rsid w:val="00091CD1"/>
    <w:rsid w:val="000A4943"/>
    <w:rsid w:val="000B0C15"/>
    <w:rsid w:val="000B11C5"/>
    <w:rsid w:val="000B14E2"/>
    <w:rsid w:val="000B7D02"/>
    <w:rsid w:val="000C205A"/>
    <w:rsid w:val="000C57EA"/>
    <w:rsid w:val="000C6F1A"/>
    <w:rsid w:val="000D603C"/>
    <w:rsid w:val="000E11E7"/>
    <w:rsid w:val="000E69FC"/>
    <w:rsid w:val="00100529"/>
    <w:rsid w:val="00101824"/>
    <w:rsid w:val="001342A5"/>
    <w:rsid w:val="00141DB7"/>
    <w:rsid w:val="00144B07"/>
    <w:rsid w:val="001636EF"/>
    <w:rsid w:val="0017681A"/>
    <w:rsid w:val="0018400B"/>
    <w:rsid w:val="0018775E"/>
    <w:rsid w:val="0019303A"/>
    <w:rsid w:val="00193B60"/>
    <w:rsid w:val="00193B95"/>
    <w:rsid w:val="001D49CB"/>
    <w:rsid w:val="001E09C2"/>
    <w:rsid w:val="001E153F"/>
    <w:rsid w:val="001F62C0"/>
    <w:rsid w:val="002024A0"/>
    <w:rsid w:val="0020750D"/>
    <w:rsid w:val="00232317"/>
    <w:rsid w:val="0023410F"/>
    <w:rsid w:val="002535D4"/>
    <w:rsid w:val="002647FC"/>
    <w:rsid w:val="00273945"/>
    <w:rsid w:val="00273AE0"/>
    <w:rsid w:val="0027620B"/>
    <w:rsid w:val="00297612"/>
    <w:rsid w:val="002A75B8"/>
    <w:rsid w:val="002A7882"/>
    <w:rsid w:val="002A7D8D"/>
    <w:rsid w:val="002C2073"/>
    <w:rsid w:val="002C7211"/>
    <w:rsid w:val="002E0E12"/>
    <w:rsid w:val="002E6150"/>
    <w:rsid w:val="002E67CB"/>
    <w:rsid w:val="002F0331"/>
    <w:rsid w:val="002F5014"/>
    <w:rsid w:val="00310B6D"/>
    <w:rsid w:val="00324918"/>
    <w:rsid w:val="00330410"/>
    <w:rsid w:val="00343374"/>
    <w:rsid w:val="00352268"/>
    <w:rsid w:val="0035694B"/>
    <w:rsid w:val="0036050A"/>
    <w:rsid w:val="00364B0C"/>
    <w:rsid w:val="003B4B29"/>
    <w:rsid w:val="003C087C"/>
    <w:rsid w:val="003C18D9"/>
    <w:rsid w:val="003C79A5"/>
    <w:rsid w:val="003E1E29"/>
    <w:rsid w:val="003F4D7F"/>
    <w:rsid w:val="00426124"/>
    <w:rsid w:val="00433297"/>
    <w:rsid w:val="00450E4A"/>
    <w:rsid w:val="004555E9"/>
    <w:rsid w:val="00465803"/>
    <w:rsid w:val="004670C2"/>
    <w:rsid w:val="00472BF2"/>
    <w:rsid w:val="004B7026"/>
    <w:rsid w:val="004D04EE"/>
    <w:rsid w:val="004D7F82"/>
    <w:rsid w:val="005169DD"/>
    <w:rsid w:val="005206A8"/>
    <w:rsid w:val="00535A29"/>
    <w:rsid w:val="00536AB4"/>
    <w:rsid w:val="00551062"/>
    <w:rsid w:val="00552405"/>
    <w:rsid w:val="00552C7D"/>
    <w:rsid w:val="00555FB3"/>
    <w:rsid w:val="0057145A"/>
    <w:rsid w:val="00573DC2"/>
    <w:rsid w:val="005934A9"/>
    <w:rsid w:val="00593BD4"/>
    <w:rsid w:val="005A61B1"/>
    <w:rsid w:val="005B129B"/>
    <w:rsid w:val="005B4A8A"/>
    <w:rsid w:val="005C70D8"/>
    <w:rsid w:val="005E3104"/>
    <w:rsid w:val="005F3558"/>
    <w:rsid w:val="00605CD2"/>
    <w:rsid w:val="00606064"/>
    <w:rsid w:val="00607FDF"/>
    <w:rsid w:val="00632099"/>
    <w:rsid w:val="006356D8"/>
    <w:rsid w:val="00636B82"/>
    <w:rsid w:val="00641840"/>
    <w:rsid w:val="00642287"/>
    <w:rsid w:val="0065062C"/>
    <w:rsid w:val="00656DE1"/>
    <w:rsid w:val="00660804"/>
    <w:rsid w:val="00661B9D"/>
    <w:rsid w:val="006653B6"/>
    <w:rsid w:val="00666AAB"/>
    <w:rsid w:val="00694B02"/>
    <w:rsid w:val="006A67FB"/>
    <w:rsid w:val="006B1C56"/>
    <w:rsid w:val="006B264C"/>
    <w:rsid w:val="006B7F82"/>
    <w:rsid w:val="006C0B7C"/>
    <w:rsid w:val="006E62EB"/>
    <w:rsid w:val="00703A7C"/>
    <w:rsid w:val="007125DE"/>
    <w:rsid w:val="00712E4D"/>
    <w:rsid w:val="00721830"/>
    <w:rsid w:val="00740840"/>
    <w:rsid w:val="00747C2C"/>
    <w:rsid w:val="00755F46"/>
    <w:rsid w:val="00760D59"/>
    <w:rsid w:val="00780F8A"/>
    <w:rsid w:val="0078683B"/>
    <w:rsid w:val="00797EF8"/>
    <w:rsid w:val="007A66A7"/>
    <w:rsid w:val="007B5C4A"/>
    <w:rsid w:val="007C28C1"/>
    <w:rsid w:val="007C7EFB"/>
    <w:rsid w:val="007D2A7D"/>
    <w:rsid w:val="007E1EB6"/>
    <w:rsid w:val="007F0F17"/>
    <w:rsid w:val="007F59B0"/>
    <w:rsid w:val="008000DC"/>
    <w:rsid w:val="0084071A"/>
    <w:rsid w:val="00847D40"/>
    <w:rsid w:val="00850368"/>
    <w:rsid w:val="008570E3"/>
    <w:rsid w:val="00866EE7"/>
    <w:rsid w:val="00875179"/>
    <w:rsid w:val="00877F17"/>
    <w:rsid w:val="00881B99"/>
    <w:rsid w:val="00891AEB"/>
    <w:rsid w:val="008B3769"/>
    <w:rsid w:val="008C0B53"/>
    <w:rsid w:val="008C1642"/>
    <w:rsid w:val="008C1867"/>
    <w:rsid w:val="008E0A0D"/>
    <w:rsid w:val="008E1709"/>
    <w:rsid w:val="008E6D2A"/>
    <w:rsid w:val="008E70DB"/>
    <w:rsid w:val="008F0751"/>
    <w:rsid w:val="009011BC"/>
    <w:rsid w:val="009266B5"/>
    <w:rsid w:val="009300D3"/>
    <w:rsid w:val="00947CBE"/>
    <w:rsid w:val="009701B1"/>
    <w:rsid w:val="00984BB2"/>
    <w:rsid w:val="009909E5"/>
    <w:rsid w:val="0099100A"/>
    <w:rsid w:val="009971F2"/>
    <w:rsid w:val="00997DE3"/>
    <w:rsid w:val="009B0967"/>
    <w:rsid w:val="009B2541"/>
    <w:rsid w:val="009B6296"/>
    <w:rsid w:val="009B661C"/>
    <w:rsid w:val="009C0502"/>
    <w:rsid w:val="009C1548"/>
    <w:rsid w:val="009E4445"/>
    <w:rsid w:val="009E732B"/>
    <w:rsid w:val="00A0276B"/>
    <w:rsid w:val="00A05052"/>
    <w:rsid w:val="00A465E9"/>
    <w:rsid w:val="00A73389"/>
    <w:rsid w:val="00A74DEE"/>
    <w:rsid w:val="00A8253A"/>
    <w:rsid w:val="00A952F1"/>
    <w:rsid w:val="00A95DFE"/>
    <w:rsid w:val="00AA079B"/>
    <w:rsid w:val="00AA16CC"/>
    <w:rsid w:val="00AB1CD1"/>
    <w:rsid w:val="00AB7809"/>
    <w:rsid w:val="00AD41D5"/>
    <w:rsid w:val="00AD5B8F"/>
    <w:rsid w:val="00AF3E0B"/>
    <w:rsid w:val="00AF58E1"/>
    <w:rsid w:val="00B0205D"/>
    <w:rsid w:val="00B07F6A"/>
    <w:rsid w:val="00B14608"/>
    <w:rsid w:val="00B2285A"/>
    <w:rsid w:val="00B25FD5"/>
    <w:rsid w:val="00B2613B"/>
    <w:rsid w:val="00B27BCD"/>
    <w:rsid w:val="00B6007F"/>
    <w:rsid w:val="00B835E3"/>
    <w:rsid w:val="00B93FE4"/>
    <w:rsid w:val="00BB0755"/>
    <w:rsid w:val="00BB3324"/>
    <w:rsid w:val="00BB6A1B"/>
    <w:rsid w:val="00BD5169"/>
    <w:rsid w:val="00C108A7"/>
    <w:rsid w:val="00C220C5"/>
    <w:rsid w:val="00C227E8"/>
    <w:rsid w:val="00C31770"/>
    <w:rsid w:val="00C4238F"/>
    <w:rsid w:val="00C45B38"/>
    <w:rsid w:val="00C572FB"/>
    <w:rsid w:val="00C746C7"/>
    <w:rsid w:val="00C768B7"/>
    <w:rsid w:val="00C76903"/>
    <w:rsid w:val="00CB4664"/>
    <w:rsid w:val="00CB7CA9"/>
    <w:rsid w:val="00CC1E3D"/>
    <w:rsid w:val="00CC5CAC"/>
    <w:rsid w:val="00CC697F"/>
    <w:rsid w:val="00CD68DC"/>
    <w:rsid w:val="00CE03C5"/>
    <w:rsid w:val="00CE1C99"/>
    <w:rsid w:val="00CE2B15"/>
    <w:rsid w:val="00CF18BF"/>
    <w:rsid w:val="00CF7F76"/>
    <w:rsid w:val="00D04DBE"/>
    <w:rsid w:val="00D11C25"/>
    <w:rsid w:val="00D249D3"/>
    <w:rsid w:val="00D350E3"/>
    <w:rsid w:val="00D4678C"/>
    <w:rsid w:val="00D53C41"/>
    <w:rsid w:val="00D71513"/>
    <w:rsid w:val="00D73B14"/>
    <w:rsid w:val="00D9346D"/>
    <w:rsid w:val="00DA2797"/>
    <w:rsid w:val="00DC3407"/>
    <w:rsid w:val="00DC372E"/>
    <w:rsid w:val="00DC4A4C"/>
    <w:rsid w:val="00DD1EEE"/>
    <w:rsid w:val="00DD4CB1"/>
    <w:rsid w:val="00DD5A89"/>
    <w:rsid w:val="00DF3F61"/>
    <w:rsid w:val="00DF51D6"/>
    <w:rsid w:val="00E02CBF"/>
    <w:rsid w:val="00E10A58"/>
    <w:rsid w:val="00E13E97"/>
    <w:rsid w:val="00E16837"/>
    <w:rsid w:val="00E4554A"/>
    <w:rsid w:val="00E91E45"/>
    <w:rsid w:val="00E941B4"/>
    <w:rsid w:val="00E9784C"/>
    <w:rsid w:val="00EB1F63"/>
    <w:rsid w:val="00EC717B"/>
    <w:rsid w:val="00ED10B2"/>
    <w:rsid w:val="00ED1DA2"/>
    <w:rsid w:val="00EE0B05"/>
    <w:rsid w:val="00EF00A7"/>
    <w:rsid w:val="00EF1A66"/>
    <w:rsid w:val="00EF284E"/>
    <w:rsid w:val="00EF51C9"/>
    <w:rsid w:val="00F05F64"/>
    <w:rsid w:val="00F159C8"/>
    <w:rsid w:val="00F201B3"/>
    <w:rsid w:val="00F278EA"/>
    <w:rsid w:val="00F43BBA"/>
    <w:rsid w:val="00F7025D"/>
    <w:rsid w:val="00F74FE4"/>
    <w:rsid w:val="00F75F56"/>
    <w:rsid w:val="00F84140"/>
    <w:rsid w:val="00F958ED"/>
    <w:rsid w:val="00F95918"/>
    <w:rsid w:val="00FA58D6"/>
    <w:rsid w:val="00FB2B11"/>
    <w:rsid w:val="00FB42E7"/>
    <w:rsid w:val="00FB6DE6"/>
    <w:rsid w:val="00FC5BC0"/>
    <w:rsid w:val="00FD1C12"/>
    <w:rsid w:val="00FD2C27"/>
    <w:rsid w:val="00FD5BA6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E59C0"/>
  <w15:chartTrackingRefBased/>
  <w15:docId w15:val="{7CF894BA-70C8-4BB1-97DD-27BC3C36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76"/>
  </w:style>
  <w:style w:type="paragraph" w:styleId="Heading1">
    <w:name w:val="heading 1"/>
    <w:basedOn w:val="Normal"/>
    <w:link w:val="Heading1Char"/>
    <w:uiPriority w:val="9"/>
    <w:qFormat/>
    <w:rsid w:val="00A73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38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unhideWhenUsed/>
    <w:rsid w:val="0027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874</TotalTime>
  <Pages>10</Pages>
  <Words>1541</Words>
  <Characters>8787</Characters>
  <Application>Microsoft Office Word</Application>
  <DocSecurity>0</DocSecurity>
  <Lines>73</Lines>
  <Paragraphs>20</Paragraphs>
  <ScaleCrop>false</ScaleCrop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552</cp:revision>
  <dcterms:created xsi:type="dcterms:W3CDTF">2022-06-01T13:19:00Z</dcterms:created>
  <dcterms:modified xsi:type="dcterms:W3CDTF">2024-08-04T19:46:00Z</dcterms:modified>
</cp:coreProperties>
</file>