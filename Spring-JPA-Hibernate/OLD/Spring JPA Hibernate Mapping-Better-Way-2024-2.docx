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42B6" w14:textId="2E26125E" w:rsidR="00C31770" w:rsidRDefault="00472BF2" w:rsidP="00E4554A">
      <w:pPr>
        <w:pStyle w:val="Title"/>
        <w:rPr>
          <w:b/>
          <w:bCs/>
          <w:u w:val="single"/>
        </w:rPr>
      </w:pPr>
      <w:r w:rsidRPr="00E4554A">
        <w:rPr>
          <w:b/>
          <w:bCs/>
          <w:u w:val="single"/>
        </w:rPr>
        <w:t>Spring JPA Hibernate Mapping-Better-Way-2022</w:t>
      </w:r>
    </w:p>
    <w:p w14:paraId="484E0B01" w14:textId="4E015D2E" w:rsidR="00E4554A" w:rsidRPr="00DD1EEE" w:rsidRDefault="00324918" w:rsidP="00BB6A1B">
      <w:pPr>
        <w:ind w:left="1440" w:firstLine="720"/>
        <w:rPr>
          <w:b/>
          <w:bCs/>
          <w:sz w:val="34"/>
          <w:szCs w:val="34"/>
          <w:u w:val="single"/>
        </w:rPr>
      </w:pPr>
      <w:r w:rsidRPr="00DD1EEE">
        <w:rPr>
          <w:b/>
          <w:bCs/>
          <w:sz w:val="34"/>
          <w:szCs w:val="34"/>
          <w:u w:val="single"/>
        </w:rPr>
        <w:t>One To One Unidirectional</w:t>
      </w:r>
    </w:p>
    <w:p w14:paraId="099C338C" w14:textId="27BE4CB5" w:rsidR="00AF3E0B" w:rsidRDefault="00F278EA" w:rsidP="00E4554A">
      <w:pPr>
        <w:rPr>
          <w:b/>
          <w:bCs/>
          <w:sz w:val="24"/>
          <w:szCs w:val="24"/>
          <w:u w:val="single"/>
        </w:rPr>
      </w:pPr>
      <w:r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6AECD1" wp14:editId="484B3FA4">
                <wp:simplePos x="0" y="0"/>
                <wp:positionH relativeFrom="column">
                  <wp:posOffset>3454400</wp:posOffset>
                </wp:positionH>
                <wp:positionV relativeFrom="paragraph">
                  <wp:posOffset>44450</wp:posOffset>
                </wp:positionV>
                <wp:extent cx="3327400" cy="190500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821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9F69D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CABB504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24C53D7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5391C7A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B061EBB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4D5BE6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56F75B46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A757A0C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7D81499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79AFD2E" w14:textId="77777777" w:rsidR="00F278EA" w:rsidRDefault="00F278EA" w:rsidP="00F278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3E3E858" w14:textId="3F3F0F01" w:rsidR="00F278EA" w:rsidRDefault="00F278EA" w:rsidP="00F278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E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pt;margin-top:3.5pt;width:262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">
                <v:textbox>
                  <w:txbxContent>
                    <w:p w14:paraId="712F821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9F69D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CABB504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24C53D7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5391C7A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B061EBB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4D5BE6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56F75B46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A757A0C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7D81499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79AFD2E" w14:textId="77777777" w:rsidR="00F278EA" w:rsidRDefault="00F278EA" w:rsidP="00F278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3E3E858" w14:textId="3F3F0F01" w:rsidR="00F278EA" w:rsidRDefault="00F278EA" w:rsidP="00F278EA"/>
                  </w:txbxContent>
                </v:textbox>
                <w10:wrap type="square"/>
              </v:shape>
            </w:pict>
          </mc:Fallback>
        </mc:AlternateContent>
      </w:r>
      <w:r w:rsidR="005206A8" w:rsidRPr="005206A8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0C688D" wp14:editId="5BA151B8">
                <wp:simplePos x="0" y="0"/>
                <wp:positionH relativeFrom="column">
                  <wp:posOffset>-12700</wp:posOffset>
                </wp:positionH>
                <wp:positionV relativeFrom="paragraph">
                  <wp:posOffset>44450</wp:posOffset>
                </wp:positionV>
                <wp:extent cx="3327400" cy="2501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B3A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C4B81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7A6A89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9D454D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6F785C2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7746BC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857BE3C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929D0E5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43FDDE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2F9772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9D1A550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ABFD10B" w14:textId="77777777" w:rsidR="005206A8" w:rsidRPr="00CE1C99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C36ACF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2E582E8" w14:textId="77777777" w:rsidR="005206A8" w:rsidRDefault="005206A8" w:rsidP="0052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656107C" w14:textId="79DBD3EC" w:rsidR="005206A8" w:rsidRDefault="005206A8" w:rsidP="005206A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688D" id="_x0000_s1027" type="#_x0000_t202" style="position:absolute;margin-left:-1pt;margin-top:3.5pt;width:262pt;height:19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">
                <v:textbox>
                  <w:txbxContent>
                    <w:p w14:paraId="046FB3A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C4B81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7A6A89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9D454D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6F785C2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7746BC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857BE3C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929D0E5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43FDDE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2F9772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9D1A550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ABFD10B" w14:textId="77777777" w:rsidR="005206A8" w:rsidRPr="00CE1C99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C36ACF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2E582E8" w14:textId="77777777" w:rsidR="005206A8" w:rsidRDefault="005206A8" w:rsidP="0052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656107C" w14:textId="79DBD3EC" w:rsidR="005206A8" w:rsidRDefault="005206A8" w:rsidP="005206A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7D5C8" w14:textId="4AFB5A26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B41C67B" w14:textId="25684B5B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2D1FA07A" w14:textId="315C2790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7667E7A" w14:textId="720EECE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A2566B" w14:textId="0BDA2941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B6D690C" w14:textId="3F63C14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70FBC644" w14:textId="05F2255A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358FB0E8" w14:textId="64828B7F" w:rsidR="00AF3E0B" w:rsidRDefault="00AF3E0B" w:rsidP="00E4554A">
      <w:pPr>
        <w:rPr>
          <w:b/>
          <w:bCs/>
          <w:sz w:val="24"/>
          <w:szCs w:val="24"/>
          <w:u w:val="single"/>
        </w:rPr>
      </w:pPr>
    </w:p>
    <w:p w14:paraId="41F26CA8" w14:textId="6A49120A" w:rsidR="009C1548" w:rsidRPr="003C79A5" w:rsidRDefault="009C1548" w:rsidP="00E455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743BB550" w14:textId="345063EB" w:rsidR="00E9784C" w:rsidRDefault="003C79A5" w:rsidP="00E4554A">
      <w:r>
        <w:rPr>
          <w:noProof/>
        </w:rPr>
        <w:drawing>
          <wp:inline distT="0" distB="0" distL="0" distR="0" wp14:anchorId="757E9A31" wp14:editId="7D69C6E1">
            <wp:extent cx="2800350" cy="800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104465" wp14:editId="6F89211B">
            <wp:extent cx="1955800" cy="83820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541" cy="8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07E" w14:textId="5B46380B" w:rsidR="00E9784C" w:rsidRPr="00AB1CD1" w:rsidRDefault="0017681A" w:rsidP="00E4554A">
      <w:pPr>
        <w:rPr>
          <w:b/>
          <w:bCs/>
          <w:sz w:val="36"/>
          <w:szCs w:val="36"/>
          <w:u w:val="single"/>
        </w:rPr>
      </w:pP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31B6F" wp14:editId="21514BDA">
                <wp:simplePos x="0" y="0"/>
                <wp:positionH relativeFrom="column">
                  <wp:posOffset>3454400</wp:posOffset>
                </wp:positionH>
                <wp:positionV relativeFrom="paragraph">
                  <wp:posOffset>346710</wp:posOffset>
                </wp:positionV>
                <wp:extent cx="3270250" cy="2279650"/>
                <wp:effectExtent l="0" t="0" r="2540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3A7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71AB20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62D94F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DB94F7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692AE38B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D683EBD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133B9A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0929454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2515B0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1D961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81326C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C36BE6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mappedBy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10F14A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cart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A98D438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43DA772" w14:textId="77777777" w:rsidR="00101824" w:rsidRDefault="00101824" w:rsidP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1B6F" id="_x0000_s1028" type="#_x0000_t202" style="position:absolute;margin-left:272pt;margin-top:27.3pt;width:257.5pt;height:1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GeEwIAACc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">
                <v:textbox>
                  <w:txbxContent>
                    <w:p w14:paraId="03BC3A7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71AB20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62D94F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DB94F7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692AE38B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D683EBD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133B9A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0929454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2515B0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1D961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81326C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C36BE6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mappedBy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"item"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10F14A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cart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A98D438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43DA772" w14:textId="77777777" w:rsidR="00101824" w:rsidRDefault="00101824" w:rsidP="00101824"/>
                  </w:txbxContent>
                </v:textbox>
                <w10:wrap type="square"/>
              </v:shape>
            </w:pict>
          </mc:Fallback>
        </mc:AlternateContent>
      </w:r>
      <w:r w:rsidRPr="00101824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D654B0" wp14:editId="4552D4C6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3270250" cy="2438400"/>
                <wp:effectExtent l="0" t="0" r="2540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14FDA" w14:textId="0ADB7A52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0F11AE3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"shopping_cart_o2ob"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CA15540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44504979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571F7CE6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E076A81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2D8DC6BC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30DD51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4B5A9EE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844D49F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39DA457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1B66983" w14:textId="77777777" w:rsidR="00101824" w:rsidRPr="00CE1C99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DFA7A25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D2C8FB8" w14:textId="77777777" w:rsidR="00101824" w:rsidRDefault="00101824" w:rsidP="001018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1925B1D" w14:textId="77777777" w:rsidR="00101824" w:rsidRDefault="00101824" w:rsidP="0010182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708AE855" w14:textId="7EAB40A2" w:rsidR="00101824" w:rsidRDefault="00101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54B0" id="_x0000_s1029" type="#_x0000_t202" style="position:absolute;margin-left:0;margin-top:27.5pt;width:257.5pt;height:1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">
                <v:textbox>
                  <w:txbxContent>
                    <w:p w14:paraId="18D14FDA" w14:textId="0ADB7A52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0F11AE3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"shopping_cart_o2ob"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CA15540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44504979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571F7CE6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E076A81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2D8DC6BC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30DD51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4B5A9EE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844D49F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39DA457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1B66983" w14:textId="77777777" w:rsidR="00101824" w:rsidRPr="00CE1C99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DFA7A25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D2C8FB8" w14:textId="77777777" w:rsidR="00101824" w:rsidRDefault="00101824" w:rsidP="001018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1925B1D" w14:textId="77777777" w:rsidR="00101824" w:rsidRDefault="00101824" w:rsidP="0010182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708AE855" w14:textId="7EAB40A2" w:rsidR="00101824" w:rsidRDefault="00101824"/>
                  </w:txbxContent>
                </v:textbox>
                <w10:wrap type="square"/>
              </v:shape>
            </w:pict>
          </mc:Fallback>
        </mc:AlternateContent>
      </w:r>
      <w:r w:rsidR="00E9784C" w:rsidRPr="00AB1CD1">
        <w:rPr>
          <w:b/>
          <w:bCs/>
          <w:sz w:val="36"/>
          <w:szCs w:val="36"/>
          <w:u w:val="single"/>
        </w:rPr>
        <w:t>One To One Bidirectional</w:t>
      </w:r>
    </w:p>
    <w:p w14:paraId="72E41484" w14:textId="7BE35524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572FD01A" w14:textId="101E03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0507648" w14:textId="193E34E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0714B07E" w14:textId="20E9829D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9186E3A" w14:textId="3865545E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230BA605" w14:textId="58FD3ADF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660248F1" w14:textId="00B53340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427BCEBB" w14:textId="168B2D18" w:rsidR="00101824" w:rsidRDefault="00101824" w:rsidP="00E4554A">
      <w:pPr>
        <w:rPr>
          <w:b/>
          <w:bCs/>
          <w:sz w:val="26"/>
          <w:szCs w:val="26"/>
          <w:u w:val="single"/>
        </w:rPr>
      </w:pPr>
    </w:p>
    <w:p w14:paraId="1C770375" w14:textId="77777777" w:rsidR="00450E4A" w:rsidRPr="003C79A5" w:rsidRDefault="00450E4A" w:rsidP="00450E4A">
      <w:pPr>
        <w:rPr>
          <w:b/>
          <w:bCs/>
          <w:sz w:val="24"/>
          <w:szCs w:val="24"/>
          <w:u w:val="single"/>
        </w:rPr>
      </w:pPr>
      <w:r w:rsidRPr="003C79A5">
        <w:rPr>
          <w:b/>
          <w:bCs/>
          <w:sz w:val="24"/>
          <w:szCs w:val="24"/>
          <w:u w:val="single"/>
        </w:rPr>
        <w:t>Database Table Design</w:t>
      </w:r>
    </w:p>
    <w:p w14:paraId="35F43850" w14:textId="4B2E7DBB" w:rsidR="008E0A0D" w:rsidRDefault="0027620B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17A935DE" wp14:editId="2D347FEE">
            <wp:extent cx="2444750" cy="795381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791" cy="7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19050B5E" wp14:editId="117232D0">
            <wp:extent cx="1689100" cy="718441"/>
            <wp:effectExtent l="0" t="0" r="6350" b="571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711" cy="7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86F" w14:textId="316A55CC" w:rsidR="0027620B" w:rsidRDefault="004670C2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You can also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mentioned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ShoppingCart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class also.</w:t>
      </w:r>
    </w:p>
    <w:p w14:paraId="385C8335" w14:textId="77777777" w:rsidR="00433297" w:rsidRDefault="00433297" w:rsidP="00712E4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0E8517D" w14:textId="51488BB7" w:rsidR="0027620B" w:rsidRPr="00433297" w:rsidRDefault="00CE2B15" w:rsidP="00EC717B">
      <w:pPr>
        <w:ind w:left="1440" w:firstLine="720"/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</w:pPr>
      <w:r w:rsidRPr="00433297">
        <w:rPr>
          <w:rFonts w:ascii="Consolas" w:hAnsi="Consolas" w:cs="Consolas"/>
          <w:b/>
          <w:bCs/>
          <w:color w:val="000000"/>
          <w:sz w:val="32"/>
          <w:szCs w:val="32"/>
          <w:u w:val="single"/>
          <w:lang w:bidi="hi-IN"/>
        </w:rPr>
        <w:lastRenderedPageBreak/>
        <w:t>One To Many Unidirectional</w:t>
      </w:r>
    </w:p>
    <w:p w14:paraId="5E616437" w14:textId="1F3FA62D" w:rsidR="00797EF8" w:rsidRDefault="008E6D2A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FE12D1" wp14:editId="2538077B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</wp:posOffset>
                </wp:positionV>
                <wp:extent cx="2360930" cy="1917700"/>
                <wp:effectExtent l="0" t="0" r="1143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4CB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3EC802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2FD9EE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6C4EC7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1BB14D95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BF9FC4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04F537B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E4277EA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6FF2AD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1C5ED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96F2FEE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32A4CD1C" w14:textId="30B409BB" w:rsidR="008E6D2A" w:rsidRDefault="008E6D2A" w:rsidP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12D1" id="_x0000_s1030" type="#_x0000_t202" style="position:absolute;margin-left:304.5pt;margin-top:4.3pt;width:185.9pt;height:15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">
                <v:textbox>
                  <w:txbxContent>
                    <w:p w14:paraId="3AD54CB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3EC802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2FD9EE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6C4EC7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1BB14D95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BF9FC4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04F537B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E4277EA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6FF2AD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1C5ED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96F2FEE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32A4CD1C" w14:textId="30B409BB" w:rsidR="008E6D2A" w:rsidRDefault="008E6D2A" w:rsidP="008E6D2A"/>
                  </w:txbxContent>
                </v:textbox>
                <w10:wrap type="square"/>
              </v:shape>
            </w:pict>
          </mc:Fallback>
        </mc:AlternateContent>
      </w:r>
      <w:r w:rsidRPr="008E6D2A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8DD0E" wp14:editId="062BC56A">
                <wp:simplePos x="0" y="0"/>
                <wp:positionH relativeFrom="column">
                  <wp:posOffset>63500</wp:posOffset>
                </wp:positionH>
                <wp:positionV relativeFrom="paragraph">
                  <wp:posOffset>54610</wp:posOffset>
                </wp:positionV>
                <wp:extent cx="3422650" cy="2559050"/>
                <wp:effectExtent l="0" t="0" r="254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D9D0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222F18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199AB21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1F46E2F6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7D7DC643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D2C02CE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7C748C7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E3CFC0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49D9A3F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D332679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E57C3A7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7F9B363" w14:textId="77777777" w:rsidR="008E6D2A" w:rsidRPr="00CE1C99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F9E9FF2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5163AF03" w14:textId="33E83DFB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783DDBF4" w14:textId="77777777" w:rsidR="008E6D2A" w:rsidRDefault="008E6D2A" w:rsidP="008E6D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782C25FC" w14:textId="77777777" w:rsidR="008E6D2A" w:rsidRDefault="008E6D2A" w:rsidP="008E6D2A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2FFC02C2" w14:textId="2943E4D5" w:rsidR="008E6D2A" w:rsidRDefault="008E6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DD0E" id="_x0000_s1031" type="#_x0000_t202" style="position:absolute;margin-left:5pt;margin-top:4.3pt;width:269.5pt;height:20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ktEwIAACc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">
                <v:textbox>
                  <w:txbxContent>
                    <w:p w14:paraId="651AD9D0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222F18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199AB21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1F46E2F6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7D7DC643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D2C02CE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7C748C7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E3CFC0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49D9A3F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D332679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E57C3A7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7F9B363" w14:textId="77777777" w:rsidR="008E6D2A" w:rsidRPr="00CE1C99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D4D4D4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F9E9FF2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5163AF03" w14:textId="33E83DFB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783DDBF4" w14:textId="77777777" w:rsidR="008E6D2A" w:rsidRDefault="008E6D2A" w:rsidP="008E6D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782C25FC" w14:textId="77777777" w:rsidR="008E6D2A" w:rsidRDefault="008E6D2A" w:rsidP="008E6D2A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2FFC02C2" w14:textId="2943E4D5" w:rsidR="008E6D2A" w:rsidRDefault="008E6D2A"/>
                  </w:txbxContent>
                </v:textbox>
                <w10:wrap type="square"/>
              </v:shape>
            </w:pict>
          </mc:Fallback>
        </mc:AlternateContent>
      </w:r>
    </w:p>
    <w:p w14:paraId="34D8176E" w14:textId="656D9191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7E33645C" w14:textId="7B525133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DDE17BD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14A55CF7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E0C4309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CBDC786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18DBB8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85DB0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AA46DA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10FE57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504EF04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C69789C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3D2A134E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8E8CFC5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7772C13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5C21A" w14:textId="77777777" w:rsidR="00797EF8" w:rsidRDefault="00797EF8" w:rsidP="00F7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38CB575" w14:textId="081A25BF" w:rsidR="00F74FE4" w:rsidRDefault="00F74FE4" w:rsidP="00F74FE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C3DE398" w14:textId="65CB88D8" w:rsidR="00CD68DC" w:rsidRPr="00CD68DC" w:rsidRDefault="00CD68DC" w:rsidP="00CD68DC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CD68DC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4C4DBE5B" w14:textId="134CB580" w:rsidR="00CD68DC" w:rsidRDefault="00CD68DC" w:rsidP="00CD68DC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6A075A9B" wp14:editId="3D2DB61A">
            <wp:extent cx="2355850" cy="84455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542" cy="8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22E81CE5" wp14:editId="782AF6A8">
            <wp:extent cx="2465019" cy="844418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908" cy="8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noProof/>
        </w:rPr>
        <w:drawing>
          <wp:inline distT="0" distB="0" distL="0" distR="0" wp14:anchorId="61F4D2AA" wp14:editId="7C89CF1A">
            <wp:extent cx="1549400" cy="886337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558" cy="8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09A" w14:textId="585C3B64" w:rsidR="008C1867" w:rsidRPr="00232317" w:rsidRDefault="002A7D8D" w:rsidP="000510B7">
      <w:pPr>
        <w:ind w:left="1440" w:firstLine="720"/>
        <w:rPr>
          <w:b/>
          <w:bCs/>
          <w:sz w:val="26"/>
          <w:szCs w:val="26"/>
          <w:u w:val="single"/>
        </w:rPr>
      </w:pPr>
      <w:r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FCFD18" wp14:editId="742B7B8C">
                <wp:simplePos x="0" y="0"/>
                <wp:positionH relativeFrom="column">
                  <wp:posOffset>3517900</wp:posOffset>
                </wp:positionH>
                <wp:positionV relativeFrom="paragraph">
                  <wp:posOffset>384175</wp:posOffset>
                </wp:positionV>
                <wp:extent cx="3467100" cy="2317750"/>
                <wp:effectExtent l="0" t="0" r="1905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9719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6D8B97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"item_o2mb"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350599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3C888D6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Item {</w:t>
                            </w:r>
                          </w:p>
                          <w:p w14:paraId="5DA67D9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72C14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512A5A4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0D61B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10E60E7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4C4DE97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F9C23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3F83A53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@ManyToOne</w:t>
                            </w:r>
                          </w:p>
                          <w:p w14:paraId="74E2755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73B77A9" w14:textId="2EBB853C" w:rsidR="0018400B" w:rsidRDefault="0018400B" w:rsidP="0018400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FD18" id="_x0000_s1032" type="#_x0000_t202" style="position:absolute;left:0;text-align:left;margin-left:277pt;margin-top:30.25pt;width:273pt;height:18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">
                <v:textbox>
                  <w:txbxContent>
                    <w:p w14:paraId="2F89719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6D8B97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"item_o2mb"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350599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3C888D6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Item {</w:t>
                      </w:r>
                    </w:p>
                    <w:p w14:paraId="5DA67D9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72C14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512A5A4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0D61B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10E60E7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4C4DE97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F9C23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3F83A53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@ManyToOne</w:t>
                      </w:r>
                    </w:p>
                    <w:p w14:paraId="74E2755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73B77A9" w14:textId="2EBB853C" w:rsidR="0018400B" w:rsidRDefault="0018400B" w:rsidP="0018400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00B" w:rsidRPr="0018400B">
        <w:rPr>
          <w:rFonts w:ascii="Consolas" w:hAnsi="Consolas" w:cs="Consolas"/>
          <w:noProof/>
          <w:color w:val="646464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2DFF26" wp14:editId="1ED7CBF2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3390900" cy="29908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8CED2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4B335FE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"shopping_cart_o2mb"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A2B13B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</w:p>
                          <w:p w14:paraId="41A0F18F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565FC1C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3298FBE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204B140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7910A00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0DD89DE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A2DE9DA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E71289C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62FCF66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63345704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9FB21EC" w14:textId="77777777" w:rsidR="0018400B" w:rsidRPr="00CE1C99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OneToMany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</w:t>
                            </w:r>
                          </w:p>
                          <w:p w14:paraId="62514308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mappedBy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shoppingCart</w:t>
                            </w:r>
                            <w:proofErr w:type="spellEnd"/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 w:rsidRPr="00CE1C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6A22E89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Set&lt;Item&gt;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</w:p>
                          <w:p w14:paraId="6285841D" w14:textId="45C02041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HashSet&lt;Item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372A3031" w14:textId="77777777" w:rsidR="0018400B" w:rsidRDefault="0018400B" w:rsidP="001840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887919A" w14:textId="77777777" w:rsidR="0018400B" w:rsidRDefault="0018400B" w:rsidP="0018400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1B34C439" w14:textId="225BD6DD" w:rsidR="0018400B" w:rsidRDefault="001840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FF26" id="_x0000_s1033" type="#_x0000_t202" style="position:absolute;left:0;text-align:left;margin-left:0;margin-top:26.75pt;width:267pt;height:2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">
                <v:textbox>
                  <w:txbxContent>
                    <w:p w14:paraId="6AC8CED2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4B335FE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"shopping_cart_o2mb"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A2B13B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</w:p>
                    <w:p w14:paraId="41A0F18F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565FC1C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3298FBE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204B140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7910A00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0DD89DE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A2DE9DA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E71289C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62FCF66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63345704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9FB21EC" w14:textId="77777777" w:rsidR="0018400B" w:rsidRPr="00CE1C99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OneToMany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</w:t>
                      </w:r>
                    </w:p>
                    <w:p w14:paraId="62514308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mappedBy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proofErr w:type="spellStart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shoppingCart</w:t>
                      </w:r>
                      <w:proofErr w:type="spellEnd"/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</w:t>
                      </w:r>
                      <w:r w:rsidRPr="00CE1C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6A22E89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Set&lt;Item&gt;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</w:p>
                    <w:p w14:paraId="6285841D" w14:textId="45C02041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HashSet&lt;Item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372A3031" w14:textId="77777777" w:rsidR="0018400B" w:rsidRDefault="0018400B" w:rsidP="001840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887919A" w14:textId="77777777" w:rsidR="0018400B" w:rsidRDefault="0018400B" w:rsidP="0018400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1B34C439" w14:textId="225BD6DD" w:rsidR="0018400B" w:rsidRDefault="0018400B"/>
                  </w:txbxContent>
                </v:textbox>
                <w10:wrap type="square"/>
              </v:shape>
            </w:pict>
          </mc:Fallback>
        </mc:AlternateContent>
      </w:r>
      <w:r w:rsidR="00232317" w:rsidRPr="008E6D2A">
        <w:rPr>
          <w:b/>
          <w:bCs/>
          <w:sz w:val="32"/>
          <w:szCs w:val="32"/>
          <w:u w:val="single"/>
        </w:rPr>
        <w:t>One To Many Bidirectional</w:t>
      </w:r>
    </w:p>
    <w:p w14:paraId="6856B8DC" w14:textId="1E69F7C2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04EE0B0C" w14:textId="39344954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66903D96" w14:textId="46DCEB7F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0FA0626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45033EF5" w14:textId="77777777" w:rsidR="008E6D2A" w:rsidRDefault="008E6D2A" w:rsidP="0023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1B9745C" w14:textId="70B91E12" w:rsidR="003B4B29" w:rsidRPr="003F4D7F" w:rsidRDefault="003B4B29" w:rsidP="0023231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3F4D7F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777BC960" w14:textId="28EBF9DC" w:rsidR="009011BC" w:rsidRDefault="007E1EB6" w:rsidP="00232317">
      <w:r>
        <w:rPr>
          <w:noProof/>
        </w:rPr>
        <w:drawing>
          <wp:inline distT="0" distB="0" distL="0" distR="0" wp14:anchorId="0D39F355" wp14:editId="44DFD9A0">
            <wp:extent cx="2514600" cy="906624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322" cy="9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06EC12A" wp14:editId="4F8C8F48">
            <wp:extent cx="2374900" cy="914921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026" cy="9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376" w14:textId="51BBA6D9" w:rsidR="007E1EB6" w:rsidRDefault="007E1EB6" w:rsidP="00232317"/>
    <w:p w14:paraId="36FC1EE1" w14:textId="741D7DEB" w:rsidR="00AD41D5" w:rsidRPr="00D04DBE" w:rsidRDefault="00AD41D5" w:rsidP="006653B6">
      <w:pPr>
        <w:ind w:left="2160" w:firstLine="720"/>
        <w:rPr>
          <w:b/>
          <w:bCs/>
          <w:sz w:val="28"/>
          <w:szCs w:val="28"/>
          <w:u w:val="single"/>
        </w:rPr>
      </w:pPr>
      <w:r w:rsidRPr="00D04DBE">
        <w:rPr>
          <w:b/>
          <w:bCs/>
          <w:sz w:val="28"/>
          <w:szCs w:val="28"/>
          <w:u w:val="single"/>
        </w:rPr>
        <w:lastRenderedPageBreak/>
        <w:t>Man</w:t>
      </w:r>
      <w:r w:rsidRPr="00D04DBE">
        <w:rPr>
          <w:b/>
          <w:bCs/>
          <w:sz w:val="30"/>
          <w:szCs w:val="30"/>
          <w:u w:val="single"/>
        </w:rPr>
        <w:t>y 2 Many Unidirectional</w:t>
      </w:r>
    </w:p>
    <w:p w14:paraId="0BA90358" w14:textId="289F76D6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1636E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1636EF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  <w:r w:rsidR="001636E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6DF2002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7FC2F4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20ADCA3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633BF0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35477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036FBA" w14:textId="3F7F4719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Author Class</w:t>
      </w:r>
    </w:p>
    <w:p w14:paraId="13E2281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6279A18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4F71F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D41C79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551E9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82FEB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E7187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46AB983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3D5BCFC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063DC7A7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B210F6A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B747A" w14:textId="0E58FC66" w:rsidR="00D11C25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7949B3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0F7E5145" w14:textId="16A471C8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0D603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0D603C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  <w:r w:rsidR="000D603C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</w:p>
    <w:p w14:paraId="7C008BEB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C04BDFE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1CF98A6C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C402036" w14:textId="2B317C5C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53C41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Book class</w:t>
      </w:r>
    </w:p>
    <w:p w14:paraId="33207C54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E6BA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847D92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4D221B6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63F28D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5CBDDF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ED0C20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F6E1B1" w14:textId="77777777" w:rsidR="00D53C41" w:rsidRDefault="00D53C41" w:rsidP="00D53C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F4D4B9" w14:textId="77777777" w:rsidR="00D53C41" w:rsidRDefault="00D53C41" w:rsidP="00D5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2E5F37B5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Repository</w:t>
      </w:r>
    </w:p>
    <w:p w14:paraId="15E8DAF8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2125291F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7599D" w14:textId="77777777" w:rsidR="00D249D3" w:rsidRDefault="00D249D3" w:rsidP="00D249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8CAB25" w14:textId="4E9E7752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p w14:paraId="55C9BA5A" w14:textId="1C1A1933" w:rsidR="000E69FC" w:rsidRDefault="000E69FC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Testing Method</w:t>
      </w:r>
    </w:p>
    <w:p w14:paraId="34C55D4B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98C6C3" w14:textId="0B1866F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0DE961" w14:textId="423275A2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"Book-2"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"Book-3"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BEED1A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9AE780" w14:textId="24D79D46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AFBFF1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7633AFF" w14:textId="7EB93C99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DB21B1" w14:textId="2356C64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Set.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"Book-4"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"Book-5"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"Book-6"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A8455B" w14:textId="5302303E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7958D0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50EDDC" w14:textId="1601A42D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C1B4ED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46B96F" w14:textId="58040A2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44B00A" w14:textId="61FEE808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224BDE" w14:textId="77777777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2C5747D" w14:textId="24A9E47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12CE87" w14:textId="24AF2405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89F932" w14:textId="6E0590EB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029B913" w14:textId="6695794C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.getBooks(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BADD36F" w14:textId="0F5B4CD4" w:rsidR="000E69FC" w:rsidRDefault="000E69FC" w:rsidP="000E69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FEC32B" w14:textId="77777777" w:rsidR="00D11C25" w:rsidRDefault="00D11C25" w:rsidP="009B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</w:p>
    <w:tbl>
      <w:tblPr>
        <w:tblpPr w:leftFromText="180" w:rightFromText="180" w:vertAnchor="text" w:horzAnchor="page" w:tblpX="5401" w:tblpY="42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41"/>
      </w:tblGrid>
      <w:tr w:rsidR="00EF284E" w:rsidRPr="00A45780" w14:paraId="113710A5" w14:textId="77777777" w:rsidTr="00EF28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4FE7763" w14:textId="77777777" w:rsidR="00EF284E" w:rsidRPr="00A45780" w:rsidRDefault="00EF284E" w:rsidP="00EF28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</w:t>
            </w:r>
            <w:proofErr w:type="spellStart"/>
            <w:r>
              <w:rPr>
                <w:b/>
                <w:bCs/>
              </w:rPr>
              <w:t>author_book</w:t>
            </w:r>
            <w:proofErr w:type="spellEnd"/>
          </w:p>
        </w:tc>
      </w:tr>
      <w:tr w:rsidR="00EF284E" w:rsidRPr="00A45780" w14:paraId="4504F805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5134" w14:textId="77777777" w:rsidR="00EF284E" w:rsidRPr="00A45780" w:rsidRDefault="00EF284E" w:rsidP="00EF284E">
            <w:pPr>
              <w:rPr>
                <w:b/>
                <w:bCs/>
              </w:rPr>
            </w:pPr>
            <w:r w:rsidRPr="00A45780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23E5E167" w14:textId="77777777" w:rsidR="00EF284E" w:rsidRPr="00A45780" w:rsidRDefault="00EF284E" w:rsidP="00EF284E">
            <w:pPr>
              <w:rPr>
                <w:b/>
                <w:bCs/>
              </w:rPr>
            </w:pPr>
            <w:proofErr w:type="spellStart"/>
            <w:r w:rsidRPr="00A45780">
              <w:rPr>
                <w:b/>
                <w:bCs/>
              </w:rPr>
              <w:t>book_id</w:t>
            </w:r>
            <w:proofErr w:type="spellEnd"/>
            <w:r w:rsidRPr="00A45780">
              <w:rPr>
                <w:b/>
                <w:bCs/>
              </w:rPr>
              <w:t xml:space="preserve"> </w:t>
            </w:r>
          </w:p>
        </w:tc>
      </w:tr>
      <w:tr w:rsidR="00EF284E" w:rsidRPr="00A45780" w14:paraId="69EC645D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BC38" w14:textId="77777777" w:rsidR="00EF284E" w:rsidRPr="00A45780" w:rsidRDefault="00EF284E" w:rsidP="00EF284E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59609978" w14:textId="77777777" w:rsidR="00EF284E" w:rsidRPr="00A45780" w:rsidRDefault="00EF284E" w:rsidP="00EF284E">
            <w:r w:rsidRPr="00A45780">
              <w:t>1</w:t>
            </w:r>
          </w:p>
        </w:tc>
      </w:tr>
      <w:tr w:rsidR="00EF284E" w:rsidRPr="00A45780" w14:paraId="7D49A757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2079" w14:textId="77777777" w:rsidR="00EF284E" w:rsidRPr="00A45780" w:rsidRDefault="00EF284E" w:rsidP="00EF284E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3A918FE2" w14:textId="77777777" w:rsidR="00EF284E" w:rsidRPr="00A45780" w:rsidRDefault="00EF284E" w:rsidP="00EF284E">
            <w:r w:rsidRPr="00A45780">
              <w:t>2</w:t>
            </w:r>
          </w:p>
        </w:tc>
      </w:tr>
      <w:tr w:rsidR="00EF284E" w:rsidRPr="00A45780" w14:paraId="68839050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B76F" w14:textId="77777777" w:rsidR="00EF284E" w:rsidRPr="00A45780" w:rsidRDefault="00EF284E" w:rsidP="00EF284E">
            <w:r w:rsidRPr="00A45780">
              <w:t>52</w:t>
            </w:r>
          </w:p>
        </w:tc>
        <w:tc>
          <w:tcPr>
            <w:tcW w:w="0" w:type="auto"/>
            <w:vAlign w:val="center"/>
            <w:hideMark/>
          </w:tcPr>
          <w:p w14:paraId="297AD67F" w14:textId="77777777" w:rsidR="00EF284E" w:rsidRPr="00A45780" w:rsidRDefault="00EF284E" w:rsidP="00EF284E">
            <w:r w:rsidRPr="00A45780">
              <w:t>3</w:t>
            </w:r>
          </w:p>
        </w:tc>
      </w:tr>
      <w:tr w:rsidR="00EF284E" w:rsidRPr="00A45780" w14:paraId="177B311C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4686" w14:textId="77777777" w:rsidR="00EF284E" w:rsidRPr="00A45780" w:rsidRDefault="00EF284E" w:rsidP="00EF284E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48524704" w14:textId="77777777" w:rsidR="00EF284E" w:rsidRPr="00A45780" w:rsidRDefault="00EF284E" w:rsidP="00EF284E">
            <w:r w:rsidRPr="00A45780">
              <w:t>4</w:t>
            </w:r>
          </w:p>
        </w:tc>
      </w:tr>
      <w:tr w:rsidR="00EF284E" w:rsidRPr="00A45780" w14:paraId="2B99E774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7ABAD" w14:textId="77777777" w:rsidR="00EF284E" w:rsidRPr="00A45780" w:rsidRDefault="00EF284E" w:rsidP="00EF284E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63220801" w14:textId="77777777" w:rsidR="00EF284E" w:rsidRPr="00A45780" w:rsidRDefault="00EF284E" w:rsidP="00EF284E">
            <w:r w:rsidRPr="00A45780">
              <w:t>5</w:t>
            </w:r>
          </w:p>
        </w:tc>
      </w:tr>
      <w:tr w:rsidR="00EF284E" w:rsidRPr="00A45780" w14:paraId="1F784297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25DB" w14:textId="77777777" w:rsidR="00EF284E" w:rsidRPr="00A45780" w:rsidRDefault="00EF284E" w:rsidP="00EF284E">
            <w:r w:rsidRPr="00A45780">
              <w:t>53</w:t>
            </w:r>
          </w:p>
        </w:tc>
        <w:tc>
          <w:tcPr>
            <w:tcW w:w="0" w:type="auto"/>
            <w:vAlign w:val="center"/>
            <w:hideMark/>
          </w:tcPr>
          <w:p w14:paraId="26261ECC" w14:textId="77777777" w:rsidR="00EF284E" w:rsidRPr="00A45780" w:rsidRDefault="00EF284E" w:rsidP="00EF284E">
            <w:r w:rsidRPr="00A45780">
              <w:t>6</w:t>
            </w:r>
          </w:p>
        </w:tc>
      </w:tr>
    </w:tbl>
    <w:p w14:paraId="3E51E6C2" w14:textId="39D06CDF" w:rsidR="00AD41D5" w:rsidRPr="00EE0B05" w:rsidRDefault="00AD41D5" w:rsidP="00232317">
      <w:pPr>
        <w:rPr>
          <w:b/>
          <w:bCs/>
          <w:sz w:val="26"/>
          <w:szCs w:val="26"/>
          <w:u w:val="single"/>
        </w:rPr>
      </w:pPr>
      <w:r w:rsidRPr="00EE0B05">
        <w:rPr>
          <w:b/>
          <w:bCs/>
          <w:sz w:val="26"/>
          <w:szCs w:val="26"/>
          <w:u w:val="single"/>
        </w:rPr>
        <w:t>Database Table Design</w:t>
      </w:r>
    </w:p>
    <w:tbl>
      <w:tblPr>
        <w:tblpPr w:leftFromText="180" w:rightFromText="180" w:vertAnchor="text" w:horzAnchor="margin" w:tblpY="-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440"/>
      </w:tblGrid>
      <w:tr w:rsidR="00EF284E" w:rsidRPr="006D4D75" w14:paraId="1E2A7C10" w14:textId="77777777" w:rsidTr="00EF28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DB1EEFF" w14:textId="77777777" w:rsidR="00EF284E" w:rsidRPr="006D4D75" w:rsidRDefault="00EF284E" w:rsidP="00EF284E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EF284E" w:rsidRPr="006D4D75" w14:paraId="6A2F9FCC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39F8" w14:textId="77777777" w:rsidR="00EF284E" w:rsidRPr="006D4D75" w:rsidRDefault="00EF284E" w:rsidP="00EF284E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14AB5DC" w14:textId="77777777" w:rsidR="00EF284E" w:rsidRPr="006D4D75" w:rsidRDefault="00EF284E" w:rsidP="00EF284E">
            <w:pPr>
              <w:rPr>
                <w:b/>
                <w:bCs/>
              </w:rPr>
            </w:pPr>
            <w:r w:rsidRPr="006D4D75">
              <w:rPr>
                <w:b/>
                <w:bCs/>
              </w:rPr>
              <w:t xml:space="preserve">name </w:t>
            </w:r>
          </w:p>
        </w:tc>
      </w:tr>
      <w:tr w:rsidR="00EF284E" w:rsidRPr="006D4D75" w14:paraId="6C5AF4B0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3E02" w14:textId="77777777" w:rsidR="00EF284E" w:rsidRPr="006D4D75" w:rsidRDefault="00EF284E" w:rsidP="00EF284E">
            <w:r w:rsidRPr="006D4D75">
              <w:t>52</w:t>
            </w:r>
          </w:p>
        </w:tc>
        <w:tc>
          <w:tcPr>
            <w:tcW w:w="0" w:type="auto"/>
            <w:vAlign w:val="center"/>
            <w:hideMark/>
          </w:tcPr>
          <w:p w14:paraId="16E1B7F5" w14:textId="77777777" w:rsidR="00EF284E" w:rsidRPr="006D4D75" w:rsidRDefault="00EF284E" w:rsidP="00EF284E">
            <w:r w:rsidRPr="006D4D75">
              <w:t>Author-1</w:t>
            </w:r>
          </w:p>
        </w:tc>
      </w:tr>
      <w:tr w:rsidR="00EF284E" w:rsidRPr="006D4D75" w14:paraId="7D23481B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9F719" w14:textId="77777777" w:rsidR="00EF284E" w:rsidRPr="006D4D75" w:rsidRDefault="00EF284E" w:rsidP="00EF284E">
            <w:r w:rsidRPr="006D4D75">
              <w:t>53</w:t>
            </w:r>
          </w:p>
        </w:tc>
        <w:tc>
          <w:tcPr>
            <w:tcW w:w="0" w:type="auto"/>
            <w:vAlign w:val="center"/>
            <w:hideMark/>
          </w:tcPr>
          <w:p w14:paraId="14398155" w14:textId="77777777" w:rsidR="00EF284E" w:rsidRPr="006D4D75" w:rsidRDefault="00EF284E" w:rsidP="00EF284E">
            <w:r w:rsidRPr="006D4D75">
              <w:t>Author-2</w:t>
            </w:r>
          </w:p>
        </w:tc>
      </w:tr>
    </w:tbl>
    <w:tbl>
      <w:tblPr>
        <w:tblpPr w:leftFromText="180" w:rightFromText="180" w:vertAnchor="text" w:horzAnchor="page" w:tblpX="2921" w:tblpY="-2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314"/>
      </w:tblGrid>
      <w:tr w:rsidR="00EF284E" w:rsidRPr="00AA1F8A" w14:paraId="0B374DC3" w14:textId="77777777" w:rsidTr="00EF28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9D4290A" w14:textId="77777777" w:rsidR="00EF284E" w:rsidRPr="00AA1F8A" w:rsidRDefault="00EF284E" w:rsidP="00EF284E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EF284E" w:rsidRPr="00AA1F8A" w14:paraId="019AE555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DF3F" w14:textId="77777777" w:rsidR="00EF284E" w:rsidRPr="00AA1F8A" w:rsidRDefault="00EF284E" w:rsidP="00EF284E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6B75093" w14:textId="77777777" w:rsidR="00EF284E" w:rsidRPr="00AA1F8A" w:rsidRDefault="00EF284E" w:rsidP="00EF284E">
            <w:pPr>
              <w:rPr>
                <w:b/>
                <w:bCs/>
              </w:rPr>
            </w:pPr>
            <w:r w:rsidRPr="00AA1F8A">
              <w:rPr>
                <w:b/>
                <w:bCs/>
              </w:rPr>
              <w:t xml:space="preserve">title </w:t>
            </w:r>
          </w:p>
        </w:tc>
      </w:tr>
      <w:tr w:rsidR="00EF284E" w:rsidRPr="00AA1F8A" w14:paraId="1C609D13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C9DC2" w14:textId="77777777" w:rsidR="00EF284E" w:rsidRPr="00AA1F8A" w:rsidRDefault="00EF284E" w:rsidP="00EF284E">
            <w:r w:rsidRPr="00AA1F8A">
              <w:t>1</w:t>
            </w:r>
          </w:p>
        </w:tc>
        <w:tc>
          <w:tcPr>
            <w:tcW w:w="0" w:type="auto"/>
            <w:vAlign w:val="center"/>
            <w:hideMark/>
          </w:tcPr>
          <w:p w14:paraId="321CF7F1" w14:textId="77777777" w:rsidR="00EF284E" w:rsidRPr="00AA1F8A" w:rsidRDefault="00EF284E" w:rsidP="00EF284E">
            <w:r w:rsidRPr="00AA1F8A">
              <w:t>Book-2</w:t>
            </w:r>
          </w:p>
        </w:tc>
      </w:tr>
      <w:tr w:rsidR="00EF284E" w:rsidRPr="00AA1F8A" w14:paraId="3D8BB5E7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6ACCB" w14:textId="77777777" w:rsidR="00EF284E" w:rsidRPr="00AA1F8A" w:rsidRDefault="00EF284E" w:rsidP="00EF284E">
            <w:r w:rsidRPr="00AA1F8A">
              <w:t>2</w:t>
            </w:r>
          </w:p>
        </w:tc>
        <w:tc>
          <w:tcPr>
            <w:tcW w:w="0" w:type="auto"/>
            <w:vAlign w:val="center"/>
            <w:hideMark/>
          </w:tcPr>
          <w:p w14:paraId="00CFC380" w14:textId="77777777" w:rsidR="00EF284E" w:rsidRPr="00AA1F8A" w:rsidRDefault="00EF284E" w:rsidP="00EF284E">
            <w:r w:rsidRPr="00AA1F8A">
              <w:t>Book-3</w:t>
            </w:r>
          </w:p>
        </w:tc>
      </w:tr>
      <w:tr w:rsidR="00EF284E" w:rsidRPr="00AA1F8A" w14:paraId="5AF81C62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E45CC" w14:textId="77777777" w:rsidR="00EF284E" w:rsidRPr="00AA1F8A" w:rsidRDefault="00EF284E" w:rsidP="00EF284E">
            <w:r w:rsidRPr="00AA1F8A">
              <w:t>3</w:t>
            </w:r>
          </w:p>
        </w:tc>
        <w:tc>
          <w:tcPr>
            <w:tcW w:w="0" w:type="auto"/>
            <w:vAlign w:val="center"/>
            <w:hideMark/>
          </w:tcPr>
          <w:p w14:paraId="0B58711D" w14:textId="77777777" w:rsidR="00EF284E" w:rsidRPr="00AA1F8A" w:rsidRDefault="00EF284E" w:rsidP="00EF284E">
            <w:r w:rsidRPr="00AA1F8A">
              <w:t>Book-1</w:t>
            </w:r>
          </w:p>
        </w:tc>
      </w:tr>
      <w:tr w:rsidR="00EF284E" w:rsidRPr="00AA1F8A" w14:paraId="467329EF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B3F0" w14:textId="77777777" w:rsidR="00EF284E" w:rsidRPr="00AA1F8A" w:rsidRDefault="00EF284E" w:rsidP="00EF284E">
            <w:r w:rsidRPr="00AA1F8A">
              <w:t>4</w:t>
            </w:r>
          </w:p>
        </w:tc>
        <w:tc>
          <w:tcPr>
            <w:tcW w:w="0" w:type="auto"/>
            <w:vAlign w:val="center"/>
            <w:hideMark/>
          </w:tcPr>
          <w:p w14:paraId="07B50450" w14:textId="77777777" w:rsidR="00EF284E" w:rsidRPr="00AA1F8A" w:rsidRDefault="00EF284E" w:rsidP="00EF284E">
            <w:r w:rsidRPr="00AA1F8A">
              <w:t>Book-6</w:t>
            </w:r>
          </w:p>
        </w:tc>
      </w:tr>
      <w:tr w:rsidR="00EF284E" w:rsidRPr="00AA1F8A" w14:paraId="2E2D50E5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8A7E" w14:textId="77777777" w:rsidR="00EF284E" w:rsidRPr="00AA1F8A" w:rsidRDefault="00EF284E" w:rsidP="00EF284E">
            <w:r w:rsidRPr="00AA1F8A">
              <w:t>5</w:t>
            </w:r>
          </w:p>
        </w:tc>
        <w:tc>
          <w:tcPr>
            <w:tcW w:w="0" w:type="auto"/>
            <w:vAlign w:val="center"/>
            <w:hideMark/>
          </w:tcPr>
          <w:p w14:paraId="20F9E75B" w14:textId="77777777" w:rsidR="00EF284E" w:rsidRPr="00AA1F8A" w:rsidRDefault="00EF284E" w:rsidP="00EF284E">
            <w:r w:rsidRPr="00AA1F8A">
              <w:t>Book-4</w:t>
            </w:r>
          </w:p>
        </w:tc>
      </w:tr>
      <w:tr w:rsidR="00EF284E" w:rsidRPr="00AA1F8A" w14:paraId="2C49C4D8" w14:textId="77777777" w:rsidTr="00EF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3BEF" w14:textId="77777777" w:rsidR="00EF284E" w:rsidRPr="00AA1F8A" w:rsidRDefault="00EF284E" w:rsidP="00EF284E">
            <w:r w:rsidRPr="00AA1F8A">
              <w:t>6</w:t>
            </w:r>
          </w:p>
        </w:tc>
        <w:tc>
          <w:tcPr>
            <w:tcW w:w="0" w:type="auto"/>
            <w:vAlign w:val="center"/>
            <w:hideMark/>
          </w:tcPr>
          <w:p w14:paraId="6158F206" w14:textId="77777777" w:rsidR="00EF284E" w:rsidRPr="00AA1F8A" w:rsidRDefault="00EF284E" w:rsidP="00EF284E">
            <w:r w:rsidRPr="00AA1F8A">
              <w:t>Book-5</w:t>
            </w:r>
          </w:p>
        </w:tc>
      </w:tr>
    </w:tbl>
    <w:p w14:paraId="31BEA1F6" w14:textId="4785DE29" w:rsidR="00A95DFE" w:rsidRDefault="008C1642" w:rsidP="00A95DFE">
      <w:r>
        <w:t xml:space="preserve">   </w:t>
      </w:r>
      <w:r>
        <w:tab/>
      </w:r>
      <w:r>
        <w:tab/>
      </w:r>
    </w:p>
    <w:p w14:paraId="7AD20C30" w14:textId="77777777" w:rsidR="00A95DFE" w:rsidRDefault="00A95DFE" w:rsidP="00A95DFE"/>
    <w:p w14:paraId="0BED81AE" w14:textId="3303CDEB" w:rsidR="00AD41D5" w:rsidRDefault="00AD41D5" w:rsidP="00232317"/>
    <w:p w14:paraId="74FFFAAD" w14:textId="77777777" w:rsidR="00661B9D" w:rsidRDefault="00661B9D" w:rsidP="002024A0">
      <w:pPr>
        <w:rPr>
          <w:b/>
          <w:bCs/>
          <w:sz w:val="26"/>
          <w:szCs w:val="26"/>
          <w:u w:val="single"/>
        </w:rPr>
      </w:pPr>
    </w:p>
    <w:p w14:paraId="481A0CF0" w14:textId="77777777" w:rsidR="008C1642" w:rsidRDefault="008C1642" w:rsidP="002024A0">
      <w:pPr>
        <w:rPr>
          <w:b/>
          <w:bCs/>
          <w:sz w:val="30"/>
          <w:szCs w:val="30"/>
          <w:u w:val="single"/>
        </w:rPr>
      </w:pPr>
    </w:p>
    <w:p w14:paraId="770A5B42" w14:textId="77777777" w:rsidR="00EF284E" w:rsidRDefault="00EF284E" w:rsidP="008C1642"/>
    <w:p w14:paraId="5884895B" w14:textId="77777777" w:rsidR="00EF284E" w:rsidRDefault="00EF284E" w:rsidP="008C1642"/>
    <w:p w14:paraId="7D4C83F9" w14:textId="77777777" w:rsidR="00EF284E" w:rsidRDefault="00EF284E" w:rsidP="008C1642"/>
    <w:p w14:paraId="0F2B2F50" w14:textId="77777777" w:rsidR="00EF284E" w:rsidRDefault="00EF284E" w:rsidP="008C1642"/>
    <w:p w14:paraId="65447D00" w14:textId="77777777" w:rsidR="00EF284E" w:rsidRDefault="00EF284E" w:rsidP="008C1642"/>
    <w:p w14:paraId="4A4EDFF4" w14:textId="192CC313" w:rsidR="008C1642" w:rsidRPr="00CC1E3D" w:rsidRDefault="008C1642" w:rsidP="008C1642">
      <w:pPr>
        <w:rPr>
          <w:rFonts w:ascii="Baskerville Old Face" w:hAnsi="Baskerville Old Face"/>
          <w:b/>
          <w:bCs/>
          <w:sz w:val="24"/>
          <w:szCs w:val="24"/>
        </w:rPr>
      </w:pPr>
      <w:r w:rsidRPr="00CC1E3D">
        <w:rPr>
          <w:rFonts w:ascii="Baskerville Old Face" w:hAnsi="Baskerville Old Face"/>
          <w:b/>
          <w:bCs/>
          <w:sz w:val="24"/>
          <w:szCs w:val="24"/>
        </w:rPr>
        <w:t>To make a single query to avoid N+1 issue, you can modify like this.</w:t>
      </w:r>
    </w:p>
    <w:p w14:paraId="4EF260B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3762F57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2803000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53489" w14:textId="77777777" w:rsidR="008C1642" w:rsidRPr="000C205A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0C205A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0C205A">
        <w:rPr>
          <w:rFonts w:ascii="Consolas" w:hAnsi="Consolas"/>
          <w:b/>
          <w:bCs/>
          <w:color w:val="646464"/>
          <w:sz w:val="20"/>
          <w:szCs w:val="20"/>
        </w:rPr>
        <w:t>Query</w:t>
      </w:r>
      <w:r w:rsidRPr="000C205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C205A">
        <w:rPr>
          <w:rFonts w:ascii="Consolas" w:hAnsi="Consolas"/>
          <w:b/>
          <w:bCs/>
          <w:color w:val="2A00FF"/>
          <w:sz w:val="20"/>
          <w:szCs w:val="20"/>
        </w:rPr>
        <w:t xml:space="preserve">"select a from Author a join fetch </w:t>
      </w:r>
      <w:proofErr w:type="spellStart"/>
      <w:r w:rsidRPr="000C205A">
        <w:rPr>
          <w:rFonts w:ascii="Consolas" w:hAnsi="Consolas"/>
          <w:b/>
          <w:bCs/>
          <w:color w:val="2A00FF"/>
          <w:sz w:val="20"/>
          <w:szCs w:val="20"/>
        </w:rPr>
        <w:t>a.books</w:t>
      </w:r>
      <w:proofErr w:type="spellEnd"/>
      <w:r w:rsidRPr="000C205A">
        <w:rPr>
          <w:rFonts w:ascii="Consolas" w:hAnsi="Consolas"/>
          <w:b/>
          <w:bCs/>
          <w:color w:val="2A00FF"/>
          <w:sz w:val="20"/>
          <w:szCs w:val="20"/>
        </w:rPr>
        <w:t>"</w:t>
      </w:r>
      <w:r w:rsidRPr="000C205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C5D2863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335C9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930F01" w14:textId="77777777" w:rsidR="008C1642" w:rsidRDefault="008C1642" w:rsidP="008C1642"/>
    <w:p w14:paraId="3BB34892" w14:textId="77777777" w:rsidR="008C1642" w:rsidRPr="00297612" w:rsidRDefault="008C1642" w:rsidP="008C1642">
      <w:pPr>
        <w:rPr>
          <w:b/>
          <w:bCs/>
          <w:u w:val="single"/>
        </w:rPr>
      </w:pPr>
      <w:r w:rsidRPr="00297612">
        <w:rPr>
          <w:b/>
          <w:bCs/>
          <w:u w:val="single"/>
        </w:rPr>
        <w:t>Testing method</w:t>
      </w:r>
    </w:p>
    <w:p w14:paraId="67F3CD26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1208EB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.getAuthorById</w:t>
      </w:r>
      <w:proofErr w:type="spellEnd"/>
      <w:r>
        <w:rPr>
          <w:rFonts w:ascii="Consolas" w:hAnsi="Consolas"/>
          <w:color w:val="000000"/>
          <w:sz w:val="20"/>
          <w:szCs w:val="20"/>
        </w:rPr>
        <w:t>(52L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ECD83E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30973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01251662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6D87071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385E536D" w14:textId="77777777" w:rsidR="008C1642" w:rsidRDefault="008C1642" w:rsidP="008C16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B7B72A" w14:textId="77777777" w:rsidR="00877F17" w:rsidRPr="002F0331" w:rsidRDefault="00877F17" w:rsidP="00877F17">
      <w:pPr>
        <w:rPr>
          <w:rFonts w:ascii="Baskerville Old Face" w:hAnsi="Baskerville Old Face"/>
          <w:sz w:val="24"/>
          <w:szCs w:val="24"/>
        </w:rPr>
      </w:pPr>
      <w:r w:rsidRPr="002F0331">
        <w:rPr>
          <w:rFonts w:ascii="Baskerville Old Face" w:hAnsi="Baskerville Old Face"/>
          <w:sz w:val="24"/>
          <w:szCs w:val="24"/>
        </w:rPr>
        <w:t xml:space="preserve">Similarly, you can also define @JoinTable, columns and inverse join columns in </w:t>
      </w:r>
      <w:r w:rsidRPr="002F0331">
        <w:rPr>
          <w:rFonts w:ascii="Baskerville Old Face" w:hAnsi="Baskerville Old Face"/>
          <w:b/>
          <w:bCs/>
          <w:sz w:val="24"/>
          <w:szCs w:val="24"/>
        </w:rPr>
        <w:t>book class</w:t>
      </w:r>
      <w:r w:rsidRPr="002F0331">
        <w:rPr>
          <w:rFonts w:ascii="Baskerville Old Face" w:hAnsi="Baskerville Old Face"/>
          <w:sz w:val="24"/>
          <w:szCs w:val="24"/>
        </w:rPr>
        <w:t>. The code is given below.</w:t>
      </w:r>
    </w:p>
    <w:p w14:paraId="30F943F4" w14:textId="6D7427D1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701B1">
        <w:rPr>
          <w:rFonts w:ascii="Consolas" w:hAnsi="Consolas"/>
          <w:color w:val="000000"/>
          <w:sz w:val="18"/>
          <w:szCs w:val="18"/>
        </w:rPr>
        <w:t xml:space="preserve"> Author {</w:t>
      </w:r>
    </w:p>
    <w:p w14:paraId="65B0A8AD" w14:textId="554539C1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ManyToMany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CascadeType.</w:t>
      </w:r>
      <w:r w:rsidRPr="009701B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>)</w:t>
      </w:r>
    </w:p>
    <w:p w14:paraId="4543E82A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701B1">
        <w:rPr>
          <w:rFonts w:ascii="Consolas" w:hAnsi="Consolas"/>
          <w:color w:val="000000"/>
          <w:sz w:val="18"/>
          <w:szCs w:val="18"/>
        </w:rPr>
        <w:t xml:space="preserve"> Set&lt;Book&gt; </w:t>
      </w:r>
      <w:proofErr w:type="gramStart"/>
      <w:r w:rsidRPr="009701B1">
        <w:rPr>
          <w:rFonts w:ascii="Consolas" w:hAnsi="Consolas"/>
          <w:color w:val="0000C0"/>
          <w:sz w:val="18"/>
          <w:szCs w:val="18"/>
        </w:rPr>
        <w:t>books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92E5BA3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</w:p>
    <w:p w14:paraId="627E67E3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701B1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String </w:t>
      </w:r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) {</w:t>
      </w:r>
    </w:p>
    <w:p w14:paraId="266449FB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701B1">
        <w:rPr>
          <w:rFonts w:ascii="Consolas" w:hAnsi="Consolas"/>
          <w:color w:val="000000"/>
          <w:sz w:val="18"/>
          <w:szCs w:val="18"/>
        </w:rPr>
        <w:t>.</w:t>
      </w:r>
      <w:r w:rsidRPr="009701B1">
        <w:rPr>
          <w:rFonts w:ascii="Consolas" w:hAnsi="Consolas"/>
          <w:color w:val="0000C0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076E5D7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>}</w:t>
      </w:r>
    </w:p>
    <w:p w14:paraId="1C5C6A22" w14:textId="77777777" w:rsidR="00877F17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>}</w:t>
      </w:r>
    </w:p>
    <w:p w14:paraId="57C7F722" w14:textId="77777777" w:rsidR="009701B1" w:rsidRPr="009701B1" w:rsidRDefault="009701B1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1FDB71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701B1">
        <w:rPr>
          <w:rFonts w:ascii="Consolas" w:hAnsi="Consolas"/>
          <w:color w:val="000000"/>
          <w:sz w:val="18"/>
          <w:szCs w:val="18"/>
        </w:rPr>
        <w:t xml:space="preserve"> Book {</w:t>
      </w:r>
    </w:p>
    <w:p w14:paraId="17324828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06F2A8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ManyToMany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CascadeType.</w:t>
      </w:r>
      <w:r w:rsidRPr="009701B1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>)</w:t>
      </w:r>
    </w:p>
    <w:p w14:paraId="489805DA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JoinTable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9701B1">
        <w:rPr>
          <w:rFonts w:ascii="Consolas" w:hAnsi="Consolas"/>
          <w:color w:val="2A00FF"/>
          <w:sz w:val="18"/>
          <w:szCs w:val="18"/>
        </w:rPr>
        <w:t>book_author</w:t>
      </w:r>
      <w:proofErr w:type="spellEnd"/>
      <w:r w:rsidRPr="009701B1">
        <w:rPr>
          <w:rFonts w:ascii="Consolas" w:hAnsi="Consolas"/>
          <w:color w:val="2A00FF"/>
          <w:sz w:val="18"/>
          <w:szCs w:val="18"/>
        </w:rPr>
        <w:t>"</w:t>
      </w:r>
      <w:r w:rsidRPr="009701B1">
        <w:rPr>
          <w:rFonts w:ascii="Consolas" w:hAnsi="Consolas"/>
          <w:color w:val="000000"/>
          <w:sz w:val="18"/>
          <w:szCs w:val="18"/>
        </w:rPr>
        <w:t xml:space="preserve">, </w:t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sym w:font="Wingdings" w:char="F0E7"/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r w:rsidRPr="009701B1">
        <w:rPr>
          <w:rFonts w:ascii="Consolas" w:hAnsi="Consolas"/>
          <w:b/>
          <w:bCs/>
          <w:color w:val="000000"/>
          <w:sz w:val="18"/>
          <w:szCs w:val="18"/>
        </w:rPr>
        <w:t>Book class we define @JoinTable</w:t>
      </w:r>
    </w:p>
    <w:p w14:paraId="0B25488D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joinColumns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JoinColumn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9701B1">
        <w:rPr>
          <w:rFonts w:ascii="Consolas" w:hAnsi="Consolas"/>
          <w:color w:val="2A00FF"/>
          <w:sz w:val="18"/>
          <w:szCs w:val="18"/>
        </w:rPr>
        <w:t>book_id</w:t>
      </w:r>
      <w:proofErr w:type="spellEnd"/>
      <w:r w:rsidRPr="009701B1">
        <w:rPr>
          <w:rFonts w:ascii="Consolas" w:hAnsi="Consolas"/>
          <w:color w:val="2A00FF"/>
          <w:sz w:val="18"/>
          <w:szCs w:val="18"/>
        </w:rPr>
        <w:t>"</w:t>
      </w:r>
      <w:r w:rsidRPr="009701B1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305D0039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701B1">
        <w:rPr>
          <w:rFonts w:ascii="Consolas" w:hAnsi="Consolas"/>
          <w:color w:val="000000"/>
          <w:sz w:val="18"/>
          <w:szCs w:val="18"/>
        </w:rPr>
        <w:t>inverseJoinColumns</w:t>
      </w:r>
      <w:proofErr w:type="spellEnd"/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r w:rsidRPr="009701B1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701B1">
        <w:rPr>
          <w:rFonts w:ascii="Consolas" w:hAnsi="Consolas"/>
          <w:color w:val="646464"/>
          <w:sz w:val="18"/>
          <w:szCs w:val="18"/>
        </w:rPr>
        <w:t>JoinColumn</w:t>
      </w:r>
      <w:r w:rsidRPr="009701B1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name = </w:t>
      </w:r>
      <w:r w:rsidRPr="009701B1">
        <w:rPr>
          <w:rFonts w:ascii="Consolas" w:hAnsi="Consolas"/>
          <w:color w:val="2A00FF"/>
          <w:sz w:val="18"/>
          <w:szCs w:val="18"/>
        </w:rPr>
        <w:t>"author_id"</w:t>
      </w:r>
      <w:r w:rsidRPr="009701B1">
        <w:rPr>
          <w:rFonts w:ascii="Consolas" w:hAnsi="Consolas"/>
          <w:color w:val="000000"/>
          <w:sz w:val="18"/>
          <w:szCs w:val="18"/>
        </w:rPr>
        <w:t>))</w:t>
      </w:r>
    </w:p>
    <w:p w14:paraId="7ADE4A9E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701B1">
        <w:rPr>
          <w:rFonts w:ascii="Consolas" w:hAnsi="Consolas"/>
          <w:color w:val="000000"/>
          <w:sz w:val="18"/>
          <w:szCs w:val="18"/>
        </w:rPr>
        <w:t xml:space="preserve"> Set&lt;Author&gt; </w:t>
      </w:r>
      <w:proofErr w:type="gramStart"/>
      <w:r w:rsidRPr="009701B1">
        <w:rPr>
          <w:rFonts w:ascii="Consolas" w:hAnsi="Consolas"/>
          <w:color w:val="0000C0"/>
          <w:sz w:val="18"/>
          <w:szCs w:val="18"/>
        </w:rPr>
        <w:t>authors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CE18D47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F5BCA1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01B1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9701B1">
        <w:rPr>
          <w:rFonts w:ascii="Consolas" w:hAnsi="Consolas"/>
          <w:color w:val="000000"/>
          <w:sz w:val="18"/>
          <w:szCs w:val="18"/>
        </w:rPr>
        <w:t>Book(</w:t>
      </w:r>
      <w:proofErr w:type="gramEnd"/>
      <w:r w:rsidRPr="009701B1">
        <w:rPr>
          <w:rFonts w:ascii="Consolas" w:hAnsi="Consolas"/>
          <w:color w:val="000000"/>
          <w:sz w:val="18"/>
          <w:szCs w:val="18"/>
        </w:rPr>
        <w:t xml:space="preserve">String </w:t>
      </w:r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) {</w:t>
      </w:r>
    </w:p>
    <w:p w14:paraId="75522C2D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color w:val="000000"/>
          <w:sz w:val="18"/>
          <w:szCs w:val="18"/>
        </w:rPr>
        <w:tab/>
      </w:r>
      <w:r w:rsidRPr="009701B1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701B1">
        <w:rPr>
          <w:rFonts w:ascii="Consolas" w:hAnsi="Consolas"/>
          <w:color w:val="000000"/>
          <w:sz w:val="18"/>
          <w:szCs w:val="18"/>
        </w:rPr>
        <w:t>.</w:t>
      </w:r>
      <w:r w:rsidRPr="009701B1">
        <w:rPr>
          <w:rFonts w:ascii="Consolas" w:hAnsi="Consolas"/>
          <w:color w:val="0000C0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9701B1">
        <w:rPr>
          <w:rFonts w:ascii="Consolas" w:hAnsi="Consolas"/>
          <w:color w:val="6A3E3E"/>
          <w:sz w:val="18"/>
          <w:szCs w:val="18"/>
        </w:rPr>
        <w:t>name</w:t>
      </w:r>
      <w:r w:rsidRPr="009701B1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C75A352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ab/>
        <w:t>}</w:t>
      </w:r>
    </w:p>
    <w:p w14:paraId="78076D0F" w14:textId="77777777" w:rsidR="00877F17" w:rsidRPr="009701B1" w:rsidRDefault="00877F17" w:rsidP="00877F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01B1">
        <w:rPr>
          <w:rFonts w:ascii="Consolas" w:hAnsi="Consolas"/>
          <w:color w:val="000000"/>
          <w:sz w:val="18"/>
          <w:szCs w:val="18"/>
        </w:rPr>
        <w:t>}</w:t>
      </w:r>
    </w:p>
    <w:tbl>
      <w:tblPr>
        <w:tblpPr w:leftFromText="180" w:rightFromText="180" w:vertAnchor="text" w:horzAnchor="page" w:tblpX="6391" w:tblpY="3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60"/>
      </w:tblGrid>
      <w:tr w:rsidR="00877F17" w:rsidRPr="003E1E29" w14:paraId="3C4F3355" w14:textId="77777777" w:rsidTr="005936AC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FEFC46C" w14:textId="77777777" w:rsidR="00877F17" w:rsidRPr="003E1E29" w:rsidRDefault="00877F17" w:rsidP="005936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Table Name: </w:t>
            </w:r>
            <w:proofErr w:type="spellStart"/>
            <w:r w:rsidRPr="003E1E29">
              <w:rPr>
                <w:b/>
                <w:bCs/>
              </w:rPr>
              <w:t>book_author</w:t>
            </w:r>
            <w:proofErr w:type="spellEnd"/>
          </w:p>
        </w:tc>
      </w:tr>
      <w:tr w:rsidR="00877F17" w:rsidRPr="003E1E29" w14:paraId="79588A9C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2463" w14:textId="77777777" w:rsidR="00877F17" w:rsidRPr="003E1E29" w:rsidRDefault="00877F17" w:rsidP="005936AC">
            <w:pPr>
              <w:rPr>
                <w:b/>
                <w:bCs/>
              </w:rPr>
            </w:pPr>
            <w:proofErr w:type="spellStart"/>
            <w:r w:rsidRPr="003E1E29">
              <w:rPr>
                <w:b/>
                <w:bCs/>
              </w:rPr>
              <w:t>book_id</w:t>
            </w:r>
            <w:proofErr w:type="spellEnd"/>
            <w:r w:rsidRPr="003E1E29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8DC202" w14:textId="77777777" w:rsidR="00877F17" w:rsidRPr="003E1E29" w:rsidRDefault="00877F17" w:rsidP="005936AC">
            <w:pPr>
              <w:rPr>
                <w:b/>
                <w:bCs/>
              </w:rPr>
            </w:pPr>
            <w:r w:rsidRPr="003E1E29">
              <w:rPr>
                <w:b/>
                <w:bCs/>
              </w:rPr>
              <w:t xml:space="preserve">author_id </w:t>
            </w:r>
          </w:p>
        </w:tc>
      </w:tr>
      <w:tr w:rsidR="00877F17" w:rsidRPr="003E1E29" w14:paraId="4F87BAE4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723D" w14:textId="77777777" w:rsidR="00877F17" w:rsidRPr="003E1E29" w:rsidRDefault="00877F17" w:rsidP="005936AC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758D79D4" w14:textId="77777777" w:rsidR="00877F17" w:rsidRPr="003E1E29" w:rsidRDefault="00877F17" w:rsidP="005936AC">
            <w:r w:rsidRPr="003E1E29">
              <w:t>1</w:t>
            </w:r>
          </w:p>
        </w:tc>
      </w:tr>
      <w:tr w:rsidR="00877F17" w:rsidRPr="003E1E29" w14:paraId="27267085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A6DB" w14:textId="77777777" w:rsidR="00877F17" w:rsidRPr="003E1E29" w:rsidRDefault="00877F17" w:rsidP="005936AC">
            <w:r w:rsidRPr="003E1E29">
              <w:t>1</w:t>
            </w:r>
          </w:p>
        </w:tc>
        <w:tc>
          <w:tcPr>
            <w:tcW w:w="0" w:type="auto"/>
            <w:vAlign w:val="center"/>
            <w:hideMark/>
          </w:tcPr>
          <w:p w14:paraId="6422D3DB" w14:textId="77777777" w:rsidR="00877F17" w:rsidRPr="003E1E29" w:rsidRDefault="00877F17" w:rsidP="005936AC">
            <w:r w:rsidRPr="003E1E29">
              <w:t>2</w:t>
            </w:r>
          </w:p>
        </w:tc>
      </w:tr>
    </w:tbl>
    <w:p w14:paraId="08B770BE" w14:textId="77777777" w:rsidR="00877F17" w:rsidRPr="005E3104" w:rsidRDefault="00877F17" w:rsidP="00877F17">
      <w:pPr>
        <w:rPr>
          <w:b/>
          <w:bCs/>
          <w:u w:val="single"/>
        </w:rPr>
      </w:pPr>
      <w:r w:rsidRPr="005E3104">
        <w:rPr>
          <w:b/>
          <w:bCs/>
          <w:u w:val="single"/>
        </w:rPr>
        <w:t>Database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506"/>
      </w:tblGrid>
      <w:tr w:rsidR="00877F17" w:rsidRPr="009971F2" w14:paraId="6A34791A" w14:textId="77777777" w:rsidTr="005936AC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06CD503" w14:textId="77777777" w:rsidR="00877F17" w:rsidRPr="009971F2" w:rsidRDefault="00877F17" w:rsidP="005936AC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877F17" w:rsidRPr="009971F2" w14:paraId="00CF7E97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D04E" w14:textId="77777777" w:rsidR="00877F17" w:rsidRPr="009971F2" w:rsidRDefault="00877F17" w:rsidP="005936AC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58424149" w14:textId="77777777" w:rsidR="00877F17" w:rsidRPr="009971F2" w:rsidRDefault="00877F17" w:rsidP="005936AC">
            <w:pPr>
              <w:rPr>
                <w:b/>
                <w:bCs/>
              </w:rPr>
            </w:pPr>
            <w:r w:rsidRPr="009971F2">
              <w:rPr>
                <w:b/>
                <w:bCs/>
              </w:rPr>
              <w:t xml:space="preserve">name </w:t>
            </w:r>
          </w:p>
        </w:tc>
      </w:tr>
      <w:tr w:rsidR="00877F17" w:rsidRPr="009971F2" w14:paraId="62374AC1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1E01" w14:textId="77777777" w:rsidR="00877F17" w:rsidRPr="009971F2" w:rsidRDefault="00877F17" w:rsidP="005936AC">
            <w:r w:rsidRPr="009971F2">
              <w:t>1</w:t>
            </w:r>
          </w:p>
        </w:tc>
        <w:tc>
          <w:tcPr>
            <w:tcW w:w="0" w:type="auto"/>
            <w:vAlign w:val="center"/>
            <w:hideMark/>
          </w:tcPr>
          <w:p w14:paraId="0AE3DA38" w14:textId="77777777" w:rsidR="00877F17" w:rsidRPr="009971F2" w:rsidRDefault="00877F17" w:rsidP="005936AC">
            <w:r w:rsidRPr="009971F2">
              <w:t>Author-2</w:t>
            </w:r>
          </w:p>
        </w:tc>
      </w:tr>
      <w:tr w:rsidR="00877F17" w:rsidRPr="009971F2" w14:paraId="0C3F1753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BD57" w14:textId="77777777" w:rsidR="00877F17" w:rsidRPr="009971F2" w:rsidRDefault="00877F17" w:rsidP="005936AC">
            <w:r w:rsidRPr="009971F2">
              <w:t>2</w:t>
            </w:r>
          </w:p>
        </w:tc>
        <w:tc>
          <w:tcPr>
            <w:tcW w:w="0" w:type="auto"/>
            <w:vAlign w:val="center"/>
            <w:hideMark/>
          </w:tcPr>
          <w:p w14:paraId="54DBB86D" w14:textId="77777777" w:rsidR="00877F17" w:rsidRPr="009971F2" w:rsidRDefault="00877F17" w:rsidP="005936AC">
            <w:r w:rsidRPr="009971F2">
              <w:t>Author-1</w:t>
            </w:r>
          </w:p>
        </w:tc>
      </w:tr>
    </w:tbl>
    <w:tbl>
      <w:tblPr>
        <w:tblpPr w:leftFromText="180" w:rightFromText="180" w:vertAnchor="text" w:horzAnchor="page" w:tblpX="2771" w:tblpY="-216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314"/>
      </w:tblGrid>
      <w:tr w:rsidR="00877F17" w:rsidRPr="00847D40" w14:paraId="0AAEC4A3" w14:textId="77777777" w:rsidTr="005936AC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B6E89F1" w14:textId="77777777" w:rsidR="00877F17" w:rsidRPr="00847D40" w:rsidRDefault="00877F17" w:rsidP="005936AC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877F17" w:rsidRPr="00847D40" w14:paraId="5E41E9BF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4BD9" w14:textId="77777777" w:rsidR="00877F17" w:rsidRPr="00847D40" w:rsidRDefault="00877F17" w:rsidP="005936AC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EFCAB3C" w14:textId="77777777" w:rsidR="00877F17" w:rsidRPr="00847D40" w:rsidRDefault="00877F17" w:rsidP="005936AC">
            <w:pPr>
              <w:rPr>
                <w:b/>
                <w:bCs/>
              </w:rPr>
            </w:pPr>
            <w:r w:rsidRPr="00847D40">
              <w:rPr>
                <w:b/>
                <w:bCs/>
              </w:rPr>
              <w:t xml:space="preserve">name </w:t>
            </w:r>
          </w:p>
        </w:tc>
      </w:tr>
      <w:tr w:rsidR="00877F17" w:rsidRPr="00847D40" w14:paraId="6B3981E8" w14:textId="77777777" w:rsidTr="00593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3322" w14:textId="77777777" w:rsidR="00877F17" w:rsidRPr="00847D40" w:rsidRDefault="00877F17" w:rsidP="005936AC">
            <w:r w:rsidRPr="00847D40">
              <w:t>1</w:t>
            </w:r>
          </w:p>
        </w:tc>
        <w:tc>
          <w:tcPr>
            <w:tcW w:w="0" w:type="auto"/>
            <w:vAlign w:val="center"/>
            <w:hideMark/>
          </w:tcPr>
          <w:p w14:paraId="260364AA" w14:textId="77777777" w:rsidR="00877F17" w:rsidRPr="00847D40" w:rsidRDefault="00877F17" w:rsidP="005936AC">
            <w:r w:rsidRPr="00847D40">
              <w:t>Book-1</w:t>
            </w:r>
          </w:p>
        </w:tc>
      </w:tr>
    </w:tbl>
    <w:p w14:paraId="18398B4F" w14:textId="77777777" w:rsidR="00877F17" w:rsidRDefault="00877F17" w:rsidP="00877F17"/>
    <w:p w14:paraId="1329204B" w14:textId="609A6A86" w:rsidR="002024A0" w:rsidRDefault="002024A0" w:rsidP="00A8253A">
      <w:pPr>
        <w:ind w:left="2160" w:firstLine="720"/>
        <w:rPr>
          <w:b/>
          <w:bCs/>
          <w:sz w:val="26"/>
          <w:szCs w:val="26"/>
          <w:u w:val="single"/>
        </w:rPr>
      </w:pPr>
      <w:r w:rsidRPr="00661B9D">
        <w:rPr>
          <w:b/>
          <w:bCs/>
          <w:sz w:val="30"/>
          <w:szCs w:val="30"/>
          <w:u w:val="single"/>
        </w:rPr>
        <w:t>Many 2</w:t>
      </w:r>
      <w:r w:rsidR="008C1642">
        <w:rPr>
          <w:b/>
          <w:bCs/>
          <w:sz w:val="30"/>
          <w:szCs w:val="30"/>
          <w:u w:val="single"/>
        </w:rPr>
        <w:t xml:space="preserve"> </w:t>
      </w:r>
      <w:r w:rsidRPr="00661B9D">
        <w:rPr>
          <w:b/>
          <w:bCs/>
          <w:sz w:val="30"/>
          <w:szCs w:val="30"/>
          <w:u w:val="single"/>
        </w:rPr>
        <w:t xml:space="preserve">Many </w:t>
      </w:r>
      <w:r w:rsidR="00536AB4" w:rsidRPr="00661B9D">
        <w:rPr>
          <w:b/>
          <w:bCs/>
          <w:sz w:val="30"/>
          <w:szCs w:val="30"/>
          <w:u w:val="single"/>
        </w:rPr>
        <w:t>B</w:t>
      </w:r>
      <w:r w:rsidRPr="00661B9D">
        <w:rPr>
          <w:b/>
          <w:bCs/>
          <w:sz w:val="30"/>
          <w:szCs w:val="30"/>
          <w:u w:val="single"/>
        </w:rPr>
        <w:t>idirectional</w:t>
      </w:r>
    </w:p>
    <w:p w14:paraId="4B4A3C22" w14:textId="24F13C6E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552C7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6A67F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 w:rsidR="00552C7D"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F1BED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A340E4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A15C770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090EC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2C447E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F07AEB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C703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E93DA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BEE8D9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BA27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95D6C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5DCBC4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EE3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84AF31A" w14:textId="4350D35D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author_book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 w:rsidR="00297612">
        <w:rPr>
          <w:rFonts w:ascii="Consolas" w:hAnsi="Consolas"/>
          <w:color w:val="000000"/>
          <w:sz w:val="20"/>
          <w:szCs w:val="20"/>
        </w:rPr>
        <w:tab/>
      </w:r>
      <w:r w:rsidR="00297612">
        <w:rPr>
          <w:rFonts w:ascii="Consolas" w:hAnsi="Consolas"/>
          <w:color w:val="000000"/>
          <w:sz w:val="20"/>
          <w:szCs w:val="20"/>
        </w:rPr>
        <w:tab/>
      </w:r>
      <w:r w:rsidR="00297612">
        <w:rPr>
          <w:rFonts w:ascii="Consolas" w:hAnsi="Consolas"/>
          <w:color w:val="000000"/>
          <w:sz w:val="20"/>
          <w:szCs w:val="20"/>
        </w:rPr>
        <w:tab/>
      </w:r>
      <w:r w:rsidR="00297612" w:rsidRPr="00605CD2">
        <w:rPr>
          <w:rFonts w:ascii="Consolas" w:hAnsi="Consolas"/>
          <w:color w:val="000000"/>
        </w:rPr>
        <w:sym w:font="Wingdings" w:char="F0E7"/>
      </w:r>
      <w:r w:rsidR="00297612" w:rsidRPr="00605CD2">
        <w:rPr>
          <w:rFonts w:ascii="Consolas" w:hAnsi="Consolas"/>
          <w:color w:val="000000"/>
        </w:rPr>
        <w:t xml:space="preserve"> </w:t>
      </w:r>
      <w:r w:rsidR="00055942" w:rsidRPr="00055942">
        <w:rPr>
          <w:rFonts w:ascii="Consolas" w:hAnsi="Consolas"/>
          <w:b/>
          <w:bCs/>
          <w:color w:val="000000"/>
        </w:rPr>
        <w:t xml:space="preserve">@JoinTable in </w:t>
      </w:r>
      <w:r w:rsidR="00055942">
        <w:rPr>
          <w:rFonts w:ascii="Consolas" w:hAnsi="Consolas"/>
          <w:b/>
          <w:bCs/>
          <w:color w:val="000000"/>
        </w:rPr>
        <w:t>Author</w:t>
      </w:r>
      <w:r w:rsidR="00055942" w:rsidRPr="00055942">
        <w:rPr>
          <w:rFonts w:ascii="Consolas" w:hAnsi="Consolas"/>
          <w:b/>
          <w:bCs/>
          <w:color w:val="000000"/>
        </w:rPr>
        <w:t xml:space="preserve"> class</w:t>
      </w:r>
    </w:p>
    <w:p w14:paraId="4E5D16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6433D44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D760ED2" w14:textId="5D5AEABE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2386F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FED675" w14:textId="77777777" w:rsidR="00C746C7" w:rsidRDefault="00C746C7" w:rsidP="00C746C7"/>
    <w:p w14:paraId="13D38604" w14:textId="70606FD6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End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043531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043531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  <w:r w:rsidR="00043531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</w:p>
    <w:p w14:paraId="34C8F396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1C359ACF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F80BE75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9175E61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08C7AD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16E83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7095A5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CDC027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576BE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3E44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EA0DDA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C2240A8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174C6B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DB611D" w14:textId="77777777" w:rsidR="00C746C7" w:rsidRDefault="00C746C7" w:rsidP="00C746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988CC" w14:textId="442970DF" w:rsidR="001E153F" w:rsidRDefault="00C746C7" w:rsidP="00C746C7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54DA23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3414C80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5B20B7E5" w14:textId="77777777" w:rsidR="005934A9" w:rsidRDefault="005934A9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5DDC06" w14:textId="77777777" w:rsidR="009E4445" w:rsidRDefault="009E4445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6A8128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55D565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73B477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E8B6D9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7078B4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A4F17" w14:textId="77777777" w:rsidR="00AA079B" w:rsidRDefault="00AA079B" w:rsidP="00593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B4FA37" w14:textId="21E4D7BC" w:rsidR="00FD2C27" w:rsidRDefault="004D7F82" w:rsidP="00C746C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Testing Methods</w:t>
      </w:r>
    </w:p>
    <w:p w14:paraId="67438A7B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saveAllAuthors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2477F0" w14:textId="738AF03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19F135" w14:textId="342E63D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472884" w14:textId="72B924A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5EA1483" w14:textId="43C08DBC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21DE26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E543B9D" w14:textId="4D0A486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07FA76A" w14:textId="1E89635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465BE2" w14:textId="17B540CD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>.setAuthors(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3FC6CA" w14:textId="1F83A86E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BA1D7C" w14:textId="18E14108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book1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609D951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2E2C5E7" w14:textId="148884CF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CF01B7" w14:textId="545BB5D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81984E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CC578" w14:textId="77777777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showAllAuthorAndBook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F08454" w14:textId="4DEBA0A1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(2L</w:t>
      </w:r>
      <w:proofErr w:type="gramStart"/>
      <w:r>
        <w:rPr>
          <w:rFonts w:ascii="Consolas" w:hAnsi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116E66" w14:textId="637E1215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 Details: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C4F77B" w14:textId="7688A869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getBooks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A56D48B" w14:textId="73B1BCDA" w:rsidR="004D7F82" w:rsidRDefault="004D7F82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E2C45B" w14:textId="77777777" w:rsidR="008B3769" w:rsidRDefault="008B3769" w:rsidP="004D7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93051A" w14:textId="17A38843" w:rsidR="00636B82" w:rsidRDefault="002E67CB" w:rsidP="00232317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margin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595"/>
      </w:tblGrid>
      <w:tr w:rsidR="00551062" w:rsidRPr="00057780" w14:paraId="529470DA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9EA74ED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author</w:t>
            </w:r>
          </w:p>
        </w:tc>
      </w:tr>
      <w:tr w:rsidR="00551062" w:rsidRPr="00057780" w14:paraId="616FD70E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4359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BB6733E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551062" w:rsidRPr="00057780" w14:paraId="091B9578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2382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50E987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551062" w:rsidRPr="00057780" w14:paraId="37562A79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E3A1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C65275" w14:textId="77777777" w:rsidR="00551062" w:rsidRPr="00057780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0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335"/>
      </w:tblGrid>
      <w:tr w:rsidR="00551062" w:rsidRPr="003A5931" w14:paraId="61097926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A393DEC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book</w:t>
            </w:r>
          </w:p>
        </w:tc>
      </w:tr>
      <w:tr w:rsidR="00551062" w:rsidRPr="003A5931" w14:paraId="45BEB8FB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8EA8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2962936E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551062" w:rsidRPr="003A5931" w14:paraId="472A1943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3CBE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E60A68" w14:textId="77777777" w:rsidR="00551062" w:rsidRPr="003A5931" w:rsidRDefault="00551062" w:rsidP="00551062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page" w:tblpX="534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41"/>
      </w:tblGrid>
      <w:tr w:rsidR="00551062" w:rsidRPr="003A5931" w14:paraId="0AC54870" w14:textId="77777777" w:rsidTr="0055106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3BA3D0F" w14:textId="77777777" w:rsidR="00551062" w:rsidRPr="003A5931" w:rsidRDefault="00551062" w:rsidP="005510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</w:t>
            </w:r>
            <w:proofErr w:type="spellStart"/>
            <w:r>
              <w:rPr>
                <w:b/>
                <w:bCs/>
              </w:rPr>
              <w:t>author_book</w:t>
            </w:r>
            <w:proofErr w:type="spellEnd"/>
          </w:p>
        </w:tc>
      </w:tr>
      <w:tr w:rsidR="00551062" w:rsidRPr="003A5931" w14:paraId="514107AC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97F3" w14:textId="77777777" w:rsidR="00551062" w:rsidRPr="003A5931" w:rsidRDefault="00551062" w:rsidP="00551062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266A2603" w14:textId="77777777" w:rsidR="00551062" w:rsidRPr="003A5931" w:rsidRDefault="00551062" w:rsidP="00551062">
            <w:pPr>
              <w:rPr>
                <w:b/>
                <w:bCs/>
              </w:rPr>
            </w:pPr>
            <w:proofErr w:type="spellStart"/>
            <w:r w:rsidRPr="003A5931">
              <w:rPr>
                <w:b/>
                <w:bCs/>
              </w:rPr>
              <w:t>book_id</w:t>
            </w:r>
            <w:proofErr w:type="spellEnd"/>
            <w:r w:rsidRPr="003A5931">
              <w:rPr>
                <w:b/>
                <w:bCs/>
              </w:rPr>
              <w:t xml:space="preserve"> </w:t>
            </w:r>
          </w:p>
        </w:tc>
      </w:tr>
      <w:tr w:rsidR="00551062" w:rsidRPr="003A5931" w14:paraId="540A2E23" w14:textId="77777777" w:rsidTr="00551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2F5F" w14:textId="77777777" w:rsidR="00551062" w:rsidRPr="003A5931" w:rsidRDefault="00551062" w:rsidP="00551062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3BB619D7" w14:textId="77777777" w:rsidR="00551062" w:rsidRPr="003A5931" w:rsidRDefault="00551062" w:rsidP="00551062">
            <w:r w:rsidRPr="003A5931">
              <w:t>1</w:t>
            </w:r>
          </w:p>
        </w:tc>
      </w:tr>
    </w:tbl>
    <w:p w14:paraId="130D5B05" w14:textId="009E5C88" w:rsidR="003C18D9" w:rsidRPr="003C18D9" w:rsidRDefault="003C18D9" w:rsidP="0023231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B3C2386" w14:textId="707E125A" w:rsidR="002E67CB" w:rsidRDefault="002E67CB" w:rsidP="00232317"/>
    <w:p w14:paraId="5F99BC22" w14:textId="77777777" w:rsidR="006B264C" w:rsidRDefault="006B264C" w:rsidP="00232317"/>
    <w:p w14:paraId="67C8A556" w14:textId="77777777" w:rsidR="00755F46" w:rsidRDefault="00755F46" w:rsidP="00232317"/>
    <w:p w14:paraId="22818241" w14:textId="27F2A36A" w:rsidR="0036050A" w:rsidRPr="0078683B" w:rsidRDefault="0036050A" w:rsidP="00232317">
      <w:pPr>
        <w:rPr>
          <w:rFonts w:ascii="Baskerville Old Face" w:hAnsi="Baskerville Old Face"/>
        </w:rPr>
      </w:pPr>
      <w:r w:rsidRPr="0078683B">
        <w:rPr>
          <w:rFonts w:ascii="Baskerville Old Face" w:hAnsi="Baskerville Old Face"/>
        </w:rPr>
        <w:t>Similarly, you can also define @JoinTable in the Book class, code is given below.</w:t>
      </w:r>
    </w:p>
    <w:p w14:paraId="1B7DE7E8" w14:textId="5E919312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6B1C5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6B1C5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8366BE6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6AD62E5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5BDC7DB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CA8F23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607FF9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1A271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5A303C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DF9654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3B056B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EFCCF6D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AE741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A995D6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E62503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2697A5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E47630" w14:textId="77777777" w:rsidR="0036050A" w:rsidRDefault="0036050A" w:rsidP="00232317"/>
    <w:p w14:paraId="1E0C1C00" w14:textId="77777777" w:rsidR="0035694B" w:rsidRDefault="0035694B" w:rsidP="00232317"/>
    <w:p w14:paraId="4016FEFD" w14:textId="77777777" w:rsidR="0035694B" w:rsidRDefault="0035694B" w:rsidP="00232317"/>
    <w:p w14:paraId="53819806" w14:textId="77777777" w:rsidR="0035694B" w:rsidRDefault="0035694B" w:rsidP="00232317"/>
    <w:p w14:paraId="2173133F" w14:textId="77777777" w:rsidR="0035694B" w:rsidRDefault="0035694B" w:rsidP="00232317"/>
    <w:p w14:paraId="23CFDE93" w14:textId="77777777" w:rsidR="0035694B" w:rsidRDefault="0035694B" w:rsidP="00232317"/>
    <w:p w14:paraId="1CC9A94B" w14:textId="5AD81364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35694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35694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 w:rsidR="0035694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0D8A8"/>
        </w:rPr>
        <w:t>@Setter</w:t>
      </w:r>
      <w:r w:rsidR="0035694B">
        <w:rPr>
          <w:rFonts w:ascii="Consolas" w:hAnsi="Consolas"/>
          <w:color w:val="646464"/>
          <w:sz w:val="20"/>
          <w:szCs w:val="20"/>
          <w:shd w:val="clear" w:color="auto" w:fill="F0D8A8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F705F4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5055B5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098D6249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0049EA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76203CB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DC741B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3079D1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BE488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4F22C5B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9C5E73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3F7F5F"/>
          <w:sz w:val="20"/>
          <w:szCs w:val="20"/>
        </w:rPr>
        <w:t>/* ,</w:t>
      </w:r>
      <w:proofErr w:type="spellStart"/>
      <w:r>
        <w:rPr>
          <w:rFonts w:ascii="Consolas" w:hAnsi="Consolas"/>
          <w:color w:val="3F7F5F"/>
          <w:sz w:val="20"/>
          <w:szCs w:val="20"/>
        </w:rPr>
        <w:t>mappedBy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"books" */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EE02EE2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book_author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4973440E" w14:textId="461A7699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 w:rsidR="00FB42E7">
        <w:rPr>
          <w:rFonts w:ascii="Consolas" w:hAnsi="Consolas"/>
          <w:color w:val="000000"/>
          <w:sz w:val="20"/>
          <w:szCs w:val="20"/>
        </w:rPr>
        <w:tab/>
      </w:r>
      <w:r w:rsidR="00FB42E7">
        <w:rPr>
          <w:rFonts w:ascii="Consolas" w:hAnsi="Consolas"/>
          <w:color w:val="000000"/>
          <w:sz w:val="20"/>
          <w:szCs w:val="20"/>
        </w:rPr>
        <w:tab/>
      </w:r>
      <w:r w:rsidR="000C6F1A" w:rsidRPr="00FB42E7">
        <w:rPr>
          <w:rFonts w:ascii="Consolas" w:hAnsi="Consolas"/>
          <w:color w:val="000000"/>
        </w:rPr>
        <w:sym w:font="Wingdings" w:char="F0E7"/>
      </w:r>
      <w:r w:rsidR="000C6F1A" w:rsidRPr="00FB42E7">
        <w:rPr>
          <w:rFonts w:ascii="Consolas" w:hAnsi="Consolas"/>
          <w:color w:val="000000"/>
        </w:rPr>
        <w:t xml:space="preserve"> </w:t>
      </w:r>
      <w:r w:rsidR="000C6F1A" w:rsidRPr="00055942">
        <w:rPr>
          <w:rFonts w:ascii="Consolas" w:hAnsi="Consolas"/>
          <w:b/>
          <w:bCs/>
          <w:color w:val="000000"/>
        </w:rPr>
        <w:t>@JoinTable in Book class</w:t>
      </w:r>
    </w:p>
    <w:p w14:paraId="6606B084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inverseJoinColumns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JoinColumn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"author_id"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29AE9338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5287F6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36C02E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77A06A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9AF950" w14:textId="2C94EF0D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5B37BF" w14:textId="77777777" w:rsidR="00E16837" w:rsidRDefault="00E16837" w:rsidP="00E168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0CC5F3" w14:textId="77777777" w:rsidR="00CF7F76" w:rsidRDefault="00CF7F76" w:rsidP="00CF7F76">
      <w:pPr>
        <w:rPr>
          <w:b/>
          <w:bCs/>
          <w:u w:val="single"/>
        </w:rPr>
      </w:pPr>
      <w:r w:rsidRPr="009266B5">
        <w:rPr>
          <w:b/>
          <w:bCs/>
          <w:sz w:val="30"/>
          <w:szCs w:val="30"/>
          <w:u w:val="single"/>
        </w:rPr>
        <w:t>Database Table Design</w:t>
      </w:r>
    </w:p>
    <w:tbl>
      <w:tblPr>
        <w:tblpPr w:leftFromText="180" w:rightFromText="180" w:vertAnchor="text" w:horzAnchor="margin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595"/>
      </w:tblGrid>
      <w:tr w:rsidR="00CF7F76" w:rsidRPr="00057780" w14:paraId="45BCF818" w14:textId="77777777" w:rsidTr="004D729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E12E3E0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author</w:t>
            </w:r>
          </w:p>
        </w:tc>
      </w:tr>
      <w:tr w:rsidR="00CF7F76" w:rsidRPr="00057780" w14:paraId="0DF919F6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83E3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2C7E8D22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</w:tr>
      <w:tr w:rsidR="00CF7F76" w:rsidRPr="00057780" w14:paraId="349C4CEC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A638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A6807E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Author-2</w:t>
            </w:r>
          </w:p>
        </w:tc>
      </w:tr>
      <w:tr w:rsidR="00CF7F76" w:rsidRPr="00057780" w14:paraId="64106C81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C9D5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ED0E4" w14:textId="77777777" w:rsidR="00CF7F76" w:rsidRPr="00057780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57780">
              <w:rPr>
                <w:rFonts w:ascii="Consolas" w:hAnsi="Consolas"/>
                <w:color w:val="000000"/>
                <w:sz w:val="20"/>
                <w:szCs w:val="20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0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335"/>
      </w:tblGrid>
      <w:tr w:rsidR="00CF7F76" w:rsidRPr="003A5931" w14:paraId="03C2D0BE" w14:textId="77777777" w:rsidTr="004D729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51F7B1C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Table Name: book</w:t>
            </w:r>
          </w:p>
        </w:tc>
      </w:tr>
      <w:tr w:rsidR="00CF7F76" w:rsidRPr="003A5931" w14:paraId="0F011577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CE41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FCB8D86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title </w:t>
            </w:r>
          </w:p>
        </w:tc>
      </w:tr>
      <w:tr w:rsidR="00CF7F76" w:rsidRPr="003A5931" w14:paraId="3BDA6855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12A28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DB15A6" w14:textId="77777777" w:rsidR="00CF7F76" w:rsidRPr="003A5931" w:rsidRDefault="00CF7F76" w:rsidP="004D7291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A5931">
              <w:rPr>
                <w:rFonts w:ascii="Consolas" w:hAnsi="Consolas"/>
                <w:color w:val="000000"/>
                <w:sz w:val="20"/>
                <w:szCs w:val="20"/>
              </w:rPr>
              <w:t>Book-1</w:t>
            </w:r>
          </w:p>
        </w:tc>
      </w:tr>
    </w:tbl>
    <w:tbl>
      <w:tblPr>
        <w:tblpPr w:leftFromText="180" w:rightFromText="180" w:vertAnchor="text" w:horzAnchor="page" w:tblpX="5341" w:tblpY="1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60"/>
      </w:tblGrid>
      <w:tr w:rsidR="00CF7F76" w:rsidRPr="003A5931" w14:paraId="13943AAF" w14:textId="77777777" w:rsidTr="004D729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44E1555A" w14:textId="14BC6DAA" w:rsidR="00CF7F76" w:rsidRPr="003A5931" w:rsidRDefault="00CF7F76" w:rsidP="004D72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</w:t>
            </w:r>
            <w:proofErr w:type="spellStart"/>
            <w:r>
              <w:rPr>
                <w:b/>
                <w:bCs/>
              </w:rPr>
              <w:t>book_author</w:t>
            </w:r>
            <w:proofErr w:type="spellEnd"/>
          </w:p>
        </w:tc>
      </w:tr>
      <w:tr w:rsidR="00CF7F76" w:rsidRPr="003A5931" w14:paraId="3FE581CB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0F03" w14:textId="46ADF53E" w:rsidR="00CF7F76" w:rsidRPr="003A5931" w:rsidRDefault="005C70D8" w:rsidP="004D7291">
            <w:pPr>
              <w:rPr>
                <w:b/>
                <w:bCs/>
              </w:rPr>
            </w:pPr>
            <w:proofErr w:type="spellStart"/>
            <w:r w:rsidRPr="003A5931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8ABD9" w14:textId="1A1E4557" w:rsidR="00CF7F76" w:rsidRPr="003A5931" w:rsidRDefault="005C70D8" w:rsidP="004D7291">
            <w:pPr>
              <w:rPr>
                <w:b/>
                <w:bCs/>
              </w:rPr>
            </w:pPr>
            <w:r w:rsidRPr="003A5931">
              <w:rPr>
                <w:b/>
                <w:bCs/>
              </w:rPr>
              <w:t>author_id</w:t>
            </w:r>
          </w:p>
        </w:tc>
      </w:tr>
      <w:tr w:rsidR="00CF7F76" w:rsidRPr="003A5931" w14:paraId="3A004B1D" w14:textId="77777777" w:rsidTr="004D7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1A0B" w14:textId="77777777" w:rsidR="00CF7F76" w:rsidRPr="003A5931" w:rsidRDefault="00CF7F76" w:rsidP="004D7291">
            <w:r w:rsidRPr="003A5931">
              <w:t>2</w:t>
            </w:r>
          </w:p>
        </w:tc>
        <w:tc>
          <w:tcPr>
            <w:tcW w:w="0" w:type="auto"/>
            <w:vAlign w:val="center"/>
            <w:hideMark/>
          </w:tcPr>
          <w:p w14:paraId="3F40F4E8" w14:textId="77777777" w:rsidR="00CF7F76" w:rsidRPr="003A5931" w:rsidRDefault="00CF7F76" w:rsidP="004D7291">
            <w:r w:rsidRPr="003A5931">
              <w:t>1</w:t>
            </w:r>
          </w:p>
        </w:tc>
      </w:tr>
    </w:tbl>
    <w:p w14:paraId="384E616A" w14:textId="77777777" w:rsidR="00CF7F76" w:rsidRPr="003C18D9" w:rsidRDefault="00CF7F76" w:rsidP="00CF7F7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1FBFD18" w14:textId="77777777" w:rsidR="00CF7F76" w:rsidRDefault="00CF7F76" w:rsidP="00CF7F76"/>
    <w:p w14:paraId="2B29568A" w14:textId="77777777" w:rsidR="00CF7F76" w:rsidRDefault="00CF7F76" w:rsidP="00CF7F76"/>
    <w:p w14:paraId="63E38372" w14:textId="77777777" w:rsidR="00E16837" w:rsidRDefault="00E16837" w:rsidP="00232317"/>
    <w:p w14:paraId="16C1C8DD" w14:textId="51F66E1E" w:rsidR="00551062" w:rsidRPr="00755F46" w:rsidRDefault="00555FB3" w:rsidP="00232317">
      <w:pPr>
        <w:rPr>
          <w:rFonts w:ascii="Baskerville Old Face" w:hAnsi="Baskerville Old Face"/>
          <w:b/>
          <w:bCs/>
          <w:sz w:val="30"/>
          <w:szCs w:val="30"/>
          <w:u w:val="single"/>
        </w:rPr>
      </w:pPr>
      <w:r w:rsidRPr="00755F46">
        <w:rPr>
          <w:rFonts w:ascii="Baskerville Old Face" w:hAnsi="Baskerville Old Face"/>
          <w:b/>
          <w:bCs/>
          <w:sz w:val="30"/>
          <w:szCs w:val="30"/>
          <w:u w:val="single"/>
        </w:rPr>
        <w:t xml:space="preserve">Simplest Way to achieve </w:t>
      </w:r>
      <w:proofErr w:type="spellStart"/>
      <w:r w:rsidRPr="00755F46">
        <w:rPr>
          <w:rFonts w:ascii="Baskerville Old Face" w:hAnsi="Baskerville Old Face"/>
          <w:b/>
          <w:bCs/>
          <w:sz w:val="30"/>
          <w:szCs w:val="30"/>
          <w:u w:val="single"/>
        </w:rPr>
        <w:t>ManyToMany</w:t>
      </w:r>
      <w:proofErr w:type="spellEnd"/>
      <w:r w:rsidRPr="00755F46">
        <w:rPr>
          <w:rFonts w:ascii="Baskerville Old Face" w:hAnsi="Baskerville Old Face"/>
          <w:b/>
          <w:bCs/>
          <w:sz w:val="30"/>
          <w:szCs w:val="30"/>
          <w:u w:val="single"/>
        </w:rPr>
        <w:t xml:space="preserve"> Bidirectional Mapping</w:t>
      </w:r>
    </w:p>
    <w:p w14:paraId="2E177722" w14:textId="63E9A2C6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CF18BF">
        <w:rPr>
          <w:rFonts w:ascii="Consolas" w:hAnsi="Consolas"/>
          <w:color w:val="000000"/>
          <w:sz w:val="20"/>
          <w:szCs w:val="20"/>
        </w:rPr>
        <w:t xml:space="preserve"> /</w:t>
      </w:r>
      <w:proofErr w:type="gramEnd"/>
      <w:r w:rsidR="00CF18BF">
        <w:rPr>
          <w:rFonts w:ascii="Consolas" w:hAnsi="Consolas"/>
          <w:color w:val="000000"/>
          <w:sz w:val="20"/>
          <w:szCs w:val="20"/>
        </w:rPr>
        <w:t>/ Same annotations</w:t>
      </w:r>
    </w:p>
    <w:p w14:paraId="55421C1B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643D1FF5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7FFE647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F31F75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EA1A92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20A30B4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BFB1ED1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D9FEF5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516DE56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5C6135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80A1189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4F8218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3EBDF0" w14:textId="77777777" w:rsidR="00EF51C9" w:rsidRDefault="00EF51C9" w:rsidP="00EF51C9"/>
    <w:p w14:paraId="40F95BB0" w14:textId="171FB1D6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6356D8">
        <w:rPr>
          <w:rFonts w:ascii="Consolas" w:hAnsi="Consolas"/>
          <w:color w:val="000000"/>
          <w:sz w:val="20"/>
          <w:szCs w:val="20"/>
        </w:rPr>
        <w:t xml:space="preserve"> /</w:t>
      </w:r>
      <w:proofErr w:type="gramEnd"/>
      <w:r w:rsidR="006356D8">
        <w:rPr>
          <w:rFonts w:ascii="Consolas" w:hAnsi="Consolas"/>
          <w:color w:val="000000"/>
          <w:sz w:val="20"/>
          <w:szCs w:val="20"/>
        </w:rPr>
        <w:t>/ Same annotations</w:t>
      </w:r>
    </w:p>
    <w:p w14:paraId="393F360C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9092C4C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F5337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CC3CCCB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94780F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0CEE272" w14:textId="7B30D686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  <w:r w:rsidR="00DD5A8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DD5A89">
        <w:rPr>
          <w:rFonts w:ascii="Consolas" w:hAnsi="Consolas"/>
          <w:b/>
          <w:bCs/>
          <w:color w:val="000000"/>
        </w:rPr>
        <w:t>mappedBy</w:t>
      </w:r>
      <w:proofErr w:type="spellEnd"/>
      <w:r w:rsidRPr="00DD5A89">
        <w:rPr>
          <w:rFonts w:ascii="Consolas" w:hAnsi="Consolas"/>
          <w:b/>
          <w:bCs/>
          <w:color w:val="000000"/>
        </w:rPr>
        <w:t xml:space="preserve"> = </w:t>
      </w:r>
      <w:r w:rsidRPr="00DD5A89">
        <w:rPr>
          <w:rFonts w:ascii="Consolas" w:hAnsi="Consolas"/>
          <w:b/>
          <w:bCs/>
          <w:color w:val="2A00FF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D1E0CB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A99A1E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8A70F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1C047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DE39873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5C6A76" w14:textId="77777777" w:rsidR="00EF51C9" w:rsidRDefault="00EF51C9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2E5FA1" w14:textId="77777777" w:rsidR="00FB6DE6" w:rsidRDefault="00FB6DE6" w:rsidP="00EF51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C16EAA" w14:textId="400B8614" w:rsidR="00642287" w:rsidRDefault="00D9346D" w:rsidP="00642287">
      <w:r>
        <w:lastRenderedPageBreak/>
        <w:t>The testing code is same.</w:t>
      </w:r>
    </w:p>
    <w:tbl>
      <w:tblPr>
        <w:tblpPr w:leftFromText="180" w:rightFromText="180" w:vertAnchor="text" w:horzAnchor="page" w:tblpX="6101" w:tblpY="39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192"/>
      </w:tblGrid>
      <w:tr w:rsidR="00C76903" w:rsidRPr="0022791B" w14:paraId="38D5EA3F" w14:textId="77777777" w:rsidTr="00C7690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BCA3EBF" w14:textId="77777777" w:rsidR="00C76903" w:rsidRPr="0022791B" w:rsidRDefault="00C76903" w:rsidP="00C76903">
            <w:pPr>
              <w:rPr>
                <w:b/>
                <w:bCs/>
              </w:rPr>
            </w:pPr>
            <w:r>
              <w:rPr>
                <w:b/>
                <w:bCs/>
              </w:rPr>
              <w:t>Table Name:</w:t>
            </w:r>
            <w:r>
              <w:t xml:space="preserve"> </w:t>
            </w:r>
            <w:proofErr w:type="spellStart"/>
            <w:r w:rsidRPr="00D12C1B">
              <w:rPr>
                <w:b/>
                <w:bCs/>
              </w:rPr>
              <w:t>author_books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76903" w:rsidRPr="0022791B" w14:paraId="1B16CEF6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49F5" w14:textId="77777777" w:rsidR="00C76903" w:rsidRPr="0022791B" w:rsidRDefault="00C76903" w:rsidP="00C76903">
            <w:pPr>
              <w:rPr>
                <w:b/>
                <w:bCs/>
              </w:rPr>
            </w:pPr>
            <w:r w:rsidRPr="0022791B">
              <w:rPr>
                <w:b/>
                <w:bCs/>
              </w:rPr>
              <w:t xml:space="preserve">authors_id </w:t>
            </w:r>
          </w:p>
        </w:tc>
        <w:tc>
          <w:tcPr>
            <w:tcW w:w="0" w:type="auto"/>
            <w:vAlign w:val="center"/>
            <w:hideMark/>
          </w:tcPr>
          <w:p w14:paraId="6489F206" w14:textId="77777777" w:rsidR="00C76903" w:rsidRPr="0022791B" w:rsidRDefault="00C76903" w:rsidP="00C76903">
            <w:pPr>
              <w:rPr>
                <w:b/>
                <w:bCs/>
              </w:rPr>
            </w:pPr>
            <w:r w:rsidRPr="0022791B">
              <w:rPr>
                <w:b/>
                <w:bCs/>
              </w:rPr>
              <w:t xml:space="preserve">books_id </w:t>
            </w:r>
          </w:p>
        </w:tc>
      </w:tr>
      <w:tr w:rsidR="00C76903" w:rsidRPr="0022791B" w14:paraId="329D32EF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7F32" w14:textId="77777777" w:rsidR="00C76903" w:rsidRPr="0022791B" w:rsidRDefault="00C76903" w:rsidP="00C76903">
            <w:r w:rsidRPr="0022791B">
              <w:t>2</w:t>
            </w:r>
          </w:p>
        </w:tc>
        <w:tc>
          <w:tcPr>
            <w:tcW w:w="0" w:type="auto"/>
            <w:vAlign w:val="center"/>
            <w:hideMark/>
          </w:tcPr>
          <w:p w14:paraId="2832741D" w14:textId="77777777" w:rsidR="00C76903" w:rsidRPr="0022791B" w:rsidRDefault="00C76903" w:rsidP="00C76903">
            <w:r w:rsidRPr="0022791B">
              <w:t>1</w:t>
            </w:r>
          </w:p>
        </w:tc>
      </w:tr>
    </w:tbl>
    <w:p w14:paraId="09899D21" w14:textId="54404107" w:rsidR="00642287" w:rsidRDefault="00642287" w:rsidP="00642287">
      <w:r w:rsidRPr="00ED1DA2">
        <w:rPr>
          <w:b/>
          <w:bCs/>
          <w:sz w:val="26"/>
          <w:szCs w:val="26"/>
        </w:rPr>
        <w:t>Database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525"/>
      </w:tblGrid>
      <w:tr w:rsidR="00642287" w:rsidRPr="00695417" w14:paraId="45BA86D5" w14:textId="77777777" w:rsidTr="0054093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F5D9F70" w14:textId="77777777" w:rsidR="00642287" w:rsidRPr="00695417" w:rsidRDefault="00642287" w:rsidP="005409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Name: Author </w:t>
            </w:r>
          </w:p>
        </w:tc>
      </w:tr>
      <w:tr w:rsidR="00642287" w:rsidRPr="00695417" w14:paraId="058C2651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7445" w14:textId="77777777" w:rsidR="00642287" w:rsidRPr="00695417" w:rsidRDefault="00642287" w:rsidP="00540932">
            <w:pPr>
              <w:rPr>
                <w:b/>
                <w:bCs/>
              </w:rPr>
            </w:pPr>
            <w:r w:rsidRPr="00695417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E203B35" w14:textId="77777777" w:rsidR="00642287" w:rsidRPr="00695417" w:rsidRDefault="00642287" w:rsidP="00540932">
            <w:pPr>
              <w:rPr>
                <w:b/>
                <w:bCs/>
              </w:rPr>
            </w:pPr>
            <w:r w:rsidRPr="00695417">
              <w:rPr>
                <w:b/>
                <w:bCs/>
              </w:rPr>
              <w:t xml:space="preserve">name </w:t>
            </w:r>
          </w:p>
        </w:tc>
      </w:tr>
      <w:tr w:rsidR="00642287" w:rsidRPr="00695417" w14:paraId="1A62689E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9E88" w14:textId="77777777" w:rsidR="00642287" w:rsidRPr="00695417" w:rsidRDefault="00642287" w:rsidP="00540932">
            <w:r w:rsidRPr="00695417">
              <w:t>1</w:t>
            </w:r>
          </w:p>
        </w:tc>
        <w:tc>
          <w:tcPr>
            <w:tcW w:w="0" w:type="auto"/>
            <w:vAlign w:val="center"/>
            <w:hideMark/>
          </w:tcPr>
          <w:p w14:paraId="4F1CAE95" w14:textId="77777777" w:rsidR="00642287" w:rsidRPr="00695417" w:rsidRDefault="00642287" w:rsidP="00540932">
            <w:r w:rsidRPr="00695417">
              <w:t>Author-2</w:t>
            </w:r>
          </w:p>
        </w:tc>
      </w:tr>
      <w:tr w:rsidR="00642287" w:rsidRPr="00695417" w14:paraId="0A165C05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2ABF" w14:textId="77777777" w:rsidR="00642287" w:rsidRPr="00695417" w:rsidRDefault="00642287" w:rsidP="00540932">
            <w:r w:rsidRPr="00695417">
              <w:t>2</w:t>
            </w:r>
          </w:p>
        </w:tc>
        <w:tc>
          <w:tcPr>
            <w:tcW w:w="0" w:type="auto"/>
            <w:vAlign w:val="center"/>
            <w:hideMark/>
          </w:tcPr>
          <w:p w14:paraId="53F8C7D0" w14:textId="77777777" w:rsidR="00642287" w:rsidRPr="00695417" w:rsidRDefault="00642287" w:rsidP="00540932">
            <w:r w:rsidRPr="00695417">
              <w:t>Author-1</w:t>
            </w:r>
          </w:p>
        </w:tc>
      </w:tr>
    </w:tbl>
    <w:tbl>
      <w:tblPr>
        <w:tblpPr w:leftFromText="180" w:rightFromText="180" w:vertAnchor="text" w:horzAnchor="page" w:tblpX="3131" w:tblpY="-218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318"/>
      </w:tblGrid>
      <w:tr w:rsidR="00C76903" w:rsidRPr="007E2691" w14:paraId="6D5E4A4C" w14:textId="77777777" w:rsidTr="00C7690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32C8104" w14:textId="77777777" w:rsidR="00C76903" w:rsidRPr="007E2691" w:rsidRDefault="00C76903" w:rsidP="00C76903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C76903" w:rsidRPr="007E2691" w14:paraId="51BD1496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2943" w14:textId="77777777" w:rsidR="00C76903" w:rsidRPr="007E2691" w:rsidRDefault="00C76903" w:rsidP="00C76903">
            <w:pPr>
              <w:rPr>
                <w:b/>
                <w:bCs/>
              </w:rPr>
            </w:pPr>
            <w:r w:rsidRPr="007E2691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3F1CDFA8" w14:textId="77777777" w:rsidR="00C76903" w:rsidRPr="007E2691" w:rsidRDefault="00C76903" w:rsidP="00C76903">
            <w:pPr>
              <w:rPr>
                <w:b/>
                <w:bCs/>
              </w:rPr>
            </w:pPr>
            <w:r w:rsidRPr="007E2691">
              <w:rPr>
                <w:b/>
                <w:bCs/>
              </w:rPr>
              <w:t xml:space="preserve">name </w:t>
            </w:r>
          </w:p>
        </w:tc>
      </w:tr>
      <w:tr w:rsidR="00C76903" w:rsidRPr="007E2691" w14:paraId="0D0271F4" w14:textId="77777777" w:rsidTr="00C769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8F30" w14:textId="77777777" w:rsidR="00C76903" w:rsidRPr="007E2691" w:rsidRDefault="00C76903" w:rsidP="00C76903">
            <w:r w:rsidRPr="007E2691">
              <w:t>1</w:t>
            </w:r>
          </w:p>
        </w:tc>
        <w:tc>
          <w:tcPr>
            <w:tcW w:w="0" w:type="auto"/>
            <w:vAlign w:val="center"/>
            <w:hideMark/>
          </w:tcPr>
          <w:p w14:paraId="65411654" w14:textId="77777777" w:rsidR="00C76903" w:rsidRPr="007E2691" w:rsidRDefault="00C76903" w:rsidP="00C76903">
            <w:r w:rsidRPr="007E2691">
              <w:t>Book-1</w:t>
            </w:r>
          </w:p>
        </w:tc>
      </w:tr>
    </w:tbl>
    <w:p w14:paraId="3E82C05C" w14:textId="14422611" w:rsidR="00100529" w:rsidRPr="000144C2" w:rsidRDefault="00607FDF" w:rsidP="00642287">
      <w:pPr>
        <w:rPr>
          <w:rFonts w:ascii="Baskerville Old Face" w:hAnsi="Baskerville Old Face"/>
          <w:sz w:val="24"/>
          <w:szCs w:val="24"/>
        </w:rPr>
      </w:pPr>
      <w:r w:rsidRPr="000E11E7">
        <w:rPr>
          <w:rFonts w:ascii="Baskerville Old Face" w:hAnsi="Baskerville Old Face"/>
          <w:sz w:val="24"/>
          <w:szCs w:val="24"/>
        </w:rPr>
        <w:t xml:space="preserve">In the above case, we have defined </w:t>
      </w:r>
      <w:proofErr w:type="spellStart"/>
      <w:r w:rsidRPr="00866EE7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866EE7">
        <w:rPr>
          <w:rFonts w:ascii="Baskerville Old Face" w:hAnsi="Baskerville Old Face"/>
          <w:b/>
          <w:bCs/>
          <w:sz w:val="24"/>
          <w:szCs w:val="24"/>
        </w:rPr>
        <w:t xml:space="preserve"> in Book</w:t>
      </w:r>
      <w:r w:rsidRPr="000E11E7">
        <w:rPr>
          <w:rFonts w:ascii="Baskerville Old Face" w:hAnsi="Baskerville Old Face"/>
          <w:sz w:val="24"/>
          <w:szCs w:val="24"/>
        </w:rPr>
        <w:t xml:space="preserve"> class.</w:t>
      </w:r>
    </w:p>
    <w:p w14:paraId="49D82F90" w14:textId="16433CB1" w:rsidR="00642287" w:rsidRPr="000E11E7" w:rsidRDefault="00C76903" w:rsidP="00642287">
      <w:pPr>
        <w:rPr>
          <w:rFonts w:ascii="Baskerville Old Face" w:hAnsi="Baskerville Old Face"/>
          <w:sz w:val="24"/>
          <w:szCs w:val="24"/>
        </w:rPr>
      </w:pPr>
      <w:r w:rsidRPr="000E11E7">
        <w:rPr>
          <w:rFonts w:ascii="Baskerville Old Face" w:hAnsi="Baskerville Old Face"/>
          <w:sz w:val="24"/>
          <w:szCs w:val="24"/>
        </w:rPr>
        <w:t xml:space="preserve">In another way, you can also define </w:t>
      </w:r>
      <w:proofErr w:type="spellStart"/>
      <w:r w:rsidR="00607FDF" w:rsidRPr="00866EE7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="00607FDF" w:rsidRPr="00866EE7">
        <w:rPr>
          <w:rFonts w:ascii="Baskerville Old Face" w:hAnsi="Baskerville Old Face"/>
          <w:b/>
          <w:bCs/>
          <w:sz w:val="24"/>
          <w:szCs w:val="24"/>
        </w:rPr>
        <w:t xml:space="preserve"> in Author</w:t>
      </w:r>
      <w:r w:rsidR="00607FDF" w:rsidRPr="000E11E7">
        <w:rPr>
          <w:rFonts w:ascii="Baskerville Old Face" w:hAnsi="Baskerville Old Face"/>
          <w:sz w:val="24"/>
          <w:szCs w:val="24"/>
        </w:rPr>
        <w:t xml:space="preserve"> class</w:t>
      </w:r>
      <w:r w:rsidRPr="000E11E7">
        <w:rPr>
          <w:rFonts w:ascii="Baskerville Old Face" w:hAnsi="Baskerville Old Face"/>
          <w:sz w:val="24"/>
          <w:szCs w:val="24"/>
        </w:rPr>
        <w:t>.</w:t>
      </w:r>
    </w:p>
    <w:p w14:paraId="0050A9E5" w14:textId="51024038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4555E9">
        <w:rPr>
          <w:rFonts w:ascii="Consolas" w:hAnsi="Consolas"/>
          <w:color w:val="000000"/>
          <w:sz w:val="20"/>
          <w:szCs w:val="20"/>
        </w:rPr>
        <w:t xml:space="preserve"> /</w:t>
      </w:r>
      <w:proofErr w:type="gramEnd"/>
      <w:r w:rsidR="004555E9">
        <w:rPr>
          <w:rFonts w:ascii="Consolas" w:hAnsi="Consolas"/>
          <w:color w:val="000000"/>
          <w:sz w:val="20"/>
          <w:szCs w:val="20"/>
        </w:rPr>
        <w:t>/ Same annotations</w:t>
      </w:r>
    </w:p>
    <w:p w14:paraId="31926B9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5937536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8892A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46FF062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65AAE7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85A4ED0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8E54CF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proofErr w:type="gramStart"/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585B79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EB9F55D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F06EAC5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7695650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213798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9129FE" w14:textId="77777777" w:rsidR="000A4943" w:rsidRDefault="000A4943" w:rsidP="000A4943"/>
    <w:p w14:paraId="6F6F4576" w14:textId="0A818CCF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proofErr w:type="gramStart"/>
      <w:r>
        <w:rPr>
          <w:rFonts w:ascii="Consolas" w:hAnsi="Consolas"/>
          <w:color w:val="000000"/>
          <w:sz w:val="20"/>
          <w:szCs w:val="20"/>
        </w:rPr>
        <w:t>{</w:t>
      </w:r>
      <w:r w:rsidR="004555E9">
        <w:rPr>
          <w:rFonts w:ascii="Consolas" w:hAnsi="Consolas"/>
          <w:color w:val="000000"/>
          <w:sz w:val="20"/>
          <w:szCs w:val="20"/>
        </w:rPr>
        <w:t xml:space="preserve"> /</w:t>
      </w:r>
      <w:proofErr w:type="gramEnd"/>
      <w:r w:rsidR="004555E9">
        <w:rPr>
          <w:rFonts w:ascii="Consolas" w:hAnsi="Consolas"/>
          <w:color w:val="000000"/>
          <w:sz w:val="20"/>
          <w:szCs w:val="20"/>
        </w:rPr>
        <w:t>/ Same annotations</w:t>
      </w:r>
    </w:p>
    <w:p w14:paraId="1AC8C47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326DCBC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EECC4D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8205BB1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C6A9E93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5217E2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56B38ED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proofErr w:type="gramStart"/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73D7CE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02ACF7A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666CC4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47FAA0" w14:textId="604CED43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669D45" w14:textId="77777777" w:rsidR="000A4943" w:rsidRDefault="000A4943" w:rsidP="000A49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243D5F" w14:textId="77777777" w:rsidR="00866EE7" w:rsidRDefault="00866EE7" w:rsidP="00642287"/>
    <w:tbl>
      <w:tblPr>
        <w:tblpPr w:leftFromText="180" w:rightFromText="180" w:vertAnchor="text" w:horzAnchor="page" w:tblpX="6781" w:tblpY="3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908"/>
      </w:tblGrid>
      <w:tr w:rsidR="009300D3" w:rsidRPr="00EB1F63" w14:paraId="55628CFB" w14:textId="77777777" w:rsidTr="009300D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18F66AB" w14:textId="77777777" w:rsidR="009300D3" w:rsidRPr="00EB1F63" w:rsidRDefault="009300D3" w:rsidP="009300D3">
            <w:pPr>
              <w:rPr>
                <w:b/>
                <w:bCs/>
                <w:sz w:val="14"/>
                <w:szCs w:val="14"/>
              </w:rPr>
            </w:pPr>
            <w:r w:rsidRPr="00EB1F63">
              <w:rPr>
                <w:b/>
                <w:bCs/>
                <w:sz w:val="14"/>
                <w:szCs w:val="14"/>
              </w:rPr>
              <w:t xml:space="preserve">Table Name: </w:t>
            </w:r>
            <w:proofErr w:type="spellStart"/>
            <w:r w:rsidRPr="00EB1F63">
              <w:rPr>
                <w:b/>
                <w:bCs/>
                <w:sz w:val="14"/>
                <w:szCs w:val="14"/>
              </w:rPr>
              <w:t>book_authors</w:t>
            </w:r>
            <w:proofErr w:type="spellEnd"/>
          </w:p>
        </w:tc>
      </w:tr>
      <w:tr w:rsidR="009300D3" w:rsidRPr="00EB1F63" w14:paraId="700D10FD" w14:textId="77777777" w:rsidTr="0093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5160" w14:textId="77777777" w:rsidR="009300D3" w:rsidRPr="00EB1F63" w:rsidRDefault="009300D3" w:rsidP="009300D3">
            <w:pPr>
              <w:rPr>
                <w:b/>
                <w:bCs/>
                <w:sz w:val="14"/>
                <w:szCs w:val="14"/>
              </w:rPr>
            </w:pPr>
            <w:r w:rsidRPr="00EB1F63">
              <w:rPr>
                <w:b/>
                <w:bCs/>
                <w:sz w:val="14"/>
                <w:szCs w:val="14"/>
              </w:rPr>
              <w:t xml:space="preserve">books_id </w:t>
            </w:r>
          </w:p>
        </w:tc>
        <w:tc>
          <w:tcPr>
            <w:tcW w:w="0" w:type="auto"/>
            <w:vAlign w:val="center"/>
            <w:hideMark/>
          </w:tcPr>
          <w:p w14:paraId="3989A1B3" w14:textId="77777777" w:rsidR="009300D3" w:rsidRPr="00EB1F63" w:rsidRDefault="009300D3" w:rsidP="009300D3">
            <w:pPr>
              <w:rPr>
                <w:b/>
                <w:bCs/>
                <w:sz w:val="14"/>
                <w:szCs w:val="14"/>
              </w:rPr>
            </w:pPr>
            <w:r w:rsidRPr="00EB1F63">
              <w:rPr>
                <w:b/>
                <w:bCs/>
                <w:sz w:val="14"/>
                <w:szCs w:val="14"/>
              </w:rPr>
              <w:t xml:space="preserve">authors_id </w:t>
            </w:r>
          </w:p>
        </w:tc>
      </w:tr>
      <w:tr w:rsidR="009300D3" w:rsidRPr="00EB1F63" w14:paraId="722C395B" w14:textId="77777777" w:rsidTr="0093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A642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63FEA2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1</w:t>
            </w:r>
          </w:p>
        </w:tc>
      </w:tr>
      <w:tr w:rsidR="009300D3" w:rsidRPr="00EB1F63" w14:paraId="65D1DA41" w14:textId="77777777" w:rsidTr="00930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5437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289B12" w14:textId="77777777" w:rsidR="009300D3" w:rsidRPr="00EB1F63" w:rsidRDefault="009300D3" w:rsidP="009300D3">
            <w:pPr>
              <w:rPr>
                <w:sz w:val="14"/>
                <w:szCs w:val="14"/>
              </w:rPr>
            </w:pPr>
            <w:r w:rsidRPr="00EB1F63">
              <w:rPr>
                <w:sz w:val="14"/>
                <w:szCs w:val="14"/>
              </w:rPr>
              <w:t>2</w:t>
            </w:r>
          </w:p>
        </w:tc>
      </w:tr>
    </w:tbl>
    <w:p w14:paraId="6FDECA45" w14:textId="3D30234E" w:rsidR="000A4943" w:rsidRPr="002E6150" w:rsidRDefault="000A4943" w:rsidP="000A4943">
      <w:pPr>
        <w:rPr>
          <w:b/>
          <w:bCs/>
          <w:sz w:val="24"/>
          <w:szCs w:val="24"/>
          <w:u w:val="single"/>
        </w:rPr>
      </w:pPr>
      <w:r w:rsidRPr="002E6150">
        <w:rPr>
          <w:b/>
          <w:bCs/>
          <w:sz w:val="24"/>
          <w:szCs w:val="24"/>
          <w:u w:val="single"/>
        </w:rPr>
        <w:t>Database Table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235"/>
      </w:tblGrid>
      <w:tr w:rsidR="000A4943" w:rsidRPr="00EB1F63" w14:paraId="6F9048FD" w14:textId="77777777" w:rsidTr="00540932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102B2C0" w14:textId="77777777" w:rsidR="000A4943" w:rsidRPr="00EB1F63" w:rsidRDefault="000A4943" w:rsidP="00540932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>Table Name: author</w:t>
            </w:r>
          </w:p>
        </w:tc>
      </w:tr>
      <w:tr w:rsidR="000A4943" w:rsidRPr="00EB1F63" w14:paraId="5E94E1AB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F891" w14:textId="77777777" w:rsidR="000A4943" w:rsidRPr="00EB1F63" w:rsidRDefault="000A4943" w:rsidP="00540932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5CE88075" w14:textId="77777777" w:rsidR="000A4943" w:rsidRPr="00EB1F63" w:rsidRDefault="000A4943" w:rsidP="00540932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name </w:t>
            </w:r>
          </w:p>
        </w:tc>
      </w:tr>
      <w:tr w:rsidR="000A4943" w:rsidRPr="00EB1F63" w14:paraId="10C3957F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3CCF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0382F4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Author-2</w:t>
            </w:r>
          </w:p>
        </w:tc>
      </w:tr>
      <w:tr w:rsidR="000A4943" w:rsidRPr="00EB1F63" w14:paraId="4441E173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EE39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A1C650" w14:textId="77777777" w:rsidR="000A4943" w:rsidRPr="00EB1F63" w:rsidRDefault="000A4943" w:rsidP="00540932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Author-1</w:t>
            </w:r>
          </w:p>
        </w:tc>
      </w:tr>
    </w:tbl>
    <w:tbl>
      <w:tblPr>
        <w:tblpPr w:leftFromText="180" w:rightFromText="180" w:vertAnchor="text" w:horzAnchor="page" w:tblpX="2971" w:tblpY="-183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1078"/>
      </w:tblGrid>
      <w:tr w:rsidR="009300D3" w:rsidRPr="00EB1F63" w14:paraId="29764461" w14:textId="77777777" w:rsidTr="00EB1F6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0229335" w14:textId="77777777" w:rsidR="009300D3" w:rsidRPr="00EB1F63" w:rsidRDefault="009300D3" w:rsidP="00EB1F63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>Table Name:</w:t>
            </w:r>
            <w:r w:rsidRPr="00EB1F63">
              <w:rPr>
                <w:sz w:val="18"/>
                <w:szCs w:val="18"/>
              </w:rPr>
              <w:t xml:space="preserve"> </w:t>
            </w:r>
            <w:r w:rsidRPr="00EB1F63">
              <w:rPr>
                <w:b/>
                <w:bCs/>
                <w:sz w:val="18"/>
                <w:szCs w:val="18"/>
              </w:rPr>
              <w:t xml:space="preserve">book </w:t>
            </w:r>
          </w:p>
        </w:tc>
      </w:tr>
      <w:tr w:rsidR="009300D3" w:rsidRPr="00EB1F63" w14:paraId="0B23678C" w14:textId="77777777" w:rsidTr="00EB1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F4D6" w14:textId="77777777" w:rsidR="009300D3" w:rsidRPr="00EB1F63" w:rsidRDefault="009300D3" w:rsidP="00EB1F63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9A2870B" w14:textId="77777777" w:rsidR="009300D3" w:rsidRPr="00EB1F63" w:rsidRDefault="009300D3" w:rsidP="00EB1F63">
            <w:pPr>
              <w:rPr>
                <w:b/>
                <w:bCs/>
                <w:sz w:val="18"/>
                <w:szCs w:val="18"/>
              </w:rPr>
            </w:pPr>
            <w:r w:rsidRPr="00EB1F63">
              <w:rPr>
                <w:b/>
                <w:bCs/>
                <w:sz w:val="18"/>
                <w:szCs w:val="18"/>
              </w:rPr>
              <w:t xml:space="preserve">name </w:t>
            </w:r>
          </w:p>
        </w:tc>
      </w:tr>
      <w:tr w:rsidR="009300D3" w:rsidRPr="00EB1F63" w14:paraId="37509247" w14:textId="77777777" w:rsidTr="00EB1F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2253" w14:textId="77777777" w:rsidR="009300D3" w:rsidRPr="00EB1F63" w:rsidRDefault="009300D3" w:rsidP="00EB1F63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59BA65" w14:textId="77777777" w:rsidR="009300D3" w:rsidRPr="00EB1F63" w:rsidRDefault="009300D3" w:rsidP="00EB1F63">
            <w:pPr>
              <w:rPr>
                <w:sz w:val="18"/>
                <w:szCs w:val="18"/>
              </w:rPr>
            </w:pPr>
            <w:r w:rsidRPr="00EB1F63">
              <w:rPr>
                <w:sz w:val="18"/>
                <w:szCs w:val="18"/>
              </w:rPr>
              <w:t>Book-1</w:t>
            </w:r>
          </w:p>
        </w:tc>
      </w:tr>
    </w:tbl>
    <w:p w14:paraId="4FE24E47" w14:textId="77777777" w:rsidR="00642287" w:rsidRDefault="00642287" w:rsidP="00232317"/>
    <w:p w14:paraId="3467209F" w14:textId="77777777" w:rsidR="00EB1F63" w:rsidRDefault="00EB1F63" w:rsidP="00232317"/>
    <w:p w14:paraId="0E6139C7" w14:textId="77777777" w:rsidR="00EB1F63" w:rsidRDefault="00EB1F63" w:rsidP="00232317"/>
    <w:p w14:paraId="7E04DAD7" w14:textId="0F7CAA6D" w:rsidR="00680733" w:rsidRPr="00680733" w:rsidRDefault="00680733" w:rsidP="00680733">
      <w:pPr>
        <w:pStyle w:val="Title"/>
        <w:rPr>
          <w:rFonts w:ascii="Baskerville Old Face" w:hAnsi="Baskerville Old Face"/>
          <w:sz w:val="44"/>
          <w:szCs w:val="44"/>
          <w:u w:val="single"/>
        </w:rPr>
      </w:pPr>
      <w:r w:rsidRPr="00680733">
        <w:rPr>
          <w:rFonts w:ascii="Baskerville Old Face" w:hAnsi="Baskerville Old Face"/>
          <w:sz w:val="44"/>
          <w:szCs w:val="44"/>
          <w:u w:val="single"/>
        </w:rPr>
        <w:lastRenderedPageBreak/>
        <w:t>Simplest Many-To-Many Unidirectional and Bidirectional Mapping</w:t>
      </w:r>
    </w:p>
    <w:p w14:paraId="0BCA3D33" w14:textId="71C9AF8F" w:rsidR="00680733" w:rsidRDefault="00280CF9" w:rsidP="0068073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There is no need to use @JoinTable while creating Many-To-Many Unidirectional and Bidirectional mapping.</w:t>
      </w:r>
    </w:p>
    <w:p w14:paraId="5FBB5AD4" w14:textId="7857D8FF" w:rsidR="00280CF9" w:rsidRPr="00DD5F54" w:rsidRDefault="00EB1B48" w:rsidP="00680733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t>Many-To-Many Unidirectional</w:t>
      </w:r>
    </w:p>
    <w:p w14:paraId="46AEAD1E" w14:textId="5F13C8FA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BC6D6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63437CF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C4DC6D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1ED2A46A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FA3CB8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7F819E3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05F86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417403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074BAE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EF39E9" w14:textId="77777777" w:rsidR="00C414E4" w:rsidRPr="0085157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51574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851574">
        <w:rPr>
          <w:rFonts w:ascii="Consolas" w:hAnsi="Consolas"/>
          <w:b/>
          <w:bCs/>
          <w:color w:val="646464"/>
          <w:sz w:val="22"/>
          <w:szCs w:val="22"/>
        </w:rPr>
        <w:t>ManyToMany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cascade = </w:t>
      </w:r>
      <w:proofErr w:type="spellStart"/>
      <w:r w:rsidRPr="00851574">
        <w:rPr>
          <w:rFonts w:ascii="Consolas" w:hAnsi="Consolas"/>
          <w:b/>
          <w:bCs/>
          <w:color w:val="000000"/>
          <w:sz w:val="22"/>
          <w:szCs w:val="22"/>
        </w:rPr>
        <w:t>CascadeType.</w:t>
      </w:r>
      <w:r w:rsidRPr="00851574">
        <w:rPr>
          <w:rFonts w:ascii="Consolas" w:hAnsi="Consolas"/>
          <w:b/>
          <w:bCs/>
          <w:i/>
          <w:iCs/>
          <w:color w:val="0000C0"/>
          <w:sz w:val="22"/>
          <w:szCs w:val="22"/>
        </w:rPr>
        <w:t>ALL</w:t>
      </w:r>
      <w:proofErr w:type="spellEnd"/>
      <w:r w:rsidRPr="00851574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018D8879" w14:textId="77777777" w:rsidR="00C414E4" w:rsidRPr="0085157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851574">
        <w:rPr>
          <w:rFonts w:ascii="Consolas" w:hAnsi="Consolas"/>
          <w:b/>
          <w:bCs/>
          <w:color w:val="000000"/>
          <w:sz w:val="22"/>
          <w:szCs w:val="22"/>
        </w:rPr>
        <w:tab/>
      </w:r>
      <w:r w:rsidRPr="00851574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 Set&lt;Book&gt; </w:t>
      </w:r>
      <w:r w:rsidRPr="00851574">
        <w:rPr>
          <w:rFonts w:ascii="Consolas" w:hAnsi="Consolas"/>
          <w:b/>
          <w:bCs/>
          <w:color w:val="0000C0"/>
          <w:sz w:val="22"/>
          <w:szCs w:val="22"/>
        </w:rPr>
        <w:t>books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 = </w:t>
      </w:r>
      <w:r w:rsidRPr="00851574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851574">
        <w:rPr>
          <w:rFonts w:ascii="Consolas" w:hAnsi="Consolas"/>
          <w:b/>
          <w:bCs/>
          <w:color w:val="000000"/>
          <w:sz w:val="22"/>
          <w:szCs w:val="22"/>
        </w:rPr>
        <w:t xml:space="preserve"> HashSet&lt;</w:t>
      </w:r>
      <w:proofErr w:type="gramStart"/>
      <w:r w:rsidRPr="00851574">
        <w:rPr>
          <w:rFonts w:ascii="Consolas" w:hAnsi="Consolas"/>
          <w:b/>
          <w:bCs/>
          <w:color w:val="000000"/>
          <w:sz w:val="22"/>
          <w:szCs w:val="22"/>
        </w:rPr>
        <w:t>&gt;(</w:t>
      </w:r>
      <w:proofErr w:type="gramEnd"/>
      <w:r w:rsidRPr="00851574">
        <w:rPr>
          <w:rFonts w:ascii="Consolas" w:hAnsi="Consolas"/>
          <w:b/>
          <w:bCs/>
          <w:color w:val="000000"/>
          <w:sz w:val="22"/>
          <w:szCs w:val="22"/>
        </w:rPr>
        <w:t>);</w:t>
      </w:r>
    </w:p>
    <w:p w14:paraId="2DB941EE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23153D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F298F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0E32F20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693879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C0A557" w14:textId="77777777" w:rsidR="00EB1B48" w:rsidRDefault="00EB1B48" w:rsidP="00680733">
      <w:pPr>
        <w:rPr>
          <w:rFonts w:ascii="Baskerville Old Face" w:hAnsi="Baskerville Old Face"/>
          <w:sz w:val="24"/>
          <w:szCs w:val="24"/>
        </w:rPr>
      </w:pPr>
    </w:p>
    <w:p w14:paraId="639F52D7" w14:textId="70883A04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BC6D6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7847797" w14:textId="21BA191C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BC6D6D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BC6D6D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FAB53EB" w14:textId="58D3CE5F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5ABF1B23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Id</w:t>
      </w:r>
    </w:p>
    <w:p w14:paraId="7080F377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E090FB3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ABF60E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0B617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A7A930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1279CC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D73531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2E8286" w14:textId="04233AB5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5201ED" w14:textId="77777777" w:rsidR="00C414E4" w:rsidRDefault="00C414E4" w:rsidP="00C414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BCDD07" w14:textId="77777777" w:rsidR="00C414E4" w:rsidRDefault="00C414E4" w:rsidP="00680733">
      <w:pPr>
        <w:rPr>
          <w:rFonts w:ascii="Baskerville Old Face" w:hAnsi="Baskerville Old Face"/>
          <w:sz w:val="24"/>
          <w:szCs w:val="24"/>
        </w:rPr>
      </w:pPr>
    </w:p>
    <w:p w14:paraId="5AEABBDE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7A362A1B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&lt;Author, Long&gt; {</w:t>
      </w:r>
    </w:p>
    <w:p w14:paraId="0AFA54AF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List&lt;Author&gt;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08F6F41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2BF168" w14:textId="77777777" w:rsidR="006D2C77" w:rsidRDefault="006D2C77" w:rsidP="00680733">
      <w:pPr>
        <w:rPr>
          <w:rFonts w:ascii="Baskerville Old Face" w:hAnsi="Baskerville Old Face"/>
          <w:sz w:val="24"/>
          <w:szCs w:val="24"/>
        </w:rPr>
      </w:pPr>
    </w:p>
    <w:tbl>
      <w:tblPr>
        <w:tblpPr w:leftFromText="180" w:rightFromText="180" w:vertAnchor="text" w:horzAnchor="margin" w:tblpY="34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349"/>
      </w:tblGrid>
      <w:tr w:rsidR="00DD5F54" w:rsidRPr="008E78EE" w14:paraId="72F8BB5F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32BD0DE" w14:textId="77777777" w:rsidR="00DD5F54" w:rsidRPr="008E78EE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Database Objects</w:t>
            </w:r>
          </w:p>
        </w:tc>
      </w:tr>
      <w:tr w:rsidR="00DD5F54" w:rsidRPr="008E78EE" w14:paraId="2FF078AE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2CEA" w14:textId="77777777" w:rsidR="00DD5F54" w:rsidRPr="008E78EE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6B7CDB28" w14:textId="77777777" w:rsidR="00DD5F54" w:rsidRPr="008E78EE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TYPE </w:t>
            </w:r>
          </w:p>
        </w:tc>
      </w:tr>
      <w:tr w:rsidR="00DD5F54" w:rsidRPr="008E78EE" w14:paraId="1457AB14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7B76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725F2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SEQUENCE</w:t>
            </w:r>
          </w:p>
        </w:tc>
      </w:tr>
      <w:tr w:rsidR="00DD5F54" w:rsidRPr="008E78EE" w14:paraId="2571A3E9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E2FB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259F4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SEQUENCE</w:t>
            </w:r>
          </w:p>
        </w:tc>
      </w:tr>
      <w:tr w:rsidR="00DD5F54" w:rsidRPr="008E78EE" w14:paraId="061CC2D2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E9F4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880F3FA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TABLE</w:t>
            </w:r>
          </w:p>
        </w:tc>
      </w:tr>
      <w:tr w:rsidR="00DD5F54" w:rsidRPr="008E78EE" w14:paraId="117E1897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AB5A7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author_books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78675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TABLE</w:t>
            </w:r>
          </w:p>
        </w:tc>
      </w:tr>
      <w:tr w:rsidR="00DD5F54" w:rsidRPr="008E78EE" w14:paraId="2DBAC3A0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036B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6FC9D9F0" w14:textId="77777777" w:rsidR="00DD5F54" w:rsidRPr="008E78EE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78EE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TABLE</w:t>
            </w:r>
          </w:p>
        </w:tc>
      </w:tr>
    </w:tbl>
    <w:tbl>
      <w:tblPr>
        <w:tblpPr w:leftFromText="180" w:rightFromText="180" w:vertAnchor="text" w:horzAnchor="page" w:tblpX="3591" w:tblpY="38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221"/>
      </w:tblGrid>
      <w:tr w:rsidR="00DD5F54" w:rsidRPr="006040ED" w14:paraId="478A0F4B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6CED33A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Table: Author</w:t>
            </w:r>
          </w:p>
        </w:tc>
      </w:tr>
      <w:tr w:rsidR="00DD5F54" w:rsidRPr="006040ED" w14:paraId="4E307F79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8511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EF2A854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name </w:t>
            </w:r>
          </w:p>
        </w:tc>
      </w:tr>
      <w:tr w:rsidR="00DD5F54" w:rsidRPr="006040ED" w14:paraId="6B7970A3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2072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C486F1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Author-0</w:t>
            </w:r>
          </w:p>
        </w:tc>
      </w:tr>
      <w:tr w:rsidR="00DD5F54" w:rsidRPr="006040ED" w14:paraId="6BC85FF9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1A0D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B2071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Author-1</w:t>
            </w:r>
          </w:p>
        </w:tc>
      </w:tr>
    </w:tbl>
    <w:tbl>
      <w:tblPr>
        <w:tblpPr w:leftFromText="180" w:rightFromText="180" w:vertAnchor="text" w:horzAnchor="margin" w:tblpXSpec="center" w:tblpY="35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11"/>
      </w:tblGrid>
      <w:tr w:rsidR="00DD5F54" w:rsidRPr="006040ED" w14:paraId="3B4BF93B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6594F81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Table: Book</w:t>
            </w:r>
          </w:p>
        </w:tc>
      </w:tr>
      <w:tr w:rsidR="00DD5F54" w:rsidRPr="006040ED" w14:paraId="49F3A3DC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1F74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5B488E0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name </w:t>
            </w:r>
          </w:p>
        </w:tc>
      </w:tr>
      <w:tr w:rsidR="00DD5F54" w:rsidRPr="006040ED" w14:paraId="4AE25387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20863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689328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Book-0</w:t>
            </w:r>
          </w:p>
        </w:tc>
      </w:tr>
      <w:tr w:rsidR="00DD5F54" w:rsidRPr="006040ED" w14:paraId="3497F700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2E65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1FB60E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Book-0</w:t>
            </w:r>
          </w:p>
        </w:tc>
      </w:tr>
    </w:tbl>
    <w:tbl>
      <w:tblPr>
        <w:tblpPr w:leftFromText="180" w:rightFromText="180" w:vertAnchor="text" w:horzAnchor="page" w:tblpX="7271" w:tblpY="30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076"/>
      </w:tblGrid>
      <w:tr w:rsidR="00DD5F54" w:rsidRPr="006040ED" w14:paraId="19534FA4" w14:textId="77777777" w:rsidTr="00DD5F54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376E30CF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Table: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author_books</w:t>
            </w:r>
            <w:proofErr w:type="spellEnd"/>
          </w:p>
        </w:tc>
      </w:tr>
      <w:tr w:rsidR="00DD5F54" w:rsidRPr="006040ED" w14:paraId="222E186B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0346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author_id </w:t>
            </w:r>
          </w:p>
        </w:tc>
        <w:tc>
          <w:tcPr>
            <w:tcW w:w="0" w:type="auto"/>
            <w:vAlign w:val="center"/>
            <w:hideMark/>
          </w:tcPr>
          <w:p w14:paraId="56414CDA" w14:textId="77777777" w:rsidR="00DD5F54" w:rsidRPr="006040ED" w:rsidRDefault="00DD5F54" w:rsidP="00DD5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books_id </w:t>
            </w:r>
          </w:p>
        </w:tc>
      </w:tr>
      <w:tr w:rsidR="00DD5F54" w:rsidRPr="006040ED" w14:paraId="3605E175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96D0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859085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</w:tr>
      <w:tr w:rsidR="00DD5F54" w:rsidRPr="006040ED" w14:paraId="0886405E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269D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811819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</w:t>
            </w:r>
          </w:p>
        </w:tc>
      </w:tr>
      <w:tr w:rsidR="00DD5F54" w:rsidRPr="006040ED" w14:paraId="59A7F366" w14:textId="77777777" w:rsidTr="00DD5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FBFD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52E855" w14:textId="77777777" w:rsidR="00DD5F54" w:rsidRPr="006040ED" w:rsidRDefault="00DD5F54" w:rsidP="00DD5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040E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3</w:t>
            </w:r>
          </w:p>
        </w:tc>
      </w:tr>
    </w:tbl>
    <w:p w14:paraId="2AA2553C" w14:textId="77777777" w:rsidR="00DD5F54" w:rsidRPr="00DE5DC7" w:rsidRDefault="00DD5F54" w:rsidP="00DD5F54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DE5DC7">
        <w:rPr>
          <w:rFonts w:ascii="Baskerville Old Face" w:hAnsi="Baskerville Old Face"/>
          <w:b/>
          <w:bCs/>
          <w:sz w:val="24"/>
          <w:szCs w:val="24"/>
          <w:u w:val="single"/>
        </w:rPr>
        <w:t>Unidirectional Mapping Table Design</w:t>
      </w:r>
    </w:p>
    <w:p w14:paraId="36EFFF10" w14:textId="77777777" w:rsidR="00DD5F54" w:rsidRDefault="00DD5F54" w:rsidP="00DD5F54"/>
    <w:p w14:paraId="3018D53E" w14:textId="77777777" w:rsidR="00DD5F54" w:rsidRDefault="00DD5F54" w:rsidP="00DD5F54"/>
    <w:p w14:paraId="43B9697D" w14:textId="77777777" w:rsidR="00DD5F54" w:rsidRDefault="00DD5F54" w:rsidP="00DD5F54"/>
    <w:p w14:paraId="3B10C291" w14:textId="77777777" w:rsidR="00DD5F54" w:rsidRDefault="00DD5F54" w:rsidP="00DD5F54"/>
    <w:p w14:paraId="0D050C92" w14:textId="77777777" w:rsidR="00DD5F54" w:rsidRPr="00280CF9" w:rsidRDefault="00DD5F54" w:rsidP="00DD5F54">
      <w:pPr>
        <w:rPr>
          <w:rFonts w:ascii="Baskerville Old Face" w:hAnsi="Baskerville Old Face"/>
          <w:sz w:val="24"/>
          <w:szCs w:val="24"/>
        </w:rPr>
      </w:pPr>
    </w:p>
    <w:p w14:paraId="1300C40B" w14:textId="77777777" w:rsidR="00DD5F54" w:rsidRDefault="00DD5F54" w:rsidP="00680733">
      <w:pPr>
        <w:rPr>
          <w:rFonts w:ascii="Baskerville Old Face" w:hAnsi="Baskerville Old Face"/>
          <w:sz w:val="24"/>
          <w:szCs w:val="24"/>
        </w:rPr>
      </w:pPr>
    </w:p>
    <w:p w14:paraId="71AC9B1E" w14:textId="77777777" w:rsidR="008F0C7B" w:rsidRDefault="008F0C7B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5DE7056E" w14:textId="77777777" w:rsidR="008F0C7B" w:rsidRDefault="008F0C7B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57AFC82A" w14:textId="77777777" w:rsidR="008F0C7B" w:rsidRDefault="008F0C7B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</w:p>
    <w:p w14:paraId="0838CCA8" w14:textId="02C8429A" w:rsidR="006D2C77" w:rsidRPr="00DD5F54" w:rsidRDefault="006D2C77" w:rsidP="00680733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DD5F54">
        <w:rPr>
          <w:rFonts w:ascii="Baskerville Old Face" w:hAnsi="Baskerville Old Face"/>
          <w:b/>
          <w:bCs/>
          <w:sz w:val="24"/>
          <w:szCs w:val="24"/>
          <w:u w:val="single"/>
        </w:rPr>
        <w:lastRenderedPageBreak/>
        <w:t>Testing Code</w:t>
      </w:r>
    </w:p>
    <w:p w14:paraId="47EED3EB" w14:textId="77777777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For Unidirectional </w:t>
      </w:r>
    </w:p>
    <w:p w14:paraId="3044C28D" w14:textId="17682D02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B3BAD">
        <w:rPr>
          <w:rFonts w:ascii="Consolas" w:hAnsi="Consolas"/>
          <w:color w:val="000000"/>
          <w:sz w:val="18"/>
          <w:szCs w:val="18"/>
        </w:rPr>
        <w:t>saveAllAuthors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>) {</w:t>
      </w:r>
    </w:p>
    <w:p w14:paraId="58E86F71" w14:textId="12935396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 xml:space="preserve">List&lt;Author&gt; </w:t>
      </w:r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&lt;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&gt;(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>);</w:t>
      </w:r>
    </w:p>
    <w:p w14:paraId="6808222F" w14:textId="38FA5B43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B3BA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B3BAD">
        <w:rPr>
          <w:rFonts w:ascii="Consolas" w:hAnsi="Consolas"/>
          <w:color w:val="000000"/>
          <w:sz w:val="18"/>
          <w:szCs w:val="18"/>
        </w:rPr>
        <w:t xml:space="preserve">(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r w:rsidRPr="00DB3BAD">
        <w:rPr>
          <w:rFonts w:ascii="Consolas" w:hAnsi="Consolas"/>
          <w:color w:val="000000"/>
          <w:sz w:val="18"/>
          <w:szCs w:val="18"/>
        </w:rPr>
        <w:t xml:space="preserve"> = 0; 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r w:rsidRPr="00DB3BAD">
        <w:rPr>
          <w:rFonts w:ascii="Consolas" w:hAnsi="Consolas"/>
          <w:color w:val="000000"/>
          <w:sz w:val="18"/>
          <w:szCs w:val="18"/>
        </w:rPr>
        <w:t xml:space="preserve"> &lt; 5 ; 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r w:rsidRPr="00DB3BAD">
        <w:rPr>
          <w:rFonts w:ascii="Consolas" w:hAnsi="Consolas"/>
          <w:color w:val="000000"/>
          <w:sz w:val="18"/>
          <w:szCs w:val="18"/>
        </w:rPr>
        <w:t>++ ) {</w:t>
      </w:r>
    </w:p>
    <w:p w14:paraId="1B1440A4" w14:textId="778BF4E6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 xml:space="preserve">Author </w:t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author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B3BAD">
        <w:rPr>
          <w:rFonts w:ascii="Consolas" w:hAnsi="Consolas"/>
          <w:color w:val="000000"/>
          <w:sz w:val="18"/>
          <w:szCs w:val="18"/>
        </w:rPr>
        <w:t xml:space="preserve"> Author(</w:t>
      </w:r>
      <w:r w:rsidRPr="00DB3BAD">
        <w:rPr>
          <w:rFonts w:ascii="Consolas" w:hAnsi="Consolas"/>
          <w:color w:val="2A00FF"/>
          <w:sz w:val="18"/>
          <w:szCs w:val="18"/>
        </w:rPr>
        <w:t>"Author-"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730085B4" w14:textId="77777777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</w:p>
    <w:p w14:paraId="76163815" w14:textId="4F3F1A68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B3BAD">
        <w:rPr>
          <w:rFonts w:ascii="Consolas" w:hAnsi="Consolas"/>
          <w:b/>
          <w:bCs/>
          <w:color w:val="7F0055"/>
          <w:sz w:val="18"/>
          <w:szCs w:val="18"/>
        </w:rPr>
        <w:t>for</w:t>
      </w:r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3BAD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color w:val="6A3E3E"/>
          <w:sz w:val="18"/>
          <w:szCs w:val="18"/>
        </w:rPr>
        <w:t>j</w:t>
      </w:r>
      <w:r w:rsidRPr="00DB3BAD">
        <w:rPr>
          <w:rFonts w:ascii="Consolas" w:hAnsi="Consolas"/>
          <w:color w:val="000000"/>
          <w:sz w:val="18"/>
          <w:szCs w:val="18"/>
        </w:rPr>
        <w:t xml:space="preserve"> = 0; </w:t>
      </w:r>
      <w:r w:rsidRPr="00DB3BAD">
        <w:rPr>
          <w:rFonts w:ascii="Consolas" w:hAnsi="Consolas"/>
          <w:color w:val="6A3E3E"/>
          <w:sz w:val="18"/>
          <w:szCs w:val="18"/>
        </w:rPr>
        <w:t>j</w:t>
      </w:r>
      <w:r w:rsidRPr="00DB3BAD">
        <w:rPr>
          <w:rFonts w:ascii="Consolas" w:hAnsi="Consolas"/>
          <w:color w:val="000000"/>
          <w:sz w:val="18"/>
          <w:szCs w:val="18"/>
        </w:rPr>
        <w:t xml:space="preserve"> &lt; 5; </w:t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j</w:t>
      </w:r>
      <w:r w:rsidRPr="00DB3BAD">
        <w:rPr>
          <w:rFonts w:ascii="Consolas" w:hAnsi="Consolas"/>
          <w:color w:val="000000"/>
          <w:sz w:val="18"/>
          <w:szCs w:val="18"/>
        </w:rPr>
        <w:t>++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) {</w:t>
      </w:r>
    </w:p>
    <w:p w14:paraId="4D727AD5" w14:textId="42E4F58D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 xml:space="preserve">Book </w:t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book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B3BAD">
        <w:rPr>
          <w:rFonts w:ascii="Consolas" w:hAnsi="Consolas"/>
          <w:color w:val="000000"/>
          <w:sz w:val="18"/>
          <w:szCs w:val="18"/>
        </w:rPr>
        <w:t xml:space="preserve"> Book(</w:t>
      </w:r>
      <w:r w:rsidRPr="00DB3BAD">
        <w:rPr>
          <w:rFonts w:ascii="Consolas" w:hAnsi="Consolas"/>
          <w:color w:val="2A00FF"/>
          <w:sz w:val="18"/>
          <w:szCs w:val="18"/>
        </w:rPr>
        <w:t>"Book-"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r w:rsidRPr="00DB3BAD">
        <w:rPr>
          <w:rFonts w:ascii="Consolas" w:hAnsi="Consolas"/>
          <w:color w:val="6A3E3E"/>
          <w:sz w:val="18"/>
          <w:szCs w:val="18"/>
        </w:rPr>
        <w:t>i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3BDF2B4D" w14:textId="64AD0008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>.getBooks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().add(</w:t>
      </w:r>
      <w:r w:rsidRPr="00DB3BAD">
        <w:rPr>
          <w:rFonts w:ascii="Consolas" w:hAnsi="Consolas"/>
          <w:color w:val="6A3E3E"/>
          <w:sz w:val="18"/>
          <w:szCs w:val="18"/>
        </w:rPr>
        <w:t>book</w:t>
      </w:r>
      <w:r w:rsidRPr="00DB3BAD">
        <w:rPr>
          <w:rFonts w:ascii="Consolas" w:hAnsi="Consolas"/>
          <w:color w:val="000000"/>
          <w:sz w:val="18"/>
          <w:szCs w:val="18"/>
        </w:rPr>
        <w:t>);</w:t>
      </w:r>
    </w:p>
    <w:p w14:paraId="7B8CEE5A" w14:textId="5BE71CA1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>}</w:t>
      </w:r>
    </w:p>
    <w:p w14:paraId="68A0FA8A" w14:textId="4C4231A4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6A3E3E"/>
          <w:sz w:val="18"/>
          <w:szCs w:val="18"/>
        </w:rPr>
        <w:t>author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2B8661D" w14:textId="227742A9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>}</w:t>
      </w:r>
    </w:p>
    <w:p w14:paraId="7732222D" w14:textId="54451E51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0000C0"/>
          <w:sz w:val="18"/>
          <w:szCs w:val="18"/>
        </w:rPr>
        <w:t>authorRepo</w:t>
      </w:r>
      <w:r w:rsidRPr="00DB3BAD">
        <w:rPr>
          <w:rFonts w:ascii="Consolas" w:hAnsi="Consolas"/>
          <w:color w:val="000000"/>
          <w:sz w:val="18"/>
          <w:szCs w:val="18"/>
        </w:rPr>
        <w:t>.saveAll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6A3E3E"/>
          <w:sz w:val="18"/>
          <w:szCs w:val="18"/>
        </w:rPr>
        <w:t>authors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595608AB" w14:textId="7AA8E9DB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B3BAD">
        <w:rPr>
          <w:rFonts w:ascii="Consolas" w:hAnsi="Consolas"/>
          <w:color w:val="000000"/>
          <w:sz w:val="18"/>
          <w:szCs w:val="18"/>
        </w:rPr>
        <w:t>}</w:t>
      </w:r>
    </w:p>
    <w:p w14:paraId="5271F9BD" w14:textId="77777777" w:rsidR="006D2C77" w:rsidRDefault="006D2C77" w:rsidP="00680733">
      <w:pPr>
        <w:rPr>
          <w:rFonts w:ascii="Baskerville Old Face" w:hAnsi="Baskerville Old Face"/>
          <w:sz w:val="24"/>
          <w:szCs w:val="24"/>
        </w:rPr>
      </w:pPr>
    </w:p>
    <w:p w14:paraId="46396429" w14:textId="77777777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r w:rsidRPr="00DB3BAD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B3BA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B3BAD">
        <w:rPr>
          <w:rFonts w:ascii="Consolas" w:hAnsi="Consolas"/>
          <w:color w:val="000000"/>
          <w:sz w:val="18"/>
          <w:szCs w:val="18"/>
        </w:rPr>
        <w:t>showAuthorDetail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B3BAD">
        <w:rPr>
          <w:rFonts w:ascii="Consolas" w:hAnsi="Consolas"/>
          <w:color w:val="000000"/>
          <w:sz w:val="18"/>
          <w:szCs w:val="18"/>
        </w:rPr>
        <w:t>) {</w:t>
      </w:r>
    </w:p>
    <w:p w14:paraId="22C456EF" w14:textId="2B14CF7F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 xml:space="preserve">List&lt;Author&gt; </w:t>
      </w:r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B3BAD">
        <w:rPr>
          <w:rFonts w:ascii="Consolas" w:hAnsi="Consolas"/>
          <w:color w:val="0000C0"/>
          <w:sz w:val="18"/>
          <w:szCs w:val="18"/>
        </w:rPr>
        <w:t>authorRepo</w:t>
      </w:r>
      <w:r w:rsidRPr="00DB3BAD">
        <w:rPr>
          <w:rFonts w:ascii="Consolas" w:hAnsi="Consolas"/>
          <w:color w:val="000000"/>
          <w:sz w:val="18"/>
          <w:szCs w:val="18"/>
        </w:rPr>
        <w:t>.findAll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DB3BAD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6147C0BA" w14:textId="586916EC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authors</w:t>
      </w:r>
      <w:r w:rsidRPr="00DB3BAD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 xml:space="preserve">( </w:t>
      </w:r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18B9785D" w14:textId="52A14921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System.</w:t>
      </w:r>
      <w:r w:rsidRPr="00DB3BA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DB3BA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2A00FF"/>
          <w:sz w:val="18"/>
          <w:szCs w:val="18"/>
        </w:rPr>
        <w:t>"Author Name: 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>.getName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());</w:t>
      </w:r>
    </w:p>
    <w:p w14:paraId="1E4B44A1" w14:textId="107F5853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author</w:t>
      </w:r>
      <w:r w:rsidRPr="00DB3BAD">
        <w:rPr>
          <w:rFonts w:ascii="Consolas" w:hAnsi="Consolas"/>
          <w:color w:val="000000"/>
          <w:sz w:val="18"/>
          <w:szCs w:val="18"/>
        </w:rPr>
        <w:t>.getBooks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forEach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6A3E3E"/>
          <w:sz w:val="18"/>
          <w:szCs w:val="18"/>
        </w:rPr>
        <w:t>book</w:t>
      </w:r>
      <w:r w:rsidRPr="00DB3BAD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48949AD9" w14:textId="006C19C2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B3BAD">
        <w:rPr>
          <w:rFonts w:ascii="Consolas" w:hAnsi="Consolas"/>
          <w:color w:val="000000"/>
          <w:sz w:val="18"/>
          <w:szCs w:val="18"/>
        </w:rPr>
        <w:t>System.</w:t>
      </w:r>
      <w:r w:rsidRPr="00DB3BAD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DB3BAD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DB3BAD">
        <w:rPr>
          <w:rFonts w:ascii="Consolas" w:hAnsi="Consolas"/>
          <w:color w:val="000000"/>
          <w:sz w:val="18"/>
          <w:szCs w:val="18"/>
        </w:rPr>
        <w:t>(</w:t>
      </w:r>
      <w:r w:rsidRPr="00DB3BAD">
        <w:rPr>
          <w:rFonts w:ascii="Consolas" w:hAnsi="Consolas"/>
          <w:color w:val="2A00FF"/>
          <w:sz w:val="18"/>
          <w:szCs w:val="18"/>
        </w:rPr>
        <w:t>"Book Name: "</w:t>
      </w:r>
      <w:r w:rsidRPr="00DB3BAD">
        <w:rPr>
          <w:rFonts w:ascii="Consolas" w:hAnsi="Consolas"/>
          <w:color w:val="000000"/>
          <w:sz w:val="18"/>
          <w:szCs w:val="18"/>
        </w:rPr>
        <w:t>+</w:t>
      </w:r>
      <w:proofErr w:type="spellStart"/>
      <w:proofErr w:type="gramStart"/>
      <w:r w:rsidRPr="00DB3BAD">
        <w:rPr>
          <w:rFonts w:ascii="Consolas" w:hAnsi="Consolas"/>
          <w:color w:val="6A3E3E"/>
          <w:sz w:val="18"/>
          <w:szCs w:val="18"/>
        </w:rPr>
        <w:t>book</w:t>
      </w:r>
      <w:r w:rsidRPr="00DB3BAD">
        <w:rPr>
          <w:rFonts w:ascii="Consolas" w:hAnsi="Consolas"/>
          <w:color w:val="000000"/>
          <w:sz w:val="18"/>
          <w:szCs w:val="18"/>
        </w:rPr>
        <w:t>.getName</w:t>
      </w:r>
      <w:proofErr w:type="spellEnd"/>
      <w:proofErr w:type="gramEnd"/>
      <w:r w:rsidRPr="00DB3BAD">
        <w:rPr>
          <w:rFonts w:ascii="Consolas" w:hAnsi="Consolas"/>
          <w:color w:val="000000"/>
          <w:sz w:val="18"/>
          <w:szCs w:val="18"/>
        </w:rPr>
        <w:t>());</w:t>
      </w:r>
    </w:p>
    <w:p w14:paraId="08053FD1" w14:textId="4E24E465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</w:r>
      <w:r w:rsidRPr="00DB3BAD">
        <w:rPr>
          <w:rFonts w:ascii="Consolas" w:hAnsi="Consolas"/>
          <w:color w:val="000000"/>
          <w:sz w:val="18"/>
          <w:szCs w:val="18"/>
        </w:rPr>
        <w:tab/>
        <w:t>});</w:t>
      </w:r>
    </w:p>
    <w:p w14:paraId="4C6DE541" w14:textId="785AC404" w:rsidR="006D2C77" w:rsidRPr="00DB3BAD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B3BAD">
        <w:rPr>
          <w:rFonts w:ascii="Consolas" w:hAnsi="Consolas"/>
          <w:color w:val="000000"/>
          <w:sz w:val="18"/>
          <w:szCs w:val="18"/>
        </w:rPr>
        <w:tab/>
        <w:t>});</w:t>
      </w:r>
    </w:p>
    <w:p w14:paraId="108D264B" w14:textId="4D1EC424" w:rsidR="006D2C77" w:rsidRDefault="006D2C77" w:rsidP="006D2C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B3BAD">
        <w:rPr>
          <w:rFonts w:ascii="Consolas" w:hAnsi="Consolas"/>
          <w:color w:val="000000"/>
          <w:sz w:val="18"/>
          <w:szCs w:val="18"/>
        </w:rPr>
        <w:t>}</w:t>
      </w:r>
    </w:p>
    <w:p w14:paraId="012F1C9B" w14:textId="4D0E0BAB" w:rsidR="00BB6328" w:rsidRDefault="00BB632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14:paraId="672B2B02" w14:textId="370701A4" w:rsidR="005F273C" w:rsidRPr="00DD5F54" w:rsidRDefault="005F273C" w:rsidP="005F273C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lastRenderedPageBreak/>
        <w:t xml:space="preserve">Many-To-Many </w:t>
      </w:r>
      <w:r>
        <w:rPr>
          <w:rFonts w:ascii="Baskerville Old Face" w:hAnsi="Baskerville Old Face"/>
          <w:b/>
          <w:bCs/>
          <w:sz w:val="26"/>
          <w:szCs w:val="26"/>
          <w:u w:val="single"/>
        </w:rPr>
        <w:t>B</w:t>
      </w:r>
      <w:r w:rsidRPr="00DD5F54">
        <w:rPr>
          <w:rFonts w:ascii="Baskerville Old Face" w:hAnsi="Baskerville Old Face"/>
          <w:b/>
          <w:bCs/>
          <w:sz w:val="26"/>
          <w:szCs w:val="26"/>
          <w:u w:val="single"/>
        </w:rPr>
        <w:t>idirectional</w:t>
      </w:r>
    </w:p>
    <w:p w14:paraId="790445FF" w14:textId="20F577D6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8F0C7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3FE3C73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3621B02C" w14:textId="22762FCF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57065D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0400E658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9178A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4CDE7AC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A3D7EE2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439964C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0478E31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426CA90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F35CB35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C1825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B379B6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51170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00CE6D" w14:textId="77777777" w:rsidR="00DE5DC7" w:rsidRDefault="00DE5DC7" w:rsidP="00680733">
      <w:pPr>
        <w:rPr>
          <w:rFonts w:ascii="Baskerville Old Face" w:hAnsi="Baskerville Old Face"/>
          <w:sz w:val="24"/>
          <w:szCs w:val="24"/>
        </w:rPr>
      </w:pPr>
    </w:p>
    <w:p w14:paraId="102FF61B" w14:textId="04205F84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8F0C7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19F3335" w14:textId="33E81102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8F0C7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8F0C7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  <w:r w:rsidR="008F0C7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017AAA82" w14:textId="68E13FA2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59EBFE7D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4D8EE34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7DB1958B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C300A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FC52E4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04E153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0450798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3410EE8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1E5DF6F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B95EA6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70B810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351E24D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638F6C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81E7FE" w14:textId="77777777" w:rsidR="00711F2E" w:rsidRDefault="00711F2E" w:rsidP="00711F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BF0F79" w14:textId="77777777" w:rsidR="00711F2E" w:rsidRDefault="00711F2E" w:rsidP="00680733">
      <w:pPr>
        <w:rPr>
          <w:rFonts w:ascii="Baskerville Old Face" w:hAnsi="Baskerville Old Face"/>
          <w:sz w:val="24"/>
          <w:szCs w:val="24"/>
        </w:rPr>
      </w:pPr>
    </w:p>
    <w:tbl>
      <w:tblPr>
        <w:tblpPr w:leftFromText="180" w:rightFromText="180" w:vertAnchor="text" w:horzAnchor="margin" w:tblpY="37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40"/>
      </w:tblGrid>
      <w:tr w:rsidR="002610BA" w:rsidRPr="002610BA" w14:paraId="41BEFF83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BAE88B3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Database Objects</w:t>
            </w:r>
          </w:p>
        </w:tc>
      </w:tr>
      <w:tr w:rsidR="002610BA" w:rsidRPr="002610BA" w14:paraId="563ACA26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1F2D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2A81F257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TYPE </w:t>
            </w:r>
          </w:p>
        </w:tc>
      </w:tr>
      <w:tr w:rsidR="002610BA" w:rsidRPr="002610BA" w14:paraId="11AC85E8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E5C7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0D232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SEQUENCE</w:t>
            </w:r>
          </w:p>
        </w:tc>
      </w:tr>
      <w:tr w:rsidR="002610BA" w:rsidRPr="002610BA" w14:paraId="4CDFEDBB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E289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46B2A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SEQUENCE</w:t>
            </w:r>
          </w:p>
        </w:tc>
      </w:tr>
      <w:tr w:rsidR="002610BA" w:rsidRPr="002610BA" w14:paraId="4DDEE3A0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FB5C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B4AC11B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TABLE</w:t>
            </w:r>
          </w:p>
        </w:tc>
      </w:tr>
      <w:tr w:rsidR="002610BA" w:rsidRPr="002610BA" w14:paraId="370244F9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6184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author_books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CF07B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TABLE</w:t>
            </w:r>
          </w:p>
        </w:tc>
      </w:tr>
      <w:tr w:rsidR="002610BA" w:rsidRPr="002610BA" w14:paraId="1A748714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D754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067D92C7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TABLE</w:t>
            </w:r>
          </w:p>
        </w:tc>
      </w:tr>
    </w:tbl>
    <w:p w14:paraId="4A6652B5" w14:textId="0F23D1F1" w:rsidR="002610BA" w:rsidRPr="00DE5DC7" w:rsidRDefault="002610BA" w:rsidP="002610BA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b/>
          <w:bCs/>
          <w:sz w:val="24"/>
          <w:szCs w:val="24"/>
          <w:u w:val="single"/>
        </w:rPr>
        <w:t>B</w:t>
      </w:r>
      <w:r w:rsidRPr="00DE5DC7">
        <w:rPr>
          <w:rFonts w:ascii="Baskerville Old Face" w:hAnsi="Baskerville Old Face"/>
          <w:b/>
          <w:bCs/>
          <w:sz w:val="24"/>
          <w:szCs w:val="24"/>
          <w:u w:val="single"/>
        </w:rPr>
        <w:t>idirectional Mapping Table Design</w:t>
      </w:r>
    </w:p>
    <w:tbl>
      <w:tblPr>
        <w:tblpPr w:leftFromText="180" w:rightFromText="180" w:vertAnchor="text" w:horzAnchor="page" w:tblpX="3981" w:tblpY="7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083"/>
      </w:tblGrid>
      <w:tr w:rsidR="002610BA" w:rsidRPr="002610BA" w14:paraId="6F5B8237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4731E3B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Table: author</w:t>
            </w:r>
          </w:p>
        </w:tc>
      </w:tr>
      <w:tr w:rsidR="002610BA" w:rsidRPr="0090018E" w14:paraId="6916B6DC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6E72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135CC5A3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name </w:t>
            </w:r>
          </w:p>
        </w:tc>
      </w:tr>
      <w:tr w:rsidR="002610BA" w:rsidRPr="0090018E" w14:paraId="42E59A0C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FC0D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DF484D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Author-1</w:t>
            </w:r>
          </w:p>
        </w:tc>
      </w:tr>
      <w:tr w:rsidR="002610BA" w:rsidRPr="0090018E" w14:paraId="68F6FD43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A3A9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BA7A6A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Author-2</w:t>
            </w:r>
          </w:p>
        </w:tc>
      </w:tr>
    </w:tbl>
    <w:tbl>
      <w:tblPr>
        <w:tblpPr w:leftFromText="180" w:rightFromText="180" w:vertAnchor="text" w:horzAnchor="page" w:tblpX="6251" w:tblpY="7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1"/>
      </w:tblGrid>
      <w:tr w:rsidR="002610BA" w:rsidRPr="002610BA" w14:paraId="54A6FB09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BF65852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Table: book</w:t>
            </w:r>
          </w:p>
        </w:tc>
      </w:tr>
      <w:tr w:rsidR="002610BA" w:rsidRPr="0090018E" w14:paraId="420D458B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596B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0CE82CD9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name </w:t>
            </w:r>
          </w:p>
        </w:tc>
      </w:tr>
      <w:tr w:rsidR="002610BA" w:rsidRPr="0090018E" w14:paraId="38FA07C8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AEA1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0514C2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Book-1</w:t>
            </w:r>
          </w:p>
        </w:tc>
      </w:tr>
    </w:tbl>
    <w:tbl>
      <w:tblPr>
        <w:tblpPr w:leftFromText="180" w:rightFromText="180" w:vertAnchor="text" w:horzAnchor="page" w:tblpX="8411" w:tblpY="2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950"/>
      </w:tblGrid>
      <w:tr w:rsidR="002610BA" w:rsidRPr="002610BA" w14:paraId="278683FA" w14:textId="77777777" w:rsidTr="002610B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F80493C" w14:textId="77777777" w:rsidR="002610BA" w:rsidRPr="002610BA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Table: </w:t>
            </w:r>
            <w:proofErr w:type="spellStart"/>
            <w:r w:rsidRPr="002610BA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author_books</w:t>
            </w:r>
            <w:proofErr w:type="spellEnd"/>
          </w:p>
        </w:tc>
      </w:tr>
      <w:tr w:rsidR="002610BA" w:rsidRPr="0090018E" w14:paraId="5605DD63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C6FD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authors_id </w:t>
            </w:r>
          </w:p>
        </w:tc>
        <w:tc>
          <w:tcPr>
            <w:tcW w:w="0" w:type="auto"/>
            <w:vAlign w:val="center"/>
            <w:hideMark/>
          </w:tcPr>
          <w:p w14:paraId="03BBC875" w14:textId="77777777" w:rsidR="002610BA" w:rsidRPr="0090018E" w:rsidRDefault="002610BA" w:rsidP="0026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books_id </w:t>
            </w:r>
          </w:p>
        </w:tc>
      </w:tr>
      <w:tr w:rsidR="002610BA" w:rsidRPr="0090018E" w14:paraId="280C35A9" w14:textId="77777777" w:rsidTr="00261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F13D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D57592" w14:textId="77777777" w:rsidR="002610BA" w:rsidRPr="0090018E" w:rsidRDefault="002610BA" w:rsidP="002610BA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</w:tr>
    </w:tbl>
    <w:p w14:paraId="1A08AA94" w14:textId="77777777" w:rsidR="00187A67" w:rsidRPr="00280CF9" w:rsidRDefault="00187A67" w:rsidP="00680733">
      <w:pPr>
        <w:rPr>
          <w:rFonts w:ascii="Baskerville Old Face" w:hAnsi="Baskerville Old Face"/>
          <w:sz w:val="24"/>
          <w:szCs w:val="24"/>
        </w:rPr>
      </w:pPr>
    </w:p>
    <w:p w14:paraId="0B454A2D" w14:textId="77777777" w:rsidR="00680733" w:rsidRDefault="00680733" w:rsidP="009E732B">
      <w:pPr>
        <w:ind w:left="720" w:firstLine="720"/>
        <w:rPr>
          <w:rFonts w:ascii="Baskerville Old Face" w:hAnsi="Baskerville Old Face"/>
          <w:b/>
          <w:bCs/>
          <w:sz w:val="34"/>
          <w:szCs w:val="34"/>
          <w:u w:val="single"/>
        </w:rPr>
      </w:pPr>
    </w:p>
    <w:p w14:paraId="0AD7D9A8" w14:textId="77777777" w:rsidR="00680733" w:rsidRDefault="00680733" w:rsidP="00DE5DC7">
      <w:pPr>
        <w:rPr>
          <w:rFonts w:ascii="Baskerville Old Face" w:hAnsi="Baskerville Old Face"/>
          <w:b/>
          <w:bCs/>
          <w:sz w:val="34"/>
          <w:szCs w:val="34"/>
          <w:u w:val="single"/>
        </w:rPr>
      </w:pPr>
    </w:p>
    <w:p w14:paraId="2008E9EB" w14:textId="05FA8FFC" w:rsidR="005A49C1" w:rsidRDefault="005A49C1" w:rsidP="002610BA">
      <w:pPr>
        <w:rPr>
          <w:rFonts w:ascii="Baskerville Old Face" w:hAnsi="Baskerville Old Face"/>
          <w:b/>
          <w:bCs/>
          <w:sz w:val="34"/>
          <w:szCs w:val="34"/>
          <w:u w:val="single"/>
        </w:rPr>
      </w:pPr>
    </w:p>
    <w:p w14:paraId="11C2715B" w14:textId="77777777" w:rsidR="00261411" w:rsidRDefault="005A49C1" w:rsidP="005A49C1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Here in the above book class, we have defined </w:t>
      </w:r>
      <w:proofErr w:type="spellStart"/>
      <w:r w:rsidRPr="005A49C1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5A49C1">
        <w:rPr>
          <w:rFonts w:ascii="Baskerville Old Face" w:hAnsi="Baskerville Old Face"/>
          <w:b/>
          <w:bCs/>
          <w:sz w:val="24"/>
          <w:szCs w:val="24"/>
        </w:rPr>
        <w:t xml:space="preserve"> = "books"</w:t>
      </w:r>
      <w:r w:rsidRPr="005A49C1">
        <w:rPr>
          <w:rFonts w:ascii="Baskerville Old Face" w:hAnsi="Baskerville Old Face"/>
          <w:sz w:val="24"/>
          <w:szCs w:val="24"/>
        </w:rPr>
        <w:t xml:space="preserve">. </w:t>
      </w:r>
      <w:r w:rsidR="00E56DB0">
        <w:rPr>
          <w:rFonts w:ascii="Baskerville Old Face" w:hAnsi="Baskerville Old Face"/>
          <w:sz w:val="24"/>
          <w:szCs w:val="24"/>
        </w:rPr>
        <w:t xml:space="preserve">Hence the relational table name is </w:t>
      </w:r>
      <w:proofErr w:type="spellStart"/>
      <w:r w:rsidR="00E56DB0">
        <w:rPr>
          <w:rFonts w:ascii="Baskerville Old Face" w:hAnsi="Baskerville Old Face"/>
          <w:sz w:val="24"/>
          <w:szCs w:val="24"/>
        </w:rPr>
        <w:t>author_books</w:t>
      </w:r>
      <w:proofErr w:type="spellEnd"/>
      <w:r w:rsidR="00E56DB0">
        <w:rPr>
          <w:rFonts w:ascii="Baskerville Old Face" w:hAnsi="Baskerville Old Face"/>
          <w:sz w:val="24"/>
          <w:szCs w:val="24"/>
        </w:rPr>
        <w:t xml:space="preserve"> because </w:t>
      </w:r>
      <w:r w:rsidR="00E56DB0" w:rsidRPr="00261411">
        <w:rPr>
          <w:rFonts w:ascii="Baskerville Old Face" w:hAnsi="Baskerville Old Face"/>
          <w:b/>
          <w:bCs/>
          <w:sz w:val="24"/>
          <w:szCs w:val="24"/>
        </w:rPr>
        <w:t xml:space="preserve">author is the owning </w:t>
      </w:r>
      <w:proofErr w:type="gramStart"/>
      <w:r w:rsidR="00E56DB0" w:rsidRPr="00261411">
        <w:rPr>
          <w:rFonts w:ascii="Baskerville Old Face" w:hAnsi="Baskerville Old Face"/>
          <w:b/>
          <w:bCs/>
          <w:sz w:val="24"/>
          <w:szCs w:val="24"/>
        </w:rPr>
        <w:t>side</w:t>
      </w:r>
      <w:proofErr w:type="gramEnd"/>
      <w:r w:rsidR="00E56DB0">
        <w:rPr>
          <w:rFonts w:ascii="Baskerville Old Face" w:hAnsi="Baskerville Old Face"/>
          <w:sz w:val="24"/>
          <w:szCs w:val="24"/>
        </w:rPr>
        <w:t xml:space="preserve"> and book is the inverse side. </w:t>
      </w:r>
    </w:p>
    <w:p w14:paraId="3279E048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302349C9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286A2729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708BC0A8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68AC7B8D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5735070B" w14:textId="3C6ACFA3" w:rsidR="005A49C1" w:rsidRDefault="005A49C1" w:rsidP="005A49C1">
      <w:pPr>
        <w:rPr>
          <w:rFonts w:ascii="Baskerville Old Face" w:hAnsi="Baskerville Old Face"/>
          <w:sz w:val="24"/>
          <w:szCs w:val="24"/>
        </w:rPr>
      </w:pPr>
      <w:r w:rsidRPr="005A49C1">
        <w:rPr>
          <w:rFonts w:ascii="Baskerville Old Face" w:hAnsi="Baskerville Old Face"/>
          <w:sz w:val="24"/>
          <w:szCs w:val="24"/>
        </w:rPr>
        <w:lastRenderedPageBreak/>
        <w:t xml:space="preserve">We can also define </w:t>
      </w:r>
      <w:proofErr w:type="spellStart"/>
      <w:r w:rsidRPr="00261411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261411">
        <w:rPr>
          <w:rFonts w:ascii="Baskerville Old Face" w:hAnsi="Baskerville Old Face"/>
          <w:b/>
          <w:bCs/>
          <w:sz w:val="24"/>
          <w:szCs w:val="24"/>
        </w:rPr>
        <w:t xml:space="preserve"> = "</w:t>
      </w:r>
      <w:r w:rsidRPr="00261411">
        <w:rPr>
          <w:rFonts w:ascii="Baskerville Old Face" w:hAnsi="Baskerville Old Face"/>
          <w:b/>
          <w:bCs/>
          <w:sz w:val="24"/>
          <w:szCs w:val="24"/>
        </w:rPr>
        <w:t>authors</w:t>
      </w:r>
      <w:r w:rsidRPr="00261411">
        <w:rPr>
          <w:rFonts w:ascii="Baskerville Old Face" w:hAnsi="Baskerville Old Face"/>
          <w:b/>
          <w:bCs/>
          <w:sz w:val="24"/>
          <w:szCs w:val="24"/>
        </w:rPr>
        <w:t>"</w:t>
      </w:r>
      <w:r w:rsidRPr="005A49C1">
        <w:rPr>
          <w:rFonts w:ascii="Baskerville Old Face" w:hAnsi="Baskerville Old Face"/>
          <w:sz w:val="24"/>
          <w:szCs w:val="24"/>
        </w:rPr>
        <w:t xml:space="preserve"> in author class.</w:t>
      </w:r>
      <w:r w:rsidR="00E56DB0">
        <w:rPr>
          <w:rFonts w:ascii="Baskerville Old Face" w:hAnsi="Baskerville Old Face"/>
          <w:sz w:val="24"/>
          <w:szCs w:val="24"/>
        </w:rPr>
        <w:t xml:space="preserve"> </w:t>
      </w:r>
      <w:r w:rsidR="00261411">
        <w:rPr>
          <w:rFonts w:ascii="Baskerville Old Face" w:hAnsi="Baskerville Old Face"/>
          <w:sz w:val="24"/>
          <w:szCs w:val="24"/>
        </w:rPr>
        <w:t xml:space="preserve">If we define </w:t>
      </w:r>
      <w:proofErr w:type="spellStart"/>
      <w:r w:rsidR="00261411" w:rsidRPr="00261411">
        <w:rPr>
          <w:rFonts w:ascii="Baskerville Old Face" w:hAnsi="Baskerville Old Face"/>
          <w:sz w:val="24"/>
          <w:szCs w:val="24"/>
        </w:rPr>
        <w:t>mappedBy</w:t>
      </w:r>
      <w:proofErr w:type="spellEnd"/>
      <w:r w:rsidR="00261411" w:rsidRPr="00261411">
        <w:rPr>
          <w:rFonts w:ascii="Baskerville Old Face" w:hAnsi="Baskerville Old Face"/>
          <w:sz w:val="24"/>
          <w:szCs w:val="24"/>
        </w:rPr>
        <w:t xml:space="preserve"> = "</w:t>
      </w:r>
      <w:r w:rsidR="00261411" w:rsidRPr="00261411">
        <w:rPr>
          <w:rFonts w:ascii="Baskerville Old Face" w:hAnsi="Baskerville Old Face"/>
          <w:sz w:val="24"/>
          <w:szCs w:val="24"/>
        </w:rPr>
        <w:t>authors</w:t>
      </w:r>
      <w:r w:rsidR="00261411" w:rsidRPr="00261411">
        <w:rPr>
          <w:rFonts w:ascii="Baskerville Old Face" w:hAnsi="Baskerville Old Face"/>
          <w:sz w:val="24"/>
          <w:szCs w:val="24"/>
        </w:rPr>
        <w:t>"</w:t>
      </w:r>
      <w:r w:rsidR="00261411" w:rsidRPr="00261411">
        <w:rPr>
          <w:rFonts w:ascii="Baskerville Old Face" w:hAnsi="Baskerville Old Face"/>
          <w:sz w:val="24"/>
          <w:szCs w:val="24"/>
        </w:rPr>
        <w:t xml:space="preserve"> in the author class, </w:t>
      </w:r>
      <w:r w:rsidR="00261411" w:rsidRPr="00261411">
        <w:rPr>
          <w:rFonts w:ascii="Baskerville Old Face" w:hAnsi="Baskerville Old Face"/>
          <w:b/>
          <w:bCs/>
          <w:sz w:val="24"/>
          <w:szCs w:val="24"/>
        </w:rPr>
        <w:t xml:space="preserve">book will be the owning </w:t>
      </w:r>
      <w:proofErr w:type="gramStart"/>
      <w:r w:rsidR="00261411" w:rsidRPr="00261411">
        <w:rPr>
          <w:rFonts w:ascii="Baskerville Old Face" w:hAnsi="Baskerville Old Face"/>
          <w:b/>
          <w:bCs/>
          <w:sz w:val="24"/>
          <w:szCs w:val="24"/>
        </w:rPr>
        <w:t>side</w:t>
      </w:r>
      <w:proofErr w:type="gramEnd"/>
      <w:r w:rsidR="00261411" w:rsidRPr="00261411">
        <w:rPr>
          <w:rFonts w:ascii="Baskerville Old Face" w:hAnsi="Baskerville Old Face"/>
          <w:sz w:val="24"/>
          <w:szCs w:val="24"/>
        </w:rPr>
        <w:t xml:space="preserve"> and author will be inverse side.</w:t>
      </w:r>
      <w:r w:rsidR="008F79D7">
        <w:rPr>
          <w:rFonts w:ascii="Baskerville Old Face" w:hAnsi="Baskerville Old Face"/>
          <w:sz w:val="24"/>
          <w:szCs w:val="24"/>
        </w:rPr>
        <w:t xml:space="preserve"> Let us check now.</w:t>
      </w:r>
    </w:p>
    <w:p w14:paraId="7B4BA001" w14:textId="4F4EFDAE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E9460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F462F7D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6298A241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14957B45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A6CFDF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2B8174A1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641D6E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BC9CFBD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336A24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77BB0CE" w14:textId="0EC39B3B" w:rsidR="008F79D7" w:rsidRP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8F79D7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8F79D7">
        <w:rPr>
          <w:rFonts w:ascii="Consolas" w:hAnsi="Consolas"/>
          <w:b/>
          <w:bCs/>
          <w:color w:val="646464"/>
          <w:sz w:val="20"/>
          <w:szCs w:val="20"/>
        </w:rPr>
        <w:t>ManyToMany(</w:t>
      </w:r>
      <w:proofErr w:type="gramEnd"/>
      <w:r w:rsidRPr="008F79D7">
        <w:rPr>
          <w:rFonts w:ascii="Consolas" w:hAnsi="Consolas"/>
          <w:b/>
          <w:bCs/>
          <w:color w:val="646464"/>
          <w:sz w:val="20"/>
          <w:szCs w:val="20"/>
        </w:rPr>
        <w:t xml:space="preserve">cascade = </w:t>
      </w:r>
      <w:proofErr w:type="spellStart"/>
      <w:r w:rsidRPr="008F79D7">
        <w:rPr>
          <w:rFonts w:ascii="Consolas" w:hAnsi="Consolas"/>
          <w:b/>
          <w:bCs/>
          <w:color w:val="646464"/>
          <w:sz w:val="20"/>
          <w:szCs w:val="20"/>
        </w:rPr>
        <w:t>CascadeType.</w:t>
      </w:r>
      <w:r w:rsidRPr="008F79D7">
        <w:rPr>
          <w:rFonts w:ascii="Consolas" w:hAnsi="Consolas"/>
          <w:b/>
          <w:bCs/>
          <w:i/>
          <w:iCs/>
          <w:color w:val="646464"/>
          <w:sz w:val="20"/>
          <w:szCs w:val="20"/>
        </w:rPr>
        <w:t>ALL</w:t>
      </w:r>
      <w:proofErr w:type="spellEnd"/>
      <w:r w:rsidRPr="008F79D7">
        <w:rPr>
          <w:rFonts w:ascii="Consolas" w:hAnsi="Consolas"/>
          <w:b/>
          <w:bCs/>
          <w:color w:val="646464"/>
          <w:sz w:val="20"/>
          <w:szCs w:val="20"/>
        </w:rPr>
        <w:t xml:space="preserve">, </w:t>
      </w:r>
      <w:proofErr w:type="spellStart"/>
      <w:r w:rsidRPr="008F79D7">
        <w:rPr>
          <w:rFonts w:ascii="Consolas" w:hAnsi="Consolas"/>
          <w:b/>
          <w:bCs/>
          <w:color w:val="646464"/>
          <w:sz w:val="20"/>
          <w:szCs w:val="20"/>
        </w:rPr>
        <w:t>mappedBy</w:t>
      </w:r>
      <w:proofErr w:type="spellEnd"/>
      <w:r w:rsidRPr="008F79D7">
        <w:rPr>
          <w:rFonts w:ascii="Consolas" w:hAnsi="Consolas"/>
          <w:b/>
          <w:bCs/>
          <w:color w:val="646464"/>
          <w:sz w:val="20"/>
          <w:szCs w:val="20"/>
        </w:rPr>
        <w:t xml:space="preserve"> = "authors")</w:t>
      </w:r>
    </w:p>
    <w:p w14:paraId="5F3AC4D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C9E95F7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EC1C78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0CE542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CC4019F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7F194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F9EE45" w14:textId="77777777" w:rsidR="008F79D7" w:rsidRDefault="008F79D7" w:rsidP="008F79D7">
      <w:pPr>
        <w:rPr>
          <w:rFonts w:ascii="Baskerville Old Face" w:hAnsi="Baskerville Old Face"/>
          <w:sz w:val="24"/>
          <w:szCs w:val="24"/>
        </w:rPr>
      </w:pPr>
    </w:p>
    <w:p w14:paraId="124C285A" w14:textId="17906983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E9460B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BD4F8F" w14:textId="519F4B2F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E9460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E9460B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"authors"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5A1F6F7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118C4FA7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4ED87F0D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8EF734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21AE6BCC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3B6A25C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385E18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7EA2E5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3C25D9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E84DD02" w14:textId="4851BB2A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A1F7423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Set&lt;Author&gt; </w:t>
      </w:r>
      <w:r>
        <w:rPr>
          <w:rFonts w:ascii="Consolas" w:hAnsi="Consolas"/>
          <w:color w:val="0000C0"/>
          <w:sz w:val="20"/>
          <w:szCs w:val="20"/>
        </w:rPr>
        <w:t>authors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B73775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D76E0E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A5CDCE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50AB8A" w14:textId="60A3D9EB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D186D4" w14:textId="77777777" w:rsidR="008F79D7" w:rsidRDefault="008F79D7" w:rsidP="008F79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DFD768" w14:textId="77777777" w:rsidR="008F79D7" w:rsidRDefault="008F79D7" w:rsidP="005A49C1">
      <w:pPr>
        <w:rPr>
          <w:rFonts w:ascii="Baskerville Old Face" w:hAnsi="Baskerville Old Face"/>
          <w:sz w:val="24"/>
          <w:szCs w:val="24"/>
        </w:rPr>
      </w:pPr>
    </w:p>
    <w:tbl>
      <w:tblPr>
        <w:tblpPr w:leftFromText="180" w:rightFromText="180" w:vertAnchor="text" w:horzAnchor="page" w:tblpX="6291" w:tblpY="51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831"/>
      </w:tblGrid>
      <w:tr w:rsidR="00CB4D53" w:rsidRPr="004B40FE" w14:paraId="49A20596" w14:textId="77777777" w:rsidTr="00E9460B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1C4CCEB0" w14:textId="77777777" w:rsidR="00CB4D53" w:rsidRPr="004B40F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4B40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Table: book</w:t>
            </w:r>
          </w:p>
        </w:tc>
      </w:tr>
      <w:tr w:rsidR="00CB4D53" w:rsidRPr="0090018E" w14:paraId="772566E8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D288D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5EC999FD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</w:t>
            </w:r>
          </w:p>
        </w:tc>
      </w:tr>
      <w:tr w:rsidR="00CB4D53" w:rsidRPr="0090018E" w14:paraId="6CD80D9E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9D6FA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E92908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Book-1</w:t>
            </w:r>
          </w:p>
        </w:tc>
      </w:tr>
    </w:tbl>
    <w:tbl>
      <w:tblPr>
        <w:tblpPr w:leftFromText="180" w:rightFromText="180" w:vertAnchor="text" w:horzAnchor="page" w:tblpX="8601" w:tblpY="18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123"/>
      </w:tblGrid>
      <w:tr w:rsidR="00CB4D53" w:rsidRPr="004B40FE" w14:paraId="34634F9F" w14:textId="77777777" w:rsidTr="00CB4D53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6E4D8F1" w14:textId="77777777" w:rsidR="00CB4D53" w:rsidRPr="004B40FE" w:rsidRDefault="00CB4D53" w:rsidP="00CB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4B40F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Table: </w:t>
            </w:r>
            <w:proofErr w:type="spellStart"/>
            <w:r w:rsidRPr="004B40FE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>book_authors</w:t>
            </w:r>
            <w:proofErr w:type="spellEnd"/>
          </w:p>
        </w:tc>
      </w:tr>
      <w:tr w:rsidR="00CB4D53" w:rsidRPr="00CB4D53" w14:paraId="142BB295" w14:textId="77777777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57D5" w14:textId="77777777" w:rsidR="00CB4D53" w:rsidRPr="00CB4D53" w:rsidRDefault="00CB4D53" w:rsidP="00CB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books_id </w:t>
            </w:r>
          </w:p>
        </w:tc>
        <w:tc>
          <w:tcPr>
            <w:tcW w:w="0" w:type="auto"/>
            <w:vAlign w:val="center"/>
            <w:hideMark/>
          </w:tcPr>
          <w:p w14:paraId="4C2074BF" w14:textId="77777777" w:rsidR="00CB4D53" w:rsidRPr="00CB4D53" w:rsidRDefault="00CB4D53" w:rsidP="00CB4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b/>
                <w:bCs/>
                <w:lang w:bidi="hi-IN"/>
              </w:rPr>
              <w:t xml:space="preserve">authors_id </w:t>
            </w:r>
          </w:p>
        </w:tc>
      </w:tr>
      <w:tr w:rsidR="00CB4D53" w:rsidRPr="00CB4D53" w14:paraId="489FE7AC" w14:textId="77777777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C6E2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D0B441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</w:tr>
      <w:tr w:rsidR="00CB4D53" w:rsidRPr="00CB4D53" w14:paraId="07A90F57" w14:textId="77777777" w:rsidTr="00CB4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84F5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046BD2" w14:textId="77777777" w:rsidR="00CB4D53" w:rsidRPr="00CB4D53" w:rsidRDefault="00CB4D53" w:rsidP="00CB4D53">
            <w:pPr>
              <w:spacing w:after="0" w:line="240" w:lineRule="auto"/>
              <w:rPr>
                <w:rFonts w:ascii="Times New Roman" w:eastAsia="Times New Roman" w:hAnsi="Times New Roman" w:cs="Times New Roman"/>
                <w:lang w:bidi="hi-IN"/>
              </w:rPr>
            </w:pPr>
            <w:r w:rsidRPr="00CB4D53">
              <w:rPr>
                <w:rFonts w:ascii="Times New Roman" w:eastAsia="Times New Roman" w:hAnsi="Times New Roman" w:cs="Times New Roman"/>
                <w:lang w:bidi="hi-IN"/>
              </w:rPr>
              <w:t>2</w:t>
            </w:r>
          </w:p>
        </w:tc>
      </w:tr>
    </w:tbl>
    <w:p w14:paraId="0EB5119E" w14:textId="2F7CF3AE" w:rsidR="00844FF5" w:rsidRPr="00E9460B" w:rsidRDefault="00844FF5" w:rsidP="005A49C1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E9460B">
        <w:rPr>
          <w:rFonts w:ascii="Baskerville Old Face" w:hAnsi="Baskerville Old Face"/>
          <w:b/>
          <w:bCs/>
          <w:sz w:val="24"/>
          <w:szCs w:val="24"/>
          <w:u w:val="single"/>
        </w:rPr>
        <w:t>Database Table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170"/>
      </w:tblGrid>
      <w:tr w:rsidR="00844FF5" w:rsidRPr="004B40FE" w14:paraId="40E35EB4" w14:textId="77777777" w:rsidTr="00075F2A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63B20E81" w14:textId="1B603963" w:rsidR="00844FF5" w:rsidRPr="004B40FE" w:rsidRDefault="00844FF5" w:rsidP="00844FF5">
            <w:pPr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4B40FE">
              <w:rPr>
                <w:rFonts w:ascii="Baskerville Old Face" w:hAnsi="Baskerville Old Face"/>
                <w:b/>
                <w:bCs/>
                <w:sz w:val="20"/>
                <w:szCs w:val="20"/>
              </w:rPr>
              <w:t>Database objects</w:t>
            </w:r>
          </w:p>
        </w:tc>
      </w:tr>
      <w:tr w:rsidR="00844FF5" w:rsidRPr="004B40FE" w14:paraId="640E1DB3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8483" w14:textId="77777777" w:rsidR="00844FF5" w:rsidRPr="00844FF5" w:rsidRDefault="00844FF5" w:rsidP="00844FF5">
            <w:pPr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69F87653" w14:textId="77777777" w:rsidR="00844FF5" w:rsidRPr="00844FF5" w:rsidRDefault="00844FF5" w:rsidP="00844FF5">
            <w:pPr>
              <w:rPr>
                <w:rFonts w:ascii="Baskerville Old Face" w:hAnsi="Baskerville Old Face"/>
                <w:b/>
                <w:bCs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b/>
                <w:bCs/>
                <w:sz w:val="20"/>
                <w:szCs w:val="20"/>
              </w:rPr>
              <w:t xml:space="preserve">TYPE </w:t>
            </w:r>
          </w:p>
        </w:tc>
      </w:tr>
      <w:tr w:rsidR="00844FF5" w:rsidRPr="004B40FE" w14:paraId="06BE6B0C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37AB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proofErr w:type="spellStart"/>
            <w:r w:rsidRPr="00844FF5">
              <w:rPr>
                <w:rFonts w:ascii="Baskerville Old Face" w:hAnsi="Baskerville Old Face"/>
                <w:sz w:val="20"/>
                <w:szCs w:val="20"/>
              </w:rPr>
              <w:t>author_seq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25437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SEQUENCE</w:t>
            </w:r>
          </w:p>
        </w:tc>
      </w:tr>
      <w:tr w:rsidR="00844FF5" w:rsidRPr="004B40FE" w14:paraId="146068C6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68BA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proofErr w:type="spellStart"/>
            <w:r w:rsidRPr="00844FF5">
              <w:rPr>
                <w:rFonts w:ascii="Baskerville Old Face" w:hAnsi="Baskerville Old Face"/>
                <w:sz w:val="20"/>
                <w:szCs w:val="20"/>
              </w:rPr>
              <w:t>book_seq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77858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SEQUENCE</w:t>
            </w:r>
          </w:p>
        </w:tc>
      </w:tr>
      <w:tr w:rsidR="00844FF5" w:rsidRPr="004B40FE" w14:paraId="4CE0F829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3F88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BB228D0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TABLE</w:t>
            </w:r>
          </w:p>
        </w:tc>
      </w:tr>
      <w:tr w:rsidR="00844FF5" w:rsidRPr="004B40FE" w14:paraId="57B025F2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1322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3DF4022D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TABLE</w:t>
            </w:r>
          </w:p>
        </w:tc>
      </w:tr>
      <w:tr w:rsidR="00844FF5" w:rsidRPr="004B40FE" w14:paraId="4357AA3F" w14:textId="77777777" w:rsidTr="0084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A7EE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proofErr w:type="spellStart"/>
            <w:r w:rsidRPr="00844FF5">
              <w:rPr>
                <w:rFonts w:ascii="Baskerville Old Face" w:hAnsi="Baskerville Old Face"/>
                <w:sz w:val="20"/>
                <w:szCs w:val="20"/>
              </w:rPr>
              <w:t>book_authors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32855" w14:textId="77777777" w:rsidR="00844FF5" w:rsidRPr="00844FF5" w:rsidRDefault="00844FF5" w:rsidP="00844FF5">
            <w:pPr>
              <w:rPr>
                <w:rFonts w:ascii="Baskerville Old Face" w:hAnsi="Baskerville Old Face"/>
                <w:sz w:val="20"/>
                <w:szCs w:val="20"/>
              </w:rPr>
            </w:pPr>
            <w:r w:rsidRPr="00844FF5">
              <w:rPr>
                <w:rFonts w:ascii="Baskerville Old Face" w:hAnsi="Baskerville Old Face"/>
                <w:sz w:val="20"/>
                <w:szCs w:val="20"/>
              </w:rPr>
              <w:t>TABLE</w:t>
            </w:r>
          </w:p>
        </w:tc>
      </w:tr>
    </w:tbl>
    <w:tbl>
      <w:tblPr>
        <w:tblpPr w:leftFromText="180" w:rightFromText="180" w:vertAnchor="text" w:horzAnchor="page" w:tblpX="3671" w:tblpY="-330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88"/>
      </w:tblGrid>
      <w:tr w:rsidR="00CB4D53" w:rsidRPr="004B40FE" w14:paraId="4B9F5B9C" w14:textId="77777777" w:rsidTr="00E9460B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99EC95A" w14:textId="77777777" w:rsidR="00CB4D53" w:rsidRPr="004B40F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4B40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>Table: author</w:t>
            </w:r>
          </w:p>
        </w:tc>
      </w:tr>
      <w:tr w:rsidR="00CB4D53" w:rsidRPr="0090018E" w14:paraId="31045D7B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4850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304FA55" w14:textId="77777777" w:rsidR="00CB4D53" w:rsidRPr="0090018E" w:rsidRDefault="00CB4D53" w:rsidP="00E94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hi-IN"/>
              </w:rPr>
              <w:t xml:space="preserve">name </w:t>
            </w:r>
          </w:p>
        </w:tc>
      </w:tr>
      <w:tr w:rsidR="00CB4D53" w:rsidRPr="0090018E" w14:paraId="3E0408C8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FFEB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A091BF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Author-1</w:t>
            </w:r>
          </w:p>
        </w:tc>
      </w:tr>
      <w:tr w:rsidR="00CB4D53" w:rsidRPr="0090018E" w14:paraId="73C62B0B" w14:textId="77777777" w:rsidTr="00E94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A391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7CD361" w14:textId="77777777" w:rsidR="00CB4D53" w:rsidRPr="0090018E" w:rsidRDefault="00CB4D53" w:rsidP="00E94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90018E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Author-2</w:t>
            </w:r>
          </w:p>
        </w:tc>
      </w:tr>
    </w:tbl>
    <w:p w14:paraId="156CA231" w14:textId="77777777" w:rsidR="00844FF5" w:rsidRDefault="00844FF5" w:rsidP="005A49C1">
      <w:pPr>
        <w:rPr>
          <w:rFonts w:ascii="Baskerville Old Face" w:hAnsi="Baskerville Old Face"/>
          <w:sz w:val="24"/>
          <w:szCs w:val="24"/>
        </w:rPr>
      </w:pPr>
    </w:p>
    <w:p w14:paraId="0BEA918A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214DCF12" w14:textId="77777777" w:rsidR="00E9460B" w:rsidRDefault="00E9460B" w:rsidP="005A49C1">
      <w:pPr>
        <w:rPr>
          <w:rFonts w:ascii="Baskerville Old Face" w:hAnsi="Baskerville Old Face"/>
          <w:sz w:val="24"/>
          <w:szCs w:val="24"/>
        </w:rPr>
      </w:pPr>
    </w:p>
    <w:p w14:paraId="0CA17A28" w14:textId="13503EC7" w:rsidR="00CB4D53" w:rsidRPr="00A61523" w:rsidRDefault="00324A20" w:rsidP="005A49C1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61523">
        <w:rPr>
          <w:rFonts w:ascii="Baskerville Old Face" w:hAnsi="Baskerville Old Face"/>
          <w:b/>
          <w:bCs/>
          <w:sz w:val="24"/>
          <w:szCs w:val="24"/>
          <w:u w:val="single"/>
        </w:rPr>
        <w:lastRenderedPageBreak/>
        <w:t>Testing Code</w:t>
      </w:r>
    </w:p>
    <w:p w14:paraId="359C282E" w14:textId="7777777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//For Bidirectional</w:t>
      </w:r>
    </w:p>
    <w:p w14:paraId="42BE459D" w14:textId="5B2A645A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saveAllAuthorBooks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81728D" w14:textId="0458C5AA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9144EE2" w14:textId="5CA3ACA0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Author(</w:t>
      </w:r>
      <w:r>
        <w:rPr>
          <w:rFonts w:ascii="Consolas" w:hAnsi="Consolas"/>
          <w:color w:val="2A00FF"/>
          <w:sz w:val="20"/>
          <w:szCs w:val="20"/>
        </w:rPr>
        <w:t>"Author-2"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B230EC3" w14:textId="0E2253DD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Set&lt;Author&gt;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AFA46CC" w14:textId="55F801AD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author2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E7AF8E5" w14:textId="7777777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EAB3B89" w14:textId="26653320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A17E883" w14:textId="13670DF9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"Book-1"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3FB93D" w14:textId="738FB789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book1</w:t>
      </w:r>
      <w:r>
        <w:rPr>
          <w:rFonts w:ascii="Consolas" w:hAnsi="Consolas"/>
          <w:color w:val="000000"/>
          <w:sz w:val="20"/>
          <w:szCs w:val="20"/>
        </w:rPr>
        <w:t>.setAuthors(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B23639" w14:textId="6B80F7CE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author1</w:t>
      </w:r>
      <w:r>
        <w:rPr>
          <w:rFonts w:ascii="Consolas" w:hAnsi="Consolas"/>
          <w:color w:val="000000"/>
          <w:sz w:val="20"/>
          <w:szCs w:val="20"/>
        </w:rPr>
        <w:t>.setBooks(</w:t>
      </w:r>
      <w:r>
        <w:rPr>
          <w:rFonts w:ascii="Consolas" w:hAnsi="Consolas"/>
          <w:color w:val="6A3E3E"/>
          <w:sz w:val="20"/>
          <w:szCs w:val="20"/>
        </w:rPr>
        <w:t>bookSet1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CD6F31C" w14:textId="4DAF8F8C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bookSet1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book1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39612B" w14:textId="7777777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51B352" w14:textId="6322D57C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authorSet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2591EA4" w14:textId="4A64D7E7" w:rsidR="00324A20" w:rsidRDefault="00324A20" w:rsidP="00324A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F0216A" w14:textId="77777777" w:rsidR="00324A20" w:rsidRDefault="00324A20" w:rsidP="005A49C1">
      <w:pPr>
        <w:rPr>
          <w:rFonts w:ascii="Baskerville Old Face" w:hAnsi="Baskerville Old Face"/>
          <w:sz w:val="24"/>
          <w:szCs w:val="24"/>
        </w:rPr>
      </w:pPr>
    </w:p>
    <w:p w14:paraId="5F49B075" w14:textId="77777777" w:rsidR="00CB4D53" w:rsidRDefault="00CB4D53" w:rsidP="005A49C1">
      <w:pPr>
        <w:rPr>
          <w:rFonts w:ascii="Baskerville Old Face" w:hAnsi="Baskerville Old Face"/>
          <w:sz w:val="24"/>
          <w:szCs w:val="24"/>
        </w:rPr>
      </w:pPr>
    </w:p>
    <w:p w14:paraId="01A592AF" w14:textId="77777777" w:rsidR="00CB4D53" w:rsidRDefault="00CB4D53" w:rsidP="005A49C1">
      <w:pPr>
        <w:rPr>
          <w:rFonts w:ascii="Baskerville Old Face" w:hAnsi="Baskerville Old Face"/>
          <w:sz w:val="24"/>
          <w:szCs w:val="24"/>
        </w:rPr>
      </w:pPr>
    </w:p>
    <w:p w14:paraId="08CDB144" w14:textId="2017DD4C" w:rsidR="00A61523" w:rsidRDefault="00A6152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br w:type="page"/>
      </w:r>
    </w:p>
    <w:p w14:paraId="4E9167D7" w14:textId="77777777" w:rsidR="00261411" w:rsidRDefault="00261411" w:rsidP="005A49C1">
      <w:pPr>
        <w:rPr>
          <w:rFonts w:ascii="Baskerville Old Face" w:hAnsi="Baskerville Old Face"/>
          <w:sz w:val="24"/>
          <w:szCs w:val="24"/>
        </w:rPr>
      </w:pPr>
    </w:p>
    <w:p w14:paraId="2C8921F6" w14:textId="77777777" w:rsidR="00261411" w:rsidRPr="005A49C1" w:rsidRDefault="00261411" w:rsidP="005A49C1">
      <w:pPr>
        <w:rPr>
          <w:rFonts w:ascii="Baskerville Old Face" w:hAnsi="Baskerville Old Face"/>
          <w:sz w:val="24"/>
          <w:szCs w:val="24"/>
        </w:rPr>
      </w:pPr>
    </w:p>
    <w:p w14:paraId="5DF710B7" w14:textId="77777777" w:rsidR="002610BA" w:rsidRDefault="002610BA" w:rsidP="009E732B">
      <w:pPr>
        <w:ind w:left="720" w:firstLine="720"/>
        <w:rPr>
          <w:rFonts w:ascii="Baskerville Old Face" w:hAnsi="Baskerville Old Face"/>
          <w:b/>
          <w:bCs/>
          <w:sz w:val="34"/>
          <w:szCs w:val="34"/>
          <w:u w:val="single"/>
        </w:rPr>
      </w:pPr>
    </w:p>
    <w:p w14:paraId="6F74D611" w14:textId="15C5B283" w:rsidR="00551062" w:rsidRPr="00273AE0" w:rsidRDefault="00273AE0" w:rsidP="009E732B">
      <w:pPr>
        <w:ind w:left="720" w:firstLine="720"/>
        <w:rPr>
          <w:rFonts w:ascii="Baskerville Old Face" w:hAnsi="Baskerville Old Face"/>
          <w:b/>
          <w:bCs/>
          <w:sz w:val="34"/>
          <w:szCs w:val="34"/>
          <w:u w:val="single"/>
        </w:rPr>
      </w:pPr>
      <w:r w:rsidRPr="00273AE0">
        <w:rPr>
          <w:rFonts w:ascii="Baskerville Old Face" w:hAnsi="Baskerville Old Face"/>
          <w:b/>
          <w:bCs/>
          <w:sz w:val="34"/>
          <w:szCs w:val="34"/>
          <w:u w:val="single"/>
        </w:rPr>
        <w:t xml:space="preserve">Use of </w:t>
      </w:r>
      <w:proofErr w:type="spellStart"/>
      <w:r w:rsidRPr="00273AE0">
        <w:rPr>
          <w:rFonts w:ascii="Baskerville Old Face" w:hAnsi="Baskerville Old Face"/>
          <w:b/>
          <w:bCs/>
          <w:sz w:val="34"/>
          <w:szCs w:val="34"/>
          <w:u w:val="single"/>
        </w:rPr>
        <w:t>mappedBy</w:t>
      </w:r>
      <w:proofErr w:type="spellEnd"/>
      <w:r w:rsidRPr="00273AE0">
        <w:rPr>
          <w:rFonts w:ascii="Baskerville Old Face" w:hAnsi="Baskerville Old Face"/>
          <w:b/>
          <w:bCs/>
          <w:sz w:val="34"/>
          <w:szCs w:val="34"/>
          <w:u w:val="single"/>
        </w:rPr>
        <w:t xml:space="preserve"> in Bidirectional Mapping</w:t>
      </w:r>
    </w:p>
    <w:p w14:paraId="6F33F944" w14:textId="706E829B" w:rsidR="000B0C15" w:rsidRPr="00F05F64" w:rsidRDefault="000B0C15" w:rsidP="000B0C15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F05F6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In case of </w:t>
      </w:r>
      <w:proofErr w:type="spellStart"/>
      <w:r w:rsidRPr="00F05F64">
        <w:rPr>
          <w:rFonts w:ascii="Baskerville Old Face" w:hAnsi="Baskerville Old Face"/>
          <w:b/>
          <w:bCs/>
          <w:sz w:val="24"/>
          <w:szCs w:val="24"/>
          <w:u w:val="single"/>
        </w:rPr>
        <w:t>OneToOne</w:t>
      </w:r>
      <w:proofErr w:type="spellEnd"/>
      <w:r w:rsidRPr="00F05F6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– Bidirectional</w:t>
      </w:r>
    </w:p>
    <w:p w14:paraId="16CA73B9" w14:textId="44F44068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7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{</w:t>
      </w:r>
      <w:r w:rsidR="00721830">
        <w:rPr>
          <w:rFonts w:ascii="Consolas" w:hAnsi="Consolas"/>
          <w:color w:val="000000"/>
          <w:sz w:val="18"/>
          <w:szCs w:val="18"/>
        </w:rPr>
        <w:t xml:space="preserve"> /</w:t>
      </w:r>
      <w:proofErr w:type="gramEnd"/>
      <w:r w:rsidR="00721830">
        <w:rPr>
          <w:rFonts w:ascii="Consolas" w:hAnsi="Consolas"/>
          <w:color w:val="000000"/>
          <w:sz w:val="18"/>
          <w:szCs w:val="18"/>
        </w:rPr>
        <w:t>/ Use same type annotations</w:t>
      </w:r>
    </w:p>
    <w:p w14:paraId="6FC64D75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@Id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color w:val="646464"/>
          <w:sz w:val="18"/>
          <w:szCs w:val="18"/>
        </w:rPr>
        <w:t>@GeneratedValue</w:t>
      </w:r>
    </w:p>
    <w:p w14:paraId="259665C3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id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5CA9ED1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193B7B8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9FE244A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45C2DA3D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70E3">
        <w:rPr>
          <w:rFonts w:ascii="Consolas" w:hAnsi="Consolas"/>
          <w:color w:val="646464"/>
          <w:sz w:val="18"/>
          <w:szCs w:val="18"/>
        </w:rPr>
        <w:t>OneToOne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8570E3">
        <w:rPr>
          <w:rFonts w:ascii="Consolas" w:hAnsi="Consolas"/>
          <w:color w:val="000000"/>
          <w:sz w:val="18"/>
          <w:szCs w:val="18"/>
        </w:rPr>
        <w:t>CascadeType.</w:t>
      </w:r>
      <w:r w:rsidRPr="00857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570E3">
        <w:rPr>
          <w:rFonts w:ascii="Consolas" w:hAnsi="Consolas"/>
          <w:color w:val="000000"/>
          <w:sz w:val="18"/>
          <w:szCs w:val="18"/>
        </w:rPr>
        <w:t>mappedBy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=</w:t>
      </w:r>
      <w:r w:rsidRPr="008570E3">
        <w:rPr>
          <w:rFonts w:ascii="Consolas" w:hAnsi="Consolas"/>
          <w:color w:val="2A00FF"/>
          <w:sz w:val="18"/>
          <w:szCs w:val="18"/>
        </w:rPr>
        <w:t>"author"</w:t>
      </w:r>
      <w:r w:rsidRPr="008570E3">
        <w:rPr>
          <w:rFonts w:ascii="Consolas" w:hAnsi="Consolas"/>
          <w:color w:val="000000"/>
          <w:sz w:val="18"/>
          <w:szCs w:val="18"/>
        </w:rPr>
        <w:t>)</w:t>
      </w:r>
    </w:p>
    <w:p w14:paraId="5F3B283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Book </w:t>
      </w:r>
      <w:proofErr w:type="spellStart"/>
      <w:proofErr w:type="gramStart"/>
      <w:r w:rsidRPr="008570E3">
        <w:rPr>
          <w:rFonts w:ascii="Consolas" w:hAnsi="Consolas"/>
          <w:color w:val="0000C0"/>
          <w:sz w:val="18"/>
          <w:szCs w:val="18"/>
        </w:rPr>
        <w:t>book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B824F1E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5122383F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) {</w:t>
      </w:r>
    </w:p>
    <w:p w14:paraId="28D49697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70E3">
        <w:rPr>
          <w:rFonts w:ascii="Consolas" w:hAnsi="Consolas"/>
          <w:color w:val="000000"/>
          <w:sz w:val="18"/>
          <w:szCs w:val="18"/>
        </w:rPr>
        <w:t>.</w:t>
      </w:r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EA1E030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  <w:t>}</w:t>
      </w:r>
    </w:p>
    <w:p w14:paraId="2322A0A1" w14:textId="77777777" w:rsidR="000B0C15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>}</w:t>
      </w:r>
    </w:p>
    <w:p w14:paraId="0F190257" w14:textId="77777777" w:rsidR="00721830" w:rsidRPr="008570E3" w:rsidRDefault="00721830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C9DF7E" w14:textId="34A711F3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70E3">
        <w:rPr>
          <w:rFonts w:ascii="Consolas" w:hAnsi="Consolas"/>
          <w:color w:val="000000"/>
          <w:sz w:val="18"/>
          <w:szCs w:val="18"/>
        </w:rPr>
        <w:t xml:space="preserve"> Book </w:t>
      </w:r>
      <w:proofErr w:type="gramStart"/>
      <w:r w:rsidRPr="008570E3">
        <w:rPr>
          <w:rFonts w:ascii="Consolas" w:hAnsi="Consolas"/>
          <w:color w:val="000000"/>
          <w:sz w:val="18"/>
          <w:szCs w:val="18"/>
        </w:rPr>
        <w:t>{</w:t>
      </w:r>
      <w:r w:rsidR="00721830">
        <w:rPr>
          <w:rFonts w:ascii="Consolas" w:hAnsi="Consolas"/>
          <w:color w:val="000000"/>
          <w:sz w:val="18"/>
          <w:szCs w:val="18"/>
        </w:rPr>
        <w:t xml:space="preserve"> /</w:t>
      </w:r>
      <w:proofErr w:type="gramEnd"/>
      <w:r w:rsidR="00721830">
        <w:rPr>
          <w:rFonts w:ascii="Consolas" w:hAnsi="Consolas"/>
          <w:color w:val="000000"/>
          <w:sz w:val="18"/>
          <w:szCs w:val="18"/>
        </w:rPr>
        <w:t>/ Use same type annotations</w:t>
      </w:r>
    </w:p>
    <w:p w14:paraId="108FC2E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@Id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r w:rsidRPr="008570E3">
        <w:rPr>
          <w:rFonts w:ascii="Consolas" w:hAnsi="Consolas"/>
          <w:color w:val="646464"/>
          <w:sz w:val="18"/>
          <w:szCs w:val="18"/>
        </w:rPr>
        <w:t>@GeneratedValue</w:t>
      </w:r>
    </w:p>
    <w:p w14:paraId="76344E56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id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FAE2B35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67BC74BB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43D71A07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2E0E4E31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70E3">
        <w:rPr>
          <w:rFonts w:ascii="Consolas" w:hAnsi="Consolas"/>
          <w:color w:val="646464"/>
          <w:sz w:val="18"/>
          <w:szCs w:val="18"/>
        </w:rPr>
        <w:t>OneToOne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8570E3">
        <w:rPr>
          <w:rFonts w:ascii="Consolas" w:hAnsi="Consolas"/>
          <w:color w:val="000000"/>
          <w:sz w:val="18"/>
          <w:szCs w:val="18"/>
        </w:rPr>
        <w:t>CascadeType.</w:t>
      </w:r>
      <w:r w:rsidRPr="00857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)</w:t>
      </w:r>
    </w:p>
    <w:p w14:paraId="75DA8ADC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57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spellStart"/>
      <w:proofErr w:type="gramStart"/>
      <w:r w:rsidRPr="008570E3">
        <w:rPr>
          <w:rFonts w:ascii="Consolas" w:hAnsi="Consolas"/>
          <w:color w:val="0000C0"/>
          <w:sz w:val="18"/>
          <w:szCs w:val="18"/>
        </w:rPr>
        <w:t>author</w:t>
      </w:r>
      <w:proofErr w:type="spellEnd"/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C0E0AB0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</w:p>
    <w:p w14:paraId="21BCEA0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57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570E3">
        <w:rPr>
          <w:rFonts w:ascii="Consolas" w:hAnsi="Consolas"/>
          <w:color w:val="000000"/>
          <w:sz w:val="18"/>
          <w:szCs w:val="18"/>
          <w:shd w:val="clear" w:color="auto" w:fill="D4D4D4"/>
        </w:rPr>
        <w:t>Book</w:t>
      </w:r>
      <w:r w:rsidRPr="00857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7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) {</w:t>
      </w:r>
    </w:p>
    <w:p w14:paraId="676A5A64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color w:val="000000"/>
          <w:sz w:val="18"/>
          <w:szCs w:val="18"/>
        </w:rPr>
        <w:tab/>
      </w:r>
      <w:r w:rsidRPr="00857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570E3">
        <w:rPr>
          <w:rFonts w:ascii="Consolas" w:hAnsi="Consolas"/>
          <w:color w:val="000000"/>
          <w:sz w:val="18"/>
          <w:szCs w:val="18"/>
        </w:rPr>
        <w:t>.</w:t>
      </w:r>
      <w:r w:rsidRPr="008570E3">
        <w:rPr>
          <w:rFonts w:ascii="Consolas" w:hAnsi="Consolas"/>
          <w:color w:val="0000C0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8570E3">
        <w:rPr>
          <w:rFonts w:ascii="Consolas" w:hAnsi="Consolas"/>
          <w:color w:val="6A3E3E"/>
          <w:sz w:val="18"/>
          <w:szCs w:val="18"/>
        </w:rPr>
        <w:t>name</w:t>
      </w:r>
      <w:r w:rsidRPr="00857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6398502" w14:textId="46830159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ab/>
        <w:t>}</w:t>
      </w:r>
    </w:p>
    <w:p w14:paraId="17B0A56D" w14:textId="77777777" w:rsidR="000B0C15" w:rsidRPr="008570E3" w:rsidRDefault="000B0C15" w:rsidP="000B0C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70E3">
        <w:rPr>
          <w:rFonts w:ascii="Consolas" w:hAnsi="Consolas"/>
          <w:color w:val="000000"/>
          <w:sz w:val="18"/>
          <w:szCs w:val="18"/>
        </w:rPr>
        <w:t>}</w:t>
      </w:r>
    </w:p>
    <w:p w14:paraId="622F7FAD" w14:textId="77777777" w:rsidR="000B0C15" w:rsidRPr="00193B60" w:rsidRDefault="000B0C15" w:rsidP="000B0C15">
      <w:pPr>
        <w:rPr>
          <w:rFonts w:ascii="Baskerville Old Face" w:hAnsi="Baskerville Old Face"/>
        </w:rPr>
      </w:pPr>
      <w:r w:rsidRPr="00193B60">
        <w:rPr>
          <w:rFonts w:ascii="Baskerville Old Face" w:hAnsi="Baskerville Old Face"/>
        </w:rPr>
        <w:t xml:space="preserve">In the above case, it is defined </w:t>
      </w:r>
      <w:r w:rsidRPr="00193B60">
        <w:rPr>
          <w:rFonts w:ascii="Baskerville Old Face" w:hAnsi="Baskerville Old Face"/>
          <w:b/>
          <w:bCs/>
          <w:sz w:val="26"/>
          <w:szCs w:val="26"/>
        </w:rPr>
        <w:t xml:space="preserve">as </w:t>
      </w:r>
      <w:proofErr w:type="spellStart"/>
      <w:r w:rsidRPr="00193B60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193B60">
        <w:rPr>
          <w:rFonts w:ascii="Baskerville Old Face" w:hAnsi="Baskerville Old Face"/>
          <w:b/>
          <w:bCs/>
          <w:sz w:val="24"/>
          <w:szCs w:val="24"/>
        </w:rPr>
        <w:t>="author" in Author class</w:t>
      </w:r>
      <w:r w:rsidRPr="00193B60">
        <w:rPr>
          <w:rFonts w:ascii="Baskerville Old Face" w:hAnsi="Baskerville Old Face"/>
          <w:color w:val="2A00FF"/>
          <w:sz w:val="20"/>
          <w:szCs w:val="20"/>
        </w:rPr>
        <w:t>.</w:t>
      </w:r>
    </w:p>
    <w:p w14:paraId="5341FF91" w14:textId="2D07D318" w:rsidR="000B0C15" w:rsidRPr="00DD4CB1" w:rsidRDefault="000B0C15" w:rsidP="000B0C15">
      <w:pPr>
        <w:rPr>
          <w:b/>
          <w:bCs/>
          <w:sz w:val="24"/>
          <w:szCs w:val="24"/>
          <w:u w:val="single"/>
        </w:rPr>
      </w:pPr>
      <w:r w:rsidRPr="00DD4CB1">
        <w:rPr>
          <w:b/>
          <w:bCs/>
          <w:sz w:val="24"/>
          <w:szCs w:val="24"/>
          <w:u w:val="single"/>
        </w:rPr>
        <w:t>Database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251"/>
      </w:tblGrid>
      <w:tr w:rsidR="00EF00A7" w:rsidRPr="007125DE" w14:paraId="1423C740" w14:textId="77777777" w:rsidTr="00D846C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70BCC022" w14:textId="6BD6F51A" w:rsidR="00EF00A7" w:rsidRPr="007125DE" w:rsidRDefault="00EF00A7" w:rsidP="00EF00A7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>Table Name: Author</w:t>
            </w:r>
          </w:p>
        </w:tc>
      </w:tr>
      <w:tr w:rsidR="000B0C15" w:rsidRPr="007125DE" w14:paraId="673D0788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8F22" w14:textId="77777777" w:rsidR="000B0C15" w:rsidRPr="007125DE" w:rsidRDefault="000B0C15" w:rsidP="0054093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342DD9F" w14:textId="77777777" w:rsidR="000B0C15" w:rsidRPr="007125DE" w:rsidRDefault="000B0C15" w:rsidP="0054093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name </w:t>
            </w:r>
          </w:p>
        </w:tc>
      </w:tr>
      <w:tr w:rsidR="000B0C15" w:rsidRPr="007125DE" w14:paraId="4B999453" w14:textId="77777777" w:rsidTr="00540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E677" w14:textId="77777777" w:rsidR="000B0C15" w:rsidRPr="007125DE" w:rsidRDefault="000B0C15" w:rsidP="0054093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438F3" w14:textId="77777777" w:rsidR="000B0C15" w:rsidRPr="007125DE" w:rsidRDefault="000B0C15" w:rsidP="0054093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Author-1</w:t>
            </w:r>
          </w:p>
        </w:tc>
      </w:tr>
    </w:tbl>
    <w:tbl>
      <w:tblPr>
        <w:tblpPr w:leftFromText="180" w:rightFromText="180" w:vertAnchor="text" w:horzAnchor="page" w:tblpX="3591" w:tblpY="-164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96"/>
        <w:gridCol w:w="831"/>
      </w:tblGrid>
      <w:tr w:rsidR="009C0502" w:rsidRPr="007125DE" w14:paraId="04C06605" w14:textId="77777777" w:rsidTr="009C0502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818A6B7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>Table Name: Book</w:t>
            </w:r>
          </w:p>
        </w:tc>
      </w:tr>
      <w:tr w:rsidR="009C0502" w:rsidRPr="007125DE" w14:paraId="6032799A" w14:textId="77777777" w:rsidTr="009C0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6F62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4BBBEAD4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032C93E5" w14:textId="77777777" w:rsidR="009C0502" w:rsidRPr="007125DE" w:rsidRDefault="009C0502" w:rsidP="009C0502">
            <w:pPr>
              <w:rPr>
                <w:b/>
                <w:bCs/>
                <w:sz w:val="18"/>
                <w:szCs w:val="18"/>
              </w:rPr>
            </w:pPr>
            <w:r w:rsidRPr="007125DE">
              <w:rPr>
                <w:b/>
                <w:bCs/>
                <w:sz w:val="18"/>
                <w:szCs w:val="18"/>
              </w:rPr>
              <w:t xml:space="preserve">author_id </w:t>
            </w:r>
          </w:p>
        </w:tc>
      </w:tr>
      <w:tr w:rsidR="009C0502" w:rsidRPr="007125DE" w14:paraId="54FD795E" w14:textId="77777777" w:rsidTr="009C0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F8BF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A65BCD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Book-1</w:t>
            </w:r>
          </w:p>
        </w:tc>
        <w:tc>
          <w:tcPr>
            <w:tcW w:w="0" w:type="auto"/>
            <w:vAlign w:val="center"/>
            <w:hideMark/>
          </w:tcPr>
          <w:p w14:paraId="461CABF4" w14:textId="77777777" w:rsidR="009C0502" w:rsidRPr="007125DE" w:rsidRDefault="009C0502" w:rsidP="009C0502">
            <w:pPr>
              <w:rPr>
                <w:sz w:val="18"/>
                <w:szCs w:val="18"/>
              </w:rPr>
            </w:pPr>
            <w:r w:rsidRPr="007125DE">
              <w:rPr>
                <w:sz w:val="18"/>
                <w:szCs w:val="18"/>
              </w:rPr>
              <w:t>2</w:t>
            </w:r>
          </w:p>
        </w:tc>
      </w:tr>
    </w:tbl>
    <w:p w14:paraId="1CC1CB34" w14:textId="77777777" w:rsidR="00780F8A" w:rsidRDefault="00780F8A" w:rsidP="000B0C15"/>
    <w:p w14:paraId="3F51DF96" w14:textId="519D5ABD" w:rsidR="00273AE0" w:rsidRPr="005B129B" w:rsidRDefault="000B0C15" w:rsidP="00232317">
      <w:pPr>
        <w:rPr>
          <w:rFonts w:ascii="Baskerville Old Face" w:hAnsi="Baskerville Old Face"/>
        </w:rPr>
      </w:pPr>
      <w:r w:rsidRPr="005B129B">
        <w:rPr>
          <w:rFonts w:ascii="Baskerville Old Face" w:hAnsi="Baskerville Old Face"/>
          <w:sz w:val="24"/>
          <w:szCs w:val="24"/>
        </w:rPr>
        <w:t xml:space="preserve">If we define </w:t>
      </w:r>
      <w:proofErr w:type="spellStart"/>
      <w:r w:rsidRPr="005B129B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5B129B">
        <w:rPr>
          <w:rFonts w:ascii="Baskerville Old Face" w:hAnsi="Baskerville Old Face"/>
          <w:b/>
          <w:bCs/>
          <w:sz w:val="24"/>
          <w:szCs w:val="24"/>
        </w:rPr>
        <w:t>="book" in Book class</w:t>
      </w:r>
      <w:r w:rsidRPr="005B129B">
        <w:rPr>
          <w:rFonts w:ascii="Baskerville Old Face" w:hAnsi="Baskerville Old Face"/>
        </w:rPr>
        <w:t>, the database table structure will be like below.</w:t>
      </w:r>
    </w:p>
    <w:p w14:paraId="7E000106" w14:textId="15000A02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7125DE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134390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B7D2A32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BC899C6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9C04A6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0F3F71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A59F4E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14544D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F2CB6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372794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9A25A9F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Book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47B85D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C966B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7722E5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3829AE9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347DAFD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0490C2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38CF86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063864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CF7494" w14:textId="77777777" w:rsidR="00B93FE4" w:rsidRDefault="00B93FE4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DEC9FA" w14:textId="24F5341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F75F5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F74E17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>(exclude=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207BB321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4493CCAF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202B4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6E29AE4A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10493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D49D77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A9AEB4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A00C60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07A8A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DEBA9B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A9AA59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F8CA3C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4EB5B2" w14:textId="6311FC9A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9D5A62" w14:textId="77777777" w:rsidR="00780F8A" w:rsidRDefault="00780F8A" w:rsidP="00780F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tbl>
      <w:tblPr>
        <w:tblpPr w:leftFromText="180" w:rightFromText="180" w:vertAnchor="text" w:horzAnchor="page" w:tblpX="4041" w:tblpY="35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318"/>
      </w:tblGrid>
      <w:tr w:rsidR="002C7211" w:rsidRPr="00C55C64" w14:paraId="37C8F78D" w14:textId="77777777" w:rsidTr="002C7211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644C868" w14:textId="77777777" w:rsidR="002C7211" w:rsidRPr="00C55C64" w:rsidRDefault="002C7211" w:rsidP="002C7211">
            <w:pPr>
              <w:rPr>
                <w:b/>
                <w:bCs/>
              </w:rPr>
            </w:pPr>
            <w:r>
              <w:rPr>
                <w:b/>
                <w:bCs/>
              </w:rPr>
              <w:t>Table Name: Book</w:t>
            </w:r>
          </w:p>
        </w:tc>
      </w:tr>
      <w:tr w:rsidR="002C7211" w:rsidRPr="00C55C64" w14:paraId="7005D2EB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B7C9" w14:textId="77777777" w:rsidR="002C7211" w:rsidRPr="00C55C64" w:rsidRDefault="002C7211" w:rsidP="002C7211">
            <w:pPr>
              <w:rPr>
                <w:b/>
                <w:bCs/>
              </w:rPr>
            </w:pPr>
            <w:r w:rsidRPr="00C55C64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6107282" w14:textId="77777777" w:rsidR="002C7211" w:rsidRPr="00C55C64" w:rsidRDefault="002C7211" w:rsidP="002C7211">
            <w:pPr>
              <w:rPr>
                <w:b/>
                <w:bCs/>
              </w:rPr>
            </w:pPr>
            <w:r w:rsidRPr="00C55C64">
              <w:rPr>
                <w:b/>
                <w:bCs/>
              </w:rPr>
              <w:t xml:space="preserve">name </w:t>
            </w:r>
          </w:p>
        </w:tc>
      </w:tr>
      <w:tr w:rsidR="002C7211" w:rsidRPr="00C55C64" w14:paraId="34942489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7E94" w14:textId="77777777" w:rsidR="002C7211" w:rsidRPr="00C55C64" w:rsidRDefault="002C7211" w:rsidP="002C7211">
            <w:r w:rsidRPr="00C55C64">
              <w:t>1</w:t>
            </w:r>
          </w:p>
        </w:tc>
        <w:tc>
          <w:tcPr>
            <w:tcW w:w="0" w:type="auto"/>
            <w:vAlign w:val="center"/>
            <w:hideMark/>
          </w:tcPr>
          <w:p w14:paraId="11F9BB53" w14:textId="77777777" w:rsidR="002C7211" w:rsidRPr="00C55C64" w:rsidRDefault="002C7211" w:rsidP="002C7211">
            <w:r w:rsidRPr="00C55C64">
              <w:t>Book-1</w:t>
            </w:r>
          </w:p>
        </w:tc>
      </w:tr>
    </w:tbl>
    <w:p w14:paraId="32A150F2" w14:textId="324A7D41" w:rsidR="00780F8A" w:rsidRDefault="002C7211" w:rsidP="00780F8A">
      <w:r w:rsidRPr="005B129B">
        <w:rPr>
          <w:b/>
          <w:bCs/>
          <w:sz w:val="24"/>
          <w:szCs w:val="24"/>
          <w:u w:val="single"/>
        </w:rPr>
        <w:t xml:space="preserve"> Database Table</w:t>
      </w:r>
    </w:p>
    <w:tbl>
      <w:tblPr>
        <w:tblpPr w:leftFromText="180" w:rightFromText="180" w:vertAnchor="text" w:horzAnchor="margin" w:tblpY="1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884"/>
        <w:gridCol w:w="837"/>
      </w:tblGrid>
      <w:tr w:rsidR="002C7211" w:rsidRPr="00530B3C" w14:paraId="5AACD85F" w14:textId="77777777" w:rsidTr="002C7211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0D51C56" w14:textId="77777777" w:rsidR="002C7211" w:rsidRPr="00530B3C" w:rsidRDefault="002C7211" w:rsidP="002C7211">
            <w:pPr>
              <w:rPr>
                <w:b/>
                <w:bCs/>
              </w:rPr>
            </w:pPr>
            <w:r>
              <w:rPr>
                <w:b/>
                <w:bCs/>
              </w:rPr>
              <w:t>Table Name: Author</w:t>
            </w:r>
          </w:p>
        </w:tc>
      </w:tr>
      <w:tr w:rsidR="002C7211" w:rsidRPr="00530B3C" w14:paraId="184A70A2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9924" w14:textId="77777777" w:rsidR="002C7211" w:rsidRPr="00530B3C" w:rsidRDefault="002C7211" w:rsidP="002C7211">
            <w:pPr>
              <w:rPr>
                <w:b/>
                <w:bCs/>
              </w:rPr>
            </w:pPr>
            <w:r w:rsidRPr="00530B3C">
              <w:rPr>
                <w:b/>
                <w:bCs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000D1BE" w14:textId="77777777" w:rsidR="002C7211" w:rsidRPr="00530B3C" w:rsidRDefault="002C7211" w:rsidP="002C7211">
            <w:pPr>
              <w:rPr>
                <w:b/>
                <w:bCs/>
              </w:rPr>
            </w:pPr>
            <w:r w:rsidRPr="00530B3C"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14:paraId="6A7B53CB" w14:textId="77777777" w:rsidR="002C7211" w:rsidRPr="00530B3C" w:rsidRDefault="002C7211" w:rsidP="002C7211">
            <w:pPr>
              <w:rPr>
                <w:b/>
                <w:bCs/>
              </w:rPr>
            </w:pPr>
            <w:proofErr w:type="spellStart"/>
            <w:r w:rsidRPr="00530B3C">
              <w:rPr>
                <w:b/>
                <w:bCs/>
              </w:rPr>
              <w:t>book_id</w:t>
            </w:r>
            <w:proofErr w:type="spellEnd"/>
            <w:r w:rsidRPr="00530B3C">
              <w:rPr>
                <w:b/>
                <w:bCs/>
              </w:rPr>
              <w:t xml:space="preserve"> </w:t>
            </w:r>
          </w:p>
        </w:tc>
      </w:tr>
      <w:tr w:rsidR="002C7211" w:rsidRPr="00530B3C" w14:paraId="3A779CF5" w14:textId="77777777" w:rsidTr="002C7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C12D" w14:textId="77777777" w:rsidR="002C7211" w:rsidRPr="00530B3C" w:rsidRDefault="002C7211" w:rsidP="002C7211">
            <w:r w:rsidRPr="00530B3C">
              <w:t>1</w:t>
            </w:r>
          </w:p>
        </w:tc>
        <w:tc>
          <w:tcPr>
            <w:tcW w:w="0" w:type="auto"/>
            <w:vAlign w:val="center"/>
            <w:hideMark/>
          </w:tcPr>
          <w:p w14:paraId="0F32E2BF" w14:textId="77777777" w:rsidR="002C7211" w:rsidRPr="00530B3C" w:rsidRDefault="002C7211" w:rsidP="002C7211">
            <w:r w:rsidRPr="00530B3C">
              <w:t>Author-1</w:t>
            </w:r>
          </w:p>
        </w:tc>
        <w:tc>
          <w:tcPr>
            <w:tcW w:w="0" w:type="auto"/>
            <w:vAlign w:val="center"/>
            <w:hideMark/>
          </w:tcPr>
          <w:p w14:paraId="2E31758E" w14:textId="77777777" w:rsidR="002C7211" w:rsidRPr="00530B3C" w:rsidRDefault="002C7211" w:rsidP="002C7211">
            <w:r w:rsidRPr="00530B3C">
              <w:t>1</w:t>
            </w:r>
          </w:p>
        </w:tc>
      </w:tr>
    </w:tbl>
    <w:p w14:paraId="68F9918E" w14:textId="77777777" w:rsidR="002C7211" w:rsidRDefault="002C7211" w:rsidP="00780F8A"/>
    <w:p w14:paraId="66B5EBBC" w14:textId="77777777" w:rsidR="002C7211" w:rsidRDefault="002C7211" w:rsidP="00780F8A"/>
    <w:p w14:paraId="5D0E6963" w14:textId="77777777" w:rsidR="002C7211" w:rsidRDefault="002C7211" w:rsidP="00780F8A"/>
    <w:p w14:paraId="71AB2A9A" w14:textId="3E0F1128" w:rsidR="00780F8A" w:rsidRPr="005B129B" w:rsidRDefault="00780F8A" w:rsidP="00780F8A">
      <w:pPr>
        <w:rPr>
          <w:b/>
          <w:bCs/>
          <w:sz w:val="24"/>
          <w:szCs w:val="24"/>
          <w:u w:val="single"/>
        </w:rPr>
      </w:pPr>
    </w:p>
    <w:p w14:paraId="03BFD172" w14:textId="77777777" w:rsidR="00780F8A" w:rsidRPr="00BD5169" w:rsidRDefault="00780F8A" w:rsidP="00BD5169">
      <w:pPr>
        <w:ind w:firstLine="720"/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How to determine </w:t>
      </w:r>
      <w:proofErr w:type="spellStart"/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>mappedBy</w:t>
      </w:r>
      <w:proofErr w:type="spellEnd"/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 value in the respective </w:t>
      </w:r>
      <w:proofErr w:type="gramStart"/>
      <w:r w:rsidRPr="00BD5169">
        <w:rPr>
          <w:rFonts w:ascii="Baskerville Old Face" w:hAnsi="Baskerville Old Face"/>
          <w:b/>
          <w:bCs/>
          <w:sz w:val="26"/>
          <w:szCs w:val="26"/>
          <w:u w:val="single"/>
        </w:rPr>
        <w:t>class ?</w:t>
      </w:r>
      <w:proofErr w:type="gramEnd"/>
    </w:p>
    <w:p w14:paraId="679D4A4F" w14:textId="77777777" w:rsidR="00BD5169" w:rsidRPr="00DA2797" w:rsidRDefault="00BD5169" w:rsidP="00BD5169">
      <w:pPr>
        <w:rPr>
          <w:rFonts w:ascii="Baskerville Old Face" w:hAnsi="Baskerville Old Face"/>
        </w:rPr>
      </w:pPr>
      <w:r w:rsidRPr="00DA2797">
        <w:rPr>
          <w:rFonts w:ascii="Baskerville Old Face" w:hAnsi="Baskerville Old Face"/>
        </w:rPr>
        <w:t>In Author class, it has been defined as</w:t>
      </w:r>
    </w:p>
    <w:p w14:paraId="285FD67E" w14:textId="15DC6E96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E91E45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gramStart"/>
      <w:r w:rsidRPr="00E91E45">
        <w:rPr>
          <w:rFonts w:ascii="Consolas" w:hAnsi="Consolas"/>
          <w:color w:val="000000"/>
          <w:sz w:val="18"/>
          <w:szCs w:val="18"/>
        </w:rPr>
        <w:t>{</w:t>
      </w:r>
      <w:r w:rsidR="009B0967"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="009B0967" w:rsidRPr="00E91E45">
        <w:rPr>
          <w:rFonts w:ascii="Consolas" w:hAnsi="Consolas"/>
          <w:color w:val="000000"/>
          <w:sz w:val="16"/>
          <w:szCs w:val="16"/>
        </w:rPr>
        <w:t>/</w:t>
      </w:r>
      <w:proofErr w:type="gramEnd"/>
      <w:r w:rsidR="009B0967" w:rsidRPr="00E91E45">
        <w:rPr>
          <w:rFonts w:ascii="Consolas" w:hAnsi="Consolas"/>
          <w:color w:val="000000"/>
          <w:sz w:val="16"/>
          <w:szCs w:val="16"/>
        </w:rPr>
        <w:t>/ Use same type annotations</w:t>
      </w:r>
    </w:p>
    <w:p w14:paraId="7FB45B30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451B4237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646464"/>
          <w:sz w:val="18"/>
          <w:szCs w:val="18"/>
        </w:rPr>
        <w:t>@Id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r w:rsidRPr="00E91E45">
        <w:rPr>
          <w:rFonts w:ascii="Consolas" w:hAnsi="Consolas"/>
          <w:color w:val="646464"/>
          <w:sz w:val="18"/>
          <w:szCs w:val="18"/>
        </w:rPr>
        <w:t>@GeneratedValue</w:t>
      </w:r>
    </w:p>
    <w:p w14:paraId="41C80289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91E45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E91E45">
        <w:rPr>
          <w:rFonts w:ascii="Consolas" w:hAnsi="Consolas"/>
          <w:color w:val="0000C0"/>
          <w:sz w:val="18"/>
          <w:szCs w:val="18"/>
        </w:rPr>
        <w:t>id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31161158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36A43310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91E45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E91E45">
        <w:rPr>
          <w:rFonts w:ascii="Consolas" w:hAnsi="Consolas"/>
          <w:color w:val="0000C0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447BB56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5EEAB9DE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E91E45">
        <w:rPr>
          <w:rFonts w:ascii="Consolas" w:hAnsi="Consolas"/>
          <w:color w:val="646464"/>
          <w:sz w:val="18"/>
          <w:szCs w:val="18"/>
        </w:rPr>
        <w:t>OneToOne</w:t>
      </w:r>
      <w:r w:rsidRPr="00E91E4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E91E45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E91E45">
        <w:rPr>
          <w:rFonts w:ascii="Consolas" w:hAnsi="Consolas"/>
          <w:color w:val="000000"/>
          <w:sz w:val="18"/>
          <w:szCs w:val="18"/>
        </w:rPr>
        <w:t>CascadeType.</w:t>
      </w:r>
      <w:r w:rsidRPr="00E91E45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E91E45">
        <w:rPr>
          <w:rFonts w:ascii="Consolas" w:hAnsi="Consolas"/>
          <w:color w:val="000000"/>
          <w:sz w:val="18"/>
          <w:szCs w:val="18"/>
        </w:rPr>
        <w:t>)</w:t>
      </w:r>
    </w:p>
    <w:p w14:paraId="6DE95B81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7F0055"/>
          <w:sz w:val="22"/>
          <w:szCs w:val="22"/>
        </w:rPr>
        <w:t>private</w:t>
      </w:r>
      <w:r w:rsidRPr="00E91E45">
        <w:rPr>
          <w:rFonts w:ascii="Consolas" w:hAnsi="Consolas"/>
          <w:color w:val="000000"/>
          <w:sz w:val="22"/>
          <w:szCs w:val="22"/>
        </w:rPr>
        <w:t xml:space="preserve"> Book </w:t>
      </w:r>
      <w:proofErr w:type="spellStart"/>
      <w:r w:rsidRPr="00E91E45">
        <w:rPr>
          <w:rFonts w:ascii="Consolas" w:hAnsi="Consolas"/>
          <w:color w:val="0000C0"/>
          <w:sz w:val="22"/>
          <w:szCs w:val="22"/>
          <w:shd w:val="clear" w:color="auto" w:fill="F0D8A8"/>
        </w:rPr>
        <w:t>bookAA</w:t>
      </w:r>
      <w:proofErr w:type="spellEnd"/>
      <w:r w:rsidRPr="00E91E45">
        <w:rPr>
          <w:rFonts w:ascii="Consolas" w:hAnsi="Consolas"/>
          <w:color w:val="000000"/>
          <w:sz w:val="22"/>
          <w:szCs w:val="22"/>
        </w:rPr>
        <w:t xml:space="preserve">; </w:t>
      </w:r>
      <w:r w:rsidRPr="00E91E45">
        <w:rPr>
          <w:rFonts w:ascii="Consolas" w:hAnsi="Consolas"/>
          <w:color w:val="000000"/>
          <w:sz w:val="22"/>
          <w:szCs w:val="22"/>
        </w:rPr>
        <w:sym w:font="Wingdings" w:char="F0E7"/>
      </w:r>
      <w:r w:rsidRPr="00E91E45">
        <w:rPr>
          <w:rFonts w:ascii="Consolas" w:hAnsi="Consolas"/>
          <w:color w:val="000000"/>
          <w:sz w:val="22"/>
          <w:szCs w:val="22"/>
        </w:rPr>
        <w:t xml:space="preserve"> Mark it</w:t>
      </w:r>
    </w:p>
    <w:p w14:paraId="2C68463F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</w:p>
    <w:p w14:paraId="375BA565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91E45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E91E45">
        <w:rPr>
          <w:rFonts w:ascii="Consolas" w:hAnsi="Consolas"/>
          <w:color w:val="000000"/>
          <w:sz w:val="18"/>
          <w:szCs w:val="18"/>
        </w:rPr>
        <w:t>Author(</w:t>
      </w:r>
      <w:proofErr w:type="gramEnd"/>
      <w:r w:rsidRPr="00E91E45">
        <w:rPr>
          <w:rFonts w:ascii="Consolas" w:hAnsi="Consolas"/>
          <w:color w:val="000000"/>
          <w:sz w:val="18"/>
          <w:szCs w:val="18"/>
        </w:rPr>
        <w:t xml:space="preserve">String </w:t>
      </w:r>
      <w:r w:rsidRPr="00E91E45">
        <w:rPr>
          <w:rFonts w:ascii="Consolas" w:hAnsi="Consolas"/>
          <w:color w:val="6A3E3E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) {</w:t>
      </w:r>
    </w:p>
    <w:p w14:paraId="51E4EA9C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color w:val="000000"/>
          <w:sz w:val="18"/>
          <w:szCs w:val="18"/>
        </w:rPr>
        <w:tab/>
      </w:r>
      <w:r w:rsidRPr="00E91E45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E91E45">
        <w:rPr>
          <w:rFonts w:ascii="Consolas" w:hAnsi="Consolas"/>
          <w:color w:val="000000"/>
          <w:sz w:val="18"/>
          <w:szCs w:val="18"/>
        </w:rPr>
        <w:t>.</w:t>
      </w:r>
      <w:r w:rsidRPr="00E91E45">
        <w:rPr>
          <w:rFonts w:ascii="Consolas" w:hAnsi="Consolas"/>
          <w:color w:val="0000C0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E91E45">
        <w:rPr>
          <w:rFonts w:ascii="Consolas" w:hAnsi="Consolas"/>
          <w:color w:val="6A3E3E"/>
          <w:sz w:val="18"/>
          <w:szCs w:val="18"/>
        </w:rPr>
        <w:t>name</w:t>
      </w:r>
      <w:r w:rsidRPr="00E91E45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5609311F" w14:textId="77777777" w:rsidR="00BD5169" w:rsidRPr="00E91E45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ab/>
        <w:t>}</w:t>
      </w:r>
    </w:p>
    <w:p w14:paraId="6FAFE759" w14:textId="637E553A" w:rsidR="00BD5169" w:rsidRPr="00E91E45" w:rsidRDefault="00BD5169" w:rsidP="00E91E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91E45">
        <w:rPr>
          <w:rFonts w:ascii="Consolas" w:hAnsi="Consolas"/>
          <w:color w:val="000000"/>
          <w:sz w:val="18"/>
          <w:szCs w:val="18"/>
        </w:rPr>
        <w:t>}</w:t>
      </w:r>
    </w:p>
    <w:p w14:paraId="4A4B2357" w14:textId="77777777" w:rsidR="00BD5169" w:rsidRPr="00BB0755" w:rsidRDefault="00BD5169" w:rsidP="00BD5169">
      <w:pPr>
        <w:rPr>
          <w:rFonts w:ascii="Baskerville Old Face" w:hAnsi="Baskerville Old Face"/>
          <w:sz w:val="24"/>
          <w:szCs w:val="24"/>
        </w:rPr>
      </w:pPr>
      <w:r w:rsidRPr="00BB0755">
        <w:rPr>
          <w:rFonts w:ascii="Baskerville Old Face" w:hAnsi="Baskerville Old Face"/>
          <w:sz w:val="24"/>
          <w:szCs w:val="24"/>
        </w:rPr>
        <w:t>In Book Class, it is defined as</w:t>
      </w:r>
    </w:p>
    <w:p w14:paraId="6D8FE4D6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D350E3">
        <w:rPr>
          <w:rFonts w:ascii="Consolas" w:hAnsi="Consolas"/>
          <w:color w:val="000000"/>
          <w:sz w:val="18"/>
          <w:szCs w:val="18"/>
        </w:rPr>
        <w:t xml:space="preserve"> Book {</w:t>
      </w:r>
    </w:p>
    <w:p w14:paraId="444AE98B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08EE4075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646464"/>
          <w:sz w:val="18"/>
          <w:szCs w:val="18"/>
        </w:rPr>
        <w:t>@Id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r w:rsidRPr="00D350E3">
        <w:rPr>
          <w:rFonts w:ascii="Consolas" w:hAnsi="Consolas"/>
          <w:color w:val="646464"/>
          <w:sz w:val="18"/>
          <w:szCs w:val="18"/>
        </w:rPr>
        <w:t>@GeneratedValue</w:t>
      </w:r>
    </w:p>
    <w:p w14:paraId="372B7C81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Long </w:t>
      </w:r>
      <w:proofErr w:type="gramStart"/>
      <w:r w:rsidRPr="00D350E3">
        <w:rPr>
          <w:rFonts w:ascii="Consolas" w:hAnsi="Consolas"/>
          <w:color w:val="0000C0"/>
          <w:sz w:val="18"/>
          <w:szCs w:val="18"/>
        </w:rPr>
        <w:t>id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1A543CF4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2CB3192F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D350E3">
        <w:rPr>
          <w:rFonts w:ascii="Consolas" w:hAnsi="Consolas"/>
          <w:color w:val="0000C0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DD9F0EB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5CFC6733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D350E3">
        <w:rPr>
          <w:rFonts w:ascii="Consolas" w:hAnsi="Consolas"/>
          <w:color w:val="646464"/>
          <w:sz w:val="18"/>
          <w:szCs w:val="18"/>
        </w:rPr>
        <w:t>OneToOne</w:t>
      </w:r>
      <w:r w:rsidRPr="00D350E3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350E3">
        <w:rPr>
          <w:rFonts w:ascii="Consolas" w:hAnsi="Consolas"/>
          <w:color w:val="000000"/>
          <w:sz w:val="18"/>
          <w:szCs w:val="18"/>
        </w:rPr>
        <w:t xml:space="preserve">cascade = </w:t>
      </w:r>
      <w:proofErr w:type="spellStart"/>
      <w:r w:rsidRPr="00D350E3">
        <w:rPr>
          <w:rFonts w:ascii="Consolas" w:hAnsi="Consolas"/>
          <w:color w:val="000000"/>
          <w:sz w:val="18"/>
          <w:szCs w:val="18"/>
        </w:rPr>
        <w:t>CascadeType.</w:t>
      </w:r>
      <w:r w:rsidRPr="00D350E3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D350E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350E3">
        <w:rPr>
          <w:rFonts w:ascii="Consolas" w:hAnsi="Consolas"/>
          <w:b/>
          <w:bCs/>
          <w:color w:val="000000"/>
        </w:rPr>
        <w:t>mappedBy</w:t>
      </w:r>
      <w:proofErr w:type="spellEnd"/>
      <w:r w:rsidRPr="00D350E3">
        <w:rPr>
          <w:rFonts w:ascii="Consolas" w:hAnsi="Consolas"/>
          <w:b/>
          <w:bCs/>
          <w:color w:val="000000"/>
        </w:rPr>
        <w:t>=</w:t>
      </w:r>
      <w:r w:rsidRPr="00D350E3">
        <w:rPr>
          <w:rFonts w:ascii="Consolas" w:hAnsi="Consolas"/>
          <w:b/>
          <w:bCs/>
          <w:color w:val="2A00FF"/>
        </w:rPr>
        <w:t>"</w:t>
      </w:r>
      <w:proofErr w:type="spellStart"/>
      <w:r w:rsidRPr="00D350E3">
        <w:rPr>
          <w:rFonts w:ascii="Consolas" w:hAnsi="Consolas"/>
          <w:b/>
          <w:bCs/>
          <w:color w:val="2A00FF"/>
        </w:rPr>
        <w:t>bookAA</w:t>
      </w:r>
      <w:proofErr w:type="spellEnd"/>
      <w:r w:rsidRPr="00D350E3">
        <w:rPr>
          <w:rFonts w:ascii="Consolas" w:hAnsi="Consolas"/>
          <w:b/>
          <w:bCs/>
          <w:color w:val="2A00FF"/>
        </w:rPr>
        <w:t>"</w:t>
      </w:r>
      <w:r w:rsidRPr="00D350E3">
        <w:rPr>
          <w:rFonts w:ascii="Consolas" w:hAnsi="Consolas"/>
          <w:color w:val="000000"/>
          <w:sz w:val="18"/>
          <w:szCs w:val="18"/>
        </w:rPr>
        <w:t xml:space="preserve">) </w:t>
      </w:r>
      <w:r w:rsidRPr="00D350E3">
        <w:rPr>
          <w:rFonts w:ascii="Consolas" w:hAnsi="Consolas"/>
          <w:color w:val="000000"/>
          <w:sz w:val="18"/>
          <w:szCs w:val="18"/>
        </w:rPr>
        <w:sym w:font="Wingdings" w:char="F0E7"/>
      </w:r>
      <w:r w:rsidRPr="00D350E3">
        <w:rPr>
          <w:rFonts w:ascii="Consolas" w:hAnsi="Consolas"/>
          <w:color w:val="000000"/>
          <w:sz w:val="18"/>
          <w:szCs w:val="18"/>
        </w:rPr>
        <w:t xml:space="preserve"> Mark it</w:t>
      </w:r>
    </w:p>
    <w:p w14:paraId="5A0FE4DF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350E3">
        <w:rPr>
          <w:rFonts w:ascii="Consolas" w:hAnsi="Consolas"/>
          <w:color w:val="000000"/>
          <w:sz w:val="18"/>
          <w:szCs w:val="18"/>
        </w:rPr>
        <w:t xml:space="preserve"> Author </w:t>
      </w:r>
      <w:proofErr w:type="spellStart"/>
      <w:proofErr w:type="gramStart"/>
      <w:r w:rsidRPr="00D350E3">
        <w:rPr>
          <w:rFonts w:ascii="Consolas" w:hAnsi="Consolas"/>
          <w:color w:val="0000C0"/>
          <w:sz w:val="18"/>
          <w:szCs w:val="18"/>
        </w:rPr>
        <w:t>author</w:t>
      </w:r>
      <w:proofErr w:type="spellEnd"/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2ECC1495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</w:p>
    <w:p w14:paraId="663E5C3D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D350E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350E3">
        <w:rPr>
          <w:rFonts w:ascii="Consolas" w:hAnsi="Consolas"/>
          <w:color w:val="000000"/>
          <w:sz w:val="18"/>
          <w:szCs w:val="18"/>
        </w:rPr>
        <w:t>Book(</w:t>
      </w:r>
      <w:proofErr w:type="gramEnd"/>
      <w:r w:rsidRPr="00D350E3">
        <w:rPr>
          <w:rFonts w:ascii="Consolas" w:hAnsi="Consolas"/>
          <w:color w:val="000000"/>
          <w:sz w:val="18"/>
          <w:szCs w:val="18"/>
        </w:rPr>
        <w:t xml:space="preserve">String </w:t>
      </w:r>
      <w:r w:rsidRPr="00D350E3">
        <w:rPr>
          <w:rFonts w:ascii="Consolas" w:hAnsi="Consolas"/>
          <w:color w:val="6A3E3E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) {</w:t>
      </w:r>
    </w:p>
    <w:p w14:paraId="01656E46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color w:val="000000"/>
          <w:sz w:val="18"/>
          <w:szCs w:val="18"/>
        </w:rPr>
        <w:tab/>
      </w:r>
      <w:r w:rsidRPr="00D350E3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D350E3">
        <w:rPr>
          <w:rFonts w:ascii="Consolas" w:hAnsi="Consolas"/>
          <w:color w:val="000000"/>
          <w:sz w:val="18"/>
          <w:szCs w:val="18"/>
        </w:rPr>
        <w:t>.</w:t>
      </w:r>
      <w:r w:rsidRPr="00D350E3">
        <w:rPr>
          <w:rFonts w:ascii="Consolas" w:hAnsi="Consolas"/>
          <w:color w:val="0000C0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 xml:space="preserve"> = </w:t>
      </w:r>
      <w:proofErr w:type="gramStart"/>
      <w:r w:rsidRPr="00D350E3">
        <w:rPr>
          <w:rFonts w:ascii="Consolas" w:hAnsi="Consolas"/>
          <w:color w:val="6A3E3E"/>
          <w:sz w:val="18"/>
          <w:szCs w:val="18"/>
        </w:rPr>
        <w:t>name</w:t>
      </w:r>
      <w:r w:rsidRPr="00D350E3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71645AA4" w14:textId="3612013C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ab/>
        <w:t>}</w:t>
      </w:r>
    </w:p>
    <w:p w14:paraId="31F634A9" w14:textId="77777777" w:rsidR="00BD5169" w:rsidRPr="00D350E3" w:rsidRDefault="00BD5169" w:rsidP="00BD51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350E3">
        <w:rPr>
          <w:rFonts w:ascii="Consolas" w:hAnsi="Consolas"/>
          <w:color w:val="000000"/>
          <w:sz w:val="18"/>
          <w:szCs w:val="18"/>
        </w:rPr>
        <w:t>}</w:t>
      </w:r>
    </w:p>
    <w:p w14:paraId="6C18CAB1" w14:textId="77777777" w:rsidR="00BD5169" w:rsidRPr="002A7882" w:rsidRDefault="00BD5169" w:rsidP="00BD5169">
      <w:pPr>
        <w:rPr>
          <w:rFonts w:ascii="Baskerville Old Face" w:hAnsi="Baskerville Old Face"/>
          <w:sz w:val="24"/>
          <w:szCs w:val="24"/>
        </w:rPr>
      </w:pPr>
      <w:proofErr w:type="gramStart"/>
      <w:r w:rsidRPr="002A7882">
        <w:rPr>
          <w:rFonts w:ascii="Baskerville Old Face" w:hAnsi="Baskerville Old Face"/>
          <w:sz w:val="24"/>
          <w:szCs w:val="24"/>
        </w:rPr>
        <w:lastRenderedPageBreak/>
        <w:t>So</w:t>
      </w:r>
      <w:proofErr w:type="gramEnd"/>
      <w:r w:rsidRPr="002A7882">
        <w:rPr>
          <w:rFonts w:ascii="Baskerville Old Face" w:hAnsi="Baskerville Old Face"/>
          <w:sz w:val="24"/>
          <w:szCs w:val="24"/>
        </w:rPr>
        <w:t xml:space="preserve"> in case </w:t>
      </w:r>
      <w:proofErr w:type="spellStart"/>
      <w:r w:rsidRPr="002A7882">
        <w:rPr>
          <w:rFonts w:ascii="Baskerville Old Face" w:hAnsi="Baskerville Old Face"/>
          <w:sz w:val="24"/>
          <w:szCs w:val="24"/>
        </w:rPr>
        <w:t>mappedBy</w:t>
      </w:r>
      <w:proofErr w:type="spellEnd"/>
      <w:r w:rsidRPr="002A7882">
        <w:rPr>
          <w:rFonts w:ascii="Baskerville Old Face" w:hAnsi="Baskerville Old Face"/>
          <w:sz w:val="24"/>
          <w:szCs w:val="24"/>
        </w:rPr>
        <w:t xml:space="preserve">, the variable name used in the opposite class has to be used in the class where you are declaring </w:t>
      </w:r>
      <w:proofErr w:type="spellStart"/>
      <w:r w:rsidRPr="002A7882">
        <w:rPr>
          <w:rFonts w:ascii="Baskerville Old Face" w:hAnsi="Baskerville Old Face"/>
          <w:sz w:val="24"/>
          <w:szCs w:val="24"/>
        </w:rPr>
        <w:t>mappedBy</w:t>
      </w:r>
      <w:proofErr w:type="spellEnd"/>
      <w:r w:rsidRPr="002A7882">
        <w:rPr>
          <w:rFonts w:ascii="Baskerville Old Face" w:hAnsi="Baskerville Old Face"/>
          <w:sz w:val="24"/>
          <w:szCs w:val="24"/>
        </w:rPr>
        <w:t>. It is visible from the above classes.</w:t>
      </w:r>
    </w:p>
    <w:p w14:paraId="2E1AD35D" w14:textId="77777777" w:rsidR="00551062" w:rsidRDefault="00551062" w:rsidP="00232317"/>
    <w:p w14:paraId="72CF510E" w14:textId="77777777" w:rsidR="00E10A58" w:rsidRDefault="00E10A58" w:rsidP="00232317"/>
    <w:sectPr w:rsidR="00E10A58" w:rsidSect="00F84140">
      <w:footerReference w:type="default" r:id="rId1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2AABA" w14:textId="77777777" w:rsidR="00262E34" w:rsidRDefault="00262E34" w:rsidP="00F84140">
      <w:pPr>
        <w:spacing w:after="0" w:line="240" w:lineRule="auto"/>
      </w:pPr>
      <w:r>
        <w:separator/>
      </w:r>
    </w:p>
  </w:endnote>
  <w:endnote w:type="continuationSeparator" w:id="0">
    <w:p w14:paraId="13C2FC9E" w14:textId="77777777" w:rsidR="00262E34" w:rsidRDefault="00262E3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6D9E5D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610E3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EA429" w14:textId="77777777" w:rsidR="00262E34" w:rsidRDefault="00262E34" w:rsidP="00F84140">
      <w:pPr>
        <w:spacing w:after="0" w:line="240" w:lineRule="auto"/>
      </w:pPr>
      <w:r>
        <w:separator/>
      </w:r>
    </w:p>
  </w:footnote>
  <w:footnote w:type="continuationSeparator" w:id="0">
    <w:p w14:paraId="1B9052A2" w14:textId="77777777" w:rsidR="00262E34" w:rsidRDefault="00262E34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B6123"/>
    <w:multiLevelType w:val="multilevel"/>
    <w:tmpl w:val="7FC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6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2"/>
    <w:rsid w:val="0000674D"/>
    <w:rsid w:val="000144C2"/>
    <w:rsid w:val="00014F38"/>
    <w:rsid w:val="00043531"/>
    <w:rsid w:val="000510B7"/>
    <w:rsid w:val="00055942"/>
    <w:rsid w:val="00091CD1"/>
    <w:rsid w:val="000A4111"/>
    <w:rsid w:val="000A4943"/>
    <w:rsid w:val="000B0C15"/>
    <w:rsid w:val="000B11C5"/>
    <w:rsid w:val="000B14E2"/>
    <w:rsid w:val="000B7D02"/>
    <w:rsid w:val="000C205A"/>
    <w:rsid w:val="000C57EA"/>
    <w:rsid w:val="000C6F1A"/>
    <w:rsid w:val="000D603C"/>
    <w:rsid w:val="000E11E7"/>
    <w:rsid w:val="000E69FC"/>
    <w:rsid w:val="00100529"/>
    <w:rsid w:val="00101824"/>
    <w:rsid w:val="001342A5"/>
    <w:rsid w:val="00141DB7"/>
    <w:rsid w:val="00144B07"/>
    <w:rsid w:val="001636EF"/>
    <w:rsid w:val="0017681A"/>
    <w:rsid w:val="0018400B"/>
    <w:rsid w:val="0018775E"/>
    <w:rsid w:val="00187A67"/>
    <w:rsid w:val="0019303A"/>
    <w:rsid w:val="00193B60"/>
    <w:rsid w:val="00193B95"/>
    <w:rsid w:val="001D49CB"/>
    <w:rsid w:val="001E09C2"/>
    <w:rsid w:val="001E153F"/>
    <w:rsid w:val="001F62C0"/>
    <w:rsid w:val="002024A0"/>
    <w:rsid w:val="0020750D"/>
    <w:rsid w:val="00232317"/>
    <w:rsid w:val="0023410F"/>
    <w:rsid w:val="002535D4"/>
    <w:rsid w:val="002610BA"/>
    <w:rsid w:val="00261411"/>
    <w:rsid w:val="00262E34"/>
    <w:rsid w:val="002647FC"/>
    <w:rsid w:val="00273945"/>
    <w:rsid w:val="00273AE0"/>
    <w:rsid w:val="0027620B"/>
    <w:rsid w:val="00280CF9"/>
    <w:rsid w:val="00297612"/>
    <w:rsid w:val="002A75B8"/>
    <w:rsid w:val="002A7882"/>
    <w:rsid w:val="002A7D8D"/>
    <w:rsid w:val="002C2073"/>
    <w:rsid w:val="002C7211"/>
    <w:rsid w:val="002E0E12"/>
    <w:rsid w:val="002E6150"/>
    <w:rsid w:val="002E67CB"/>
    <w:rsid w:val="002F0331"/>
    <w:rsid w:val="002F5014"/>
    <w:rsid w:val="00310B6D"/>
    <w:rsid w:val="00324918"/>
    <w:rsid w:val="00324A20"/>
    <w:rsid w:val="00330410"/>
    <w:rsid w:val="00343374"/>
    <w:rsid w:val="00352268"/>
    <w:rsid w:val="0035694B"/>
    <w:rsid w:val="0036050A"/>
    <w:rsid w:val="00364B0C"/>
    <w:rsid w:val="003B4B29"/>
    <w:rsid w:val="003C087C"/>
    <w:rsid w:val="003C18D9"/>
    <w:rsid w:val="003C79A5"/>
    <w:rsid w:val="003E1E29"/>
    <w:rsid w:val="003F4D7F"/>
    <w:rsid w:val="00426124"/>
    <w:rsid w:val="00433297"/>
    <w:rsid w:val="00450E4A"/>
    <w:rsid w:val="004555E9"/>
    <w:rsid w:val="00465803"/>
    <w:rsid w:val="004670C2"/>
    <w:rsid w:val="00472BF2"/>
    <w:rsid w:val="004B40FE"/>
    <w:rsid w:val="004B7026"/>
    <w:rsid w:val="004C1924"/>
    <w:rsid w:val="004D04EE"/>
    <w:rsid w:val="004D7F82"/>
    <w:rsid w:val="005169DD"/>
    <w:rsid w:val="005206A8"/>
    <w:rsid w:val="00535A29"/>
    <w:rsid w:val="00536AB4"/>
    <w:rsid w:val="00551062"/>
    <w:rsid w:val="00552405"/>
    <w:rsid w:val="00552C7D"/>
    <w:rsid w:val="00555FB3"/>
    <w:rsid w:val="0057145A"/>
    <w:rsid w:val="00573DC2"/>
    <w:rsid w:val="005934A9"/>
    <w:rsid w:val="00593BD4"/>
    <w:rsid w:val="005A49C1"/>
    <w:rsid w:val="005A61B1"/>
    <w:rsid w:val="005B129B"/>
    <w:rsid w:val="005B4A8A"/>
    <w:rsid w:val="005C70D8"/>
    <w:rsid w:val="005E3104"/>
    <w:rsid w:val="005F273C"/>
    <w:rsid w:val="005F3558"/>
    <w:rsid w:val="00605CD2"/>
    <w:rsid w:val="00606064"/>
    <w:rsid w:val="00607FDF"/>
    <w:rsid w:val="00632099"/>
    <w:rsid w:val="006356D8"/>
    <w:rsid w:val="00636B82"/>
    <w:rsid w:val="00641840"/>
    <w:rsid w:val="00642287"/>
    <w:rsid w:val="0065062C"/>
    <w:rsid w:val="00656DE1"/>
    <w:rsid w:val="00660804"/>
    <w:rsid w:val="00661B9D"/>
    <w:rsid w:val="006653B6"/>
    <w:rsid w:val="00666AAB"/>
    <w:rsid w:val="00680733"/>
    <w:rsid w:val="00694B02"/>
    <w:rsid w:val="006A67FB"/>
    <w:rsid w:val="006B1C56"/>
    <w:rsid w:val="006B264C"/>
    <w:rsid w:val="006B7F82"/>
    <w:rsid w:val="006C0B7C"/>
    <w:rsid w:val="006D2C77"/>
    <w:rsid w:val="006E62EB"/>
    <w:rsid w:val="00703A7C"/>
    <w:rsid w:val="00711F2E"/>
    <w:rsid w:val="007125DE"/>
    <w:rsid w:val="00712E4D"/>
    <w:rsid w:val="00721830"/>
    <w:rsid w:val="00740840"/>
    <w:rsid w:val="00747C2C"/>
    <w:rsid w:val="00755F46"/>
    <w:rsid w:val="00760D59"/>
    <w:rsid w:val="00780F8A"/>
    <w:rsid w:val="0078683B"/>
    <w:rsid w:val="00797EF8"/>
    <w:rsid w:val="007A66A7"/>
    <w:rsid w:val="007B5C4A"/>
    <w:rsid w:val="007C28C1"/>
    <w:rsid w:val="007C7EFB"/>
    <w:rsid w:val="007D2A7D"/>
    <w:rsid w:val="007E1EB6"/>
    <w:rsid w:val="007F0F17"/>
    <w:rsid w:val="007F59B0"/>
    <w:rsid w:val="008000DC"/>
    <w:rsid w:val="0084071A"/>
    <w:rsid w:val="00844FF5"/>
    <w:rsid w:val="00847D40"/>
    <w:rsid w:val="00850368"/>
    <w:rsid w:val="00851574"/>
    <w:rsid w:val="008570E3"/>
    <w:rsid w:val="00866EE7"/>
    <w:rsid w:val="00875179"/>
    <w:rsid w:val="00877F17"/>
    <w:rsid w:val="00881B99"/>
    <w:rsid w:val="00891AEB"/>
    <w:rsid w:val="008B3769"/>
    <w:rsid w:val="008C0B53"/>
    <w:rsid w:val="008C1642"/>
    <w:rsid w:val="008C1867"/>
    <w:rsid w:val="008E0A0D"/>
    <w:rsid w:val="008E1709"/>
    <w:rsid w:val="008E6D2A"/>
    <w:rsid w:val="008E70DB"/>
    <w:rsid w:val="008F0751"/>
    <w:rsid w:val="008F0C7B"/>
    <w:rsid w:val="008F79D7"/>
    <w:rsid w:val="009011BC"/>
    <w:rsid w:val="009266B5"/>
    <w:rsid w:val="009300D3"/>
    <w:rsid w:val="00930E44"/>
    <w:rsid w:val="00947CBE"/>
    <w:rsid w:val="009701B1"/>
    <w:rsid w:val="00984BB2"/>
    <w:rsid w:val="009909E5"/>
    <w:rsid w:val="0099100A"/>
    <w:rsid w:val="009971F2"/>
    <w:rsid w:val="00997DE3"/>
    <w:rsid w:val="009B0967"/>
    <w:rsid w:val="009B2541"/>
    <w:rsid w:val="009B6296"/>
    <w:rsid w:val="009B661C"/>
    <w:rsid w:val="009C0502"/>
    <w:rsid w:val="009C1548"/>
    <w:rsid w:val="009E4445"/>
    <w:rsid w:val="009E732B"/>
    <w:rsid w:val="00A0276B"/>
    <w:rsid w:val="00A05052"/>
    <w:rsid w:val="00A465E9"/>
    <w:rsid w:val="00A61523"/>
    <w:rsid w:val="00A73389"/>
    <w:rsid w:val="00A74DEE"/>
    <w:rsid w:val="00A8253A"/>
    <w:rsid w:val="00A952F1"/>
    <w:rsid w:val="00A95DFE"/>
    <w:rsid w:val="00AA079B"/>
    <w:rsid w:val="00AA16CC"/>
    <w:rsid w:val="00AB1CD1"/>
    <w:rsid w:val="00AB7809"/>
    <w:rsid w:val="00AD41D5"/>
    <w:rsid w:val="00AD5B8F"/>
    <w:rsid w:val="00AF3E0B"/>
    <w:rsid w:val="00AF58E1"/>
    <w:rsid w:val="00B0205D"/>
    <w:rsid w:val="00B07F6A"/>
    <w:rsid w:val="00B14608"/>
    <w:rsid w:val="00B2285A"/>
    <w:rsid w:val="00B25FD5"/>
    <w:rsid w:val="00B2613B"/>
    <w:rsid w:val="00B27BCD"/>
    <w:rsid w:val="00B6007F"/>
    <w:rsid w:val="00B835E3"/>
    <w:rsid w:val="00B93FE4"/>
    <w:rsid w:val="00BB0084"/>
    <w:rsid w:val="00BB0755"/>
    <w:rsid w:val="00BB3324"/>
    <w:rsid w:val="00BB6328"/>
    <w:rsid w:val="00BB6A1B"/>
    <w:rsid w:val="00BC6D6D"/>
    <w:rsid w:val="00BD5169"/>
    <w:rsid w:val="00C108A7"/>
    <w:rsid w:val="00C220C5"/>
    <w:rsid w:val="00C227E8"/>
    <w:rsid w:val="00C31770"/>
    <w:rsid w:val="00C414E4"/>
    <w:rsid w:val="00C4238F"/>
    <w:rsid w:val="00C45B38"/>
    <w:rsid w:val="00C572FB"/>
    <w:rsid w:val="00C746C7"/>
    <w:rsid w:val="00C768B7"/>
    <w:rsid w:val="00C76903"/>
    <w:rsid w:val="00CB4664"/>
    <w:rsid w:val="00CB4D53"/>
    <w:rsid w:val="00CB7CA9"/>
    <w:rsid w:val="00CC1E3D"/>
    <w:rsid w:val="00CC5CAC"/>
    <w:rsid w:val="00CC697F"/>
    <w:rsid w:val="00CD68DC"/>
    <w:rsid w:val="00CE03C5"/>
    <w:rsid w:val="00CE1C99"/>
    <w:rsid w:val="00CE2B15"/>
    <w:rsid w:val="00CF18BF"/>
    <w:rsid w:val="00CF7F76"/>
    <w:rsid w:val="00D04DBE"/>
    <w:rsid w:val="00D11C25"/>
    <w:rsid w:val="00D249D3"/>
    <w:rsid w:val="00D350E3"/>
    <w:rsid w:val="00D4678C"/>
    <w:rsid w:val="00D53C41"/>
    <w:rsid w:val="00D71513"/>
    <w:rsid w:val="00D73B14"/>
    <w:rsid w:val="00D9346D"/>
    <w:rsid w:val="00DA2797"/>
    <w:rsid w:val="00DB3BAD"/>
    <w:rsid w:val="00DC3407"/>
    <w:rsid w:val="00DC372E"/>
    <w:rsid w:val="00DC4A4C"/>
    <w:rsid w:val="00DD1EEE"/>
    <w:rsid w:val="00DD4CB1"/>
    <w:rsid w:val="00DD5A89"/>
    <w:rsid w:val="00DD5F54"/>
    <w:rsid w:val="00DE5DC7"/>
    <w:rsid w:val="00DF3F61"/>
    <w:rsid w:val="00DF51D6"/>
    <w:rsid w:val="00E02CBF"/>
    <w:rsid w:val="00E10A58"/>
    <w:rsid w:val="00E13E97"/>
    <w:rsid w:val="00E16837"/>
    <w:rsid w:val="00E4554A"/>
    <w:rsid w:val="00E56DB0"/>
    <w:rsid w:val="00E91E45"/>
    <w:rsid w:val="00E941B4"/>
    <w:rsid w:val="00E9460B"/>
    <w:rsid w:val="00E9784C"/>
    <w:rsid w:val="00EB1B48"/>
    <w:rsid w:val="00EB1F63"/>
    <w:rsid w:val="00EC717B"/>
    <w:rsid w:val="00ED10B2"/>
    <w:rsid w:val="00ED1DA2"/>
    <w:rsid w:val="00EE0B05"/>
    <w:rsid w:val="00EF00A7"/>
    <w:rsid w:val="00EF1A66"/>
    <w:rsid w:val="00EF284E"/>
    <w:rsid w:val="00EF51C9"/>
    <w:rsid w:val="00F05F64"/>
    <w:rsid w:val="00F159C8"/>
    <w:rsid w:val="00F201B3"/>
    <w:rsid w:val="00F25B78"/>
    <w:rsid w:val="00F278EA"/>
    <w:rsid w:val="00F43BBA"/>
    <w:rsid w:val="00F7025D"/>
    <w:rsid w:val="00F74FE4"/>
    <w:rsid w:val="00F75F56"/>
    <w:rsid w:val="00F84140"/>
    <w:rsid w:val="00F958ED"/>
    <w:rsid w:val="00F95918"/>
    <w:rsid w:val="00FA58D6"/>
    <w:rsid w:val="00FB2B11"/>
    <w:rsid w:val="00FB42E7"/>
    <w:rsid w:val="00FB6DE6"/>
    <w:rsid w:val="00FC5BC0"/>
    <w:rsid w:val="00FD1C12"/>
    <w:rsid w:val="00FD2C27"/>
    <w:rsid w:val="00FD5BA6"/>
    <w:rsid w:val="00F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E59C0"/>
  <w15:chartTrackingRefBased/>
  <w15:docId w15:val="{7CF894BA-70C8-4BB1-97DD-27BC3C36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53"/>
  </w:style>
  <w:style w:type="paragraph" w:styleId="Heading1">
    <w:name w:val="heading 1"/>
    <w:basedOn w:val="Normal"/>
    <w:link w:val="Heading1Char"/>
    <w:uiPriority w:val="9"/>
    <w:qFormat/>
    <w:rsid w:val="00A7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38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unhideWhenUsed/>
    <w:rsid w:val="0027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968</TotalTime>
  <Pages>16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615</cp:revision>
  <dcterms:created xsi:type="dcterms:W3CDTF">2022-06-01T13:19:00Z</dcterms:created>
  <dcterms:modified xsi:type="dcterms:W3CDTF">2024-09-28T19:06:00Z</dcterms:modified>
</cp:coreProperties>
</file>