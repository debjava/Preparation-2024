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142B6" w14:textId="2E26125E" w:rsidR="00C31770" w:rsidRDefault="00472BF2" w:rsidP="00E4554A">
      <w:pPr>
        <w:pStyle w:val="Title"/>
        <w:rPr>
          <w:b/>
          <w:bCs/>
          <w:u w:val="single"/>
        </w:rPr>
      </w:pPr>
      <w:r w:rsidRPr="00E4554A">
        <w:rPr>
          <w:b/>
          <w:bCs/>
          <w:u w:val="single"/>
        </w:rPr>
        <w:t>Spring JPA Hibernate Mapping-Better-Way-2022</w:t>
      </w:r>
    </w:p>
    <w:p w14:paraId="484E0B01" w14:textId="4E015D2E" w:rsidR="00E4554A" w:rsidRPr="00DD1EEE" w:rsidRDefault="00324918" w:rsidP="00E4554A">
      <w:pPr>
        <w:rPr>
          <w:b/>
          <w:bCs/>
          <w:sz w:val="34"/>
          <w:szCs w:val="34"/>
          <w:u w:val="single"/>
        </w:rPr>
      </w:pPr>
      <w:r w:rsidRPr="00DD1EEE">
        <w:rPr>
          <w:b/>
          <w:bCs/>
          <w:sz w:val="34"/>
          <w:szCs w:val="34"/>
          <w:u w:val="single"/>
        </w:rPr>
        <w:t>One To One Unidirectional</w:t>
      </w:r>
    </w:p>
    <w:p w14:paraId="099C338C" w14:textId="27BE4CB5" w:rsidR="00AF3E0B" w:rsidRDefault="00F278EA" w:rsidP="00E4554A">
      <w:pPr>
        <w:rPr>
          <w:b/>
          <w:bCs/>
          <w:sz w:val="24"/>
          <w:szCs w:val="24"/>
          <w:u w:val="single"/>
        </w:rPr>
      </w:pPr>
      <w:r w:rsidRPr="005206A8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6AECD1" wp14:editId="484B3FA4">
                <wp:simplePos x="0" y="0"/>
                <wp:positionH relativeFrom="column">
                  <wp:posOffset>3454400</wp:posOffset>
                </wp:positionH>
                <wp:positionV relativeFrom="paragraph">
                  <wp:posOffset>44450</wp:posOffset>
                </wp:positionV>
                <wp:extent cx="3327400" cy="1905000"/>
                <wp:effectExtent l="0" t="0" r="2540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F821C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"Item_O2OU"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69F69D4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"item_o2ou"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CABB504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124C53D7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Item {</w:t>
                            </w:r>
                          </w:p>
                          <w:p w14:paraId="15391C7A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4B061EBB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44D5BE6E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56F75B46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6A757A0C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37D81499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779AFD2E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63E3E858" w14:textId="3F3F0F01" w:rsidR="00F278EA" w:rsidRDefault="00F278EA" w:rsidP="00F278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AEC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2pt;margin-top:3.5pt;width:262pt;height:15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">
                <v:textbox>
                  <w:txbxContent>
                    <w:p w14:paraId="712F821C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"Item_O2OU"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69F69D4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"item_o2ou"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CABB504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124C53D7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Item {</w:t>
                      </w:r>
                    </w:p>
                    <w:p w14:paraId="15391C7A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4B061EBB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44D5BE6E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56F75B46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6A757A0C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37D81499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779AFD2E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63E3E858" w14:textId="3F3F0F01" w:rsidR="00F278EA" w:rsidRDefault="00F278EA" w:rsidP="00F278EA"/>
                  </w:txbxContent>
                </v:textbox>
                <w10:wrap type="square"/>
              </v:shape>
            </w:pict>
          </mc:Fallback>
        </mc:AlternateContent>
      </w:r>
      <w:r w:rsidR="005206A8" w:rsidRPr="005206A8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0C688D" wp14:editId="5BA151B8">
                <wp:simplePos x="0" y="0"/>
                <wp:positionH relativeFrom="column">
                  <wp:posOffset>-12700</wp:posOffset>
                </wp:positionH>
                <wp:positionV relativeFrom="paragraph">
                  <wp:posOffset>44450</wp:posOffset>
                </wp:positionV>
                <wp:extent cx="3327400" cy="25019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0" cy="250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FB3A5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"ShoppingCart_O2OU"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C4B8128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"shopping_cart_o2ou"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07A6A890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1F9D454D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ShoppingCart {</w:t>
                            </w:r>
                          </w:p>
                          <w:p w14:paraId="6F785C28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77746BC8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4857BE3C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6929D0E5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043FDDE0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212F9772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39D1A550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3ABFD10B" w14:textId="77777777" w:rsidR="005206A8" w:rsidRPr="00CE1C99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@OneToOne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(cascade = CascadeType.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ALL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BC36ACF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Item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item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42E582E8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7656107C" w14:textId="79DBD3EC" w:rsidR="005206A8" w:rsidRDefault="005206A8" w:rsidP="005206A8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C688D" id="_x0000_s1027" type="#_x0000_t202" style="position:absolute;margin-left:-1pt;margin-top:3.5pt;width:262pt;height:19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">
                <v:textbox>
                  <w:txbxContent>
                    <w:p w14:paraId="046FB3A5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"ShoppingCart_O2OU"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C4B8128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"shopping_cart_o2ou"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07A6A890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1F9D454D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ShoppingCart {</w:t>
                      </w:r>
                    </w:p>
                    <w:p w14:paraId="6F785C28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77746BC8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4857BE3C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6929D0E5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043FDDE0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212F9772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39D1A550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3ABFD10B" w14:textId="77777777" w:rsidR="005206A8" w:rsidRPr="00CE1C99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@OneToOne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(cascade = CascadeType.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hi-IN"/>
                        </w:rPr>
                        <w:t>ALL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BC36ACF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Item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item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42E582E8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7656107C" w14:textId="79DBD3EC" w:rsidR="005206A8" w:rsidRDefault="005206A8" w:rsidP="005206A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77D5C8" w14:textId="4AFB5A26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7B41C67B" w14:textId="25684B5B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2D1FA07A" w14:textId="315C2790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37667E7A" w14:textId="720EECE1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41A2566B" w14:textId="0BDA2941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4B6D690C" w14:textId="3F63C14F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70FBC644" w14:textId="05F2255A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358FB0E8" w14:textId="64828B7F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41F26CA8" w14:textId="6A49120A" w:rsidR="009C1548" w:rsidRPr="003C79A5" w:rsidRDefault="009C1548" w:rsidP="00E4554A">
      <w:pPr>
        <w:rPr>
          <w:b/>
          <w:bCs/>
          <w:sz w:val="24"/>
          <w:szCs w:val="24"/>
          <w:u w:val="single"/>
        </w:rPr>
      </w:pPr>
      <w:r w:rsidRPr="003C79A5">
        <w:rPr>
          <w:b/>
          <w:bCs/>
          <w:sz w:val="24"/>
          <w:szCs w:val="24"/>
          <w:u w:val="single"/>
        </w:rPr>
        <w:t>Database Table Design</w:t>
      </w:r>
    </w:p>
    <w:p w14:paraId="743BB550" w14:textId="345063EB" w:rsidR="00E9784C" w:rsidRDefault="003C79A5" w:rsidP="00E4554A">
      <w:r>
        <w:rPr>
          <w:noProof/>
        </w:rPr>
        <w:drawing>
          <wp:inline distT="0" distB="0" distL="0" distR="0" wp14:anchorId="757E9A31" wp14:editId="7D69C6E1">
            <wp:extent cx="2800350" cy="8001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9104465" wp14:editId="6F89211B">
            <wp:extent cx="1955800" cy="838200"/>
            <wp:effectExtent l="0" t="0" r="635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0541" cy="84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D07E" w14:textId="5B46380B" w:rsidR="00E9784C" w:rsidRPr="00AB1CD1" w:rsidRDefault="0017681A" w:rsidP="00E4554A">
      <w:pPr>
        <w:rPr>
          <w:b/>
          <w:bCs/>
          <w:sz w:val="36"/>
          <w:szCs w:val="36"/>
          <w:u w:val="single"/>
        </w:rPr>
      </w:pPr>
      <w:r w:rsidRPr="00101824">
        <w:rPr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231B6F" wp14:editId="21514BDA">
                <wp:simplePos x="0" y="0"/>
                <wp:positionH relativeFrom="column">
                  <wp:posOffset>3454400</wp:posOffset>
                </wp:positionH>
                <wp:positionV relativeFrom="paragraph">
                  <wp:posOffset>346710</wp:posOffset>
                </wp:positionV>
                <wp:extent cx="3270250" cy="2279650"/>
                <wp:effectExtent l="0" t="0" r="25400" b="254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0" cy="227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C3A71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"Item_O2OB"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71AB20D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"item_o2ob"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062D94FD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1DB94F7B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Item {</w:t>
                            </w:r>
                          </w:p>
                          <w:p w14:paraId="692AE38B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2D683EBD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133B9A13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70929454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42515B05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61D9613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781326C6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11C36BE6" w14:textId="77777777" w:rsidR="00101824" w:rsidRPr="00CE1C99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@OneToOne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(mappedBy = 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"item"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110F14AC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ShoppingCart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cart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0A98D438" w14:textId="77777777" w:rsidR="00101824" w:rsidRDefault="00101824" w:rsidP="00101824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243DA772" w14:textId="77777777" w:rsidR="00101824" w:rsidRDefault="00101824" w:rsidP="001018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1B6F" id="_x0000_s1028" type="#_x0000_t202" style="position:absolute;margin-left:272pt;margin-top:27.3pt;width:257.5pt;height:17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">
                <v:textbox>
                  <w:txbxContent>
                    <w:p w14:paraId="03BC3A71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"Item_O2OB"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71AB20D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"item_o2ob"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062D94FD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1DB94F7B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Item {</w:t>
                      </w:r>
                    </w:p>
                    <w:p w14:paraId="692AE38B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2D683EBD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133B9A13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70929454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42515B05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61D9613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781326C6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11C36BE6" w14:textId="77777777" w:rsidR="00101824" w:rsidRPr="00CE1C99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@OneToOne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(mappedBy = 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2A00FF"/>
                          <w:sz w:val="20"/>
                          <w:szCs w:val="20"/>
                          <w:lang w:bidi="hi-IN"/>
                        </w:rPr>
                        <w:t>"item"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110F14AC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ShoppingCart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cart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0A98D438" w14:textId="77777777" w:rsidR="00101824" w:rsidRDefault="00101824" w:rsidP="00101824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243DA772" w14:textId="77777777" w:rsidR="00101824" w:rsidRDefault="00101824" w:rsidP="00101824"/>
                  </w:txbxContent>
                </v:textbox>
                <w10:wrap type="square"/>
              </v:shape>
            </w:pict>
          </mc:Fallback>
        </mc:AlternateContent>
      </w:r>
      <w:r w:rsidRPr="00101824">
        <w:rPr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D654B0" wp14:editId="4552D4C6">
                <wp:simplePos x="0" y="0"/>
                <wp:positionH relativeFrom="column">
                  <wp:posOffset>0</wp:posOffset>
                </wp:positionH>
                <wp:positionV relativeFrom="paragraph">
                  <wp:posOffset>349250</wp:posOffset>
                </wp:positionV>
                <wp:extent cx="3270250" cy="2438400"/>
                <wp:effectExtent l="0" t="0" r="2540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0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14FDA" w14:textId="0ADB7A52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"ShoppingCart_O2OB"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30F11AE3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"shopping_cart_o2ob"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2CA15540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44504979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ShoppingCart {</w:t>
                            </w:r>
                          </w:p>
                          <w:p w14:paraId="571F7CE6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6E076A81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2D8DC6BC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330DD51E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34B5A9EE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3844D49F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439DA457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11B66983" w14:textId="77777777" w:rsidR="00101824" w:rsidRPr="00CE1C99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@OneToOne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(cascade = CascadeType.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ALL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1DFA7A25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Item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item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2D2C8FB8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21925B1D" w14:textId="77777777" w:rsidR="00101824" w:rsidRDefault="00101824" w:rsidP="00101824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708AE855" w14:textId="7EAB40A2" w:rsidR="00101824" w:rsidRDefault="001018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654B0" id="_x0000_s1029" type="#_x0000_t202" style="position:absolute;margin-left:0;margin-top:27.5pt;width:257.5pt;height:19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">
                <v:textbox>
                  <w:txbxContent>
                    <w:p w14:paraId="18D14FDA" w14:textId="0ADB7A52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"ShoppingCart_O2OB"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30F11AE3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"shopping_cart_o2ob"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2CA15540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44504979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ShoppingCart {</w:t>
                      </w:r>
                    </w:p>
                    <w:p w14:paraId="571F7CE6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6E076A81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2D8DC6BC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330DD51E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34B5A9EE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3844D49F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439DA457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11B66983" w14:textId="77777777" w:rsidR="00101824" w:rsidRPr="00CE1C99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@OneToOne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(cascade = CascadeType.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hi-IN"/>
                        </w:rPr>
                        <w:t>ALL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1DFA7A25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Item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item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2D2C8FB8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21925B1D" w14:textId="77777777" w:rsidR="00101824" w:rsidRDefault="00101824" w:rsidP="00101824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708AE855" w14:textId="7EAB40A2" w:rsidR="00101824" w:rsidRDefault="00101824"/>
                  </w:txbxContent>
                </v:textbox>
                <w10:wrap type="square"/>
              </v:shape>
            </w:pict>
          </mc:Fallback>
        </mc:AlternateContent>
      </w:r>
      <w:r w:rsidR="00E9784C" w:rsidRPr="00AB1CD1">
        <w:rPr>
          <w:b/>
          <w:bCs/>
          <w:sz w:val="36"/>
          <w:szCs w:val="36"/>
          <w:u w:val="single"/>
        </w:rPr>
        <w:t>One To One Bidirectional</w:t>
      </w:r>
    </w:p>
    <w:p w14:paraId="72E41484" w14:textId="7BE35524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572FD01A" w14:textId="101E03E8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60507648" w14:textId="193E34E8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0714B07E" w14:textId="20E9829D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49186E3A" w14:textId="3865545E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230BA605" w14:textId="58FD3ADF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660248F1" w14:textId="00B53340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427BCEBB" w14:textId="168B2D18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1C770375" w14:textId="77777777" w:rsidR="00450E4A" w:rsidRPr="003C79A5" w:rsidRDefault="00450E4A" w:rsidP="00450E4A">
      <w:pPr>
        <w:rPr>
          <w:b/>
          <w:bCs/>
          <w:sz w:val="24"/>
          <w:szCs w:val="24"/>
          <w:u w:val="single"/>
        </w:rPr>
      </w:pPr>
      <w:r w:rsidRPr="003C79A5">
        <w:rPr>
          <w:b/>
          <w:bCs/>
          <w:sz w:val="24"/>
          <w:szCs w:val="24"/>
          <w:u w:val="single"/>
        </w:rPr>
        <w:t>Database Table Design</w:t>
      </w:r>
    </w:p>
    <w:p w14:paraId="35F43850" w14:textId="4B2E7DBB" w:rsidR="008E0A0D" w:rsidRDefault="0027620B" w:rsidP="00712E4D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noProof/>
        </w:rPr>
        <w:drawing>
          <wp:inline distT="0" distB="0" distL="0" distR="0" wp14:anchorId="17A935DE" wp14:editId="2D347FEE">
            <wp:extent cx="2444750" cy="795381"/>
            <wp:effectExtent l="0" t="0" r="0" b="508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8791" cy="79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noProof/>
        </w:rPr>
        <w:drawing>
          <wp:inline distT="0" distB="0" distL="0" distR="0" wp14:anchorId="19050B5E" wp14:editId="117232D0">
            <wp:extent cx="1689100" cy="718441"/>
            <wp:effectExtent l="0" t="0" r="6350" b="571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711" cy="7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586F" w14:textId="316A55CC" w:rsidR="0027620B" w:rsidRDefault="004670C2" w:rsidP="00712E4D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You can also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mentioned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mappedBy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ShoppingCart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class also.</w:t>
      </w:r>
    </w:p>
    <w:p w14:paraId="385C8335" w14:textId="77777777" w:rsidR="00433297" w:rsidRDefault="00433297" w:rsidP="00712E4D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00E8517D" w14:textId="51488BB7" w:rsidR="0027620B" w:rsidRPr="00433297" w:rsidRDefault="00CE2B15" w:rsidP="00712E4D">
      <w:pPr>
        <w:rPr>
          <w:rFonts w:ascii="Consolas" w:hAnsi="Consolas" w:cs="Consolas"/>
          <w:b/>
          <w:bCs/>
          <w:color w:val="000000"/>
          <w:sz w:val="32"/>
          <w:szCs w:val="32"/>
          <w:u w:val="single"/>
          <w:lang w:bidi="hi-IN"/>
        </w:rPr>
      </w:pPr>
      <w:r w:rsidRPr="00433297">
        <w:rPr>
          <w:rFonts w:ascii="Consolas" w:hAnsi="Consolas" w:cs="Consolas"/>
          <w:b/>
          <w:bCs/>
          <w:color w:val="000000"/>
          <w:sz w:val="32"/>
          <w:szCs w:val="32"/>
          <w:u w:val="single"/>
          <w:lang w:bidi="hi-IN"/>
        </w:rPr>
        <w:lastRenderedPageBreak/>
        <w:t>One To Many Unidirectional</w:t>
      </w:r>
    </w:p>
    <w:p w14:paraId="5E616437" w14:textId="1F3FA62D" w:rsidR="00797EF8" w:rsidRDefault="008E6D2A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  <w:r w:rsidRPr="008E6D2A">
        <w:rPr>
          <w:rFonts w:ascii="Consolas" w:hAnsi="Consolas" w:cs="Consolas"/>
          <w:noProof/>
          <w:color w:val="646464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FE12D1" wp14:editId="2538077B">
                <wp:simplePos x="0" y="0"/>
                <wp:positionH relativeFrom="column">
                  <wp:posOffset>3867150</wp:posOffset>
                </wp:positionH>
                <wp:positionV relativeFrom="paragraph">
                  <wp:posOffset>54610</wp:posOffset>
                </wp:positionV>
                <wp:extent cx="2360930" cy="1917700"/>
                <wp:effectExtent l="0" t="0" r="1143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1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54CB5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"Item_O2MU"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23EC802A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"item_o2mu"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2FD9EE1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16C4EC7E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Item {</w:t>
                            </w:r>
                          </w:p>
                          <w:p w14:paraId="1BB14D95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7BF9FC41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404F537B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3E4277EA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16FF2ADF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561C5ED7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196F2FEE" w14:textId="77777777" w:rsidR="008E6D2A" w:rsidRDefault="008E6D2A" w:rsidP="008E6D2A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32A4CD1C" w14:textId="30B409BB" w:rsidR="008E6D2A" w:rsidRDefault="008E6D2A" w:rsidP="008E6D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E12D1" id="_x0000_s1030" type="#_x0000_t202" style="position:absolute;margin-left:304.5pt;margin-top:4.3pt;width:185.9pt;height:151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">
                <v:textbox>
                  <w:txbxContent>
                    <w:p w14:paraId="3AD54CB5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"Item_O2MU"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23EC802A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"item_o2mu"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2FD9EE1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16C4EC7E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Item {</w:t>
                      </w:r>
                    </w:p>
                    <w:p w14:paraId="1BB14D95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7BF9FC41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404F537B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3E4277EA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16FF2ADF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561C5ED7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196F2FEE" w14:textId="77777777" w:rsidR="008E6D2A" w:rsidRDefault="008E6D2A" w:rsidP="008E6D2A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32A4CD1C" w14:textId="30B409BB" w:rsidR="008E6D2A" w:rsidRDefault="008E6D2A" w:rsidP="008E6D2A"/>
                  </w:txbxContent>
                </v:textbox>
                <w10:wrap type="square"/>
              </v:shape>
            </w:pict>
          </mc:Fallback>
        </mc:AlternateContent>
      </w:r>
      <w:r w:rsidRPr="008E6D2A">
        <w:rPr>
          <w:rFonts w:ascii="Consolas" w:hAnsi="Consolas" w:cs="Consolas"/>
          <w:noProof/>
          <w:color w:val="646464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38DD0E" wp14:editId="062BC56A">
                <wp:simplePos x="0" y="0"/>
                <wp:positionH relativeFrom="column">
                  <wp:posOffset>63500</wp:posOffset>
                </wp:positionH>
                <wp:positionV relativeFrom="paragraph">
                  <wp:posOffset>54610</wp:posOffset>
                </wp:positionV>
                <wp:extent cx="3422650" cy="2559050"/>
                <wp:effectExtent l="0" t="0" r="25400" b="127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0" cy="255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AD9D0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"ShoppingCart_O2MU"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5222F18E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"shopping_cart_o2mu"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2199AB21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1F46E2F6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ShoppingCart {</w:t>
                            </w:r>
                          </w:p>
                          <w:p w14:paraId="7D7DC643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5D2C02CE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7C748C72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1E3CFC09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249D9A3F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D332679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3E57C3A7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47F9B363" w14:textId="77777777" w:rsidR="008E6D2A" w:rsidRPr="00CE1C99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@OneToMany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(cascade = CascadeType.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shd w:val="clear" w:color="auto" w:fill="D4D4D4"/>
                                <w:lang w:bidi="hi-IN"/>
                              </w:rPr>
                              <w:t>ALL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F9E9FF2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Set&lt;Item&gt;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items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= </w:t>
                            </w:r>
                          </w:p>
                          <w:p w14:paraId="5163AF03" w14:textId="33E83DFB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HashSet&lt;Item&gt;();</w:t>
                            </w:r>
                          </w:p>
                          <w:p w14:paraId="783DDBF4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782C25FC" w14:textId="77777777" w:rsidR="008E6D2A" w:rsidRDefault="008E6D2A" w:rsidP="008E6D2A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2FFC02C2" w14:textId="2943E4D5" w:rsidR="008E6D2A" w:rsidRDefault="008E6D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8DD0E" id="_x0000_s1031" type="#_x0000_t202" style="position:absolute;margin-left:5pt;margin-top:4.3pt;width:269.5pt;height:20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">
                <v:textbox>
                  <w:txbxContent>
                    <w:p w14:paraId="651AD9D0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"ShoppingCart_O2MU"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5222F18E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"shopping_cart_o2mu"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2199AB21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1F46E2F6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ShoppingCart {</w:t>
                      </w:r>
                    </w:p>
                    <w:p w14:paraId="7D7DC643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5D2C02CE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7C748C72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1E3CFC09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249D9A3F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D332679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3E57C3A7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47F9B363" w14:textId="77777777" w:rsidR="008E6D2A" w:rsidRPr="00CE1C99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@OneToMany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(cascade = CascadeType.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shd w:val="clear" w:color="auto" w:fill="D4D4D4"/>
                          <w:lang w:bidi="hi-IN"/>
                        </w:rPr>
                        <w:t>ALL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F9E9FF2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Set&lt;Item&gt;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items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= </w:t>
                      </w:r>
                    </w:p>
                    <w:p w14:paraId="5163AF03" w14:textId="33E83DFB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HashSet&lt;Item&gt;();</w:t>
                      </w:r>
                    </w:p>
                    <w:p w14:paraId="783DDBF4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782C25FC" w14:textId="77777777" w:rsidR="008E6D2A" w:rsidRDefault="008E6D2A" w:rsidP="008E6D2A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2FFC02C2" w14:textId="2943E4D5" w:rsidR="008E6D2A" w:rsidRDefault="008E6D2A"/>
                  </w:txbxContent>
                </v:textbox>
                <w10:wrap type="square"/>
              </v:shape>
            </w:pict>
          </mc:Fallback>
        </mc:AlternateContent>
      </w:r>
    </w:p>
    <w:p w14:paraId="34D8176E" w14:textId="656D9191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7E33645C" w14:textId="7B525133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0DDE17BD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14A55CF7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4E0C4309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5CBDC786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418DBB83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6785DB03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6AA46DA5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010FE57C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0504EF04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4C69789C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3D2A134E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58E8CFC5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67772C13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55C5C21A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438CB575" w14:textId="081A25BF" w:rsidR="00F74FE4" w:rsidRDefault="00F74FE4" w:rsidP="00F74FE4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2C3DE398" w14:textId="65CB88D8" w:rsidR="00CD68DC" w:rsidRPr="00CD68DC" w:rsidRDefault="00CD68DC" w:rsidP="00CD68DC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 w:rsidRPr="00CD68DC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Database Table Design</w:t>
      </w:r>
    </w:p>
    <w:p w14:paraId="4C4DBE5B" w14:textId="134CB580" w:rsidR="00CD68DC" w:rsidRDefault="00CD68DC" w:rsidP="00CD68DC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noProof/>
        </w:rPr>
        <w:drawing>
          <wp:inline distT="0" distB="0" distL="0" distR="0" wp14:anchorId="6A075A9B" wp14:editId="3D2DB61A">
            <wp:extent cx="2355850" cy="844550"/>
            <wp:effectExtent l="0" t="0" r="635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9542" cy="84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noProof/>
        </w:rPr>
        <w:drawing>
          <wp:inline distT="0" distB="0" distL="0" distR="0" wp14:anchorId="22E81CE5" wp14:editId="782AF6A8">
            <wp:extent cx="2465019" cy="844418"/>
            <wp:effectExtent l="0" t="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5908" cy="84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noProof/>
        </w:rPr>
        <w:drawing>
          <wp:inline distT="0" distB="0" distL="0" distR="0" wp14:anchorId="61F4D2AA" wp14:editId="7C89CF1A">
            <wp:extent cx="1549400" cy="886337"/>
            <wp:effectExtent l="0" t="0" r="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0558" cy="8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709A" w14:textId="1A2262E6" w:rsidR="008C1867" w:rsidRPr="00232317" w:rsidRDefault="0018400B" w:rsidP="00712E4D">
      <w:pPr>
        <w:rPr>
          <w:b/>
          <w:bCs/>
          <w:sz w:val="26"/>
          <w:szCs w:val="26"/>
          <w:u w:val="single"/>
        </w:rPr>
      </w:pPr>
      <w:r w:rsidRPr="0018400B">
        <w:rPr>
          <w:rFonts w:ascii="Consolas" w:hAnsi="Consolas" w:cs="Consolas"/>
          <w:noProof/>
          <w:color w:val="646464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2DFF26" wp14:editId="4C5782C5">
                <wp:simplePos x="0" y="0"/>
                <wp:positionH relativeFrom="column">
                  <wp:posOffset>0</wp:posOffset>
                </wp:positionH>
                <wp:positionV relativeFrom="paragraph">
                  <wp:posOffset>339725</wp:posOffset>
                </wp:positionV>
                <wp:extent cx="3390900" cy="299085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299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8CED2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"ShoppingCart_O2MB"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34B335FE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"shopping_cart_o2mb"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5A2B13BC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</w:p>
                          <w:p w14:paraId="41A0F18F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565FC1C1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ShoppingCart {</w:t>
                            </w:r>
                          </w:p>
                          <w:p w14:paraId="3298FBE8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3204B140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</w:p>
                          <w:p w14:paraId="7910A00A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0DD89DE4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4A2DE9DA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5E71289C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362FCF66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63345704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69FB21EC" w14:textId="77777777" w:rsidR="0018400B" w:rsidRPr="00CE1C99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@OneToMany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(cascade = CascadeType.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ALL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, </w:t>
                            </w:r>
                          </w:p>
                          <w:p w14:paraId="62514308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  <w:t xml:space="preserve">mappedBy = 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"shoppingCart"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76A22E89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Set&lt;Item&gt;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items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= </w:t>
                            </w:r>
                          </w:p>
                          <w:p w14:paraId="6285841D" w14:textId="45C02041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HashSet&lt;Item&gt;();</w:t>
                            </w:r>
                          </w:p>
                          <w:p w14:paraId="372A3031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6887919A" w14:textId="77777777" w:rsidR="0018400B" w:rsidRDefault="0018400B" w:rsidP="0018400B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1B34C439" w14:textId="225BD6DD" w:rsidR="0018400B" w:rsidRDefault="001840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DFF26" id="_x0000_s1032" type="#_x0000_t202" style="position:absolute;margin-left:0;margin-top:26.75pt;width:267pt;height:23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">
                <v:textbox>
                  <w:txbxContent>
                    <w:p w14:paraId="6AC8CED2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"ShoppingCart_O2MB"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34B335FE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"shopping_cart_o2mb"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5A2B13BC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</w:p>
                    <w:p w14:paraId="41A0F18F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565FC1C1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ShoppingCart {</w:t>
                      </w:r>
                    </w:p>
                    <w:p w14:paraId="3298FBE8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3204B140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</w:p>
                    <w:p w14:paraId="7910A00A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0DD89DE4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4A2DE9DA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5E71289C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362FCF66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63345704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69FB21EC" w14:textId="77777777" w:rsidR="0018400B" w:rsidRPr="00CE1C99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@OneToMany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(cascade = CascadeType.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hi-IN"/>
                        </w:rPr>
                        <w:t>ALL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, </w:t>
                      </w:r>
                    </w:p>
                    <w:p w14:paraId="62514308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  <w:t xml:space="preserve">mappedBy = 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2A00FF"/>
                          <w:sz w:val="20"/>
                          <w:szCs w:val="20"/>
                          <w:lang w:bidi="hi-IN"/>
                        </w:rPr>
                        <w:t>"shoppingCart"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76A22E89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Set&lt;Item&gt;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items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= </w:t>
                      </w:r>
                    </w:p>
                    <w:p w14:paraId="6285841D" w14:textId="45C02041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HashSet&lt;Item&gt;();</w:t>
                      </w:r>
                    </w:p>
                    <w:p w14:paraId="372A3031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6887919A" w14:textId="77777777" w:rsidR="0018400B" w:rsidRDefault="0018400B" w:rsidP="0018400B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1B34C439" w14:textId="225BD6DD" w:rsidR="0018400B" w:rsidRDefault="0018400B"/>
                  </w:txbxContent>
                </v:textbox>
                <w10:wrap type="square"/>
              </v:shape>
            </w:pict>
          </mc:Fallback>
        </mc:AlternateContent>
      </w:r>
      <w:r w:rsidRPr="0018400B">
        <w:rPr>
          <w:rFonts w:ascii="Consolas" w:hAnsi="Consolas" w:cs="Consolas"/>
          <w:noProof/>
          <w:color w:val="646464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FCFD18" wp14:editId="0BE5F15B">
                <wp:simplePos x="0" y="0"/>
                <wp:positionH relativeFrom="column">
                  <wp:posOffset>3517900</wp:posOffset>
                </wp:positionH>
                <wp:positionV relativeFrom="paragraph">
                  <wp:posOffset>295275</wp:posOffset>
                </wp:positionV>
                <wp:extent cx="3467100" cy="2317750"/>
                <wp:effectExtent l="0" t="0" r="19050" b="254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231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9719F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"Item_O2MB"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6D8B97A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"item_o2mb"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03505990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3C888D6E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Item {</w:t>
                            </w:r>
                          </w:p>
                          <w:p w14:paraId="5DA67D91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572C14E4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512A5A46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60D61B66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10E60E72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4C4DE97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6F9C2304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53F83A53" w14:textId="77777777" w:rsidR="0018400B" w:rsidRPr="00CE1C99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@ManyToOne</w:t>
                            </w:r>
                          </w:p>
                          <w:p w14:paraId="74E27550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ShoppingCart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shoppingCart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773B77A9" w14:textId="2EBB853C" w:rsidR="0018400B" w:rsidRDefault="0018400B" w:rsidP="0018400B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FD18" id="_x0000_s1033" type="#_x0000_t202" style="position:absolute;margin-left:277pt;margin-top:23.25pt;width:273pt;height:18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">
                <v:textbox>
                  <w:txbxContent>
                    <w:p w14:paraId="2F89719F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"Item_O2MB"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6D8B97A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"item_o2mb"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03505990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3C888D6E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Item {</w:t>
                      </w:r>
                    </w:p>
                    <w:p w14:paraId="5DA67D91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572C14E4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512A5A46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60D61B66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10E60E72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4C4DE97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6F9C2304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53F83A53" w14:textId="77777777" w:rsidR="0018400B" w:rsidRPr="00CE1C99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@ManyToOne</w:t>
                      </w:r>
                    </w:p>
                    <w:p w14:paraId="74E27550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ShoppingCart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shoppingCart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773B77A9" w14:textId="2EBB853C" w:rsidR="0018400B" w:rsidRDefault="0018400B" w:rsidP="0018400B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2317" w:rsidRPr="008E6D2A">
        <w:rPr>
          <w:b/>
          <w:bCs/>
          <w:sz w:val="32"/>
          <w:szCs w:val="32"/>
          <w:u w:val="single"/>
        </w:rPr>
        <w:t>One To Many Bidirectional</w:t>
      </w:r>
    </w:p>
    <w:p w14:paraId="6856B8DC" w14:textId="1E69F7C2" w:rsidR="008E6D2A" w:rsidRDefault="008E6D2A" w:rsidP="0023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04EE0B0C" w14:textId="39344954" w:rsidR="008E6D2A" w:rsidRDefault="008E6D2A" w:rsidP="0023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66903D96" w14:textId="46DCEB7F" w:rsidR="008E6D2A" w:rsidRDefault="008E6D2A" w:rsidP="0023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40FA0626" w14:textId="77777777" w:rsidR="008E6D2A" w:rsidRDefault="008E6D2A" w:rsidP="0023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45033EF5" w14:textId="77777777" w:rsidR="008E6D2A" w:rsidRDefault="008E6D2A" w:rsidP="0023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51B9745C" w14:textId="70B91E12" w:rsidR="003B4B29" w:rsidRPr="003F4D7F" w:rsidRDefault="003B4B29" w:rsidP="00232317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 w:rsidRPr="003F4D7F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Database Table Design</w:t>
      </w:r>
    </w:p>
    <w:p w14:paraId="777BC960" w14:textId="28EBF9DC" w:rsidR="009011BC" w:rsidRDefault="007E1EB6" w:rsidP="00232317">
      <w:r>
        <w:rPr>
          <w:noProof/>
        </w:rPr>
        <w:drawing>
          <wp:inline distT="0" distB="0" distL="0" distR="0" wp14:anchorId="0D39F355" wp14:editId="44DFD9A0">
            <wp:extent cx="2514600" cy="906624"/>
            <wp:effectExtent l="0" t="0" r="0" b="825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322" cy="90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06EC12A" wp14:editId="4F8C8F48">
            <wp:extent cx="2374900" cy="914921"/>
            <wp:effectExtent l="0" t="0" r="635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026" cy="92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4376" w14:textId="51BBA6D9" w:rsidR="007E1EB6" w:rsidRDefault="007E1EB6" w:rsidP="00232317"/>
    <w:p w14:paraId="36FC1EE1" w14:textId="741D7DEB" w:rsidR="00AD41D5" w:rsidRPr="00D04DBE" w:rsidRDefault="00AD41D5" w:rsidP="00232317">
      <w:pPr>
        <w:rPr>
          <w:b/>
          <w:bCs/>
          <w:sz w:val="28"/>
          <w:szCs w:val="28"/>
          <w:u w:val="single"/>
        </w:rPr>
      </w:pPr>
      <w:r w:rsidRPr="00D04DBE">
        <w:rPr>
          <w:b/>
          <w:bCs/>
          <w:sz w:val="28"/>
          <w:szCs w:val="28"/>
          <w:u w:val="single"/>
        </w:rPr>
        <w:lastRenderedPageBreak/>
        <w:t>Man</w:t>
      </w:r>
      <w:r w:rsidRPr="00D04DBE">
        <w:rPr>
          <w:b/>
          <w:bCs/>
          <w:sz w:val="30"/>
          <w:szCs w:val="30"/>
          <w:u w:val="single"/>
        </w:rPr>
        <w:t>y 2 Many Unidirectional</w:t>
      </w:r>
    </w:p>
    <w:p w14:paraId="76709EE3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98C57EF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</w:p>
    <w:p w14:paraId="78165432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exclude = 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BA90358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6DF20023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{</w:t>
      </w:r>
    </w:p>
    <w:p w14:paraId="77FC2F41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20ADCA39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4633BF0E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A354777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036FBA" w14:textId="3F7F4719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D53C41">
        <w:rPr>
          <w:rFonts w:ascii="Consolas" w:hAnsi="Consolas"/>
          <w:color w:val="000000"/>
          <w:sz w:val="20"/>
          <w:szCs w:val="20"/>
        </w:rPr>
        <w:sym w:font="Wingdings" w:char="F0E7"/>
      </w:r>
      <w:r>
        <w:rPr>
          <w:rFonts w:ascii="Consolas" w:hAnsi="Consolas"/>
          <w:color w:val="000000"/>
          <w:sz w:val="20"/>
          <w:szCs w:val="20"/>
        </w:rPr>
        <w:t xml:space="preserve"> Author Class</w:t>
      </w:r>
    </w:p>
    <w:p w14:paraId="13E22810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66279A18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84F71F9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AD41C79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6551E94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82FEB0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4E718792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author_book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46AB983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joinColumns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"author_id"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3D5BCFC0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inverseJoinColumns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"book_id"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063DC7A7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Set&lt;Book&gt; </w:t>
      </w:r>
      <w:proofErr w:type="gramStart"/>
      <w:r>
        <w:rPr>
          <w:rFonts w:ascii="Consolas" w:hAnsi="Consolas"/>
          <w:color w:val="0000C0"/>
          <w:sz w:val="20"/>
          <w:szCs w:val="20"/>
        </w:rPr>
        <w:t>books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B210F6A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8B747A" w14:textId="0E58FC66" w:rsidR="00D11C25" w:rsidRDefault="00D53C41" w:rsidP="00D53C41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B7949B3" w14:textId="77777777" w:rsidR="00D53C41" w:rsidRDefault="00D53C41" w:rsidP="00D53C41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</w:rPr>
      </w:pPr>
    </w:p>
    <w:p w14:paraId="5A9197F2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E7EF77B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</w:p>
    <w:p w14:paraId="07E8F7FD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0F7E5145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@ToString</w:t>
      </w:r>
    </w:p>
    <w:p w14:paraId="7C008BEB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3C04BDFE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1CF98A6C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2C402036" w14:textId="2B317C5C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D53C41">
        <w:rPr>
          <w:rFonts w:ascii="Consolas" w:hAnsi="Consolas"/>
          <w:color w:val="000000"/>
          <w:sz w:val="20"/>
          <w:szCs w:val="20"/>
        </w:rPr>
        <w:sym w:font="Wingdings" w:char="F0E7"/>
      </w:r>
      <w:r>
        <w:rPr>
          <w:rFonts w:ascii="Consolas" w:hAnsi="Consolas"/>
          <w:color w:val="000000"/>
          <w:sz w:val="20"/>
          <w:szCs w:val="20"/>
        </w:rPr>
        <w:t xml:space="preserve"> Book class</w:t>
      </w:r>
    </w:p>
    <w:p w14:paraId="33207C54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4E6BA6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B847D92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04D221B6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C63F28D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5CBDDF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DED0C20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F6E1B1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BF4D4B9" w14:textId="77777777" w:rsidR="00D53C41" w:rsidRDefault="00D53C41" w:rsidP="00D5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2E5F37B5" w14:textId="77777777" w:rsidR="00D249D3" w:rsidRDefault="00D249D3" w:rsidP="00D2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Repository</w:t>
      </w:r>
    </w:p>
    <w:p w14:paraId="15E8DAF8" w14:textId="77777777" w:rsidR="00D249D3" w:rsidRDefault="00D249D3" w:rsidP="00D2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AuthorRepository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&lt;Author,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2125291F" w14:textId="77777777" w:rsidR="00D249D3" w:rsidRDefault="00D249D3" w:rsidP="00D2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A7599D" w14:textId="77777777" w:rsidR="00D249D3" w:rsidRDefault="00D249D3" w:rsidP="00D2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8CAB25" w14:textId="4E9E7752" w:rsidR="00D11C25" w:rsidRDefault="00D11C25" w:rsidP="009B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55C9BA5A" w14:textId="1C1A1933" w:rsidR="000E69FC" w:rsidRDefault="000E69FC" w:rsidP="009B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Testing Method</w:t>
      </w:r>
    </w:p>
    <w:p w14:paraId="34C55D4B" w14:textId="77777777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saveAllAuthors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298C6C3" w14:textId="0B1866F5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Author(</w:t>
      </w:r>
      <w:r>
        <w:rPr>
          <w:rFonts w:ascii="Consolas" w:hAnsi="Consolas"/>
          <w:color w:val="2A00FF"/>
          <w:sz w:val="20"/>
          <w:szCs w:val="20"/>
        </w:rPr>
        <w:t>"Author-1"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A0DE961" w14:textId="423275A2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/>
          <w:color w:val="6A3E3E"/>
          <w:sz w:val="20"/>
          <w:szCs w:val="20"/>
        </w:rPr>
        <w:t>bookSet1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Set.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"Book-1"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"Book-2"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"Book-3"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2BEED1A" w14:textId="77777777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19AE780" w14:textId="24D79D46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>.setBooks(</w:t>
      </w:r>
      <w:r>
        <w:rPr>
          <w:rFonts w:ascii="Consolas" w:hAnsi="Consolas"/>
          <w:color w:val="6A3E3E"/>
          <w:sz w:val="20"/>
          <w:szCs w:val="20"/>
        </w:rPr>
        <w:t>bookSet1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EAFBFF1" w14:textId="77777777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7633AFF" w14:textId="7EB93C99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Author(</w:t>
      </w:r>
      <w:r>
        <w:rPr>
          <w:rFonts w:ascii="Consolas" w:hAnsi="Consolas"/>
          <w:color w:val="2A00FF"/>
          <w:sz w:val="20"/>
          <w:szCs w:val="20"/>
        </w:rPr>
        <w:t>"Author-2"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4DB21B1" w14:textId="2356C64D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/>
          <w:color w:val="6A3E3E"/>
          <w:sz w:val="20"/>
          <w:szCs w:val="20"/>
        </w:rPr>
        <w:t>bookSet2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Set.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"Book-4"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"Book-5"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"Book-6"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5A8455B" w14:textId="5302303E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author2</w:t>
      </w:r>
      <w:r>
        <w:rPr>
          <w:rFonts w:ascii="Consolas" w:hAnsi="Consolas"/>
          <w:color w:val="000000"/>
          <w:sz w:val="20"/>
          <w:szCs w:val="20"/>
        </w:rPr>
        <w:t>.setBooks(</w:t>
      </w:r>
      <w:r>
        <w:rPr>
          <w:rFonts w:ascii="Consolas" w:hAnsi="Consolas"/>
          <w:color w:val="6A3E3E"/>
          <w:sz w:val="20"/>
          <w:szCs w:val="20"/>
        </w:rPr>
        <w:t>bookSet2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37958D0" w14:textId="77777777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150EDDC" w14:textId="1601A42D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List&lt;Author&gt;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List.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author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author</w:t>
      </w:r>
      <w:proofErr w:type="gramEnd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C1B4ED" w14:textId="77777777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A46B96F" w14:textId="58040A2B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authorRepo</w:t>
      </w:r>
      <w:r>
        <w:rPr>
          <w:rFonts w:ascii="Consolas" w:hAnsi="Consolas"/>
          <w:color w:val="000000"/>
          <w:sz w:val="20"/>
          <w:szCs w:val="20"/>
        </w:rPr>
        <w:t>.saveAll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authorList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644B00A" w14:textId="61FEE808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4224BDE" w14:textId="77777777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2C5747D" w14:textId="24A9E47C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showAllAuthorAndBook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C12CE87" w14:textId="24AF2405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authorRepo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(52L</w:t>
      </w:r>
      <w:proofErr w:type="gramStart"/>
      <w:r>
        <w:rPr>
          <w:rFonts w:ascii="Consolas" w:hAnsi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889F932" w14:textId="6E0590EB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"Author Details: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author1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029B913" w14:textId="6695794C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>.getBooks(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"Book: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BADD36F" w14:textId="0F5B4CD4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CFEC32B" w14:textId="77777777" w:rsidR="00D11C25" w:rsidRDefault="00D11C25" w:rsidP="009B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3E51E6C2" w14:textId="39D06CDF" w:rsidR="00AD41D5" w:rsidRPr="00EE0B05" w:rsidRDefault="00AD41D5" w:rsidP="00232317">
      <w:pPr>
        <w:rPr>
          <w:b/>
          <w:bCs/>
          <w:sz w:val="26"/>
          <w:szCs w:val="26"/>
          <w:u w:val="single"/>
        </w:rPr>
      </w:pPr>
      <w:r w:rsidRPr="00EE0B05">
        <w:rPr>
          <w:b/>
          <w:bCs/>
          <w:sz w:val="26"/>
          <w:szCs w:val="26"/>
          <w:u w:val="single"/>
        </w:rPr>
        <w:t>Database Table Design</w:t>
      </w:r>
    </w:p>
    <w:tbl>
      <w:tblPr>
        <w:tblpPr w:leftFromText="180" w:rightFromText="180" w:vertAnchor="text" w:horzAnchor="page" w:tblpX="2191" w:tblpY="384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  <w:gridCol w:w="726"/>
      </w:tblGrid>
      <w:tr w:rsidR="008C1642" w:rsidRPr="00AA1F8A" w14:paraId="38C0719E" w14:textId="77777777" w:rsidTr="008C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FB681" w14:textId="77777777" w:rsidR="008C1642" w:rsidRPr="00AA1F8A" w:rsidRDefault="008C1642" w:rsidP="008C1642">
            <w:pPr>
              <w:rPr>
                <w:b/>
                <w:bCs/>
              </w:rPr>
            </w:pPr>
            <w:r w:rsidRPr="00AA1F8A">
              <w:rPr>
                <w:b/>
                <w:bCs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02595938" w14:textId="77777777" w:rsidR="008C1642" w:rsidRPr="00AA1F8A" w:rsidRDefault="008C1642" w:rsidP="008C1642">
            <w:pPr>
              <w:rPr>
                <w:b/>
                <w:bCs/>
              </w:rPr>
            </w:pPr>
            <w:r w:rsidRPr="00AA1F8A">
              <w:rPr>
                <w:b/>
                <w:bCs/>
              </w:rPr>
              <w:t xml:space="preserve">title </w:t>
            </w:r>
          </w:p>
        </w:tc>
      </w:tr>
      <w:tr w:rsidR="008C1642" w:rsidRPr="00AA1F8A" w14:paraId="268FF0FA" w14:textId="77777777" w:rsidTr="008C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37DB0" w14:textId="77777777" w:rsidR="008C1642" w:rsidRPr="00AA1F8A" w:rsidRDefault="008C1642" w:rsidP="008C1642">
            <w:r w:rsidRPr="00AA1F8A">
              <w:t>1</w:t>
            </w:r>
          </w:p>
        </w:tc>
        <w:tc>
          <w:tcPr>
            <w:tcW w:w="0" w:type="auto"/>
            <w:vAlign w:val="center"/>
            <w:hideMark/>
          </w:tcPr>
          <w:p w14:paraId="518997C3" w14:textId="77777777" w:rsidR="008C1642" w:rsidRPr="00AA1F8A" w:rsidRDefault="008C1642" w:rsidP="008C1642">
            <w:r w:rsidRPr="00AA1F8A">
              <w:t>Book-2</w:t>
            </w:r>
          </w:p>
        </w:tc>
      </w:tr>
      <w:tr w:rsidR="008C1642" w:rsidRPr="00AA1F8A" w14:paraId="283498FF" w14:textId="77777777" w:rsidTr="008C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C7830" w14:textId="77777777" w:rsidR="008C1642" w:rsidRPr="00AA1F8A" w:rsidRDefault="008C1642" w:rsidP="008C1642">
            <w:r w:rsidRPr="00AA1F8A">
              <w:t>2</w:t>
            </w:r>
          </w:p>
        </w:tc>
        <w:tc>
          <w:tcPr>
            <w:tcW w:w="0" w:type="auto"/>
            <w:vAlign w:val="center"/>
            <w:hideMark/>
          </w:tcPr>
          <w:p w14:paraId="0E3BD3AF" w14:textId="77777777" w:rsidR="008C1642" w:rsidRPr="00AA1F8A" w:rsidRDefault="008C1642" w:rsidP="008C1642">
            <w:r w:rsidRPr="00AA1F8A">
              <w:t>Book-3</w:t>
            </w:r>
          </w:p>
        </w:tc>
      </w:tr>
      <w:tr w:rsidR="008C1642" w:rsidRPr="00AA1F8A" w14:paraId="2F41F53D" w14:textId="77777777" w:rsidTr="008C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E3FDD" w14:textId="77777777" w:rsidR="008C1642" w:rsidRPr="00AA1F8A" w:rsidRDefault="008C1642" w:rsidP="008C1642">
            <w:r w:rsidRPr="00AA1F8A">
              <w:t>3</w:t>
            </w:r>
          </w:p>
        </w:tc>
        <w:tc>
          <w:tcPr>
            <w:tcW w:w="0" w:type="auto"/>
            <w:vAlign w:val="center"/>
            <w:hideMark/>
          </w:tcPr>
          <w:p w14:paraId="5D44B0DD" w14:textId="77777777" w:rsidR="008C1642" w:rsidRPr="00AA1F8A" w:rsidRDefault="008C1642" w:rsidP="008C1642">
            <w:r w:rsidRPr="00AA1F8A">
              <w:t>Book-1</w:t>
            </w:r>
          </w:p>
        </w:tc>
      </w:tr>
      <w:tr w:rsidR="008C1642" w:rsidRPr="00AA1F8A" w14:paraId="535A97B5" w14:textId="77777777" w:rsidTr="008C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9EEAB" w14:textId="77777777" w:rsidR="008C1642" w:rsidRPr="00AA1F8A" w:rsidRDefault="008C1642" w:rsidP="008C1642">
            <w:r w:rsidRPr="00AA1F8A">
              <w:t>4</w:t>
            </w:r>
          </w:p>
        </w:tc>
        <w:tc>
          <w:tcPr>
            <w:tcW w:w="0" w:type="auto"/>
            <w:vAlign w:val="center"/>
            <w:hideMark/>
          </w:tcPr>
          <w:p w14:paraId="4AF5D0DD" w14:textId="77777777" w:rsidR="008C1642" w:rsidRPr="00AA1F8A" w:rsidRDefault="008C1642" w:rsidP="008C1642">
            <w:r w:rsidRPr="00AA1F8A">
              <w:t>Book-6</w:t>
            </w:r>
          </w:p>
        </w:tc>
      </w:tr>
      <w:tr w:rsidR="008C1642" w:rsidRPr="00AA1F8A" w14:paraId="11AC0E67" w14:textId="77777777" w:rsidTr="008C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AEA65" w14:textId="77777777" w:rsidR="008C1642" w:rsidRPr="00AA1F8A" w:rsidRDefault="008C1642" w:rsidP="008C1642">
            <w:r w:rsidRPr="00AA1F8A">
              <w:t>5</w:t>
            </w:r>
          </w:p>
        </w:tc>
        <w:tc>
          <w:tcPr>
            <w:tcW w:w="0" w:type="auto"/>
            <w:vAlign w:val="center"/>
            <w:hideMark/>
          </w:tcPr>
          <w:p w14:paraId="677F1741" w14:textId="77777777" w:rsidR="008C1642" w:rsidRPr="00AA1F8A" w:rsidRDefault="008C1642" w:rsidP="008C1642">
            <w:r w:rsidRPr="00AA1F8A">
              <w:t>Book-4</w:t>
            </w:r>
          </w:p>
        </w:tc>
      </w:tr>
      <w:tr w:rsidR="008C1642" w:rsidRPr="00AA1F8A" w14:paraId="17C07380" w14:textId="77777777" w:rsidTr="008C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14D94" w14:textId="77777777" w:rsidR="008C1642" w:rsidRPr="00AA1F8A" w:rsidRDefault="008C1642" w:rsidP="008C1642">
            <w:r w:rsidRPr="00AA1F8A">
              <w:t>6</w:t>
            </w:r>
          </w:p>
        </w:tc>
        <w:tc>
          <w:tcPr>
            <w:tcW w:w="0" w:type="auto"/>
            <w:vAlign w:val="center"/>
            <w:hideMark/>
          </w:tcPr>
          <w:p w14:paraId="7CF9D72A" w14:textId="77777777" w:rsidR="008C1642" w:rsidRPr="00AA1F8A" w:rsidRDefault="008C1642" w:rsidP="008C1642">
            <w:r w:rsidRPr="00AA1F8A">
              <w:t>Book-5</w:t>
            </w:r>
          </w:p>
        </w:tc>
      </w:tr>
    </w:tbl>
    <w:tbl>
      <w:tblPr>
        <w:tblpPr w:leftFromText="180" w:rightFromText="180" w:vertAnchor="text" w:horzAnchor="page" w:tblpX="3871" w:tblpY="394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837"/>
      </w:tblGrid>
      <w:tr w:rsidR="008C1642" w:rsidRPr="00A45780" w14:paraId="5C4E9B05" w14:textId="77777777" w:rsidTr="008C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46BFC" w14:textId="77777777" w:rsidR="008C1642" w:rsidRPr="00A45780" w:rsidRDefault="008C1642" w:rsidP="008C1642">
            <w:pPr>
              <w:rPr>
                <w:b/>
                <w:bCs/>
              </w:rPr>
            </w:pPr>
            <w:r w:rsidRPr="00A45780">
              <w:rPr>
                <w:b/>
                <w:bCs/>
              </w:rPr>
              <w:t xml:space="preserve">author_id </w:t>
            </w:r>
          </w:p>
        </w:tc>
        <w:tc>
          <w:tcPr>
            <w:tcW w:w="0" w:type="auto"/>
            <w:vAlign w:val="center"/>
            <w:hideMark/>
          </w:tcPr>
          <w:p w14:paraId="7A4FA3DF" w14:textId="77777777" w:rsidR="008C1642" w:rsidRPr="00A45780" w:rsidRDefault="008C1642" w:rsidP="008C1642">
            <w:pPr>
              <w:rPr>
                <w:b/>
                <w:bCs/>
              </w:rPr>
            </w:pPr>
            <w:r w:rsidRPr="00A45780">
              <w:rPr>
                <w:b/>
                <w:bCs/>
              </w:rPr>
              <w:t xml:space="preserve">book_id </w:t>
            </w:r>
          </w:p>
        </w:tc>
      </w:tr>
      <w:tr w:rsidR="008C1642" w:rsidRPr="00A45780" w14:paraId="0B6EB51A" w14:textId="77777777" w:rsidTr="008C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DF624" w14:textId="77777777" w:rsidR="008C1642" w:rsidRPr="00A45780" w:rsidRDefault="008C1642" w:rsidP="008C1642">
            <w:r w:rsidRPr="00A45780">
              <w:t>52</w:t>
            </w:r>
          </w:p>
        </w:tc>
        <w:tc>
          <w:tcPr>
            <w:tcW w:w="0" w:type="auto"/>
            <w:vAlign w:val="center"/>
            <w:hideMark/>
          </w:tcPr>
          <w:p w14:paraId="1CF8AF6D" w14:textId="77777777" w:rsidR="008C1642" w:rsidRPr="00A45780" w:rsidRDefault="008C1642" w:rsidP="008C1642">
            <w:r w:rsidRPr="00A45780">
              <w:t>1</w:t>
            </w:r>
          </w:p>
        </w:tc>
      </w:tr>
      <w:tr w:rsidR="008C1642" w:rsidRPr="00A45780" w14:paraId="4E7EC3B2" w14:textId="77777777" w:rsidTr="008C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66B61" w14:textId="77777777" w:rsidR="008C1642" w:rsidRPr="00A45780" w:rsidRDefault="008C1642" w:rsidP="008C1642">
            <w:r w:rsidRPr="00A45780">
              <w:t>52</w:t>
            </w:r>
          </w:p>
        </w:tc>
        <w:tc>
          <w:tcPr>
            <w:tcW w:w="0" w:type="auto"/>
            <w:vAlign w:val="center"/>
            <w:hideMark/>
          </w:tcPr>
          <w:p w14:paraId="29F24646" w14:textId="77777777" w:rsidR="008C1642" w:rsidRPr="00A45780" w:rsidRDefault="008C1642" w:rsidP="008C1642">
            <w:r w:rsidRPr="00A45780">
              <w:t>2</w:t>
            </w:r>
          </w:p>
        </w:tc>
      </w:tr>
      <w:tr w:rsidR="008C1642" w:rsidRPr="00A45780" w14:paraId="776169B0" w14:textId="77777777" w:rsidTr="008C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65C74" w14:textId="77777777" w:rsidR="008C1642" w:rsidRPr="00A45780" w:rsidRDefault="008C1642" w:rsidP="008C1642">
            <w:r w:rsidRPr="00A45780">
              <w:t>52</w:t>
            </w:r>
          </w:p>
        </w:tc>
        <w:tc>
          <w:tcPr>
            <w:tcW w:w="0" w:type="auto"/>
            <w:vAlign w:val="center"/>
            <w:hideMark/>
          </w:tcPr>
          <w:p w14:paraId="0AB5B159" w14:textId="77777777" w:rsidR="008C1642" w:rsidRPr="00A45780" w:rsidRDefault="008C1642" w:rsidP="008C1642">
            <w:r w:rsidRPr="00A45780">
              <w:t>3</w:t>
            </w:r>
          </w:p>
        </w:tc>
      </w:tr>
      <w:tr w:rsidR="008C1642" w:rsidRPr="00A45780" w14:paraId="36A7588F" w14:textId="77777777" w:rsidTr="008C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07447" w14:textId="77777777" w:rsidR="008C1642" w:rsidRPr="00A45780" w:rsidRDefault="008C1642" w:rsidP="008C1642">
            <w:r w:rsidRPr="00A45780">
              <w:t>53</w:t>
            </w:r>
          </w:p>
        </w:tc>
        <w:tc>
          <w:tcPr>
            <w:tcW w:w="0" w:type="auto"/>
            <w:vAlign w:val="center"/>
            <w:hideMark/>
          </w:tcPr>
          <w:p w14:paraId="4B19C4FF" w14:textId="77777777" w:rsidR="008C1642" w:rsidRPr="00A45780" w:rsidRDefault="008C1642" w:rsidP="008C1642">
            <w:r w:rsidRPr="00A45780">
              <w:t>4</w:t>
            </w:r>
          </w:p>
        </w:tc>
      </w:tr>
      <w:tr w:rsidR="008C1642" w:rsidRPr="00A45780" w14:paraId="3162D853" w14:textId="77777777" w:rsidTr="008C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D2B55" w14:textId="77777777" w:rsidR="008C1642" w:rsidRPr="00A45780" w:rsidRDefault="008C1642" w:rsidP="008C1642">
            <w:r w:rsidRPr="00A45780">
              <w:t>53</w:t>
            </w:r>
          </w:p>
        </w:tc>
        <w:tc>
          <w:tcPr>
            <w:tcW w:w="0" w:type="auto"/>
            <w:vAlign w:val="center"/>
            <w:hideMark/>
          </w:tcPr>
          <w:p w14:paraId="27743D5D" w14:textId="77777777" w:rsidR="008C1642" w:rsidRPr="00A45780" w:rsidRDefault="008C1642" w:rsidP="008C1642">
            <w:r w:rsidRPr="00A45780">
              <w:t>5</w:t>
            </w:r>
          </w:p>
        </w:tc>
      </w:tr>
      <w:tr w:rsidR="008C1642" w:rsidRPr="00A45780" w14:paraId="0EE7018F" w14:textId="77777777" w:rsidTr="008C16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1C331" w14:textId="77777777" w:rsidR="008C1642" w:rsidRPr="00A45780" w:rsidRDefault="008C1642" w:rsidP="008C1642">
            <w:r w:rsidRPr="00A45780">
              <w:t>53</w:t>
            </w:r>
          </w:p>
        </w:tc>
        <w:tc>
          <w:tcPr>
            <w:tcW w:w="0" w:type="auto"/>
            <w:vAlign w:val="center"/>
            <w:hideMark/>
          </w:tcPr>
          <w:p w14:paraId="1C79FCE1" w14:textId="77777777" w:rsidR="008C1642" w:rsidRPr="00A45780" w:rsidRDefault="008C1642" w:rsidP="008C1642">
            <w:r w:rsidRPr="00A45780">
              <w:t>6</w:t>
            </w:r>
          </w:p>
        </w:tc>
      </w:tr>
    </w:tbl>
    <w:p w14:paraId="31BEA1F6" w14:textId="1CD08BD7" w:rsidR="00A95DFE" w:rsidRDefault="00AD41D5" w:rsidP="00A95DFE">
      <w:r>
        <w:t xml:space="preserve">   </w:t>
      </w:r>
      <w:r w:rsidR="008F0751">
        <w:t xml:space="preserve">  </w:t>
      </w:r>
      <w:r w:rsidR="00A95DFE">
        <w:t>Author</w:t>
      </w:r>
      <w:r w:rsidR="008C1642">
        <w:tab/>
        <w:t xml:space="preserve">   Book</w:t>
      </w:r>
      <w:r w:rsidR="008C1642">
        <w:tab/>
      </w:r>
      <w:r w:rsidR="008C1642">
        <w:tab/>
      </w:r>
      <w:r w:rsidR="008C1642">
        <w:tab/>
      </w:r>
      <w:proofErr w:type="spellStart"/>
      <w:r w:rsidR="008C1642">
        <w:t>author_book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899"/>
      </w:tblGrid>
      <w:tr w:rsidR="00A95DFE" w:rsidRPr="006D4D75" w14:paraId="43117873" w14:textId="77777777" w:rsidTr="000D2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830E8" w14:textId="77777777" w:rsidR="00A95DFE" w:rsidRPr="006D4D75" w:rsidRDefault="00A95DFE" w:rsidP="000D2E18">
            <w:pPr>
              <w:rPr>
                <w:b/>
                <w:bCs/>
              </w:rPr>
            </w:pPr>
            <w:r w:rsidRPr="006D4D75">
              <w:rPr>
                <w:b/>
                <w:bCs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47592C9E" w14:textId="77777777" w:rsidR="00A95DFE" w:rsidRPr="006D4D75" w:rsidRDefault="00A95DFE" w:rsidP="000D2E18">
            <w:pPr>
              <w:rPr>
                <w:b/>
                <w:bCs/>
              </w:rPr>
            </w:pPr>
            <w:r w:rsidRPr="006D4D75">
              <w:rPr>
                <w:b/>
                <w:bCs/>
              </w:rPr>
              <w:t xml:space="preserve">name </w:t>
            </w:r>
          </w:p>
        </w:tc>
      </w:tr>
      <w:tr w:rsidR="00A95DFE" w:rsidRPr="006D4D75" w14:paraId="00665699" w14:textId="77777777" w:rsidTr="000D2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69F75" w14:textId="77777777" w:rsidR="00A95DFE" w:rsidRPr="006D4D75" w:rsidRDefault="00A95DFE" w:rsidP="000D2E18">
            <w:r w:rsidRPr="006D4D75">
              <w:t>52</w:t>
            </w:r>
          </w:p>
        </w:tc>
        <w:tc>
          <w:tcPr>
            <w:tcW w:w="0" w:type="auto"/>
            <w:vAlign w:val="center"/>
            <w:hideMark/>
          </w:tcPr>
          <w:p w14:paraId="00601084" w14:textId="77777777" w:rsidR="00A95DFE" w:rsidRPr="006D4D75" w:rsidRDefault="00A95DFE" w:rsidP="000D2E18">
            <w:r w:rsidRPr="006D4D75">
              <w:t>Author-1</w:t>
            </w:r>
          </w:p>
        </w:tc>
      </w:tr>
      <w:tr w:rsidR="00A95DFE" w:rsidRPr="006D4D75" w14:paraId="0456C180" w14:textId="77777777" w:rsidTr="000D2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4D95D" w14:textId="77777777" w:rsidR="00A95DFE" w:rsidRPr="006D4D75" w:rsidRDefault="00A95DFE" w:rsidP="000D2E18">
            <w:r w:rsidRPr="006D4D75">
              <w:t>53</w:t>
            </w:r>
          </w:p>
        </w:tc>
        <w:tc>
          <w:tcPr>
            <w:tcW w:w="0" w:type="auto"/>
            <w:vAlign w:val="center"/>
            <w:hideMark/>
          </w:tcPr>
          <w:p w14:paraId="47E3AC53" w14:textId="77777777" w:rsidR="00A95DFE" w:rsidRPr="006D4D75" w:rsidRDefault="00A95DFE" w:rsidP="000D2E18">
            <w:r w:rsidRPr="006D4D75">
              <w:t>Author-2</w:t>
            </w:r>
          </w:p>
        </w:tc>
      </w:tr>
    </w:tbl>
    <w:p w14:paraId="0F49FAB5" w14:textId="77777777" w:rsidR="00A95DFE" w:rsidRDefault="00A95DFE" w:rsidP="00A95DFE">
      <w:r>
        <w:t>Book</w:t>
      </w:r>
    </w:p>
    <w:p w14:paraId="7AD20C30" w14:textId="77777777" w:rsidR="00A95DFE" w:rsidRDefault="00A95DFE" w:rsidP="00A95DFE"/>
    <w:p w14:paraId="0BED81AE" w14:textId="3303CDEB" w:rsidR="00AD41D5" w:rsidRDefault="00AD41D5" w:rsidP="00232317"/>
    <w:p w14:paraId="74FFFAAD" w14:textId="77777777" w:rsidR="00661B9D" w:rsidRDefault="00661B9D" w:rsidP="002024A0">
      <w:pPr>
        <w:rPr>
          <w:b/>
          <w:bCs/>
          <w:sz w:val="26"/>
          <w:szCs w:val="26"/>
          <w:u w:val="single"/>
        </w:rPr>
      </w:pPr>
    </w:p>
    <w:p w14:paraId="481A0CF0" w14:textId="77777777" w:rsidR="008C1642" w:rsidRDefault="008C1642" w:rsidP="002024A0">
      <w:pPr>
        <w:rPr>
          <w:b/>
          <w:bCs/>
          <w:sz w:val="30"/>
          <w:szCs w:val="30"/>
          <w:u w:val="single"/>
        </w:rPr>
      </w:pPr>
    </w:p>
    <w:p w14:paraId="4A4EDFF4" w14:textId="77777777" w:rsidR="008C1642" w:rsidRDefault="008C1642" w:rsidP="008C1642">
      <w:r>
        <w:t xml:space="preserve">To make a single query to avoid N+1 issue, you can </w:t>
      </w:r>
      <w:proofErr w:type="gramStart"/>
      <w:r>
        <w:t>modify</w:t>
      </w:r>
      <w:proofErr w:type="gramEnd"/>
      <w:r>
        <w:t xml:space="preserve"> like this.</w:t>
      </w:r>
    </w:p>
    <w:p w14:paraId="4EF260BE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43762F57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AuthorRepository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&lt;Author,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28030009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253489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"select a from Author a join fetch </w:t>
      </w:r>
      <w:proofErr w:type="spellStart"/>
      <w:r>
        <w:rPr>
          <w:rFonts w:ascii="Consolas" w:hAnsi="Consolas"/>
          <w:color w:val="2A00FF"/>
          <w:sz w:val="20"/>
          <w:szCs w:val="20"/>
        </w:rPr>
        <w:t>a.books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C5D2863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List&lt;Author&gt;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getAuthorById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E335C9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3930F01" w14:textId="77777777" w:rsidR="008C1642" w:rsidRDefault="008C1642" w:rsidP="008C1642"/>
    <w:p w14:paraId="3BB34892" w14:textId="77777777" w:rsidR="008C1642" w:rsidRDefault="008C1642" w:rsidP="008C1642">
      <w:r>
        <w:t>Testing method</w:t>
      </w:r>
    </w:p>
    <w:p w14:paraId="67F3CD26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showAuthorAndBook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F1208EB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List&lt;Author&gt; </w:t>
      </w:r>
      <w:r>
        <w:rPr>
          <w:rFonts w:ascii="Consolas" w:hAnsi="Consolas"/>
          <w:color w:val="6A3E3E"/>
          <w:sz w:val="20"/>
          <w:szCs w:val="20"/>
        </w:rPr>
        <w:t>authors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authorRepo</w:t>
      </w:r>
      <w:r>
        <w:rPr>
          <w:rFonts w:ascii="Consolas" w:hAnsi="Consolas"/>
          <w:color w:val="000000"/>
          <w:sz w:val="20"/>
          <w:szCs w:val="20"/>
        </w:rPr>
        <w:t>.getAuthorById</w:t>
      </w:r>
      <w:proofErr w:type="spellEnd"/>
      <w:r>
        <w:rPr>
          <w:rFonts w:ascii="Consolas" w:hAnsi="Consolas"/>
          <w:color w:val="000000"/>
          <w:sz w:val="20"/>
          <w:szCs w:val="20"/>
        </w:rPr>
        <w:t>(52L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1ECD83E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"Author Details: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authors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6309731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authors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 xml:space="preserve"> -&gt; {</w:t>
      </w:r>
    </w:p>
    <w:p w14:paraId="01251662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.getBooks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"Book: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6D87071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});</w:t>
      </w:r>
    </w:p>
    <w:p w14:paraId="385E536D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EF579D0" w14:textId="77777777" w:rsidR="008C1642" w:rsidRDefault="008C1642" w:rsidP="002024A0">
      <w:pPr>
        <w:rPr>
          <w:b/>
          <w:bCs/>
          <w:sz w:val="30"/>
          <w:szCs w:val="30"/>
          <w:u w:val="single"/>
        </w:rPr>
      </w:pPr>
    </w:p>
    <w:p w14:paraId="351206FC" w14:textId="77777777" w:rsidR="008C1642" w:rsidRDefault="008C1642" w:rsidP="002024A0">
      <w:pPr>
        <w:rPr>
          <w:b/>
          <w:bCs/>
          <w:sz w:val="30"/>
          <w:szCs w:val="30"/>
          <w:u w:val="single"/>
        </w:rPr>
      </w:pPr>
    </w:p>
    <w:p w14:paraId="731C69BD" w14:textId="77777777" w:rsidR="008C1642" w:rsidRDefault="008C1642" w:rsidP="002024A0">
      <w:pPr>
        <w:rPr>
          <w:b/>
          <w:bCs/>
          <w:sz w:val="30"/>
          <w:szCs w:val="30"/>
          <w:u w:val="single"/>
        </w:rPr>
      </w:pPr>
    </w:p>
    <w:p w14:paraId="4AB207BE" w14:textId="77777777" w:rsidR="008C1642" w:rsidRDefault="008C1642" w:rsidP="002024A0">
      <w:pPr>
        <w:rPr>
          <w:b/>
          <w:bCs/>
          <w:sz w:val="30"/>
          <w:szCs w:val="30"/>
          <w:u w:val="single"/>
        </w:rPr>
      </w:pPr>
    </w:p>
    <w:p w14:paraId="696917CA" w14:textId="77777777" w:rsidR="008C1642" w:rsidRDefault="008C1642" w:rsidP="002024A0">
      <w:pPr>
        <w:rPr>
          <w:b/>
          <w:bCs/>
          <w:sz w:val="30"/>
          <w:szCs w:val="30"/>
          <w:u w:val="single"/>
        </w:rPr>
      </w:pPr>
    </w:p>
    <w:p w14:paraId="68B70ABD" w14:textId="77777777" w:rsidR="008C1642" w:rsidRDefault="008C1642" w:rsidP="002024A0">
      <w:pPr>
        <w:rPr>
          <w:b/>
          <w:bCs/>
          <w:sz w:val="30"/>
          <w:szCs w:val="30"/>
          <w:u w:val="single"/>
        </w:rPr>
      </w:pPr>
    </w:p>
    <w:p w14:paraId="6A5BE0A1" w14:textId="77777777" w:rsidR="008C1642" w:rsidRDefault="008C1642" w:rsidP="002024A0">
      <w:pPr>
        <w:rPr>
          <w:b/>
          <w:bCs/>
          <w:sz w:val="30"/>
          <w:szCs w:val="30"/>
          <w:u w:val="single"/>
        </w:rPr>
      </w:pPr>
    </w:p>
    <w:p w14:paraId="1329204B" w14:textId="609A6A86" w:rsidR="002024A0" w:rsidRDefault="002024A0" w:rsidP="002024A0">
      <w:pPr>
        <w:rPr>
          <w:b/>
          <w:bCs/>
          <w:sz w:val="26"/>
          <w:szCs w:val="26"/>
          <w:u w:val="single"/>
        </w:rPr>
      </w:pPr>
      <w:r w:rsidRPr="00661B9D">
        <w:rPr>
          <w:b/>
          <w:bCs/>
          <w:sz w:val="30"/>
          <w:szCs w:val="30"/>
          <w:u w:val="single"/>
        </w:rPr>
        <w:lastRenderedPageBreak/>
        <w:t>Many 2</w:t>
      </w:r>
      <w:r w:rsidR="008C1642">
        <w:rPr>
          <w:b/>
          <w:bCs/>
          <w:sz w:val="30"/>
          <w:szCs w:val="30"/>
          <w:u w:val="single"/>
        </w:rPr>
        <w:t xml:space="preserve"> </w:t>
      </w:r>
      <w:r w:rsidRPr="00661B9D">
        <w:rPr>
          <w:b/>
          <w:bCs/>
          <w:sz w:val="30"/>
          <w:szCs w:val="30"/>
          <w:u w:val="single"/>
        </w:rPr>
        <w:t xml:space="preserve">Many </w:t>
      </w:r>
      <w:r w:rsidR="00536AB4" w:rsidRPr="00661B9D">
        <w:rPr>
          <w:b/>
          <w:bCs/>
          <w:sz w:val="30"/>
          <w:szCs w:val="30"/>
          <w:u w:val="single"/>
        </w:rPr>
        <w:t>B</w:t>
      </w:r>
      <w:r w:rsidRPr="00661B9D">
        <w:rPr>
          <w:b/>
          <w:bCs/>
          <w:sz w:val="30"/>
          <w:szCs w:val="30"/>
          <w:u w:val="single"/>
        </w:rPr>
        <w:t>idirectional</w:t>
      </w:r>
    </w:p>
    <w:p w14:paraId="3CAB4DF1" w14:textId="1330B064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  <w:r w:rsidR="00552C7D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B4A3C22" w14:textId="1BD3FBB8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  <w:shd w:val="clear" w:color="auto" w:fill="F0D8A8"/>
        </w:rPr>
        <w:t>@Setter</w:t>
      </w:r>
      <w:r w:rsidR="00552C7D">
        <w:rPr>
          <w:rFonts w:ascii="Consolas" w:hAnsi="Consolas"/>
          <w:color w:val="646464"/>
          <w:sz w:val="20"/>
          <w:szCs w:val="20"/>
          <w:shd w:val="clear" w:color="auto" w:fill="F0D8A8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exclude = 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9F1BEDD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4A340E4F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{</w:t>
      </w:r>
    </w:p>
    <w:p w14:paraId="4A15C770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4090EC41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12C447EB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F07AEBB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C703CA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1E93DA4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BEE8D93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9BA27CF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595D6CA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05DCBC4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5EE383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584AF31A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author_book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E5D1678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joinColumns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"author_id"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6433D441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inverseJoinColumns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"book_id"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6D760ED2" w14:textId="5D5AEABE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Set&lt;Book&gt; </w:t>
      </w:r>
      <w:proofErr w:type="gramStart"/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books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52386FF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EFED675" w14:textId="77777777" w:rsidR="00C746C7" w:rsidRDefault="00C746C7" w:rsidP="00C746C7"/>
    <w:p w14:paraId="158289AE" w14:textId="2E6C85F4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"Book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End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BE884DE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</w:p>
    <w:p w14:paraId="323E1C61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13D38604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@ToString</w:t>
      </w:r>
    </w:p>
    <w:p w14:paraId="34C8F396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1C359ACF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4F80BE75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19175E61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08C7AD8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516E83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7095A5B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0CDC0278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F576BEA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7D3E44D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6EA0DDA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3C2240A8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fetch =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9174C6B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Set&lt;Author&gt; </w:t>
      </w:r>
      <w:r>
        <w:rPr>
          <w:rFonts w:ascii="Consolas" w:hAnsi="Consolas"/>
          <w:color w:val="0000C0"/>
          <w:sz w:val="20"/>
          <w:szCs w:val="20"/>
        </w:rPr>
        <w:t>authors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DDB611D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9988CC" w14:textId="442970DF" w:rsidR="001E153F" w:rsidRDefault="00C746C7" w:rsidP="00C746C7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554DA23" w14:textId="77777777" w:rsidR="005934A9" w:rsidRDefault="005934A9" w:rsidP="00593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63414C80" w14:textId="77777777" w:rsidR="005934A9" w:rsidRDefault="005934A9" w:rsidP="00593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AuthorRepository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&lt;Author,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5B20B7E5" w14:textId="77777777" w:rsidR="005934A9" w:rsidRDefault="005934A9" w:rsidP="00593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FB4FA37" w14:textId="21E4D7BC" w:rsidR="00FD2C27" w:rsidRDefault="004D7F82" w:rsidP="00C746C7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Testing Methods</w:t>
      </w:r>
    </w:p>
    <w:p w14:paraId="67438A7B" w14:textId="77777777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saveAllAuthors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52477F0" w14:textId="738AF037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Author(</w:t>
      </w:r>
      <w:r>
        <w:rPr>
          <w:rFonts w:ascii="Consolas" w:hAnsi="Consolas"/>
          <w:color w:val="2A00FF"/>
          <w:sz w:val="20"/>
          <w:szCs w:val="20"/>
        </w:rPr>
        <w:t>"Author-1"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319F135" w14:textId="342E63D8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Author(</w:t>
      </w:r>
      <w:r>
        <w:rPr>
          <w:rFonts w:ascii="Consolas" w:hAnsi="Consolas"/>
          <w:color w:val="2A00FF"/>
          <w:sz w:val="20"/>
          <w:szCs w:val="20"/>
        </w:rPr>
        <w:t>"Author-2"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5472884" w14:textId="72B924AA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Set&lt;Author&gt;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5EA1483" w14:textId="43C08DBC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authorSet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authorSet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author2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021DE26" w14:textId="77777777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E543B9D" w14:textId="4D0A486D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/>
          <w:color w:val="6A3E3E"/>
          <w:sz w:val="20"/>
          <w:szCs w:val="20"/>
        </w:rPr>
        <w:t>bookSet1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07FA76A" w14:textId="1E89635A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/>
          <w:color w:val="6A3E3E"/>
          <w:sz w:val="20"/>
          <w:szCs w:val="20"/>
        </w:rPr>
        <w:t>book1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"Book-1"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C465BE2" w14:textId="17B540CD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book1</w:t>
      </w:r>
      <w:r>
        <w:rPr>
          <w:rFonts w:ascii="Consolas" w:hAnsi="Consolas"/>
          <w:color w:val="000000"/>
          <w:sz w:val="20"/>
          <w:szCs w:val="20"/>
        </w:rPr>
        <w:t>.setAuthors(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authorSet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23FC6CA" w14:textId="1F83A86E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>.setBooks(</w:t>
      </w:r>
      <w:r>
        <w:rPr>
          <w:rFonts w:ascii="Consolas" w:hAnsi="Consolas"/>
          <w:color w:val="6A3E3E"/>
          <w:sz w:val="20"/>
          <w:szCs w:val="20"/>
        </w:rPr>
        <w:t>bookSet1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3BA1D7C" w14:textId="18E14108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bookSet1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book1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609D951" w14:textId="77777777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2E2C5E7" w14:textId="148884CF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authorRepo</w:t>
      </w:r>
      <w:r>
        <w:rPr>
          <w:rFonts w:ascii="Consolas" w:hAnsi="Consolas"/>
          <w:color w:val="000000"/>
          <w:sz w:val="20"/>
          <w:szCs w:val="20"/>
        </w:rPr>
        <w:t>.saveAll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authorSet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0CF01B7" w14:textId="545BB5D1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081984E" w14:textId="77777777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BCC578" w14:textId="77777777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showAllAuthorAndBook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2F08454" w14:textId="4DEBA0A1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authorRepo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(2L</w:t>
      </w:r>
      <w:proofErr w:type="gramStart"/>
      <w:r>
        <w:rPr>
          <w:rFonts w:ascii="Consolas" w:hAnsi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0116E66" w14:textId="637E1215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"Author Details: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author1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7C4F77B" w14:textId="7688A869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6CC"/>
          <w:sz w:val="20"/>
          <w:szCs w:val="20"/>
          <w:u w:val="single"/>
        </w:rPr>
        <w:t>getBooks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"Book: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A56D48B" w14:textId="73B1BCDA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F93051A" w14:textId="17A38843" w:rsidR="00636B82" w:rsidRDefault="002E67CB" w:rsidP="00232317">
      <w:pPr>
        <w:rPr>
          <w:b/>
          <w:bCs/>
          <w:u w:val="single"/>
        </w:rPr>
      </w:pPr>
      <w:r w:rsidRPr="009266B5">
        <w:rPr>
          <w:b/>
          <w:bCs/>
          <w:sz w:val="30"/>
          <w:szCs w:val="30"/>
          <w:u w:val="single"/>
        </w:rPr>
        <w:t>Database Table Design</w:t>
      </w:r>
    </w:p>
    <w:tbl>
      <w:tblPr>
        <w:tblpPr w:leftFromText="180" w:rightFromText="180" w:vertAnchor="text" w:horzAnchor="margin" w:tblpY="1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595"/>
      </w:tblGrid>
      <w:tr w:rsidR="00551062" w:rsidRPr="00057780" w14:paraId="529470DA" w14:textId="77777777" w:rsidTr="00551062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19EA74ED" w14:textId="77777777" w:rsidR="00551062" w:rsidRPr="00057780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Table Name: author</w:t>
            </w:r>
          </w:p>
        </w:tc>
      </w:tr>
      <w:tr w:rsidR="00551062" w:rsidRPr="00057780" w14:paraId="616FD70E" w14:textId="77777777" w:rsidTr="00551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A4359" w14:textId="77777777" w:rsidR="00551062" w:rsidRPr="00057780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3BB6733E" w14:textId="77777777" w:rsidR="00551062" w:rsidRPr="00057780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name </w:t>
            </w:r>
          </w:p>
        </w:tc>
      </w:tr>
      <w:tr w:rsidR="00551062" w:rsidRPr="00057780" w14:paraId="091B9578" w14:textId="77777777" w:rsidTr="00551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A2382" w14:textId="77777777" w:rsidR="00551062" w:rsidRPr="00057780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50E987" w14:textId="77777777" w:rsidR="00551062" w:rsidRPr="00057780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color w:val="000000"/>
                <w:sz w:val="20"/>
                <w:szCs w:val="20"/>
              </w:rPr>
              <w:t>Author-2</w:t>
            </w:r>
          </w:p>
        </w:tc>
      </w:tr>
      <w:tr w:rsidR="00551062" w:rsidRPr="00057780" w14:paraId="37562A79" w14:textId="77777777" w:rsidTr="00551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1E3A1" w14:textId="77777777" w:rsidR="00551062" w:rsidRPr="00057780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C65275" w14:textId="77777777" w:rsidR="00551062" w:rsidRPr="00057780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color w:val="000000"/>
                <w:sz w:val="20"/>
                <w:szCs w:val="20"/>
              </w:rPr>
              <w:t>Author-1</w:t>
            </w:r>
          </w:p>
        </w:tc>
      </w:tr>
    </w:tbl>
    <w:tbl>
      <w:tblPr>
        <w:tblpPr w:leftFromText="180" w:rightFromText="180" w:vertAnchor="text" w:horzAnchor="page" w:tblpX="2901" w:tblpY="1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1335"/>
      </w:tblGrid>
      <w:tr w:rsidR="00551062" w:rsidRPr="003A5931" w14:paraId="61097926" w14:textId="77777777" w:rsidTr="00551062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5A393DEC" w14:textId="77777777" w:rsidR="00551062" w:rsidRPr="003A5931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Table Name: book</w:t>
            </w:r>
          </w:p>
        </w:tc>
      </w:tr>
      <w:tr w:rsidR="00551062" w:rsidRPr="003A5931" w14:paraId="45BEB8FB" w14:textId="77777777" w:rsidTr="00551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98EA8" w14:textId="77777777" w:rsidR="00551062" w:rsidRPr="003A5931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3A5931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2962936E" w14:textId="77777777" w:rsidR="00551062" w:rsidRPr="003A5931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3A5931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title </w:t>
            </w:r>
          </w:p>
        </w:tc>
      </w:tr>
      <w:tr w:rsidR="00551062" w:rsidRPr="003A5931" w14:paraId="472A1943" w14:textId="77777777" w:rsidTr="00551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B3CBE" w14:textId="77777777" w:rsidR="00551062" w:rsidRPr="003A5931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A5931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E60A68" w14:textId="77777777" w:rsidR="00551062" w:rsidRPr="003A5931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A5931">
              <w:rPr>
                <w:rFonts w:ascii="Consolas" w:hAnsi="Consolas"/>
                <w:color w:val="000000"/>
                <w:sz w:val="20"/>
                <w:szCs w:val="20"/>
              </w:rPr>
              <w:t>Book-1</w:t>
            </w:r>
          </w:p>
        </w:tc>
      </w:tr>
    </w:tbl>
    <w:tbl>
      <w:tblPr>
        <w:tblpPr w:leftFromText="180" w:rightFromText="180" w:vertAnchor="text" w:horzAnchor="page" w:tblpX="5341" w:tblpY="1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141"/>
      </w:tblGrid>
      <w:tr w:rsidR="00551062" w:rsidRPr="003A5931" w14:paraId="0AC54870" w14:textId="77777777" w:rsidTr="00551062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33BA3D0F" w14:textId="77777777" w:rsidR="00551062" w:rsidRPr="003A5931" w:rsidRDefault="00551062" w:rsidP="0055106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Table Name: </w:t>
            </w:r>
            <w:proofErr w:type="spellStart"/>
            <w:r>
              <w:rPr>
                <w:b/>
                <w:bCs/>
              </w:rPr>
              <w:t>author_book</w:t>
            </w:r>
            <w:proofErr w:type="spellEnd"/>
          </w:p>
        </w:tc>
      </w:tr>
      <w:tr w:rsidR="00551062" w:rsidRPr="003A5931" w14:paraId="514107AC" w14:textId="77777777" w:rsidTr="00551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897F3" w14:textId="77777777" w:rsidR="00551062" w:rsidRPr="003A5931" w:rsidRDefault="00551062" w:rsidP="00551062">
            <w:pPr>
              <w:rPr>
                <w:b/>
                <w:bCs/>
              </w:rPr>
            </w:pPr>
            <w:r w:rsidRPr="003A5931">
              <w:rPr>
                <w:b/>
                <w:bCs/>
              </w:rPr>
              <w:t xml:space="preserve">author_id </w:t>
            </w:r>
          </w:p>
        </w:tc>
        <w:tc>
          <w:tcPr>
            <w:tcW w:w="0" w:type="auto"/>
            <w:vAlign w:val="center"/>
            <w:hideMark/>
          </w:tcPr>
          <w:p w14:paraId="266A2603" w14:textId="77777777" w:rsidR="00551062" w:rsidRPr="003A5931" w:rsidRDefault="00551062" w:rsidP="00551062">
            <w:pPr>
              <w:rPr>
                <w:b/>
                <w:bCs/>
              </w:rPr>
            </w:pPr>
            <w:r w:rsidRPr="003A5931">
              <w:rPr>
                <w:b/>
                <w:bCs/>
              </w:rPr>
              <w:t xml:space="preserve">book_id </w:t>
            </w:r>
          </w:p>
        </w:tc>
      </w:tr>
      <w:tr w:rsidR="00551062" w:rsidRPr="003A5931" w14:paraId="540A2E23" w14:textId="77777777" w:rsidTr="00551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02F5F" w14:textId="77777777" w:rsidR="00551062" w:rsidRPr="003A5931" w:rsidRDefault="00551062" w:rsidP="00551062">
            <w:r w:rsidRPr="003A5931">
              <w:t>2</w:t>
            </w:r>
          </w:p>
        </w:tc>
        <w:tc>
          <w:tcPr>
            <w:tcW w:w="0" w:type="auto"/>
            <w:vAlign w:val="center"/>
            <w:hideMark/>
          </w:tcPr>
          <w:p w14:paraId="3BB619D7" w14:textId="77777777" w:rsidR="00551062" w:rsidRPr="003A5931" w:rsidRDefault="00551062" w:rsidP="00551062">
            <w:r w:rsidRPr="003A5931">
              <w:t>1</w:t>
            </w:r>
          </w:p>
        </w:tc>
      </w:tr>
    </w:tbl>
    <w:p w14:paraId="130D5B05" w14:textId="009E5C88" w:rsidR="003C18D9" w:rsidRPr="003C18D9" w:rsidRDefault="003C18D9" w:rsidP="0023231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B3C2386" w14:textId="707E125A" w:rsidR="002E67CB" w:rsidRDefault="002E67CB" w:rsidP="00232317"/>
    <w:p w14:paraId="5F99BC22" w14:textId="77777777" w:rsidR="006B264C" w:rsidRDefault="006B264C" w:rsidP="00232317"/>
    <w:p w14:paraId="41AAE5E0" w14:textId="77777777" w:rsidR="00551062" w:rsidRDefault="00551062" w:rsidP="00232317"/>
    <w:p w14:paraId="7485B67A" w14:textId="2527B1E0" w:rsidR="00551062" w:rsidRDefault="00091CD1" w:rsidP="00232317">
      <w:r>
        <w:t>Similarly, you can also define @JoinTable, columns and inverse join columns in book class. The code is given below.</w:t>
      </w:r>
    </w:p>
    <w:p w14:paraId="6079DEF6" w14:textId="77777777" w:rsidR="0023410F" w:rsidRDefault="0023410F" w:rsidP="0023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E6B5E1B" w14:textId="77777777" w:rsidR="0023410F" w:rsidRDefault="0023410F" w:rsidP="0023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8060A60" w14:textId="77777777" w:rsidR="0023410F" w:rsidRDefault="0023410F" w:rsidP="0023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>(exclude=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5AC8D32C" w14:textId="77777777" w:rsidR="0023410F" w:rsidRDefault="0023410F" w:rsidP="0023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{</w:t>
      </w:r>
    </w:p>
    <w:p w14:paraId="655A3811" w14:textId="77777777" w:rsidR="0023410F" w:rsidRDefault="0023410F" w:rsidP="0023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125D265" w14:textId="77777777" w:rsidR="0023410F" w:rsidRDefault="0023410F" w:rsidP="0023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33054DF3" w14:textId="77777777" w:rsidR="0023410F" w:rsidRDefault="0023410F" w:rsidP="0023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D8C3446" w14:textId="77777777" w:rsidR="0023410F" w:rsidRDefault="0023410F" w:rsidP="0023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6BE48D5" w14:textId="77777777" w:rsidR="0023410F" w:rsidRDefault="0023410F" w:rsidP="0023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CFCE055" w14:textId="77777777" w:rsidR="0023410F" w:rsidRDefault="0023410F" w:rsidP="0023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C36E542" w14:textId="77777777" w:rsidR="0023410F" w:rsidRDefault="0023410F" w:rsidP="0023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"authors"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10600A5" w14:textId="77777777" w:rsidR="0023410F" w:rsidRDefault="0023410F" w:rsidP="0023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Set&lt;Book&gt; </w:t>
      </w:r>
      <w:proofErr w:type="gramStart"/>
      <w:r>
        <w:rPr>
          <w:rFonts w:ascii="Consolas" w:hAnsi="Consolas"/>
          <w:color w:val="0000C0"/>
          <w:sz w:val="20"/>
          <w:szCs w:val="20"/>
        </w:rPr>
        <w:t>books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E53BAD2" w14:textId="77777777" w:rsidR="0023410F" w:rsidRDefault="0023410F" w:rsidP="0023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D32CDF3" w14:textId="77777777" w:rsidR="0023410F" w:rsidRDefault="0023410F" w:rsidP="0023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113BDF0" w14:textId="77777777" w:rsidR="0023410F" w:rsidRDefault="0023410F" w:rsidP="0023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D6A9826" w14:textId="77777777" w:rsidR="0023410F" w:rsidRDefault="0023410F" w:rsidP="0023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D5BBC3B" w14:textId="77777777" w:rsidR="0023410F" w:rsidRDefault="0023410F" w:rsidP="0023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6ADF308" w14:textId="77777777" w:rsidR="00091CD1" w:rsidRDefault="00091CD1" w:rsidP="00232317"/>
    <w:p w14:paraId="2D50729C" w14:textId="77777777" w:rsidR="00DC372E" w:rsidRDefault="00DC372E" w:rsidP="00DC37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2498BDD" w14:textId="77777777" w:rsidR="00DC372E" w:rsidRDefault="00DC372E" w:rsidP="00DC37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A8751CF" w14:textId="77777777" w:rsidR="00DC372E" w:rsidRDefault="00DC372E" w:rsidP="00DC37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</w:p>
    <w:p w14:paraId="145A58B5" w14:textId="77777777" w:rsidR="00DC372E" w:rsidRDefault="00DC372E" w:rsidP="00DC37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@Setter</w:t>
      </w:r>
    </w:p>
    <w:p w14:paraId="6909CE73" w14:textId="77777777" w:rsidR="00DC372E" w:rsidRDefault="00DC372E" w:rsidP="00DC37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exclude = </w:t>
      </w:r>
      <w:r>
        <w:rPr>
          <w:rFonts w:ascii="Consolas" w:hAnsi="Consolas"/>
          <w:color w:val="2A00FF"/>
          <w:sz w:val="20"/>
          <w:szCs w:val="20"/>
        </w:rPr>
        <w:t>"authors"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842028C" w14:textId="77777777" w:rsidR="00DC372E" w:rsidRDefault="00DC372E" w:rsidP="00DC37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5768767F" w14:textId="77777777" w:rsidR="00DC372E" w:rsidRDefault="00DC372E" w:rsidP="00DC37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5D96C478" w14:textId="77777777" w:rsidR="00DC372E" w:rsidRDefault="00DC372E" w:rsidP="00DC37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FC23BB" w14:textId="77777777" w:rsidR="00DC372E" w:rsidRDefault="00DC372E" w:rsidP="00DC37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Id</w:t>
      </w:r>
    </w:p>
    <w:p w14:paraId="12F3AB9B" w14:textId="77777777" w:rsidR="00DC372E" w:rsidRDefault="00DC372E" w:rsidP="00DC37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290B17BA" w14:textId="77777777" w:rsidR="00DC372E" w:rsidRDefault="00DC372E" w:rsidP="00DC37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999F9D0" w14:textId="77777777" w:rsidR="00DC372E" w:rsidRDefault="00DC372E" w:rsidP="00DC37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115FBB" w14:textId="77777777" w:rsidR="00DC372E" w:rsidRDefault="00DC372E" w:rsidP="00DC37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C924122" w14:textId="77777777" w:rsidR="00DC372E" w:rsidRDefault="00DC372E" w:rsidP="00DC37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D971AC" w14:textId="77777777" w:rsidR="00DC372E" w:rsidRDefault="00DC372E" w:rsidP="00DC37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3F7F5F"/>
          <w:sz w:val="20"/>
          <w:szCs w:val="20"/>
        </w:rPr>
        <w:t>/* ,</w:t>
      </w:r>
      <w:proofErr w:type="spellStart"/>
      <w:r>
        <w:rPr>
          <w:rFonts w:ascii="Consolas" w:hAnsi="Consolas"/>
          <w:color w:val="3F7F5F"/>
          <w:sz w:val="20"/>
          <w:szCs w:val="20"/>
        </w:rPr>
        <w:t>mappedBy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= "books" */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DEA8F6C" w14:textId="77777777" w:rsidR="00DC372E" w:rsidRDefault="00DC372E" w:rsidP="00DC37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book_author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14:paraId="2A8D2E6D" w14:textId="77777777" w:rsidR="00DC372E" w:rsidRDefault="00DC372E" w:rsidP="00DC37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joinColumns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"book_id"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</w:p>
    <w:p w14:paraId="053ADFBF" w14:textId="77777777" w:rsidR="00DC372E" w:rsidRDefault="00DC372E" w:rsidP="00DC37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inverseJoinColumns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"author_id"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3EA65530" w14:textId="77777777" w:rsidR="00DC372E" w:rsidRDefault="00DC372E" w:rsidP="00DC37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Set&lt;Author&gt; </w:t>
      </w:r>
      <w:proofErr w:type="gramStart"/>
      <w:r>
        <w:rPr>
          <w:rFonts w:ascii="Consolas" w:hAnsi="Consolas"/>
          <w:color w:val="0000C0"/>
          <w:sz w:val="20"/>
          <w:szCs w:val="20"/>
        </w:rPr>
        <w:t>authors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E1EF220" w14:textId="77777777" w:rsidR="00DC372E" w:rsidRDefault="00DC372E" w:rsidP="00DC37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3B6760" w14:textId="77777777" w:rsidR="00DC372E" w:rsidRDefault="00DC372E" w:rsidP="00DC37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5F9BF18" w14:textId="77777777" w:rsidR="00DC372E" w:rsidRDefault="00DC372E" w:rsidP="00DC37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924C0CD" w14:textId="77777777" w:rsidR="00DC372E" w:rsidRDefault="00DC372E" w:rsidP="00DC37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2056471" w14:textId="77777777" w:rsidR="00DC372E" w:rsidRDefault="00DC372E" w:rsidP="00DC37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EB3970" w14:textId="77777777" w:rsidR="00DC372E" w:rsidRDefault="00DC372E" w:rsidP="00DC37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tbl>
      <w:tblPr>
        <w:tblpPr w:leftFromText="180" w:rightFromText="180" w:vertAnchor="text" w:horzAnchor="page" w:tblpX="6391" w:tblpY="34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360"/>
      </w:tblGrid>
      <w:tr w:rsidR="00F159C8" w:rsidRPr="003E1E29" w14:paraId="575E97F1" w14:textId="77777777" w:rsidTr="00F159C8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563C037C" w14:textId="77777777" w:rsidR="00F159C8" w:rsidRPr="003E1E29" w:rsidRDefault="00F159C8" w:rsidP="00F159C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Table Name: </w:t>
            </w:r>
            <w:proofErr w:type="spellStart"/>
            <w:r w:rsidRPr="003E1E29">
              <w:rPr>
                <w:b/>
                <w:bCs/>
              </w:rPr>
              <w:t>book_author</w:t>
            </w:r>
            <w:proofErr w:type="spellEnd"/>
          </w:p>
        </w:tc>
      </w:tr>
      <w:tr w:rsidR="00F159C8" w:rsidRPr="003E1E29" w14:paraId="7C8FB1E6" w14:textId="77777777" w:rsidTr="00F15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7E7F8" w14:textId="77777777" w:rsidR="00F159C8" w:rsidRPr="003E1E29" w:rsidRDefault="00F159C8" w:rsidP="00F159C8">
            <w:pPr>
              <w:rPr>
                <w:b/>
                <w:bCs/>
              </w:rPr>
            </w:pPr>
            <w:r w:rsidRPr="003E1E29">
              <w:rPr>
                <w:b/>
                <w:bCs/>
              </w:rPr>
              <w:t xml:space="preserve">book_id </w:t>
            </w:r>
          </w:p>
        </w:tc>
        <w:tc>
          <w:tcPr>
            <w:tcW w:w="0" w:type="auto"/>
            <w:vAlign w:val="center"/>
            <w:hideMark/>
          </w:tcPr>
          <w:p w14:paraId="5B8AF2C1" w14:textId="77777777" w:rsidR="00F159C8" w:rsidRPr="003E1E29" w:rsidRDefault="00F159C8" w:rsidP="00F159C8">
            <w:pPr>
              <w:rPr>
                <w:b/>
                <w:bCs/>
              </w:rPr>
            </w:pPr>
            <w:r w:rsidRPr="003E1E29">
              <w:rPr>
                <w:b/>
                <w:bCs/>
              </w:rPr>
              <w:t xml:space="preserve">author_id </w:t>
            </w:r>
          </w:p>
        </w:tc>
      </w:tr>
      <w:tr w:rsidR="00F159C8" w:rsidRPr="003E1E29" w14:paraId="524E70A3" w14:textId="77777777" w:rsidTr="00F15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8B1F4" w14:textId="77777777" w:rsidR="00F159C8" w:rsidRPr="003E1E29" w:rsidRDefault="00F159C8" w:rsidP="00F159C8">
            <w:r w:rsidRPr="003E1E29">
              <w:t>1</w:t>
            </w:r>
          </w:p>
        </w:tc>
        <w:tc>
          <w:tcPr>
            <w:tcW w:w="0" w:type="auto"/>
            <w:vAlign w:val="center"/>
            <w:hideMark/>
          </w:tcPr>
          <w:p w14:paraId="75BF989B" w14:textId="77777777" w:rsidR="00F159C8" w:rsidRPr="003E1E29" w:rsidRDefault="00F159C8" w:rsidP="00F159C8">
            <w:r w:rsidRPr="003E1E29">
              <w:t>1</w:t>
            </w:r>
          </w:p>
        </w:tc>
      </w:tr>
      <w:tr w:rsidR="00F159C8" w:rsidRPr="003E1E29" w14:paraId="4B3DCEDF" w14:textId="77777777" w:rsidTr="00F15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400A6" w14:textId="77777777" w:rsidR="00F159C8" w:rsidRPr="003E1E29" w:rsidRDefault="00F159C8" w:rsidP="00F159C8">
            <w:r w:rsidRPr="003E1E29">
              <w:t>1</w:t>
            </w:r>
          </w:p>
        </w:tc>
        <w:tc>
          <w:tcPr>
            <w:tcW w:w="0" w:type="auto"/>
            <w:vAlign w:val="center"/>
            <w:hideMark/>
          </w:tcPr>
          <w:p w14:paraId="19D99535" w14:textId="77777777" w:rsidR="00F159C8" w:rsidRPr="003E1E29" w:rsidRDefault="00F159C8" w:rsidP="00F159C8">
            <w:r w:rsidRPr="003E1E29">
              <w:t>2</w:t>
            </w:r>
          </w:p>
        </w:tc>
      </w:tr>
    </w:tbl>
    <w:p w14:paraId="24DB13C5" w14:textId="66A1D390" w:rsidR="0023410F" w:rsidRPr="005E3104" w:rsidRDefault="009971F2" w:rsidP="00232317">
      <w:pPr>
        <w:rPr>
          <w:b/>
          <w:bCs/>
          <w:u w:val="single"/>
        </w:rPr>
      </w:pPr>
      <w:r w:rsidRPr="005E3104">
        <w:rPr>
          <w:b/>
          <w:bCs/>
          <w:u w:val="single"/>
        </w:rPr>
        <w:t>Database Tables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1506"/>
      </w:tblGrid>
      <w:tr w:rsidR="009971F2" w:rsidRPr="009971F2" w14:paraId="209C850E" w14:textId="77777777" w:rsidTr="000E6FB7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36A98693" w14:textId="33B017D9" w:rsidR="009971F2" w:rsidRPr="009971F2" w:rsidRDefault="009971F2" w:rsidP="009971F2">
            <w:pPr>
              <w:rPr>
                <w:b/>
                <w:bCs/>
              </w:rPr>
            </w:pPr>
            <w:r>
              <w:rPr>
                <w:b/>
                <w:bCs/>
              </w:rPr>
              <w:t>Table Name: author</w:t>
            </w:r>
          </w:p>
        </w:tc>
      </w:tr>
      <w:tr w:rsidR="009971F2" w:rsidRPr="009971F2" w14:paraId="40744C41" w14:textId="77777777" w:rsidTr="00997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9C6E2" w14:textId="77777777" w:rsidR="009971F2" w:rsidRPr="009971F2" w:rsidRDefault="009971F2" w:rsidP="009971F2">
            <w:pPr>
              <w:rPr>
                <w:b/>
                <w:bCs/>
              </w:rPr>
            </w:pPr>
            <w:r w:rsidRPr="009971F2">
              <w:rPr>
                <w:b/>
                <w:bCs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41DFC423" w14:textId="77777777" w:rsidR="009971F2" w:rsidRPr="009971F2" w:rsidRDefault="009971F2" w:rsidP="009971F2">
            <w:pPr>
              <w:rPr>
                <w:b/>
                <w:bCs/>
              </w:rPr>
            </w:pPr>
            <w:r w:rsidRPr="009971F2">
              <w:rPr>
                <w:b/>
                <w:bCs/>
              </w:rPr>
              <w:t xml:space="preserve">name </w:t>
            </w:r>
          </w:p>
        </w:tc>
      </w:tr>
      <w:tr w:rsidR="009971F2" w:rsidRPr="009971F2" w14:paraId="281A6990" w14:textId="77777777" w:rsidTr="00997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E35C6" w14:textId="77777777" w:rsidR="009971F2" w:rsidRPr="009971F2" w:rsidRDefault="009971F2" w:rsidP="009971F2">
            <w:r w:rsidRPr="009971F2">
              <w:t>1</w:t>
            </w:r>
          </w:p>
        </w:tc>
        <w:tc>
          <w:tcPr>
            <w:tcW w:w="0" w:type="auto"/>
            <w:vAlign w:val="center"/>
            <w:hideMark/>
          </w:tcPr>
          <w:p w14:paraId="7881D6CD" w14:textId="77777777" w:rsidR="009971F2" w:rsidRPr="009971F2" w:rsidRDefault="009971F2" w:rsidP="009971F2">
            <w:r w:rsidRPr="009971F2">
              <w:t>Author-2</w:t>
            </w:r>
          </w:p>
        </w:tc>
      </w:tr>
      <w:tr w:rsidR="009971F2" w:rsidRPr="009971F2" w14:paraId="76D4E17E" w14:textId="77777777" w:rsidTr="00997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09327" w14:textId="77777777" w:rsidR="009971F2" w:rsidRPr="009971F2" w:rsidRDefault="009971F2" w:rsidP="009971F2">
            <w:r w:rsidRPr="009971F2">
              <w:t>2</w:t>
            </w:r>
          </w:p>
        </w:tc>
        <w:tc>
          <w:tcPr>
            <w:tcW w:w="0" w:type="auto"/>
            <w:vAlign w:val="center"/>
            <w:hideMark/>
          </w:tcPr>
          <w:p w14:paraId="662A10D6" w14:textId="77777777" w:rsidR="009971F2" w:rsidRPr="009971F2" w:rsidRDefault="009971F2" w:rsidP="009971F2">
            <w:r w:rsidRPr="009971F2">
              <w:t>Author-1</w:t>
            </w:r>
          </w:p>
        </w:tc>
      </w:tr>
    </w:tbl>
    <w:tbl>
      <w:tblPr>
        <w:tblpPr w:leftFromText="180" w:rightFromText="180" w:vertAnchor="text" w:horzAnchor="page" w:tblpX="2771" w:tblpY="-2168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1314"/>
      </w:tblGrid>
      <w:tr w:rsidR="00F159C8" w:rsidRPr="00847D40" w14:paraId="237D9698" w14:textId="77777777" w:rsidTr="00F159C8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02B98DB2" w14:textId="77777777" w:rsidR="00F159C8" w:rsidRPr="00847D40" w:rsidRDefault="00F159C8" w:rsidP="00F159C8">
            <w:pPr>
              <w:rPr>
                <w:b/>
                <w:bCs/>
              </w:rPr>
            </w:pPr>
            <w:r>
              <w:rPr>
                <w:b/>
                <w:bCs/>
              </w:rPr>
              <w:t>Table Name: book</w:t>
            </w:r>
          </w:p>
        </w:tc>
      </w:tr>
      <w:tr w:rsidR="00F159C8" w:rsidRPr="00847D40" w14:paraId="23412AB5" w14:textId="77777777" w:rsidTr="00F15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71027" w14:textId="77777777" w:rsidR="00F159C8" w:rsidRPr="00847D40" w:rsidRDefault="00F159C8" w:rsidP="00F159C8">
            <w:pPr>
              <w:rPr>
                <w:b/>
                <w:bCs/>
              </w:rPr>
            </w:pPr>
            <w:r w:rsidRPr="00847D40">
              <w:rPr>
                <w:b/>
                <w:bCs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3E0364DC" w14:textId="77777777" w:rsidR="00F159C8" w:rsidRPr="00847D40" w:rsidRDefault="00F159C8" w:rsidP="00F159C8">
            <w:pPr>
              <w:rPr>
                <w:b/>
                <w:bCs/>
              </w:rPr>
            </w:pPr>
            <w:r w:rsidRPr="00847D40">
              <w:rPr>
                <w:b/>
                <w:bCs/>
              </w:rPr>
              <w:t xml:space="preserve">name </w:t>
            </w:r>
          </w:p>
        </w:tc>
      </w:tr>
      <w:tr w:rsidR="00F159C8" w:rsidRPr="00847D40" w14:paraId="0958FDCC" w14:textId="77777777" w:rsidTr="00F15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032FB" w14:textId="77777777" w:rsidR="00F159C8" w:rsidRPr="00847D40" w:rsidRDefault="00F159C8" w:rsidP="00F159C8">
            <w:r w:rsidRPr="00847D40">
              <w:t>1</w:t>
            </w:r>
          </w:p>
        </w:tc>
        <w:tc>
          <w:tcPr>
            <w:tcW w:w="0" w:type="auto"/>
            <w:vAlign w:val="center"/>
            <w:hideMark/>
          </w:tcPr>
          <w:p w14:paraId="068076C4" w14:textId="77777777" w:rsidR="00F159C8" w:rsidRPr="00847D40" w:rsidRDefault="00F159C8" w:rsidP="00F159C8">
            <w:r w:rsidRPr="00847D40">
              <w:t>Book-1</w:t>
            </w:r>
          </w:p>
        </w:tc>
      </w:tr>
    </w:tbl>
    <w:p w14:paraId="0F78F6ED" w14:textId="77777777" w:rsidR="009971F2" w:rsidRDefault="009971F2" w:rsidP="00232317"/>
    <w:p w14:paraId="355C3DCA" w14:textId="77777777" w:rsidR="00CE03C5" w:rsidRDefault="00CE03C5" w:rsidP="00232317"/>
    <w:p w14:paraId="16C1C8DD" w14:textId="77777777" w:rsidR="00551062" w:rsidRDefault="00551062" w:rsidP="00232317"/>
    <w:p w14:paraId="6F74D611" w14:textId="77777777" w:rsidR="00551062" w:rsidRDefault="00551062" w:rsidP="00232317"/>
    <w:p w14:paraId="2E1AD35D" w14:textId="77777777" w:rsidR="00551062" w:rsidRDefault="00551062" w:rsidP="00232317"/>
    <w:p w14:paraId="5B6CE2FF" w14:textId="77777777" w:rsidR="00A73389" w:rsidRPr="00A73389" w:rsidRDefault="00A73389" w:rsidP="00A7338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48"/>
          <w:szCs w:val="48"/>
          <w:lang w:bidi="hi-IN"/>
        </w:rPr>
      </w:pPr>
      <w:r w:rsidRPr="00A73389">
        <w:rPr>
          <w:rFonts w:ascii="Arial" w:eastAsia="Times New Roman" w:hAnsi="Arial" w:cs="Arial"/>
          <w:b/>
          <w:bCs/>
          <w:color w:val="333333"/>
          <w:spacing w:val="-15"/>
          <w:kern w:val="36"/>
          <w:sz w:val="48"/>
          <w:szCs w:val="48"/>
          <w:lang w:bidi="hi-IN"/>
        </w:rPr>
        <w:t xml:space="preserve">JPA - Bidirectional </w:t>
      </w:r>
      <w:proofErr w:type="spellStart"/>
      <w:r w:rsidRPr="00A73389">
        <w:rPr>
          <w:rFonts w:ascii="Arial" w:eastAsia="Times New Roman" w:hAnsi="Arial" w:cs="Arial"/>
          <w:b/>
          <w:bCs/>
          <w:color w:val="333333"/>
          <w:spacing w:val="-15"/>
          <w:kern w:val="36"/>
          <w:sz w:val="48"/>
          <w:szCs w:val="48"/>
          <w:lang w:bidi="hi-IN"/>
        </w:rPr>
        <w:t>OneToMany</w:t>
      </w:r>
      <w:proofErr w:type="spellEnd"/>
      <w:r w:rsidRPr="00A73389">
        <w:rPr>
          <w:rFonts w:ascii="Arial" w:eastAsia="Times New Roman" w:hAnsi="Arial" w:cs="Arial"/>
          <w:b/>
          <w:bCs/>
          <w:color w:val="333333"/>
          <w:spacing w:val="-15"/>
          <w:kern w:val="36"/>
          <w:sz w:val="48"/>
          <w:szCs w:val="48"/>
          <w:lang w:bidi="hi-IN"/>
        </w:rPr>
        <w:t>/</w:t>
      </w:r>
      <w:proofErr w:type="spellStart"/>
      <w:r w:rsidRPr="00A73389">
        <w:rPr>
          <w:rFonts w:ascii="Arial" w:eastAsia="Times New Roman" w:hAnsi="Arial" w:cs="Arial"/>
          <w:b/>
          <w:bCs/>
          <w:color w:val="333333"/>
          <w:spacing w:val="-15"/>
          <w:kern w:val="36"/>
          <w:sz w:val="48"/>
          <w:szCs w:val="48"/>
          <w:lang w:bidi="hi-IN"/>
        </w:rPr>
        <w:t>ManyToOne</w:t>
      </w:r>
      <w:proofErr w:type="spellEnd"/>
    </w:p>
    <w:p w14:paraId="5D7B59ED" w14:textId="3B3A3C67" w:rsidR="0099100A" w:rsidRDefault="004D04EE" w:rsidP="00232317">
      <w:pPr>
        <w:rPr>
          <w:rFonts w:ascii="Verdana" w:hAnsi="Verdana"/>
          <w:b/>
          <w:bCs/>
          <w:color w:val="333333"/>
          <w:shd w:val="clear" w:color="auto" w:fill="EEEEEE"/>
        </w:rPr>
      </w:pPr>
      <w:r>
        <w:rPr>
          <w:rFonts w:ascii="Verdana" w:hAnsi="Verdana"/>
          <w:b/>
          <w:bCs/>
          <w:color w:val="333333"/>
          <w:shd w:val="clear" w:color="auto" w:fill="EEEEEE"/>
        </w:rPr>
        <w:t>A quick overview of bidirectional one-to-many/many-to-one relationship in JPA</w:t>
      </w:r>
    </w:p>
    <w:p w14:paraId="314043C3" w14:textId="77777777" w:rsidR="00656DE1" w:rsidRPr="00656DE1" w:rsidRDefault="00656DE1" w:rsidP="00656DE1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</w:pPr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>In bidirectional one-to-many/many-to-one relationship, the target side has a reference back to the source entity as well.</w:t>
      </w:r>
    </w:p>
    <w:p w14:paraId="097461E4" w14:textId="77777777" w:rsidR="00656DE1" w:rsidRPr="00656DE1" w:rsidRDefault="00656DE1" w:rsidP="00656DE1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</w:pPr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>The annotation @OneToMany is used on the side which has the collection reference.</w:t>
      </w:r>
    </w:p>
    <w:p w14:paraId="50DC1755" w14:textId="77777777" w:rsidR="00656DE1" w:rsidRPr="00656DE1" w:rsidRDefault="00656DE1" w:rsidP="00656DE1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</w:pPr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>The annotation @ManyToOne is used on the side which has the single-valued back reference.</w:t>
      </w:r>
    </w:p>
    <w:p w14:paraId="2677F7DD" w14:textId="77777777" w:rsidR="00656DE1" w:rsidRPr="00656DE1" w:rsidRDefault="00656DE1" w:rsidP="00656DE1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</w:pPr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>We must use '</w:t>
      </w:r>
      <w:proofErr w:type="spellStart"/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>mappedBy</w:t>
      </w:r>
      <w:proofErr w:type="spellEnd"/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 xml:space="preserve">' element of the @OneToMany annotations to specify that the corresponding table will be the parent table. In other </w:t>
      </w:r>
      <w:proofErr w:type="gramStart"/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>words</w:t>
      </w:r>
      <w:proofErr w:type="gramEnd"/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 xml:space="preserve"> the other side (which has @ManyToOne) will be the foreign-key table (child table).</w:t>
      </w:r>
    </w:p>
    <w:p w14:paraId="636CA6E9" w14:textId="77777777" w:rsidR="00656DE1" w:rsidRPr="00656DE1" w:rsidRDefault="00656DE1" w:rsidP="00656DE1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</w:pPr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>The value of '</w:t>
      </w:r>
      <w:proofErr w:type="spellStart"/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>mappedBy</w:t>
      </w:r>
      <w:proofErr w:type="spellEnd"/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>' element should be the name of the reference variable used in the other class's back reference.</w:t>
      </w:r>
    </w:p>
    <w:p w14:paraId="5A4C1960" w14:textId="77777777" w:rsidR="00656DE1" w:rsidRPr="00656DE1" w:rsidRDefault="00656DE1" w:rsidP="00656DE1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</w:pPr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>The side which has '</w:t>
      </w:r>
      <w:proofErr w:type="spellStart"/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>mappedBy</w:t>
      </w:r>
      <w:proofErr w:type="spellEnd"/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 xml:space="preserve">' specified, will be the target entity of the relationship and corresponding table will be the parent of the </w:t>
      </w:r>
      <w:proofErr w:type="gramStart"/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>relationship .</w:t>
      </w:r>
      <w:proofErr w:type="gramEnd"/>
    </w:p>
    <w:p w14:paraId="347664D2" w14:textId="77777777" w:rsidR="00656DE1" w:rsidRPr="00656DE1" w:rsidRDefault="00656DE1" w:rsidP="00656DE1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</w:pPr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 xml:space="preserve">The side which doesn't have </w:t>
      </w:r>
      <w:proofErr w:type="gramStart"/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>'</w:t>
      </w:r>
      <w:proofErr w:type="spellStart"/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>mappedBy</w:t>
      </w:r>
      <w:proofErr w:type="spellEnd"/>
      <w:proofErr w:type="gramEnd"/>
      <w:r w:rsidRPr="00656DE1">
        <w:rPr>
          <w:rFonts w:ascii="Verdana" w:eastAsia="Times New Roman" w:hAnsi="Verdana" w:cs="Times New Roman"/>
          <w:color w:val="333333"/>
          <w:sz w:val="24"/>
          <w:szCs w:val="24"/>
          <w:lang w:bidi="hi-IN"/>
        </w:rPr>
        <w:t>' element will be the source (owner) and the corresponding table will be the child of the relationship, i.e. it will have the foreign key column.</w:t>
      </w:r>
    </w:p>
    <w:p w14:paraId="4B696EB4" w14:textId="5380A4B8" w:rsidR="004D04EE" w:rsidRDefault="00ED10B2" w:rsidP="00232317">
      <w:r>
        <w:t>Example</w:t>
      </w:r>
    </w:p>
    <w:p w14:paraId="61A91077" w14:textId="3B43FA3E" w:rsidR="00ED10B2" w:rsidRDefault="00ED10B2" w:rsidP="00232317">
      <w:r>
        <w:t xml:space="preserve">One </w:t>
      </w:r>
      <w:proofErr w:type="spellStart"/>
      <w:r>
        <w:t>ClassRoom</w:t>
      </w:r>
      <w:proofErr w:type="spellEnd"/>
      <w:r>
        <w:t xml:space="preserve"> has many Students – One </w:t>
      </w:r>
      <w:proofErr w:type="gramStart"/>
      <w:r>
        <w:t>To</w:t>
      </w:r>
      <w:proofErr w:type="gramEnd"/>
      <w:r>
        <w:t xml:space="preserve"> Many</w:t>
      </w:r>
    </w:p>
    <w:p w14:paraId="775B5761" w14:textId="650C68CD" w:rsidR="00ED10B2" w:rsidRDefault="00ED10B2" w:rsidP="00232317">
      <w:r>
        <w:t xml:space="preserve">Many Students correspond to a </w:t>
      </w:r>
      <w:proofErr w:type="spellStart"/>
      <w:r>
        <w:t>ClassRoom</w:t>
      </w:r>
      <w:proofErr w:type="spellEnd"/>
      <w:r>
        <w:t xml:space="preserve"> – Many </w:t>
      </w:r>
      <w:proofErr w:type="gramStart"/>
      <w:r>
        <w:t>To</w:t>
      </w:r>
      <w:proofErr w:type="gramEnd"/>
      <w:r>
        <w:t xml:space="preserve"> One</w:t>
      </w:r>
    </w:p>
    <w:p w14:paraId="54C2C8C0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.CascadeType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9C5AEB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58DC29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02F539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.GeneratedValue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866DDC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318F2E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.OneToMany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4E8DA9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9D5DD7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lombok.Getter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25EBF4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lombok.Setter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D9CA62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35C3CD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14:paraId="2CA58423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class_room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CB056F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@Getter</w:t>
      </w:r>
    </w:p>
    <w:p w14:paraId="5B9C618B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@Setter</w:t>
      </w:r>
    </w:p>
    <w:p w14:paraId="1956F2C1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ClassRoom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7ABA71D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36C493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0320085C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@GeneratedValue</w:t>
      </w:r>
    </w:p>
    <w:p w14:paraId="7EED5370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1A6DB5C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3A49F1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335D38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98C0FCD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46F8E0" w14:textId="77777777" w:rsidR="00273945" w:rsidRPr="00AF58E1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F58E1">
        <w:rPr>
          <w:rFonts w:ascii="Courier New" w:hAnsi="Courier New" w:cs="Courier New"/>
          <w:b/>
          <w:bCs/>
          <w:color w:val="646464"/>
          <w:sz w:val="20"/>
          <w:szCs w:val="20"/>
        </w:rPr>
        <w:t>@</w:t>
      </w:r>
      <w:proofErr w:type="gramStart"/>
      <w:r w:rsidRPr="00AF58E1">
        <w:rPr>
          <w:rFonts w:ascii="Courier New" w:hAnsi="Courier New" w:cs="Courier New"/>
          <w:b/>
          <w:bCs/>
          <w:color w:val="646464"/>
          <w:sz w:val="20"/>
          <w:szCs w:val="20"/>
        </w:rPr>
        <w:t>OneToMany</w:t>
      </w:r>
      <w:r w:rsidRPr="00AF58E1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AF58E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mappedBy = </w:t>
      </w:r>
      <w:r w:rsidRPr="00AF58E1">
        <w:rPr>
          <w:rFonts w:ascii="Courier New" w:hAnsi="Courier New" w:cs="Courier New"/>
          <w:b/>
          <w:bCs/>
          <w:color w:val="2A00FF"/>
          <w:sz w:val="20"/>
          <w:szCs w:val="20"/>
        </w:rPr>
        <w:t>"</w:t>
      </w:r>
      <w:proofErr w:type="spellStart"/>
      <w:r w:rsidRPr="00AF58E1">
        <w:rPr>
          <w:rFonts w:ascii="Courier New" w:hAnsi="Courier New" w:cs="Courier New"/>
          <w:b/>
          <w:bCs/>
          <w:color w:val="2A00FF"/>
          <w:sz w:val="20"/>
          <w:szCs w:val="20"/>
        </w:rPr>
        <w:t>clsRoom</w:t>
      </w:r>
      <w:proofErr w:type="spellEnd"/>
      <w:r w:rsidRPr="00AF58E1">
        <w:rPr>
          <w:rFonts w:ascii="Courier New" w:hAnsi="Courier New" w:cs="Courier New"/>
          <w:b/>
          <w:bCs/>
          <w:color w:val="2A00FF"/>
          <w:sz w:val="20"/>
          <w:szCs w:val="20"/>
        </w:rPr>
        <w:t>"</w:t>
      </w:r>
      <w:r w:rsidRPr="00AF58E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cascade = </w:t>
      </w:r>
      <w:proofErr w:type="spellStart"/>
      <w:r w:rsidRPr="00AF58E1">
        <w:rPr>
          <w:rFonts w:ascii="Courier New" w:hAnsi="Courier New" w:cs="Courier New"/>
          <w:b/>
          <w:bCs/>
          <w:color w:val="000000"/>
          <w:sz w:val="20"/>
          <w:szCs w:val="20"/>
        </w:rPr>
        <w:t>CascadeType.</w:t>
      </w:r>
      <w:r w:rsidRPr="00AF58E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ALL</w:t>
      </w:r>
      <w:proofErr w:type="spellEnd"/>
      <w:r w:rsidRPr="00AF58E1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16C67535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Set&lt;Student&gt; </w:t>
      </w:r>
      <w:r>
        <w:rPr>
          <w:rFonts w:ascii="Courier New" w:hAnsi="Courier New" w:cs="Courier New"/>
          <w:color w:val="0000C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8B1ED6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2AD481" w14:textId="77777777" w:rsidR="00273945" w:rsidRDefault="00273945" w:rsidP="002739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41398D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.CascadeType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49B04A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FCC718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6ED71B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.GeneratedValue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3F1C86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3601DD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.ManyToOne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F27C8A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A07A45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lombok.Getter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7F957E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lombok.Setter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96AFE2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E631EB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14:paraId="1615BC6C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"student"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EA299D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@Getter</w:t>
      </w:r>
    </w:p>
    <w:p w14:paraId="644B5695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@Setter</w:t>
      </w:r>
    </w:p>
    <w:p w14:paraId="39457735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{</w:t>
      </w:r>
    </w:p>
    <w:p w14:paraId="38FB075E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567632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3D0115DC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@GeneratedValue</w:t>
      </w:r>
    </w:p>
    <w:p w14:paraId="6DB06D83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4663D91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54AAA3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22E338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D739111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912795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ManyToOne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CascadeType.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A85E97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ClassRoom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clsRoom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2418A12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5A8565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6BC37A7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hashCode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DAFE8D9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hash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clsRoom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8484E1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EA807B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4FD93B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0B4D9184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equals(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9D429B4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50B370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2008963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9A34932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83BDFC7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.getClass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6C04B340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B5D95EA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other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(Student)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04CE8A2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Objects.</w:t>
      </w:r>
      <w:r>
        <w:rPr>
          <w:rFonts w:ascii="Courier New" w:hAnsi="Courier New" w:cs="Courier New"/>
          <w:i/>
          <w:iCs/>
          <w:color w:val="0066CC"/>
          <w:sz w:val="20"/>
          <w:szCs w:val="20"/>
          <w:u w:val="single"/>
        </w:rPr>
        <w:t>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clsRoom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other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clsRoom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other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B2A6A4" w14:textId="6A0D5764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AFBF8B" w14:textId="77777777" w:rsidR="00875179" w:rsidRDefault="00875179" w:rsidP="008751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C463C66" w14:textId="77777777" w:rsidR="00ED10B2" w:rsidRDefault="00ED10B2" w:rsidP="00232317"/>
    <w:p w14:paraId="7CB2E799" w14:textId="250B5E17" w:rsidR="00E10A58" w:rsidRDefault="00E10A58" w:rsidP="00232317">
      <w:proofErr w:type="spellStart"/>
      <w:r>
        <w:t>AutoRun</w:t>
      </w:r>
      <w:proofErr w:type="spellEnd"/>
      <w:r>
        <w:t xml:space="preserve"> </w:t>
      </w:r>
      <w:proofErr w:type="spellStart"/>
      <w:r>
        <w:t>classs</w:t>
      </w:r>
      <w:proofErr w:type="spellEnd"/>
    </w:p>
    <w:p w14:paraId="0E6A9C18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@Component</w:t>
      </w:r>
    </w:p>
    <w:p w14:paraId="2AF307B5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87B6D11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13F580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12BDFE8D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DDB32E7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3C8CEC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EventListener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value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ApplicationReadyEvent.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F7451B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722CA97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"Running ...."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CC2DC04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saveAllClassRooms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7F8B80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saveClassRoom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6A1785B0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70A920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14F197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saveClassRoom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284F3D7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Set&lt;Student&gt; </w:t>
      </w:r>
      <w:r>
        <w:rPr>
          <w:rFonts w:ascii="Courier New" w:hAnsi="Courier New" w:cs="Courier New"/>
          <w:color w:val="6A3E3E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8B4B9B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ClassRoom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clsRoom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ClassRoom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E0649B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806C58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C9443B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"Johny Depp"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4B8A95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.setClsRoom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clsRoom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107FC7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029C54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3434B5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clsRoom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"Room-2"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D6D6B4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clsRoom</w:t>
      </w:r>
      <w:r>
        <w:rPr>
          <w:rFonts w:ascii="Courier New" w:hAnsi="Courier New" w:cs="Courier New"/>
          <w:color w:val="000000"/>
          <w:sz w:val="20"/>
          <w:szCs w:val="20"/>
        </w:rPr>
        <w:t>.getStudents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).add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F76DCB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3BB346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service.saveClassRoom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clsRoom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30597CEA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sz w:val="20"/>
          <w:szCs w:val="20"/>
        </w:rPr>
        <w:t>.saveStudent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19F9D7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"Information saved successfully ..."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392AF55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5D1E07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55DDB2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saveAllClassRooms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1269F66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ClassRoom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clsRooms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ClassRoom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BDEC91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29285B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BFDEEF1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ClassRoom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ClassRoom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C4831F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room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"Room-"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E70180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clsRooms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room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13138AF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58595A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68D258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5A7588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"Stud-"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5B83C0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room</w:t>
      </w:r>
      <w:r>
        <w:rPr>
          <w:rFonts w:ascii="Courier New" w:hAnsi="Courier New" w:cs="Courier New"/>
          <w:color w:val="000000"/>
          <w:sz w:val="20"/>
          <w:szCs w:val="20"/>
        </w:rPr>
        <w:t>.getStudents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().add(</w:t>
      </w:r>
      <w:r>
        <w:rPr>
          <w:rFonts w:ascii="Courier New" w:hAnsi="Courier New" w:cs="Courier New"/>
          <w:color w:val="6A3E3E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DA3013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sz w:val="20"/>
          <w:szCs w:val="20"/>
        </w:rPr>
        <w:t>.setClsRoom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room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730A2A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59CF1D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6B6E12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sz w:val="20"/>
          <w:szCs w:val="20"/>
        </w:rPr>
        <w:t>.saveAllClassRooms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clsRooms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6A568C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"Information saved successfully ..."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870092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32D8E00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AD48E1" w14:textId="77777777" w:rsidR="00E10A58" w:rsidRDefault="00E10A58" w:rsidP="00E10A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2CF510E" w14:textId="77777777" w:rsidR="00E10A58" w:rsidRDefault="00E10A58" w:rsidP="00232317"/>
    <w:sectPr w:rsidR="00E10A58" w:rsidSect="00F84140">
      <w:footerReference w:type="default" r:id="rId16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2E2F8" w14:textId="77777777" w:rsidR="00FE5E01" w:rsidRDefault="00FE5E01" w:rsidP="00F84140">
      <w:pPr>
        <w:spacing w:after="0" w:line="240" w:lineRule="auto"/>
      </w:pPr>
      <w:r>
        <w:separator/>
      </w:r>
    </w:p>
  </w:endnote>
  <w:endnote w:type="continuationSeparator" w:id="0">
    <w:p w14:paraId="59E94A88" w14:textId="77777777" w:rsidR="00FE5E01" w:rsidRDefault="00FE5E01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96D9E5D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610E35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75AFD" w14:textId="77777777" w:rsidR="00FE5E01" w:rsidRDefault="00FE5E01" w:rsidP="00F84140">
      <w:pPr>
        <w:spacing w:after="0" w:line="240" w:lineRule="auto"/>
      </w:pPr>
      <w:r>
        <w:separator/>
      </w:r>
    </w:p>
  </w:footnote>
  <w:footnote w:type="continuationSeparator" w:id="0">
    <w:p w14:paraId="5856D915" w14:textId="77777777" w:rsidR="00FE5E01" w:rsidRDefault="00FE5E01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4B6123"/>
    <w:multiLevelType w:val="multilevel"/>
    <w:tmpl w:val="7FC0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86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F2"/>
    <w:rsid w:val="0000674D"/>
    <w:rsid w:val="00091CD1"/>
    <w:rsid w:val="000B11C5"/>
    <w:rsid w:val="000B14E2"/>
    <w:rsid w:val="000B7D02"/>
    <w:rsid w:val="000C57EA"/>
    <w:rsid w:val="000E69FC"/>
    <w:rsid w:val="00101824"/>
    <w:rsid w:val="001342A5"/>
    <w:rsid w:val="00141DB7"/>
    <w:rsid w:val="0017681A"/>
    <w:rsid w:val="0018400B"/>
    <w:rsid w:val="0018775E"/>
    <w:rsid w:val="0019303A"/>
    <w:rsid w:val="001E09C2"/>
    <w:rsid w:val="001E153F"/>
    <w:rsid w:val="002024A0"/>
    <w:rsid w:val="0020750D"/>
    <w:rsid w:val="00232317"/>
    <w:rsid w:val="0023410F"/>
    <w:rsid w:val="002647FC"/>
    <w:rsid w:val="00273945"/>
    <w:rsid w:val="0027620B"/>
    <w:rsid w:val="002C2073"/>
    <w:rsid w:val="002E67CB"/>
    <w:rsid w:val="002F5014"/>
    <w:rsid w:val="00324918"/>
    <w:rsid w:val="00330410"/>
    <w:rsid w:val="00343374"/>
    <w:rsid w:val="00364B0C"/>
    <w:rsid w:val="003B4B29"/>
    <w:rsid w:val="003C18D9"/>
    <w:rsid w:val="003C79A5"/>
    <w:rsid w:val="003E1E29"/>
    <w:rsid w:val="003F4D7F"/>
    <w:rsid w:val="00426124"/>
    <w:rsid w:val="00433297"/>
    <w:rsid w:val="00450E4A"/>
    <w:rsid w:val="004670C2"/>
    <w:rsid w:val="00472BF2"/>
    <w:rsid w:val="004B7026"/>
    <w:rsid w:val="004D04EE"/>
    <w:rsid w:val="004D7F82"/>
    <w:rsid w:val="005169DD"/>
    <w:rsid w:val="005206A8"/>
    <w:rsid w:val="00535A29"/>
    <w:rsid w:val="00536AB4"/>
    <w:rsid w:val="00551062"/>
    <w:rsid w:val="00552405"/>
    <w:rsid w:val="00552C7D"/>
    <w:rsid w:val="005934A9"/>
    <w:rsid w:val="00593BD4"/>
    <w:rsid w:val="005A61B1"/>
    <w:rsid w:val="005E3104"/>
    <w:rsid w:val="005F3558"/>
    <w:rsid w:val="00606064"/>
    <w:rsid w:val="00632099"/>
    <w:rsid w:val="00636B82"/>
    <w:rsid w:val="00641840"/>
    <w:rsid w:val="0065062C"/>
    <w:rsid w:val="00656DE1"/>
    <w:rsid w:val="00661B9D"/>
    <w:rsid w:val="00666AAB"/>
    <w:rsid w:val="00694B02"/>
    <w:rsid w:val="006B264C"/>
    <w:rsid w:val="006B7F82"/>
    <w:rsid w:val="006C0B7C"/>
    <w:rsid w:val="006E62EB"/>
    <w:rsid w:val="00703A7C"/>
    <w:rsid w:val="00712E4D"/>
    <w:rsid w:val="00747C2C"/>
    <w:rsid w:val="00760D59"/>
    <w:rsid w:val="00797EF8"/>
    <w:rsid w:val="007B5C4A"/>
    <w:rsid w:val="007C28C1"/>
    <w:rsid w:val="007C7EFB"/>
    <w:rsid w:val="007D2A7D"/>
    <w:rsid w:val="007E1EB6"/>
    <w:rsid w:val="007F0F17"/>
    <w:rsid w:val="007F59B0"/>
    <w:rsid w:val="008000DC"/>
    <w:rsid w:val="00847D40"/>
    <w:rsid w:val="00850368"/>
    <w:rsid w:val="00875179"/>
    <w:rsid w:val="00881B99"/>
    <w:rsid w:val="00891AEB"/>
    <w:rsid w:val="008C1642"/>
    <w:rsid w:val="008C1867"/>
    <w:rsid w:val="008E0A0D"/>
    <w:rsid w:val="008E6D2A"/>
    <w:rsid w:val="008F0751"/>
    <w:rsid w:val="009011BC"/>
    <w:rsid w:val="009266B5"/>
    <w:rsid w:val="0099100A"/>
    <w:rsid w:val="009971F2"/>
    <w:rsid w:val="009B2541"/>
    <w:rsid w:val="009B6296"/>
    <w:rsid w:val="009B661C"/>
    <w:rsid w:val="009C1548"/>
    <w:rsid w:val="00A0276B"/>
    <w:rsid w:val="00A05052"/>
    <w:rsid w:val="00A73389"/>
    <w:rsid w:val="00A95DFE"/>
    <w:rsid w:val="00AB1CD1"/>
    <w:rsid w:val="00AB7809"/>
    <w:rsid w:val="00AD41D5"/>
    <w:rsid w:val="00AD5B8F"/>
    <w:rsid w:val="00AF3E0B"/>
    <w:rsid w:val="00AF58E1"/>
    <w:rsid w:val="00B0205D"/>
    <w:rsid w:val="00B07F6A"/>
    <w:rsid w:val="00B14608"/>
    <w:rsid w:val="00B25FD5"/>
    <w:rsid w:val="00B2613B"/>
    <w:rsid w:val="00B27BCD"/>
    <w:rsid w:val="00BB3324"/>
    <w:rsid w:val="00C220C5"/>
    <w:rsid w:val="00C31770"/>
    <w:rsid w:val="00C45B38"/>
    <w:rsid w:val="00C572FB"/>
    <w:rsid w:val="00C746C7"/>
    <w:rsid w:val="00C768B7"/>
    <w:rsid w:val="00CB4664"/>
    <w:rsid w:val="00CB7CA9"/>
    <w:rsid w:val="00CD68DC"/>
    <w:rsid w:val="00CE03C5"/>
    <w:rsid w:val="00CE1C99"/>
    <w:rsid w:val="00CE2B15"/>
    <w:rsid w:val="00D04DBE"/>
    <w:rsid w:val="00D11C25"/>
    <w:rsid w:val="00D249D3"/>
    <w:rsid w:val="00D53C41"/>
    <w:rsid w:val="00DC3407"/>
    <w:rsid w:val="00DC372E"/>
    <w:rsid w:val="00DC4A4C"/>
    <w:rsid w:val="00DD1EEE"/>
    <w:rsid w:val="00DF3F61"/>
    <w:rsid w:val="00E02CBF"/>
    <w:rsid w:val="00E10A58"/>
    <w:rsid w:val="00E4554A"/>
    <w:rsid w:val="00E941B4"/>
    <w:rsid w:val="00E9784C"/>
    <w:rsid w:val="00ED10B2"/>
    <w:rsid w:val="00EE0B05"/>
    <w:rsid w:val="00EF1A66"/>
    <w:rsid w:val="00F159C8"/>
    <w:rsid w:val="00F201B3"/>
    <w:rsid w:val="00F278EA"/>
    <w:rsid w:val="00F74FE4"/>
    <w:rsid w:val="00F84140"/>
    <w:rsid w:val="00F958ED"/>
    <w:rsid w:val="00F95918"/>
    <w:rsid w:val="00FA58D6"/>
    <w:rsid w:val="00FB2B11"/>
    <w:rsid w:val="00FC5BC0"/>
    <w:rsid w:val="00FD2C27"/>
    <w:rsid w:val="00FE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E59C0"/>
  <w15:chartTrackingRefBased/>
  <w15:docId w15:val="{7CF894BA-70C8-4BB1-97DD-27BC3C36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6A8"/>
  </w:style>
  <w:style w:type="paragraph" w:styleId="Heading1">
    <w:name w:val="heading 1"/>
    <w:basedOn w:val="Normal"/>
    <w:link w:val="Heading1Char"/>
    <w:uiPriority w:val="9"/>
    <w:qFormat/>
    <w:rsid w:val="00A733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3389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NormalWeb">
    <w:name w:val="Normal (Web)"/>
    <w:basedOn w:val="Normal"/>
    <w:uiPriority w:val="99"/>
    <w:unhideWhenUsed/>
    <w:rsid w:val="00273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784</TotalTime>
  <Pages>9</Pages>
  <Words>1416</Words>
  <Characters>8076</Characters>
  <Application>Microsoft Office Word</Application>
  <DocSecurity>0</DocSecurity>
  <Lines>67</Lines>
  <Paragraphs>18</Paragraphs>
  <ScaleCrop>false</ScaleCrop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294</cp:revision>
  <dcterms:created xsi:type="dcterms:W3CDTF">2022-06-01T13:19:00Z</dcterms:created>
  <dcterms:modified xsi:type="dcterms:W3CDTF">2024-08-03T18:03:00Z</dcterms:modified>
</cp:coreProperties>
</file>