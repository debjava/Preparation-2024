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6CEC" w14:textId="3DEC5FA5" w:rsidR="00C31770" w:rsidRPr="006960E8" w:rsidRDefault="006960E8" w:rsidP="006960E8">
      <w:pPr>
        <w:pStyle w:val="Title"/>
        <w:rPr>
          <w:b/>
          <w:bCs/>
          <w:sz w:val="46"/>
          <w:szCs w:val="46"/>
          <w:u w:val="single"/>
        </w:rPr>
      </w:pPr>
      <w:r w:rsidRPr="006960E8">
        <w:rPr>
          <w:b/>
          <w:bCs/>
          <w:sz w:val="46"/>
          <w:szCs w:val="46"/>
          <w:u w:val="single"/>
        </w:rPr>
        <w:t xml:space="preserve">Usage of @JoinColumn and </w:t>
      </w:r>
      <w:proofErr w:type="spellStart"/>
      <w:r w:rsidRPr="006960E8">
        <w:rPr>
          <w:b/>
          <w:bCs/>
          <w:sz w:val="46"/>
          <w:szCs w:val="46"/>
          <w:u w:val="single"/>
        </w:rPr>
        <w:t>mappedBy</w:t>
      </w:r>
      <w:proofErr w:type="spellEnd"/>
      <w:r w:rsidRPr="006960E8">
        <w:rPr>
          <w:b/>
          <w:bCs/>
          <w:sz w:val="46"/>
          <w:szCs w:val="46"/>
          <w:u w:val="single"/>
        </w:rPr>
        <w:t xml:space="preserve"> in Spring JPA - 2024</w:t>
      </w:r>
    </w:p>
    <w:p w14:paraId="634EF5CF" w14:textId="45E57E21" w:rsidR="00FC45A2" w:rsidRDefault="00FC45A2" w:rsidP="0000674D">
      <w:proofErr w:type="spellStart"/>
      <w:r>
        <w:t>OneToOne</w:t>
      </w:r>
      <w:proofErr w:type="spellEnd"/>
    </w:p>
    <w:p w14:paraId="54A7CE2A" w14:textId="1DCD28DC" w:rsidR="00075A32" w:rsidRDefault="00075A32" w:rsidP="0000674D">
      <w:r w:rsidRPr="0091675F">
        <w:rPr>
          <w:b/>
          <w:bCs/>
          <w:sz w:val="24"/>
          <w:szCs w:val="24"/>
          <w:u w:val="single"/>
        </w:rPr>
        <w:t>UseCase-1</w:t>
      </w:r>
      <w:r>
        <w:t xml:space="preserve">: </w:t>
      </w:r>
      <w:r w:rsidRPr="0091675F">
        <w:rPr>
          <w:b/>
          <w:bCs/>
          <w:sz w:val="24"/>
          <w:szCs w:val="24"/>
        </w:rPr>
        <w:t>No usage of @JoinColumn</w:t>
      </w:r>
    </w:p>
    <w:p w14:paraId="651CD613" w14:textId="4C1BB22D" w:rsidR="00822801" w:rsidRDefault="009329F2" w:rsidP="0000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473E2B" wp14:editId="2F3162BA">
                <wp:simplePos x="0" y="0"/>
                <wp:positionH relativeFrom="column">
                  <wp:posOffset>3321050</wp:posOffset>
                </wp:positionH>
                <wp:positionV relativeFrom="paragraph">
                  <wp:posOffset>18415</wp:posOffset>
                </wp:positionV>
                <wp:extent cx="1835150" cy="679450"/>
                <wp:effectExtent l="0" t="0" r="12700" b="25400"/>
                <wp:wrapSquare wrapText="bothSides"/>
                <wp:docPr id="769420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05BF" w14:textId="77777777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{</w:t>
                            </w:r>
                          </w:p>
                          <w:p w14:paraId="5DFC28CE" w14:textId="77777777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0A28A3" w14:textId="2DB65E6C" w:rsidR="009329F2" w:rsidRDefault="009329F2" w:rsidP="009329F2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73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5pt;margin-top:1.45pt;width:144.5pt;height:5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">
                <v:textbox>
                  <w:txbxContent>
                    <w:p w14:paraId="232F05BF" w14:textId="77777777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{</w:t>
                      </w:r>
                    </w:p>
                    <w:p w14:paraId="5DFC28CE" w14:textId="77777777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70A28A3" w14:textId="2DB65E6C" w:rsidR="009329F2" w:rsidRDefault="009329F2" w:rsidP="009329F2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05FC8B" wp14:editId="786C0720">
                <wp:simplePos x="0" y="0"/>
                <wp:positionH relativeFrom="column">
                  <wp:posOffset>-6350</wp:posOffset>
                </wp:positionH>
                <wp:positionV relativeFrom="paragraph">
                  <wp:posOffset>12065</wp:posOffset>
                </wp:positionV>
                <wp:extent cx="302895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019E8" w14:textId="1BE50C7F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E4EBC1C" w14:textId="2FFFB0B9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OneToOne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936E6A" w14:textId="1CCC06A2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BFFB618" w14:textId="77777777" w:rsidR="009329F2" w:rsidRDefault="009329F2" w:rsidP="009329F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E53B7" w14:textId="24D1B3A2" w:rsidR="009329F2" w:rsidRDefault="009329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FC8B" id="_x0000_s1027" type="#_x0000_t202" style="position:absolute;margin-left:-.5pt;margin-top:.95pt;width:238.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dyEAIAACY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">
                <v:textbox>
                  <w:txbxContent>
                    <w:p w14:paraId="36E019E8" w14:textId="1BE50C7F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E4EBC1C" w14:textId="2FFFB0B9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OneToOne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CascadeType.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D936E6A" w14:textId="1CCC06A2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BFFB618" w14:textId="77777777" w:rsidR="009329F2" w:rsidRDefault="009329F2" w:rsidP="009329F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E53B7" w14:textId="24D1B3A2" w:rsidR="009329F2" w:rsidRDefault="009329F2"/>
                  </w:txbxContent>
                </v:textbox>
                <w10:wrap type="square"/>
              </v:shape>
            </w:pict>
          </mc:Fallback>
        </mc:AlternateContent>
      </w:r>
    </w:p>
    <w:p w14:paraId="1FCD8DF3" w14:textId="6F9A9338" w:rsidR="00822801" w:rsidRDefault="00822801" w:rsidP="0000674D"/>
    <w:p w14:paraId="37834578" w14:textId="60966205" w:rsidR="00822801" w:rsidRDefault="00822801" w:rsidP="0000674D"/>
    <w:p w14:paraId="0A500F26" w14:textId="77777777" w:rsidR="004C39C0" w:rsidRDefault="004C39C0" w:rsidP="00075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B05F78" w14:textId="5D8BCBA1" w:rsidR="004C39C0" w:rsidRDefault="00B85350" w:rsidP="00075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Tables created</w:t>
      </w:r>
    </w:p>
    <w:p w14:paraId="72B9956C" w14:textId="4F0A917C" w:rsidR="00B85350" w:rsidRDefault="00B85350" w:rsidP="00075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9329F2">
        <w:rPr>
          <w:rFonts w:ascii="Consolas" w:hAnsi="Consolas"/>
          <w:b/>
          <w:bCs/>
          <w:color w:val="000000"/>
          <w:sz w:val="20"/>
          <w:szCs w:val="20"/>
        </w:rPr>
        <w:t>ShoppingCart</w:t>
      </w:r>
      <w:proofErr w:type="spellEnd"/>
      <w:r w:rsidR="00562396" w:rsidRPr="009329F2">
        <w:rPr>
          <w:rFonts w:ascii="Consolas" w:hAnsi="Consolas"/>
          <w:b/>
          <w:bCs/>
          <w:color w:val="000000"/>
          <w:sz w:val="20"/>
          <w:szCs w:val="20"/>
        </w:rPr>
        <w:tab/>
      </w:r>
      <w:r w:rsidR="009329F2">
        <w:rPr>
          <w:rFonts w:ascii="Consolas" w:hAnsi="Consolas"/>
          <w:color w:val="000000"/>
          <w:sz w:val="20"/>
          <w:szCs w:val="20"/>
        </w:rPr>
        <w:t>Table</w:t>
      </w:r>
      <w:r w:rsidR="00562396">
        <w:rPr>
          <w:rFonts w:ascii="Consolas" w:hAnsi="Consolas"/>
          <w:color w:val="000000"/>
          <w:sz w:val="20"/>
          <w:szCs w:val="20"/>
        </w:rPr>
        <w:tab/>
      </w:r>
      <w:r w:rsidR="00562396">
        <w:rPr>
          <w:rFonts w:ascii="Consolas" w:hAnsi="Consolas"/>
          <w:color w:val="000000"/>
          <w:sz w:val="20"/>
          <w:szCs w:val="20"/>
        </w:rPr>
        <w:tab/>
      </w:r>
      <w:r w:rsidR="00562396">
        <w:rPr>
          <w:rFonts w:ascii="Consolas" w:hAnsi="Consolas"/>
          <w:color w:val="000000"/>
          <w:sz w:val="20"/>
          <w:szCs w:val="20"/>
        </w:rPr>
        <w:tab/>
      </w:r>
      <w:r w:rsidR="00562396" w:rsidRPr="009329F2">
        <w:rPr>
          <w:rFonts w:ascii="Consolas" w:hAnsi="Consolas"/>
          <w:b/>
          <w:bCs/>
          <w:color w:val="000000"/>
          <w:sz w:val="20"/>
          <w:szCs w:val="20"/>
        </w:rPr>
        <w:t>Item Table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64"/>
        <w:gridCol w:w="897"/>
      </w:tblGrid>
      <w:tr w:rsidR="00B85350" w:rsidRPr="00B85350" w14:paraId="75182163" w14:textId="77777777" w:rsidTr="00B853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099D97" w14:textId="523DBE65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EF6053" w14:textId="3B0B2497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F5260" w14:textId="1BABA3E2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Item_id</w:t>
            </w:r>
            <w:proofErr w:type="spellEnd"/>
          </w:p>
        </w:tc>
      </w:tr>
      <w:tr w:rsidR="00B85350" w:rsidRPr="00B85350" w14:paraId="2F75F287" w14:textId="77777777" w:rsidTr="00B853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6D943" w14:textId="784EEB65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9A59F" w14:textId="77777777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3AD22" w14:textId="77777777" w:rsidR="00B85350" w:rsidRPr="00B85350" w:rsidRDefault="00B85350" w:rsidP="00B8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tbl>
      <w:tblPr>
        <w:tblpPr w:leftFromText="180" w:rightFromText="180" w:vertAnchor="text" w:horzAnchor="page" w:tblpX="3911" w:tblpY="-83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784"/>
      </w:tblGrid>
      <w:tr w:rsidR="00562396" w:rsidRPr="00B85350" w14:paraId="56E08792" w14:textId="77777777" w:rsidTr="005623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A3A06" w14:textId="77777777" w:rsidR="00562396" w:rsidRPr="00B85350" w:rsidRDefault="00562396" w:rsidP="00562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20DD8F" w14:textId="77777777" w:rsidR="00562396" w:rsidRPr="00B85350" w:rsidRDefault="00562396" w:rsidP="00562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</w:tr>
      <w:tr w:rsidR="00562396" w:rsidRPr="00B85350" w14:paraId="328156C2" w14:textId="77777777" w:rsidTr="005623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DD6F5" w14:textId="77777777" w:rsidR="00562396" w:rsidRPr="00B85350" w:rsidRDefault="00562396" w:rsidP="00562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C7CEC" w14:textId="77777777" w:rsidR="00562396" w:rsidRPr="00B85350" w:rsidRDefault="00562396" w:rsidP="00562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Samsung Mobile</w:t>
            </w:r>
          </w:p>
        </w:tc>
      </w:tr>
    </w:tbl>
    <w:p w14:paraId="73A1AAB5" w14:textId="77777777" w:rsidR="00B85350" w:rsidRDefault="00B85350" w:rsidP="00075A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51E9FA" w14:textId="77777777" w:rsidR="00075A32" w:rsidRDefault="00075A32" w:rsidP="00FC45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DDA11" w14:textId="4D53B317" w:rsidR="00C4311F" w:rsidRDefault="00A12B84" w:rsidP="00C4311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1777A6" wp14:editId="68A82809">
                <wp:simplePos x="0" y="0"/>
                <wp:positionH relativeFrom="column">
                  <wp:posOffset>-38100</wp:posOffset>
                </wp:positionH>
                <wp:positionV relativeFrom="paragraph">
                  <wp:posOffset>307975</wp:posOffset>
                </wp:positionV>
                <wp:extent cx="3162300" cy="927100"/>
                <wp:effectExtent l="0" t="0" r="19050" b="25400"/>
                <wp:wrapSquare wrapText="bothSides"/>
                <wp:docPr id="88763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6315" w14:textId="77777777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76FBE6B" w14:textId="7BCE5BAA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OneToOne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E90C00" w14:textId="2EEB6502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@JoinColumn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(name=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"item_id"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7E42E1" w14:textId="3CCF61C6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5D87446" w14:textId="77777777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9A4AE1" w14:textId="77777777" w:rsidR="00A12B84" w:rsidRDefault="00A12B84" w:rsidP="00A12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77A6" id="_x0000_s1028" type="#_x0000_t202" style="position:absolute;margin-left:-3pt;margin-top:24.25pt;width:249pt;height: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">
                <v:textbox>
                  <w:txbxContent>
                    <w:p w14:paraId="07126315" w14:textId="77777777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76FBE6B" w14:textId="7BCE5BAA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OneToOne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CascadeType.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E90C00" w14:textId="2EEB6502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@JoinColumn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(name=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"item_id"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B7E42E1" w14:textId="3CCF61C6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5D87446" w14:textId="77777777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9A4AE1" w14:textId="77777777" w:rsidR="00A12B84" w:rsidRDefault="00A12B84" w:rsidP="00A12B84"/>
                  </w:txbxContent>
                </v:textbox>
                <w10:wrap type="square"/>
              </v:shape>
            </w:pict>
          </mc:Fallback>
        </mc:AlternateContent>
      </w:r>
      <w:r w:rsidR="00C4311F" w:rsidRPr="0091675F">
        <w:rPr>
          <w:b/>
          <w:bCs/>
          <w:sz w:val="24"/>
          <w:szCs w:val="24"/>
          <w:u w:val="single"/>
        </w:rPr>
        <w:t>UseCase-</w:t>
      </w:r>
      <w:r w:rsidR="0091675F">
        <w:rPr>
          <w:b/>
          <w:bCs/>
          <w:sz w:val="24"/>
          <w:szCs w:val="24"/>
          <w:u w:val="single"/>
        </w:rPr>
        <w:t>2</w:t>
      </w:r>
      <w:r w:rsidR="00C4311F">
        <w:t xml:space="preserve">: </w:t>
      </w:r>
      <w:r w:rsidR="00C4311F" w:rsidRPr="0091675F">
        <w:rPr>
          <w:b/>
          <w:bCs/>
        </w:rPr>
        <w:t>With usage of @JoinColumn</w:t>
      </w:r>
    </w:p>
    <w:p w14:paraId="7F8B0511" w14:textId="51CD89D9" w:rsidR="00A12B84" w:rsidRDefault="00A12B84" w:rsidP="00C4311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89F150" wp14:editId="710368DC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676400" cy="603250"/>
                <wp:effectExtent l="0" t="0" r="19050" b="25400"/>
                <wp:wrapSquare wrapText="bothSides"/>
                <wp:docPr id="395915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B3B73" w14:textId="77777777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{</w:t>
                            </w:r>
                          </w:p>
                          <w:p w14:paraId="091461C7" w14:textId="77777777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DF7CF34" w14:textId="77777777" w:rsidR="00A12B84" w:rsidRDefault="00A12B84" w:rsidP="00A12B8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D37ABFF" w14:textId="77777777" w:rsidR="00A12B84" w:rsidRDefault="00A12B84" w:rsidP="00A12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F150" id="_x0000_s1029" type="#_x0000_t202" style="position:absolute;margin-left:265.5pt;margin-top:3.95pt;width:132pt;height:4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">
                <v:textbox>
                  <w:txbxContent>
                    <w:p w14:paraId="09AB3B73" w14:textId="77777777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{</w:t>
                      </w:r>
                    </w:p>
                    <w:p w14:paraId="091461C7" w14:textId="77777777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DF7CF34" w14:textId="77777777" w:rsidR="00A12B84" w:rsidRDefault="00A12B84" w:rsidP="00A12B8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D37ABFF" w14:textId="77777777" w:rsidR="00A12B84" w:rsidRDefault="00A12B84" w:rsidP="00A12B84"/>
                  </w:txbxContent>
                </v:textbox>
                <w10:wrap type="square"/>
              </v:shape>
            </w:pict>
          </mc:Fallback>
        </mc:AlternateContent>
      </w:r>
    </w:p>
    <w:p w14:paraId="3E3EFC8F" w14:textId="44202270" w:rsidR="00A12B84" w:rsidRDefault="00A12B84" w:rsidP="00C4311F">
      <w:pPr>
        <w:rPr>
          <w:b/>
          <w:bCs/>
        </w:rPr>
      </w:pPr>
    </w:p>
    <w:p w14:paraId="6E3EB9DB" w14:textId="4B3C90F9" w:rsidR="00A12B84" w:rsidRDefault="00A12B84" w:rsidP="00C4311F">
      <w:pPr>
        <w:rPr>
          <w:b/>
          <w:bCs/>
        </w:rPr>
      </w:pPr>
    </w:p>
    <w:p w14:paraId="331596FF" w14:textId="77777777" w:rsidR="00A12B84" w:rsidRDefault="00A12B84" w:rsidP="00C431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CD0206" w14:textId="77F953ED" w:rsidR="00C4311F" w:rsidRDefault="00C4311F" w:rsidP="00C431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Tables created</w:t>
      </w:r>
    </w:p>
    <w:p w14:paraId="22D36258" w14:textId="4C3A6382" w:rsidR="00C4311F" w:rsidRDefault="00C4311F" w:rsidP="00C431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075999">
        <w:rPr>
          <w:rFonts w:ascii="Consolas" w:hAnsi="Consolas"/>
          <w:b/>
          <w:bCs/>
          <w:color w:val="000000"/>
          <w:sz w:val="20"/>
          <w:szCs w:val="20"/>
        </w:rPr>
        <w:t>ShoppingCart</w:t>
      </w:r>
      <w:proofErr w:type="spellEnd"/>
      <w:r w:rsidR="009C3C33" w:rsidRPr="00075999">
        <w:rPr>
          <w:rFonts w:ascii="Consolas" w:hAnsi="Consolas"/>
          <w:b/>
          <w:bCs/>
          <w:color w:val="000000"/>
          <w:sz w:val="20"/>
          <w:szCs w:val="20"/>
        </w:rPr>
        <w:tab/>
      </w:r>
      <w:r w:rsidR="00BE4195" w:rsidRPr="00075999">
        <w:rPr>
          <w:rFonts w:ascii="Consolas" w:hAnsi="Consolas"/>
          <w:b/>
          <w:bCs/>
          <w:color w:val="000000"/>
          <w:sz w:val="20"/>
          <w:szCs w:val="20"/>
        </w:rPr>
        <w:t>Table</w:t>
      </w:r>
      <w:r w:rsidR="009C3C33">
        <w:rPr>
          <w:rFonts w:ascii="Consolas" w:hAnsi="Consolas"/>
          <w:color w:val="000000"/>
          <w:sz w:val="20"/>
          <w:szCs w:val="20"/>
        </w:rPr>
        <w:tab/>
      </w:r>
      <w:r w:rsidR="009C3C33">
        <w:rPr>
          <w:rFonts w:ascii="Consolas" w:hAnsi="Consolas"/>
          <w:color w:val="000000"/>
          <w:sz w:val="20"/>
          <w:szCs w:val="20"/>
        </w:rPr>
        <w:tab/>
      </w:r>
      <w:r w:rsidR="009C3C33" w:rsidRPr="00075999">
        <w:rPr>
          <w:rFonts w:ascii="Consolas" w:hAnsi="Consolas"/>
          <w:b/>
          <w:bCs/>
          <w:color w:val="000000"/>
          <w:sz w:val="20"/>
          <w:szCs w:val="20"/>
        </w:rPr>
        <w:t>Item Table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64"/>
        <w:gridCol w:w="897"/>
      </w:tblGrid>
      <w:tr w:rsidR="00C4311F" w:rsidRPr="00B85350" w14:paraId="31A9172E" w14:textId="77777777" w:rsidTr="005F6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08C5B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55659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E859F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Item_id</w:t>
            </w:r>
            <w:proofErr w:type="spellEnd"/>
          </w:p>
        </w:tc>
      </w:tr>
      <w:tr w:rsidR="00C4311F" w:rsidRPr="00B85350" w14:paraId="3B5C61A9" w14:textId="77777777" w:rsidTr="005F6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B0146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CB1CB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DB102" w14:textId="77777777" w:rsidR="00C4311F" w:rsidRPr="00B85350" w:rsidRDefault="00C4311F" w:rsidP="005F6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tbl>
      <w:tblPr>
        <w:tblpPr w:leftFromText="180" w:rightFromText="180" w:vertAnchor="text" w:horzAnchor="page" w:tblpX="3121" w:tblpY="-86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784"/>
      </w:tblGrid>
      <w:tr w:rsidR="009C3C33" w:rsidRPr="00B85350" w14:paraId="09E9F227" w14:textId="77777777" w:rsidTr="009C3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6617" w14:textId="77777777" w:rsidR="009C3C33" w:rsidRPr="00B85350" w:rsidRDefault="009C3C33" w:rsidP="009C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7A2BAB" w14:textId="77777777" w:rsidR="009C3C33" w:rsidRPr="00B85350" w:rsidRDefault="009C3C33" w:rsidP="009C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</w:tr>
      <w:tr w:rsidR="009C3C33" w:rsidRPr="00B85350" w14:paraId="59979F72" w14:textId="77777777" w:rsidTr="009C3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B6A07" w14:textId="77777777" w:rsidR="009C3C33" w:rsidRPr="00B85350" w:rsidRDefault="009C3C33" w:rsidP="009C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F80A9" w14:textId="77777777" w:rsidR="009C3C33" w:rsidRPr="00B85350" w:rsidRDefault="009C3C33" w:rsidP="009C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535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Samsung Mobile</w:t>
            </w:r>
          </w:p>
        </w:tc>
      </w:tr>
    </w:tbl>
    <w:p w14:paraId="621B5241" w14:textId="77777777" w:rsidR="00C4311F" w:rsidRDefault="00C4311F" w:rsidP="00C431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D192F8" w14:textId="087570CA" w:rsidR="00CC6AA5" w:rsidRDefault="00CC6AA5" w:rsidP="0000674D">
      <w:r>
        <w:t xml:space="preserve">Note: In case of unidirectional </w:t>
      </w:r>
      <w:proofErr w:type="spellStart"/>
      <w:r>
        <w:t>OneToOne</w:t>
      </w:r>
      <w:proofErr w:type="spellEnd"/>
      <w:r>
        <w:t>, it does not matter whether you use @JoinColumn or not</w:t>
      </w:r>
      <w:r w:rsidR="00415F30">
        <w:t>.</w:t>
      </w:r>
    </w:p>
    <w:p w14:paraId="5631C5D3" w14:textId="538840A2" w:rsidR="00B8103C" w:rsidRPr="00075999" w:rsidRDefault="00B8103C" w:rsidP="0000674D">
      <w:pPr>
        <w:rPr>
          <w:b/>
          <w:bCs/>
        </w:rPr>
      </w:pPr>
      <w:proofErr w:type="spellStart"/>
      <w:r w:rsidRPr="00075999">
        <w:rPr>
          <w:b/>
          <w:bCs/>
          <w:sz w:val="28"/>
          <w:szCs w:val="28"/>
        </w:rPr>
        <w:t>OneToOne</w:t>
      </w:r>
      <w:proofErr w:type="spellEnd"/>
      <w:r w:rsidRPr="00075999">
        <w:rPr>
          <w:b/>
          <w:bCs/>
          <w:sz w:val="28"/>
          <w:szCs w:val="28"/>
        </w:rPr>
        <w:t xml:space="preserve"> – Bidirectional</w:t>
      </w:r>
    </w:p>
    <w:p w14:paraId="113018A0" w14:textId="6A31553D" w:rsidR="00B8103C" w:rsidRDefault="00491B87" w:rsidP="000067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E2969C" wp14:editId="2FD6956B">
                <wp:simplePos x="0" y="0"/>
                <wp:positionH relativeFrom="column">
                  <wp:posOffset>3155950</wp:posOffset>
                </wp:positionH>
                <wp:positionV relativeFrom="paragraph">
                  <wp:posOffset>273685</wp:posOffset>
                </wp:positionV>
                <wp:extent cx="3028950" cy="762000"/>
                <wp:effectExtent l="0" t="0" r="19050" b="19050"/>
                <wp:wrapSquare wrapText="bothSides"/>
                <wp:docPr id="817285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7DB6" w14:textId="77777777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{</w:t>
                            </w:r>
                          </w:p>
                          <w:p w14:paraId="786AA1E7" w14:textId="15D3308C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  <w:shd w:val="clear" w:color="auto" w:fill="D4D4D4"/>
                              </w:rPr>
                              <w:t>OneToOne</w:t>
                            </w:r>
                          </w:p>
                          <w:p w14:paraId="2DD2259D" w14:textId="53F5CC46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F9B3E6" w14:textId="77777777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3B173C2" w14:textId="29DB5408" w:rsidR="00491B87" w:rsidRDefault="00491B87" w:rsidP="00491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969C" id="_x0000_s1030" type="#_x0000_t202" style="position:absolute;margin-left:248.5pt;margin-top:21.55pt;width:238.5pt;height:6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">
                <v:textbox>
                  <w:txbxContent>
                    <w:p w14:paraId="5E337DB6" w14:textId="77777777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{</w:t>
                      </w:r>
                    </w:p>
                    <w:p w14:paraId="786AA1E7" w14:textId="15D3308C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  <w:shd w:val="clear" w:color="auto" w:fill="D4D4D4"/>
                        </w:rPr>
                        <w:t>OneToOne</w:t>
                      </w:r>
                    </w:p>
                    <w:p w14:paraId="2DD2259D" w14:textId="53F5CC46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F9B3E6" w14:textId="77777777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3B173C2" w14:textId="29DB5408" w:rsidR="00491B87" w:rsidRDefault="00491B87" w:rsidP="00491B8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3A49B5" wp14:editId="066C504A">
                <wp:simplePos x="0" y="0"/>
                <wp:positionH relativeFrom="column">
                  <wp:posOffset>-6350</wp:posOffset>
                </wp:positionH>
                <wp:positionV relativeFrom="paragraph">
                  <wp:posOffset>271145</wp:posOffset>
                </wp:positionV>
                <wp:extent cx="3028950" cy="762000"/>
                <wp:effectExtent l="0" t="0" r="19050" b="19050"/>
                <wp:wrapSquare wrapText="bothSides"/>
                <wp:docPr id="2061360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640B" w14:textId="77777777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718B38B" w14:textId="0BDD6027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OneToOne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ACA227" w14:textId="7ECEB68A" w:rsidR="00491B87" w:rsidRDefault="00491B87" w:rsidP="00491B8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5601E49" w14:textId="4ED59705" w:rsidR="00491B87" w:rsidRDefault="00491B87" w:rsidP="00491B87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49B5" id="_x0000_s1031" type="#_x0000_t202" style="position:absolute;margin-left:-.5pt;margin-top:21.35pt;width:238.5pt;height:6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">
                <v:textbox>
                  <w:txbxContent>
                    <w:p w14:paraId="2466640B" w14:textId="77777777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718B38B" w14:textId="0BDD6027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OneToOne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CascadeType.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9ACA227" w14:textId="7ECEB68A" w:rsidR="00491B87" w:rsidRDefault="00491B87" w:rsidP="00491B87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5601E49" w14:textId="4ED59705" w:rsidR="00491B87" w:rsidRDefault="00491B87" w:rsidP="00491B87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03C">
        <w:t xml:space="preserve">UseCase-1: </w:t>
      </w:r>
      <w:r w:rsidR="009A0AEE">
        <w:t xml:space="preserve">No @JoinColumn and no </w:t>
      </w:r>
      <w:proofErr w:type="spellStart"/>
      <w:r w:rsidR="009A0AEE">
        <w:t>mappedBy</w:t>
      </w:r>
      <w:proofErr w:type="spellEnd"/>
    </w:p>
    <w:p w14:paraId="41E0347C" w14:textId="68824F83" w:rsidR="00491B87" w:rsidRDefault="00491B87" w:rsidP="0000674D"/>
    <w:p w14:paraId="2BF8B906" w14:textId="77777777" w:rsidR="00491B87" w:rsidRDefault="00491B87" w:rsidP="0000674D"/>
    <w:p w14:paraId="0C708404" w14:textId="77777777" w:rsidR="00491B87" w:rsidRDefault="00491B87" w:rsidP="00B8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CFA79FB" w14:textId="77777777" w:rsidR="00491B87" w:rsidRDefault="00491B87" w:rsidP="00B8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E5864DA" w14:textId="4852BB14" w:rsidR="00491B87" w:rsidRDefault="00491B87" w:rsidP="00B8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Database Tables</w:t>
      </w:r>
    </w:p>
    <w:p w14:paraId="30410633" w14:textId="0E50AEE9" w:rsidR="00B8103C" w:rsidRDefault="00B8103C" w:rsidP="0000674D">
      <w:proofErr w:type="spellStart"/>
      <w:r>
        <w:t>ShoppingCart</w:t>
      </w:r>
      <w:proofErr w:type="spellEnd"/>
      <w:r>
        <w:t xml:space="preserve"> table</w:t>
      </w:r>
      <w:r w:rsidR="00491B87">
        <w:tab/>
      </w:r>
      <w:r w:rsidR="00491B87">
        <w:tab/>
      </w:r>
      <w:r w:rsidR="000544CC">
        <w:tab/>
      </w:r>
      <w:r w:rsidR="00491B87">
        <w:t>Item Table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64"/>
        <w:gridCol w:w="897"/>
      </w:tblGrid>
      <w:tr w:rsidR="0096543C" w:rsidRPr="00B8103C" w14:paraId="6D19F253" w14:textId="77777777" w:rsidTr="00B81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338906" w14:textId="2F535395" w:rsidR="0096543C" w:rsidRPr="00B8103C" w:rsidRDefault="009654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7A62" w14:textId="2E6852E3" w:rsidR="0096543C" w:rsidRPr="00B8103C" w:rsidRDefault="009654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B4DA" w14:textId="5255B0D2" w:rsidR="0096543C" w:rsidRPr="00B8103C" w:rsidRDefault="009654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Item_id</w:t>
            </w:r>
            <w:proofErr w:type="spellEnd"/>
          </w:p>
        </w:tc>
      </w:tr>
      <w:tr w:rsidR="00B8103C" w:rsidRPr="00B8103C" w14:paraId="693E6F6E" w14:textId="77777777" w:rsidTr="00B810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8D25A" w14:textId="77777777" w:rsidR="00B8103C" w:rsidRPr="00B8103C" w:rsidRDefault="00B810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AAE40" w14:textId="77777777" w:rsidR="00B8103C" w:rsidRPr="00B8103C" w:rsidRDefault="00B810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B81C7" w14:textId="77777777" w:rsidR="00B8103C" w:rsidRPr="00B8103C" w:rsidRDefault="00B8103C" w:rsidP="00B8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</w:tbl>
    <w:tbl>
      <w:tblPr>
        <w:tblpPr w:leftFromText="180" w:rightFromText="180" w:vertAnchor="text" w:horzAnchor="page" w:tblpX="3381" w:tblpY="-87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784"/>
        <w:gridCol w:w="1857"/>
      </w:tblGrid>
      <w:tr w:rsidR="00491B87" w:rsidRPr="00B8103C" w14:paraId="19A39DE2" w14:textId="77777777" w:rsidTr="00491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6FD0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974B4B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02FB8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Shopping_cart_id</w:t>
            </w:r>
            <w:proofErr w:type="spellEnd"/>
          </w:p>
        </w:tc>
      </w:tr>
      <w:tr w:rsidR="00491B87" w:rsidRPr="00B8103C" w14:paraId="025A9FC2" w14:textId="77777777" w:rsidTr="00491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C9A47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771F4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B8103C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Samsung Mobile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B8784" w14:textId="77777777" w:rsidR="00491B87" w:rsidRPr="00B8103C" w:rsidRDefault="00491B87" w:rsidP="00491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14:paraId="2AB7D0EC" w14:textId="77777777" w:rsidR="000544CC" w:rsidRDefault="000544CC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767557D" w14:textId="4852C762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saveOne2</w:t>
      </w:r>
      <w:proofErr w:type="gramStart"/>
      <w:r>
        <w:rPr>
          <w:rFonts w:ascii="Consolas" w:hAnsi="Consolas"/>
          <w:color w:val="000000"/>
          <w:sz w:val="20"/>
          <w:szCs w:val="20"/>
        </w:rPr>
        <w:t>OneUnidirectional(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475907" w14:textId="1DFAAB9D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nsolas" w:hAnsi="Consolas"/>
          <w:color w:val="6A3E3E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/>
          <w:color w:val="2A00FF"/>
          <w:sz w:val="20"/>
          <w:szCs w:val="20"/>
        </w:rPr>
        <w:t>"Samsung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2F395C" w14:textId="34965504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"Amazon"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B853C5" w14:textId="06485006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.setItem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725BC5" w14:textId="1F32BA4B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cart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377F0A" w14:textId="13DCF048" w:rsidR="00795341" w:rsidRDefault="00795341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6355BD" w14:textId="77777777" w:rsidR="000544CC" w:rsidRDefault="000544CC" w:rsidP="007953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F72CC" w14:textId="271BFF12" w:rsidR="00311F1F" w:rsidRDefault="00311F1F" w:rsidP="00311F1F">
      <w:r w:rsidRPr="00533F14">
        <w:rPr>
          <w:b/>
          <w:bCs/>
          <w:sz w:val="24"/>
          <w:szCs w:val="24"/>
          <w:u w:val="single"/>
        </w:rPr>
        <w:lastRenderedPageBreak/>
        <w:t>Use Case-2</w:t>
      </w:r>
      <w:r>
        <w:t xml:space="preserve">: </w:t>
      </w:r>
      <w:r w:rsidRPr="001F7A90">
        <w:rPr>
          <w:b/>
          <w:bCs/>
        </w:rPr>
        <w:t xml:space="preserve">To fix </w:t>
      </w:r>
      <w:proofErr w:type="spellStart"/>
      <w:r w:rsidRPr="001F7A90">
        <w:rPr>
          <w:b/>
          <w:bCs/>
        </w:rPr>
        <w:t>shopping_cart_id</w:t>
      </w:r>
      <w:proofErr w:type="spellEnd"/>
      <w:r w:rsidRPr="001F7A90">
        <w:rPr>
          <w:b/>
          <w:bCs/>
        </w:rPr>
        <w:t xml:space="preserve"> is null</w:t>
      </w:r>
    </w:p>
    <w:p w14:paraId="5AF15D96" w14:textId="520AE66D" w:rsidR="00311F1F" w:rsidRDefault="00311F1F" w:rsidP="0000674D">
      <w:r>
        <w:t>To fix the code is given below.</w:t>
      </w:r>
    </w:p>
    <w:p w14:paraId="6D9F93C3" w14:textId="77777777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saveOne2</w:t>
      </w:r>
      <w:proofErr w:type="gramStart"/>
      <w:r>
        <w:rPr>
          <w:rFonts w:ascii="Consolas" w:hAnsi="Consolas"/>
          <w:color w:val="000000"/>
          <w:sz w:val="20"/>
          <w:szCs w:val="20"/>
        </w:rPr>
        <w:t>OneUnidirectional(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DF49315" w14:textId="65F3797D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nsolas" w:hAnsi="Consolas"/>
          <w:color w:val="6A3E3E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/>
          <w:color w:val="2A00FF"/>
          <w:sz w:val="20"/>
          <w:szCs w:val="20"/>
        </w:rPr>
        <w:t>"Samsung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B4E31" w14:textId="48888E72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"Amazon"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EB3852C" w14:textId="39CD83AE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.setItem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089485" w14:textId="1C418301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.setShoppingCart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 w:rsidRPr="007826BD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This is important</w:t>
      </w:r>
      <w:r w:rsidR="00793C01">
        <w:rPr>
          <w:rFonts w:ascii="Consolas" w:hAnsi="Consolas"/>
          <w:color w:val="000000"/>
          <w:sz w:val="20"/>
          <w:szCs w:val="20"/>
        </w:rPr>
        <w:t xml:space="preserve"> (both side we need to set the object)</w:t>
      </w:r>
    </w:p>
    <w:p w14:paraId="1C367A40" w14:textId="184B7A35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shoppingCartRepo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cart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0FCAB1C" w14:textId="704D70F6" w:rsidR="007826BD" w:rsidRDefault="007826BD" w:rsidP="007826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4D5501" w14:textId="77777777" w:rsidR="00311F1F" w:rsidRDefault="00311F1F" w:rsidP="0000674D"/>
    <w:p w14:paraId="15A9EBDC" w14:textId="50842F87" w:rsidR="000273F4" w:rsidRDefault="000273F4" w:rsidP="0000674D">
      <w:r>
        <w:t>Tables created</w:t>
      </w:r>
    </w:p>
    <w:p w14:paraId="304AC7EB" w14:textId="09768CB5" w:rsidR="00CC415A" w:rsidRDefault="00CC415A" w:rsidP="0000674D">
      <w:r>
        <w:t>Item Table</w:t>
      </w:r>
      <w:r>
        <w:tab/>
      </w:r>
      <w:r>
        <w:tab/>
      </w:r>
      <w:r>
        <w:tab/>
      </w:r>
      <w:r>
        <w:tab/>
      </w:r>
      <w:r>
        <w:tab/>
      </w:r>
      <w:r>
        <w:tab/>
        <w:t>Shopping Cart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710"/>
        <w:gridCol w:w="1800"/>
      </w:tblGrid>
      <w:tr w:rsidR="00CC415A" w14:paraId="72BD0D01" w14:textId="77777777" w:rsidTr="00CC415A">
        <w:tc>
          <w:tcPr>
            <w:tcW w:w="445" w:type="dxa"/>
          </w:tcPr>
          <w:p w14:paraId="2DB0ABE6" w14:textId="1C6C7926" w:rsidR="00CC415A" w:rsidRDefault="00CC415A" w:rsidP="0000674D">
            <w:r>
              <w:t>ID</w:t>
            </w:r>
          </w:p>
        </w:tc>
        <w:tc>
          <w:tcPr>
            <w:tcW w:w="1710" w:type="dxa"/>
          </w:tcPr>
          <w:p w14:paraId="6DBF617B" w14:textId="16722021" w:rsidR="00CC415A" w:rsidRDefault="00CC415A" w:rsidP="0000674D">
            <w:r>
              <w:t>Name</w:t>
            </w:r>
          </w:p>
        </w:tc>
        <w:tc>
          <w:tcPr>
            <w:tcW w:w="1800" w:type="dxa"/>
          </w:tcPr>
          <w:p w14:paraId="620B9E19" w14:textId="669295E1" w:rsidR="00CC415A" w:rsidRDefault="00CC415A" w:rsidP="0000674D">
            <w:proofErr w:type="spellStart"/>
            <w:r>
              <w:t>Shopping_cart_id</w:t>
            </w:r>
            <w:proofErr w:type="spellEnd"/>
          </w:p>
        </w:tc>
      </w:tr>
      <w:tr w:rsidR="00CC415A" w14:paraId="055C5E87" w14:textId="77777777" w:rsidTr="00CC415A">
        <w:tc>
          <w:tcPr>
            <w:tcW w:w="445" w:type="dxa"/>
          </w:tcPr>
          <w:p w14:paraId="59A8DD17" w14:textId="12091BCB" w:rsidR="00CC415A" w:rsidRDefault="00CC415A" w:rsidP="0000674D">
            <w:r>
              <w:t xml:space="preserve"> 1</w:t>
            </w:r>
          </w:p>
        </w:tc>
        <w:tc>
          <w:tcPr>
            <w:tcW w:w="1710" w:type="dxa"/>
          </w:tcPr>
          <w:p w14:paraId="3E36B3C4" w14:textId="19F77D5E" w:rsidR="00CC415A" w:rsidRDefault="00CC415A" w:rsidP="0000674D">
            <w:r>
              <w:t>Samsung Mobile</w:t>
            </w:r>
          </w:p>
        </w:tc>
        <w:tc>
          <w:tcPr>
            <w:tcW w:w="1800" w:type="dxa"/>
          </w:tcPr>
          <w:p w14:paraId="539B3C12" w14:textId="78B6A5F2" w:rsidR="00CC415A" w:rsidRDefault="00CC415A" w:rsidP="0000674D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741" w:tblpY="-524"/>
        <w:tblW w:w="0" w:type="auto"/>
        <w:tblLook w:val="04A0" w:firstRow="1" w:lastRow="0" w:firstColumn="1" w:lastColumn="0" w:noHBand="0" w:noVBand="1"/>
      </w:tblPr>
      <w:tblGrid>
        <w:gridCol w:w="445"/>
        <w:gridCol w:w="1710"/>
        <w:gridCol w:w="906"/>
      </w:tblGrid>
      <w:tr w:rsidR="00CC415A" w14:paraId="40E54E57" w14:textId="77777777" w:rsidTr="00CC415A">
        <w:tc>
          <w:tcPr>
            <w:tcW w:w="445" w:type="dxa"/>
          </w:tcPr>
          <w:p w14:paraId="47E16786" w14:textId="77777777" w:rsidR="00CC415A" w:rsidRDefault="00CC415A" w:rsidP="00CC415A">
            <w:r>
              <w:t>ID</w:t>
            </w:r>
          </w:p>
        </w:tc>
        <w:tc>
          <w:tcPr>
            <w:tcW w:w="1710" w:type="dxa"/>
          </w:tcPr>
          <w:p w14:paraId="2D4D485D" w14:textId="77777777" w:rsidR="00CC415A" w:rsidRDefault="00CC415A" w:rsidP="00CC415A">
            <w:r>
              <w:t>Name</w:t>
            </w:r>
          </w:p>
        </w:tc>
        <w:tc>
          <w:tcPr>
            <w:tcW w:w="900" w:type="dxa"/>
          </w:tcPr>
          <w:p w14:paraId="08DDD29C" w14:textId="3F60434D" w:rsidR="00CC415A" w:rsidRDefault="00CC415A" w:rsidP="00CC415A">
            <w:proofErr w:type="spellStart"/>
            <w:r>
              <w:t>Item_id</w:t>
            </w:r>
            <w:proofErr w:type="spellEnd"/>
          </w:p>
        </w:tc>
      </w:tr>
      <w:tr w:rsidR="00CC415A" w14:paraId="55A5F2DD" w14:textId="77777777" w:rsidTr="00CC415A">
        <w:tc>
          <w:tcPr>
            <w:tcW w:w="445" w:type="dxa"/>
          </w:tcPr>
          <w:p w14:paraId="37FB24C4" w14:textId="77777777" w:rsidR="00CC415A" w:rsidRDefault="00CC415A" w:rsidP="00CC415A">
            <w:r>
              <w:t xml:space="preserve"> 1</w:t>
            </w:r>
          </w:p>
        </w:tc>
        <w:tc>
          <w:tcPr>
            <w:tcW w:w="1710" w:type="dxa"/>
          </w:tcPr>
          <w:p w14:paraId="38BE3FC8" w14:textId="20891AE7" w:rsidR="00CC415A" w:rsidRDefault="00CC415A" w:rsidP="00CC415A">
            <w:r>
              <w:t>Amazon</w:t>
            </w:r>
          </w:p>
        </w:tc>
        <w:tc>
          <w:tcPr>
            <w:tcW w:w="900" w:type="dxa"/>
          </w:tcPr>
          <w:p w14:paraId="75A1A78E" w14:textId="77777777" w:rsidR="00CC415A" w:rsidRDefault="00CC415A" w:rsidP="00CC415A">
            <w:r>
              <w:t>1</w:t>
            </w:r>
          </w:p>
        </w:tc>
      </w:tr>
    </w:tbl>
    <w:p w14:paraId="0EDB4CA9" w14:textId="77777777" w:rsidR="00311F1F" w:rsidRDefault="00311F1F" w:rsidP="0000674D"/>
    <w:p w14:paraId="3759A6AE" w14:textId="5D8D4C15" w:rsidR="00B03248" w:rsidRDefault="00521201" w:rsidP="0000674D">
      <w:r w:rsidRPr="00533F14">
        <w:rPr>
          <w:b/>
          <w:bCs/>
          <w:sz w:val="24"/>
          <w:szCs w:val="24"/>
          <w:u w:val="single"/>
        </w:rPr>
        <w:t>Use Case-3</w:t>
      </w:r>
      <w:r>
        <w:t xml:space="preserve">: </w:t>
      </w:r>
      <w:r w:rsidRPr="00533F14">
        <w:rPr>
          <w:b/>
          <w:bCs/>
        </w:rPr>
        <w:t>Use of @JoinColumn</w:t>
      </w:r>
    </w:p>
    <w:p w14:paraId="33342DA7" w14:textId="646A6200" w:rsidR="00AB6758" w:rsidRDefault="00AB6758" w:rsidP="0000674D">
      <w:r>
        <w:t>No impact, the above tables will be created.</w:t>
      </w:r>
    </w:p>
    <w:p w14:paraId="04E3CD9E" w14:textId="5F734B48" w:rsidR="00211D23" w:rsidRDefault="00670872" w:rsidP="0000674D">
      <w:r w:rsidRPr="00840770">
        <w:rPr>
          <w:b/>
          <w:bCs/>
          <w:sz w:val="24"/>
          <w:szCs w:val="24"/>
          <w:u w:val="single"/>
        </w:rPr>
        <w:t>Use Case-4</w:t>
      </w:r>
      <w:r>
        <w:t xml:space="preserve">: </w:t>
      </w:r>
      <w:r w:rsidRPr="00840770">
        <w:rPr>
          <w:b/>
          <w:bCs/>
        </w:rPr>
        <w:t xml:space="preserve">Use of </w:t>
      </w:r>
      <w:proofErr w:type="spellStart"/>
      <w:r w:rsidRPr="00840770">
        <w:rPr>
          <w:b/>
          <w:bCs/>
        </w:rPr>
        <w:t>mappedBy</w:t>
      </w:r>
      <w:proofErr w:type="spellEnd"/>
      <w:r w:rsidRPr="00840770">
        <w:rPr>
          <w:b/>
          <w:bCs/>
        </w:rPr>
        <w:t xml:space="preserve"> in </w:t>
      </w:r>
      <w:proofErr w:type="spellStart"/>
      <w:r w:rsidRPr="00840770">
        <w:rPr>
          <w:b/>
          <w:bCs/>
        </w:rPr>
        <w:t>ShoppingCart</w:t>
      </w:r>
      <w:proofErr w:type="spellEnd"/>
      <w:r w:rsidRPr="00840770">
        <w:rPr>
          <w:b/>
          <w:bCs/>
        </w:rPr>
        <w:t xml:space="preserve"> class</w:t>
      </w:r>
    </w:p>
    <w:p w14:paraId="4F75F992" w14:textId="60BE2228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F430EC" w14:textId="77777777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shoppingCart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2BBE34" w14:textId="545DDA45" w:rsidR="00CE4D66" w:rsidRDefault="00CE4D66" w:rsidP="00840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Item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2CA5DC" w14:textId="77777777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D47750" w14:textId="77777777" w:rsidR="00670872" w:rsidRDefault="00670872" w:rsidP="0000674D"/>
    <w:p w14:paraId="34B08032" w14:textId="183DC850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Item {</w:t>
      </w:r>
    </w:p>
    <w:p w14:paraId="7232BAEE" w14:textId="77777777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@OneToOne</w:t>
      </w:r>
    </w:p>
    <w:p w14:paraId="37F56859" w14:textId="1D4A1A6C" w:rsidR="00CE4D66" w:rsidRDefault="00CE4D66" w:rsidP="008407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B0E6F0" w14:textId="77777777" w:rsidR="00CE4D66" w:rsidRDefault="00CE4D66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63BABF" w14:textId="61DC2C63" w:rsidR="00A6565C" w:rsidRDefault="00A6565C" w:rsidP="00CE4D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Shopping Cart Table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Item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43"/>
      </w:tblGrid>
      <w:tr w:rsidR="00A6565C" w14:paraId="54D119CF" w14:textId="77777777" w:rsidTr="00A6565C">
        <w:tc>
          <w:tcPr>
            <w:tcW w:w="535" w:type="dxa"/>
          </w:tcPr>
          <w:p w14:paraId="59D76E7E" w14:textId="326CA2B9" w:rsidR="00A6565C" w:rsidRDefault="00A6565C" w:rsidP="0000674D">
            <w:r>
              <w:t>Id</w:t>
            </w:r>
          </w:p>
        </w:tc>
        <w:tc>
          <w:tcPr>
            <w:tcW w:w="943" w:type="dxa"/>
          </w:tcPr>
          <w:p w14:paraId="38B6B882" w14:textId="3252C648" w:rsidR="00A6565C" w:rsidRDefault="00A6565C" w:rsidP="0000674D">
            <w:r>
              <w:t>Name</w:t>
            </w:r>
          </w:p>
        </w:tc>
      </w:tr>
      <w:tr w:rsidR="00A6565C" w14:paraId="0E7207F1" w14:textId="77777777" w:rsidTr="00A6565C">
        <w:tc>
          <w:tcPr>
            <w:tcW w:w="535" w:type="dxa"/>
          </w:tcPr>
          <w:p w14:paraId="6D9DA454" w14:textId="47A7628C" w:rsidR="00A6565C" w:rsidRDefault="00A6565C" w:rsidP="0000674D">
            <w:r>
              <w:t>1</w:t>
            </w:r>
          </w:p>
        </w:tc>
        <w:tc>
          <w:tcPr>
            <w:tcW w:w="943" w:type="dxa"/>
          </w:tcPr>
          <w:p w14:paraId="53B629E5" w14:textId="4BE76C42" w:rsidR="00A6565C" w:rsidRDefault="00A6565C" w:rsidP="0000674D">
            <w:r>
              <w:t>Amazon</w:t>
            </w:r>
          </w:p>
        </w:tc>
      </w:tr>
    </w:tbl>
    <w:tbl>
      <w:tblPr>
        <w:tblStyle w:val="TableGrid"/>
        <w:tblpPr w:leftFromText="180" w:rightFromText="180" w:vertAnchor="text" w:horzAnchor="page" w:tblpX="3121" w:tblpY="-547"/>
        <w:tblW w:w="0" w:type="auto"/>
        <w:tblLook w:val="04A0" w:firstRow="1" w:lastRow="0" w:firstColumn="1" w:lastColumn="0" w:noHBand="0" w:noVBand="1"/>
      </w:tblPr>
      <w:tblGrid>
        <w:gridCol w:w="535"/>
        <w:gridCol w:w="1800"/>
        <w:gridCol w:w="1800"/>
      </w:tblGrid>
      <w:tr w:rsidR="00A6565C" w14:paraId="0F2D7DBF" w14:textId="77777777" w:rsidTr="00A6565C">
        <w:tc>
          <w:tcPr>
            <w:tcW w:w="535" w:type="dxa"/>
          </w:tcPr>
          <w:p w14:paraId="5A07978B" w14:textId="77777777" w:rsidR="00A6565C" w:rsidRDefault="00A6565C" w:rsidP="00A6565C">
            <w:pPr>
              <w:pStyle w:val="NoSpacing"/>
            </w:pPr>
            <w:r>
              <w:t>Id</w:t>
            </w:r>
          </w:p>
        </w:tc>
        <w:tc>
          <w:tcPr>
            <w:tcW w:w="1800" w:type="dxa"/>
          </w:tcPr>
          <w:p w14:paraId="704D9B04" w14:textId="77777777" w:rsidR="00A6565C" w:rsidRDefault="00A6565C" w:rsidP="00A6565C">
            <w:pPr>
              <w:pStyle w:val="NoSpacing"/>
            </w:pPr>
            <w:r>
              <w:t>Name</w:t>
            </w:r>
          </w:p>
        </w:tc>
        <w:tc>
          <w:tcPr>
            <w:tcW w:w="1800" w:type="dxa"/>
          </w:tcPr>
          <w:p w14:paraId="6C40DB64" w14:textId="77777777" w:rsidR="00A6565C" w:rsidRDefault="00A6565C" w:rsidP="00A6565C">
            <w:pPr>
              <w:pStyle w:val="NoSpacing"/>
            </w:pPr>
            <w:proofErr w:type="spellStart"/>
            <w:r>
              <w:t>Shopping_cart_id</w:t>
            </w:r>
            <w:proofErr w:type="spellEnd"/>
          </w:p>
        </w:tc>
      </w:tr>
      <w:tr w:rsidR="00A6565C" w14:paraId="0C58750A" w14:textId="77777777" w:rsidTr="00A6565C">
        <w:tc>
          <w:tcPr>
            <w:tcW w:w="535" w:type="dxa"/>
          </w:tcPr>
          <w:p w14:paraId="5F3DC9F3" w14:textId="77777777" w:rsidR="00A6565C" w:rsidRDefault="00A6565C" w:rsidP="00A6565C">
            <w:pPr>
              <w:pStyle w:val="NoSpacing"/>
            </w:pPr>
            <w:r>
              <w:t>1</w:t>
            </w:r>
          </w:p>
        </w:tc>
        <w:tc>
          <w:tcPr>
            <w:tcW w:w="1800" w:type="dxa"/>
          </w:tcPr>
          <w:p w14:paraId="607946A4" w14:textId="77777777" w:rsidR="00A6565C" w:rsidRDefault="00A6565C" w:rsidP="00A6565C">
            <w:pPr>
              <w:pStyle w:val="NoSpacing"/>
            </w:pPr>
            <w:r>
              <w:t>Samsung Mobile</w:t>
            </w:r>
          </w:p>
        </w:tc>
        <w:tc>
          <w:tcPr>
            <w:tcW w:w="1800" w:type="dxa"/>
          </w:tcPr>
          <w:p w14:paraId="2797F9D7" w14:textId="77777777" w:rsidR="00A6565C" w:rsidRDefault="00A6565C" w:rsidP="00A6565C">
            <w:pPr>
              <w:pStyle w:val="NoSpacing"/>
            </w:pPr>
            <w:r>
              <w:t>1</w:t>
            </w:r>
          </w:p>
        </w:tc>
      </w:tr>
    </w:tbl>
    <w:p w14:paraId="3EC70988" w14:textId="77777777" w:rsidR="00E956EB" w:rsidRDefault="00E956EB" w:rsidP="009E0568">
      <w:pPr>
        <w:pStyle w:val="NoSpacing"/>
      </w:pPr>
    </w:p>
    <w:p w14:paraId="59CCCBED" w14:textId="79BD1999" w:rsidR="00E956EB" w:rsidRDefault="00F94494" w:rsidP="009E0568">
      <w:pPr>
        <w:pStyle w:val="NoSpacing"/>
      </w:pPr>
      <w:r w:rsidRPr="00A6565C">
        <w:rPr>
          <w:b/>
          <w:bCs/>
          <w:sz w:val="24"/>
          <w:szCs w:val="24"/>
          <w:u w:val="single"/>
        </w:rPr>
        <w:t>Use Case-5</w:t>
      </w:r>
      <w:r>
        <w:t xml:space="preserve">: </w:t>
      </w:r>
      <w:r w:rsidRPr="00A6565C">
        <w:rPr>
          <w:b/>
          <w:bCs/>
        </w:rPr>
        <w:t xml:space="preserve">Use of </w:t>
      </w:r>
      <w:proofErr w:type="spellStart"/>
      <w:r w:rsidRPr="00A6565C">
        <w:rPr>
          <w:b/>
          <w:bCs/>
        </w:rPr>
        <w:t>mappedBy</w:t>
      </w:r>
      <w:proofErr w:type="spellEnd"/>
      <w:r w:rsidRPr="00A6565C">
        <w:rPr>
          <w:b/>
          <w:bCs/>
        </w:rPr>
        <w:t xml:space="preserve"> in Item class</w:t>
      </w:r>
    </w:p>
    <w:p w14:paraId="253100BC" w14:textId="77777777" w:rsidR="00F94494" w:rsidRDefault="00F94494" w:rsidP="009E0568">
      <w:pPr>
        <w:pStyle w:val="NoSpacing"/>
      </w:pPr>
    </w:p>
    <w:p w14:paraId="350F5775" w14:textId="635D54CF" w:rsidR="00E425B4" w:rsidRDefault="00E425B4" w:rsidP="00E425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9AFBB2" w14:textId="77777777" w:rsidR="00E425B4" w:rsidRDefault="00E425B4" w:rsidP="00E425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AFEFC2A" w14:textId="04B2152D" w:rsidR="00E425B4" w:rsidRDefault="00E425B4" w:rsidP="00A65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Item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1CB4EB" w14:textId="77777777" w:rsidR="00E425B4" w:rsidRDefault="00E425B4" w:rsidP="00E425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672F50" w14:textId="77777777" w:rsidR="00E425B4" w:rsidRDefault="00E425B4" w:rsidP="009E0568">
      <w:pPr>
        <w:pStyle w:val="NoSpacing"/>
      </w:pPr>
    </w:p>
    <w:p w14:paraId="03DCA631" w14:textId="7650A323" w:rsidR="000671D2" w:rsidRDefault="000671D2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Item {</w:t>
      </w:r>
    </w:p>
    <w:p w14:paraId="42E04678" w14:textId="77777777" w:rsidR="000671D2" w:rsidRDefault="000671D2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mappedBy = </w:t>
      </w:r>
      <w:r>
        <w:rPr>
          <w:rFonts w:ascii="Consolas" w:hAnsi="Consolas"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C3A1B8" w14:textId="5C398C1D" w:rsidR="000671D2" w:rsidRDefault="000671D2" w:rsidP="00A656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shoppingCart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91FFD3D" w14:textId="77777777" w:rsidR="000671D2" w:rsidRDefault="000671D2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43B8C1" w14:textId="77777777" w:rsidR="00C62290" w:rsidRDefault="00C62290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5B30D8" w14:textId="044A0872" w:rsidR="00A6565C" w:rsidRDefault="00A6565C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Shopping Cart Table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Item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00"/>
        <w:gridCol w:w="990"/>
      </w:tblGrid>
      <w:tr w:rsidR="00A6565C" w14:paraId="1B8785DC" w14:textId="6BC0F0A9" w:rsidTr="00A6565C">
        <w:tc>
          <w:tcPr>
            <w:tcW w:w="625" w:type="dxa"/>
          </w:tcPr>
          <w:p w14:paraId="26AA9D67" w14:textId="198FC936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00" w:type="dxa"/>
          </w:tcPr>
          <w:p w14:paraId="7A654EA8" w14:textId="18394DB6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90" w:type="dxa"/>
          </w:tcPr>
          <w:p w14:paraId="63DD6C5E" w14:textId="7AE49763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Item_id</w:t>
            </w:r>
            <w:proofErr w:type="spellEnd"/>
          </w:p>
        </w:tc>
      </w:tr>
      <w:tr w:rsidR="00A6565C" w14:paraId="08C976A7" w14:textId="40933E6C" w:rsidTr="00A6565C">
        <w:tc>
          <w:tcPr>
            <w:tcW w:w="625" w:type="dxa"/>
          </w:tcPr>
          <w:p w14:paraId="39270218" w14:textId="1CA7A450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8881CE6" w14:textId="0BFDA4CB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990" w:type="dxa"/>
          </w:tcPr>
          <w:p w14:paraId="6BCE7AC4" w14:textId="2E90ADCC" w:rsidR="00A6565C" w:rsidRDefault="00A6565C" w:rsidP="000671D2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11" w:tblpY="-456"/>
        <w:tblW w:w="0" w:type="auto"/>
        <w:tblLook w:val="04A0" w:firstRow="1" w:lastRow="0" w:firstColumn="1" w:lastColumn="0" w:noHBand="0" w:noVBand="1"/>
      </w:tblPr>
      <w:tblGrid>
        <w:gridCol w:w="535"/>
        <w:gridCol w:w="1800"/>
      </w:tblGrid>
      <w:tr w:rsidR="006C2AD8" w14:paraId="09080BEF" w14:textId="77777777" w:rsidTr="006C2AD8">
        <w:tc>
          <w:tcPr>
            <w:tcW w:w="535" w:type="dxa"/>
          </w:tcPr>
          <w:p w14:paraId="1754A05B" w14:textId="77777777" w:rsidR="006C2AD8" w:rsidRDefault="006C2AD8" w:rsidP="006C2AD8">
            <w:r>
              <w:t>Id</w:t>
            </w:r>
          </w:p>
        </w:tc>
        <w:tc>
          <w:tcPr>
            <w:tcW w:w="1800" w:type="dxa"/>
          </w:tcPr>
          <w:p w14:paraId="24987D34" w14:textId="77777777" w:rsidR="006C2AD8" w:rsidRDefault="006C2AD8" w:rsidP="006C2AD8">
            <w:r>
              <w:t>Name</w:t>
            </w:r>
          </w:p>
        </w:tc>
      </w:tr>
      <w:tr w:rsidR="006C2AD8" w14:paraId="14091364" w14:textId="77777777" w:rsidTr="006C2AD8">
        <w:tc>
          <w:tcPr>
            <w:tcW w:w="535" w:type="dxa"/>
          </w:tcPr>
          <w:p w14:paraId="14BE93B6" w14:textId="77777777" w:rsidR="006C2AD8" w:rsidRDefault="006C2AD8" w:rsidP="006C2AD8">
            <w:r>
              <w:t>1</w:t>
            </w:r>
          </w:p>
        </w:tc>
        <w:tc>
          <w:tcPr>
            <w:tcW w:w="1800" w:type="dxa"/>
          </w:tcPr>
          <w:p w14:paraId="6E357652" w14:textId="77777777" w:rsidR="006C2AD8" w:rsidRDefault="006C2AD8" w:rsidP="006C2AD8">
            <w:r>
              <w:t>Samsung Mobile</w:t>
            </w:r>
          </w:p>
        </w:tc>
      </w:tr>
    </w:tbl>
    <w:p w14:paraId="5820413C" w14:textId="77777777" w:rsidR="00A6565C" w:rsidRDefault="00A6565C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CFC6A8" w14:textId="77777777" w:rsidR="00C62290" w:rsidRDefault="00C62290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154D7" w14:textId="77777777" w:rsidR="00C62290" w:rsidRDefault="00C62290" w:rsidP="000671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34611" w14:textId="77777777" w:rsidR="002F162C" w:rsidRPr="0000674D" w:rsidRDefault="002F162C" w:rsidP="00572C14">
      <w:pPr>
        <w:pStyle w:val="NoSpacing"/>
      </w:pPr>
    </w:p>
    <w:sectPr w:rsidR="002F162C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C7743" w14:textId="77777777" w:rsidR="00F002A2" w:rsidRDefault="00F002A2" w:rsidP="00F84140">
      <w:pPr>
        <w:spacing w:after="0" w:line="240" w:lineRule="auto"/>
      </w:pPr>
      <w:r>
        <w:separator/>
      </w:r>
    </w:p>
  </w:endnote>
  <w:endnote w:type="continuationSeparator" w:id="0">
    <w:p w14:paraId="22E9DF77" w14:textId="77777777" w:rsidR="00F002A2" w:rsidRDefault="00F002A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7FD74B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73432B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F49DC" w14:textId="77777777" w:rsidR="00F002A2" w:rsidRDefault="00F002A2" w:rsidP="00F84140">
      <w:pPr>
        <w:spacing w:after="0" w:line="240" w:lineRule="auto"/>
      </w:pPr>
      <w:r>
        <w:separator/>
      </w:r>
    </w:p>
  </w:footnote>
  <w:footnote w:type="continuationSeparator" w:id="0">
    <w:p w14:paraId="3D1EBAAC" w14:textId="77777777" w:rsidR="00F002A2" w:rsidRDefault="00F002A2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2"/>
    <w:rsid w:val="0000674D"/>
    <w:rsid w:val="000273F4"/>
    <w:rsid w:val="000544CC"/>
    <w:rsid w:val="000671D2"/>
    <w:rsid w:val="00075999"/>
    <w:rsid w:val="00075A32"/>
    <w:rsid w:val="001B020F"/>
    <w:rsid w:val="001D6A5B"/>
    <w:rsid w:val="001F7A90"/>
    <w:rsid w:val="00211D23"/>
    <w:rsid w:val="002174FA"/>
    <w:rsid w:val="00240816"/>
    <w:rsid w:val="002F162C"/>
    <w:rsid w:val="00311F1F"/>
    <w:rsid w:val="0039601A"/>
    <w:rsid w:val="00415F30"/>
    <w:rsid w:val="00451860"/>
    <w:rsid w:val="00491B87"/>
    <w:rsid w:val="004C39C0"/>
    <w:rsid w:val="004C6DDF"/>
    <w:rsid w:val="005172D6"/>
    <w:rsid w:val="00521201"/>
    <w:rsid w:val="00533F14"/>
    <w:rsid w:val="00535A29"/>
    <w:rsid w:val="00562396"/>
    <w:rsid w:val="00572C14"/>
    <w:rsid w:val="0065062C"/>
    <w:rsid w:val="00670872"/>
    <w:rsid w:val="006960E8"/>
    <w:rsid w:val="006C2AD8"/>
    <w:rsid w:val="006E62EB"/>
    <w:rsid w:val="007750AB"/>
    <w:rsid w:val="007826BD"/>
    <w:rsid w:val="00793C01"/>
    <w:rsid w:val="00795341"/>
    <w:rsid w:val="00795619"/>
    <w:rsid w:val="00822801"/>
    <w:rsid w:val="00840770"/>
    <w:rsid w:val="00881B99"/>
    <w:rsid w:val="0091675F"/>
    <w:rsid w:val="009329F2"/>
    <w:rsid w:val="0096543C"/>
    <w:rsid w:val="0098101D"/>
    <w:rsid w:val="009A0AEE"/>
    <w:rsid w:val="009C3C33"/>
    <w:rsid w:val="009E0568"/>
    <w:rsid w:val="00A12B84"/>
    <w:rsid w:val="00A6565C"/>
    <w:rsid w:val="00AB6758"/>
    <w:rsid w:val="00B0039E"/>
    <w:rsid w:val="00B03248"/>
    <w:rsid w:val="00B8103C"/>
    <w:rsid w:val="00B85350"/>
    <w:rsid w:val="00BE4195"/>
    <w:rsid w:val="00C31770"/>
    <w:rsid w:val="00C4311F"/>
    <w:rsid w:val="00C62290"/>
    <w:rsid w:val="00CC415A"/>
    <w:rsid w:val="00CC6AA5"/>
    <w:rsid w:val="00CD355A"/>
    <w:rsid w:val="00CE4D66"/>
    <w:rsid w:val="00DA2DBA"/>
    <w:rsid w:val="00DC3407"/>
    <w:rsid w:val="00DC4A4C"/>
    <w:rsid w:val="00DD0B9A"/>
    <w:rsid w:val="00E020C2"/>
    <w:rsid w:val="00E425B4"/>
    <w:rsid w:val="00E956EB"/>
    <w:rsid w:val="00EB73B7"/>
    <w:rsid w:val="00F002A2"/>
    <w:rsid w:val="00F84140"/>
    <w:rsid w:val="00F94494"/>
    <w:rsid w:val="00FA46B4"/>
    <w:rsid w:val="00FC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6DCCB"/>
  <w15:chartTrackingRefBased/>
  <w15:docId w15:val="{4DDCAA8F-8D62-4FF1-BF8E-48EB803C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C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39601A"/>
    <w:pPr>
      <w:spacing w:after="0" w:line="240" w:lineRule="auto"/>
    </w:pPr>
  </w:style>
  <w:style w:type="table" w:styleId="TableGrid">
    <w:name w:val="Table Grid"/>
    <w:basedOn w:val="TableNormal"/>
    <w:uiPriority w:val="39"/>
    <w:rsid w:val="00CC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483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137</cp:revision>
  <dcterms:created xsi:type="dcterms:W3CDTF">2024-07-14T04:49:00Z</dcterms:created>
  <dcterms:modified xsi:type="dcterms:W3CDTF">2024-07-14T19:56:00Z</dcterms:modified>
</cp:coreProperties>
</file>