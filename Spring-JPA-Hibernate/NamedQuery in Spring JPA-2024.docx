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6632D" w14:textId="0F2DAAB9" w:rsidR="00C31770" w:rsidRPr="00E82FAF" w:rsidRDefault="00E82FAF" w:rsidP="00E82FAF">
      <w:pPr>
        <w:pStyle w:val="Title"/>
        <w:ind w:left="720" w:firstLine="720"/>
        <w:rPr>
          <w:u w:val="single"/>
        </w:rPr>
      </w:pPr>
      <w:r w:rsidRPr="00E82FAF">
        <w:rPr>
          <w:u w:val="single"/>
        </w:rPr>
        <w:t>@NamedQuery in Spring JPA – 2024</w:t>
      </w:r>
    </w:p>
    <w:p w14:paraId="646070D0" w14:textId="6C492BC0" w:rsidR="00E82FAF" w:rsidRPr="00283683" w:rsidRDefault="00E82FAF" w:rsidP="00E82FAF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E82FAF">
        <w:rPr>
          <w:rFonts w:ascii="Baskerville Old Face" w:hAnsi="Baskerville Old Face"/>
          <w:b/>
          <w:bCs/>
          <w:sz w:val="26"/>
          <w:szCs w:val="26"/>
          <w:u w:val="single"/>
        </w:rPr>
        <w:t>Difference between @Query and @NamedQuery</w:t>
      </w:r>
    </w:p>
    <w:p w14:paraId="62D4D0D3" w14:textId="0A1BD025" w:rsidR="00E82FAF" w:rsidRPr="00DF779E" w:rsidRDefault="00E82FAF" w:rsidP="00DF779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DF779E">
        <w:rPr>
          <w:rFonts w:ascii="Baskerville Old Face" w:hAnsi="Baskerville Old Face"/>
        </w:rPr>
        <w:t xml:space="preserve">There are two types of queries in JPA. One is dynamic and </w:t>
      </w:r>
      <w:proofErr w:type="gramStart"/>
      <w:r w:rsidRPr="00DF779E">
        <w:rPr>
          <w:rFonts w:ascii="Baskerville Old Face" w:hAnsi="Baskerville Old Face"/>
        </w:rPr>
        <w:t>another</w:t>
      </w:r>
      <w:proofErr w:type="gramEnd"/>
      <w:r w:rsidRPr="00DF779E">
        <w:rPr>
          <w:rFonts w:ascii="Baskerville Old Face" w:hAnsi="Baskerville Old Face"/>
        </w:rPr>
        <w:t xml:space="preserve"> one is static. Named query fall</w:t>
      </w:r>
      <w:r w:rsidR="00DF779E">
        <w:rPr>
          <w:rFonts w:ascii="Baskerville Old Face" w:hAnsi="Baskerville Old Face"/>
        </w:rPr>
        <w:t>s</w:t>
      </w:r>
      <w:r w:rsidRPr="00DF779E">
        <w:rPr>
          <w:rFonts w:ascii="Baskerville Old Face" w:hAnsi="Baskerville Old Face"/>
        </w:rPr>
        <w:t xml:space="preserve"> under the </w:t>
      </w:r>
      <w:r w:rsidR="00DF779E">
        <w:rPr>
          <w:rFonts w:ascii="Baskerville Old Face" w:hAnsi="Baskerville Old Face"/>
        </w:rPr>
        <w:t xml:space="preserve">static </w:t>
      </w:r>
      <w:r w:rsidRPr="00DF779E">
        <w:rPr>
          <w:rFonts w:ascii="Baskerville Old Face" w:hAnsi="Baskerville Old Face"/>
        </w:rPr>
        <w:t>category.</w:t>
      </w:r>
    </w:p>
    <w:p w14:paraId="195C1E39" w14:textId="77777777" w:rsidR="00E82FAF" w:rsidRPr="004C2A32" w:rsidRDefault="00E82FAF" w:rsidP="004C2A3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C2A32">
        <w:rPr>
          <w:rFonts w:ascii="Baskerville Old Face" w:hAnsi="Baskerville Old Face"/>
        </w:rPr>
        <w:t>Named queries are a way of organizing your static queries in a manner that is more readable, maintainable.</w:t>
      </w:r>
    </w:p>
    <w:p w14:paraId="7E0035F0" w14:textId="77777777" w:rsidR="00E82FAF" w:rsidRPr="004C2A32" w:rsidRDefault="00E82FAF" w:rsidP="004C2A3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C2A32">
        <w:rPr>
          <w:rFonts w:ascii="Baskerville Old Face" w:hAnsi="Baskerville Old Face"/>
        </w:rPr>
        <w:t xml:space="preserve">The named queries are defined in the single place at entity class itself with each query </w:t>
      </w:r>
      <w:proofErr w:type="gramStart"/>
      <w:r w:rsidRPr="004C2A32">
        <w:rPr>
          <w:rFonts w:ascii="Baskerville Old Face" w:hAnsi="Baskerville Old Face"/>
        </w:rPr>
        <w:t>has</w:t>
      </w:r>
      <w:proofErr w:type="gramEnd"/>
      <w:r w:rsidRPr="004C2A32">
        <w:rPr>
          <w:rFonts w:ascii="Baskerville Old Face" w:hAnsi="Baskerville Old Face"/>
        </w:rPr>
        <w:t xml:space="preserve"> its unique name. That is the reason it is known as named query.</w:t>
      </w:r>
    </w:p>
    <w:p w14:paraId="69223218" w14:textId="77777777" w:rsidR="00E82FAF" w:rsidRPr="004C2A32" w:rsidRDefault="00E82FAF" w:rsidP="004C2A3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C2A32">
        <w:rPr>
          <w:rFonts w:ascii="Baskerville Old Face" w:hAnsi="Baskerville Old Face"/>
        </w:rPr>
        <w:t>@NamedQuery annotation can be applied only at the class level.</w:t>
      </w:r>
    </w:p>
    <w:p w14:paraId="5FE8B0F0" w14:textId="77777777" w:rsidR="00E82FAF" w:rsidRPr="004C2A32" w:rsidRDefault="00E82FAF" w:rsidP="004C2A3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C2A32">
        <w:rPr>
          <w:rFonts w:ascii="Baskerville Old Face" w:hAnsi="Baskerville Old Face"/>
        </w:rPr>
        <w:t>Note that named queries have the global scope (can be accessed throughout the persistence unit), so every query should be uniquely identified even if you define queries for different entities.</w:t>
      </w:r>
    </w:p>
    <w:p w14:paraId="5E4AB985" w14:textId="7CD8C871" w:rsidR="00E82FAF" w:rsidRDefault="00E82FAF" w:rsidP="004C2A32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C2A32">
        <w:rPr>
          <w:rFonts w:ascii="Baskerville Old Face" w:hAnsi="Baskerville Old Face"/>
        </w:rPr>
        <w:t>@NamedQuery annotation is a predefined query that we create and associate with a container-managed entity.</w:t>
      </w:r>
    </w:p>
    <w:p w14:paraId="0A7B5892" w14:textId="4B63470B" w:rsidR="000E3307" w:rsidRDefault="000E3307" w:rsidP="000E330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Example is given below</w:t>
      </w:r>
    </w:p>
    <w:p w14:paraId="0C525DCA" w14:textId="28238D2C" w:rsidR="000E3307" w:rsidRDefault="00BD0328" w:rsidP="000E330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Entity Layer</w:t>
      </w:r>
    </w:p>
    <w:p w14:paraId="746DAB0B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E47C187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1D82DB0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2D5D8404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779E6770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12F339AA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17F7D98B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NamedQuery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"Employee.query1"</w:t>
      </w:r>
      <w:r>
        <w:rPr>
          <w:rFonts w:ascii="Consolas" w:hAnsi="Consolas"/>
          <w:color w:val="000000"/>
          <w:sz w:val="20"/>
          <w:szCs w:val="20"/>
        </w:rPr>
        <w:t xml:space="preserve">, query = </w:t>
      </w:r>
      <w:r>
        <w:rPr>
          <w:rFonts w:ascii="Consolas" w:hAnsi="Consolas"/>
          <w:color w:val="2A00FF"/>
          <w:sz w:val="20"/>
          <w:szCs w:val="20"/>
        </w:rPr>
        <w:t>"SELECT e FROM Employee e 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617879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NamedQuery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"Employee.query2"</w:t>
      </w:r>
      <w:r>
        <w:rPr>
          <w:rFonts w:ascii="Consolas" w:hAnsi="Consolas"/>
          <w:color w:val="000000"/>
          <w:sz w:val="20"/>
          <w:szCs w:val="20"/>
        </w:rPr>
        <w:t xml:space="preserve">, query = </w:t>
      </w:r>
      <w:r>
        <w:rPr>
          <w:rFonts w:ascii="Consolas" w:hAnsi="Consolas"/>
          <w:color w:val="2A00FF"/>
          <w:sz w:val="20"/>
          <w:szCs w:val="20"/>
        </w:rPr>
        <w:t xml:space="preserve">"SELECT e FROM Employee e order by </w:t>
      </w:r>
      <w:proofErr w:type="spellStart"/>
      <w:r>
        <w:rPr>
          <w:rFonts w:ascii="Consolas" w:hAnsi="Consolas"/>
          <w:color w:val="2A00FF"/>
          <w:sz w:val="20"/>
          <w:szCs w:val="20"/>
        </w:rPr>
        <w:t>e.city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desc"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8577EAB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NamedQuery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User.findByName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query = </w:t>
      </w:r>
      <w:r>
        <w:rPr>
          <w:rFonts w:ascii="Consolas" w:hAnsi="Consolas"/>
          <w:color w:val="2A00FF"/>
          <w:sz w:val="20"/>
          <w:szCs w:val="20"/>
        </w:rPr>
        <w:t>"SELECT e FROM Employee e WHERE e.name = :name"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FA32F40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72588EE0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6E2567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7E9DCE56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0701A4FE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235F8A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1524FA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B383740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6AC8771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D4B0D2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"city"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1906006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AC0AA35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4E9FE7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"project"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F5922EE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99DDF45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8B5FF7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"salary"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5ED50FC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48AD9D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39203F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9970447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18BE724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2F37A2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75F686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57F671E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3A3CE3B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2B693B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70ADF6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CE92AE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DDEEA9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198DE0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64CB54" w14:textId="77777777" w:rsidR="00BD0328" w:rsidRDefault="00BD0328" w:rsidP="00BD0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F41E9C" w14:textId="77777777" w:rsidR="00BD0328" w:rsidRDefault="00BD0328" w:rsidP="000E3307">
      <w:pPr>
        <w:rPr>
          <w:rFonts w:ascii="Baskerville Old Face" w:hAnsi="Baskerville Old Face"/>
        </w:rPr>
      </w:pPr>
    </w:p>
    <w:p w14:paraId="1B8420CF" w14:textId="77777777" w:rsidR="006778F9" w:rsidRDefault="006778F9" w:rsidP="000E3307">
      <w:pPr>
        <w:rPr>
          <w:rFonts w:ascii="Baskerville Old Face" w:hAnsi="Baskerville Old Face"/>
        </w:rPr>
      </w:pPr>
    </w:p>
    <w:p w14:paraId="00703719" w14:textId="7BD9EC10" w:rsidR="006778F9" w:rsidRPr="005623F8" w:rsidRDefault="007A6D6D" w:rsidP="000E3307">
      <w:pPr>
        <w:rPr>
          <w:rFonts w:ascii="Baskerville Old Face" w:hAnsi="Baskerville Old Face"/>
          <w:b/>
          <w:bCs/>
          <w:u w:val="single"/>
        </w:rPr>
      </w:pPr>
      <w:r w:rsidRPr="005623F8">
        <w:rPr>
          <w:rFonts w:ascii="Baskerville Old Face" w:hAnsi="Baskerville Old Face"/>
          <w:b/>
          <w:bCs/>
          <w:u w:val="single"/>
        </w:rPr>
        <w:lastRenderedPageBreak/>
        <w:t>Repository Layer</w:t>
      </w:r>
    </w:p>
    <w:p w14:paraId="2B134486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D388F44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1DDCDB3A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D30A66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"Employee.query1"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>// Name declared in @NamedQuery</w:t>
      </w:r>
    </w:p>
    <w:p w14:paraId="0742CC17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89C4A73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EE0EB2E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"Employee.query2"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>// Name declared in @NamedQuery</w:t>
      </w:r>
    </w:p>
    <w:p w14:paraId="65AB0F89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getAllInDescendingOrderOfCity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E7FF413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DC38007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findByName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has been declared as @</w:t>
      </w:r>
      <w:proofErr w:type="gramStart"/>
      <w:r>
        <w:rPr>
          <w:rFonts w:ascii="Consolas" w:hAnsi="Consolas"/>
          <w:color w:val="3F7F5F"/>
          <w:sz w:val="20"/>
          <w:szCs w:val="20"/>
        </w:rPr>
        <w:t>NamedQuery(</w:t>
      </w:r>
      <w:proofErr w:type="gramEnd"/>
      <w:r>
        <w:rPr>
          <w:rFonts w:ascii="Consolas" w:hAnsi="Consolas"/>
          <w:color w:val="3F7F5F"/>
          <w:sz w:val="20"/>
          <w:szCs w:val="20"/>
        </w:rPr>
        <w:t>name = "</w:t>
      </w:r>
      <w:proofErr w:type="spellStart"/>
      <w:r>
        <w:rPr>
          <w:rFonts w:ascii="Consolas" w:hAnsi="Consolas"/>
          <w:color w:val="3F7F5F"/>
          <w:sz w:val="20"/>
          <w:szCs w:val="20"/>
        </w:rPr>
        <w:t>User.findByName</w:t>
      </w:r>
      <w:proofErr w:type="spellEnd"/>
      <w:r>
        <w:rPr>
          <w:rFonts w:ascii="Consolas" w:hAnsi="Consolas"/>
          <w:color w:val="3F7F5F"/>
          <w:sz w:val="20"/>
          <w:szCs w:val="20"/>
        </w:rPr>
        <w:t>", ...)</w:t>
      </w:r>
    </w:p>
    <w:p w14:paraId="10136197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findByName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293978D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329D0D2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Normal query without the use of </w:t>
      </w:r>
      <w:proofErr w:type="spellStart"/>
      <w:r>
        <w:rPr>
          <w:rFonts w:ascii="Consolas" w:hAnsi="Consolas"/>
          <w:color w:val="3F7F5F"/>
          <w:sz w:val="20"/>
          <w:szCs w:val="20"/>
        </w:rPr>
        <w:t>NamedQuery</w:t>
      </w:r>
      <w:proofErr w:type="spellEnd"/>
    </w:p>
    <w:p w14:paraId="763CBE89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e FROM Employee e WHERE e.name in :names"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3667B18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000000"/>
          <w:sz w:val="20"/>
          <w:szCs w:val="20"/>
        </w:rPr>
        <w:t>findByNames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"names"</w:t>
      </w:r>
      <w:r>
        <w:rPr>
          <w:rFonts w:ascii="Consolas" w:hAnsi="Consolas"/>
          <w:color w:val="000000"/>
          <w:sz w:val="20"/>
          <w:szCs w:val="20"/>
        </w:rPr>
        <w:t xml:space="preserve">) List&lt;String&gt; </w:t>
      </w:r>
      <w:r>
        <w:rPr>
          <w:rFonts w:ascii="Consolas" w:hAnsi="Consolas"/>
          <w:color w:val="6A3E3E"/>
          <w:sz w:val="20"/>
          <w:szCs w:val="20"/>
        </w:rPr>
        <w:t>names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D8D12B8" w14:textId="77777777" w:rsidR="007A6D6D" w:rsidRDefault="007A6D6D" w:rsidP="007A6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1CB9D1" w14:textId="77777777" w:rsidR="007A6D6D" w:rsidRDefault="007A6D6D" w:rsidP="000E3307">
      <w:pPr>
        <w:rPr>
          <w:rFonts w:ascii="Baskerville Old Face" w:hAnsi="Baskerville Old Face"/>
        </w:rPr>
      </w:pPr>
    </w:p>
    <w:p w14:paraId="3C992E43" w14:textId="029A2BCB" w:rsidR="009231EF" w:rsidRPr="005623F8" w:rsidRDefault="009231EF" w:rsidP="000E3307">
      <w:pPr>
        <w:rPr>
          <w:rFonts w:ascii="Baskerville Old Face" w:hAnsi="Baskerville Old Face"/>
          <w:b/>
          <w:bCs/>
          <w:u w:val="single"/>
        </w:rPr>
      </w:pPr>
      <w:r w:rsidRPr="005623F8">
        <w:rPr>
          <w:rFonts w:ascii="Baskerville Old Face" w:hAnsi="Baskerville Old Face"/>
          <w:b/>
          <w:bCs/>
          <w:u w:val="single"/>
        </w:rPr>
        <w:t>Service Layer</w:t>
      </w:r>
    </w:p>
    <w:p w14:paraId="7F72F830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8A848AA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F88C14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List&lt;?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C22D1E0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DA6CE5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C9063F5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A5794E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getAllEmployeeByDescendingOrderOfCity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CF764A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9DCA67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EA262C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C7601F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getEmployeesByTheirNames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/>
          <w:color w:val="6A3E3E"/>
          <w:sz w:val="20"/>
          <w:szCs w:val="20"/>
        </w:rPr>
        <w:t>names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BF3B9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75614A" w14:textId="77777777" w:rsidR="009231EF" w:rsidRDefault="009231EF" w:rsidP="000E3307">
      <w:pPr>
        <w:rPr>
          <w:rFonts w:ascii="Baskerville Old Face" w:hAnsi="Baskerville Old Face"/>
        </w:rPr>
      </w:pPr>
    </w:p>
    <w:p w14:paraId="2212163A" w14:textId="3766024F" w:rsidR="009231EF" w:rsidRPr="005623F8" w:rsidRDefault="009231EF" w:rsidP="000E3307">
      <w:pPr>
        <w:rPr>
          <w:rFonts w:ascii="Baskerville Old Face" w:hAnsi="Baskerville Old Face"/>
          <w:b/>
          <w:bCs/>
          <w:u w:val="single"/>
        </w:rPr>
      </w:pPr>
      <w:r w:rsidRPr="005623F8">
        <w:rPr>
          <w:rFonts w:ascii="Baskerville Old Face" w:hAnsi="Baskerville Old Face"/>
          <w:b/>
          <w:bCs/>
          <w:u w:val="single"/>
        </w:rPr>
        <w:t>Service Implementation Class</w:t>
      </w:r>
    </w:p>
    <w:p w14:paraId="1F9E150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0E9937F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04955C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5E2BEB7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6BB599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empRepo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68809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01939E8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List&lt;?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2CF3D18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36783F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3E175C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12F798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4B14D8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0F7D637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r>
        <w:rPr>
          <w:rFonts w:ascii="Consolas" w:hAnsi="Consolas"/>
          <w:color w:val="000000"/>
          <w:sz w:val="20"/>
          <w:szCs w:val="20"/>
        </w:rPr>
        <w:t>.getAll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EE1A8DE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17F88F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74A5B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8DC7F0B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getAllEmployeeByDescendingOrderOfCity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E02AED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r>
        <w:rPr>
          <w:rFonts w:ascii="Consolas" w:hAnsi="Consolas"/>
          <w:color w:val="000000"/>
          <w:sz w:val="20"/>
          <w:szCs w:val="20"/>
        </w:rPr>
        <w:t>.getAllInDescendingOrderOfCity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7F9A8B8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CA938E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8B7A0A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6D5A819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9EB872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r>
        <w:rPr>
          <w:rFonts w:ascii="Consolas" w:hAnsi="Consolas"/>
          <w:color w:val="000000"/>
          <w:sz w:val="20"/>
          <w:szCs w:val="20"/>
        </w:rPr>
        <w:t>.findByName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16E6CD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A103D6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61D1FE1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getEmployeesByTheirNames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/>
          <w:color w:val="6A3E3E"/>
          <w:sz w:val="20"/>
          <w:szCs w:val="20"/>
        </w:rPr>
        <w:t>names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65CCD3C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r>
        <w:rPr>
          <w:rFonts w:ascii="Consolas" w:hAnsi="Consolas"/>
          <w:color w:val="000000"/>
          <w:sz w:val="20"/>
          <w:szCs w:val="20"/>
        </w:rPr>
        <w:t>.findByNames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13A501D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202FCA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D64E9E" w14:textId="77777777" w:rsidR="009231EF" w:rsidRDefault="009231EF" w:rsidP="009231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C59915" w14:textId="77777777" w:rsidR="009231EF" w:rsidRPr="000E3307" w:rsidRDefault="009231EF" w:rsidP="000E3307">
      <w:pPr>
        <w:rPr>
          <w:rFonts w:ascii="Baskerville Old Face" w:hAnsi="Baskerville Old Face"/>
        </w:rPr>
      </w:pPr>
    </w:p>
    <w:p w14:paraId="700143D4" w14:textId="7D62308A" w:rsidR="00E82FAF" w:rsidRPr="00AE1DAA" w:rsidRDefault="00AE1DAA" w:rsidP="0000674D">
      <w:pPr>
        <w:rPr>
          <w:b/>
          <w:bCs/>
          <w:u w:val="single"/>
        </w:rPr>
      </w:pPr>
      <w:r w:rsidRPr="00AE1DAA">
        <w:rPr>
          <w:b/>
          <w:bCs/>
          <w:u w:val="single"/>
        </w:rPr>
        <w:t>Autorun Class</w:t>
      </w:r>
    </w:p>
    <w:p w14:paraId="5BAD076D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1802B56B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AF69506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BFE824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D396233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empService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D79366A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E294BF6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saveEmployeeDetails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153F2D6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"Bangalore"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"Radina"</w:t>
      </w:r>
      <w:r>
        <w:rPr>
          <w:rFonts w:ascii="Consolas" w:hAnsi="Consolas"/>
          <w:color w:val="000000"/>
          <w:sz w:val="20"/>
          <w:szCs w:val="20"/>
        </w:rPr>
        <w:t>, 2000, 23),</w:t>
      </w:r>
    </w:p>
    <w:p w14:paraId="2C97C6BF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"Vidya"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"Chennai"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"BAT"</w:t>
      </w:r>
      <w:r>
        <w:rPr>
          <w:rFonts w:ascii="Consolas" w:hAnsi="Consolas"/>
          <w:color w:val="000000"/>
          <w:sz w:val="20"/>
          <w:szCs w:val="20"/>
        </w:rPr>
        <w:t>, 3000, 27),</w:t>
      </w:r>
    </w:p>
    <w:p w14:paraId="55B06068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"Ramesh"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"Kottayam"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Appllo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Mission"</w:t>
      </w:r>
      <w:r>
        <w:rPr>
          <w:rFonts w:ascii="Consolas" w:hAnsi="Consolas"/>
          <w:color w:val="000000"/>
          <w:sz w:val="20"/>
          <w:szCs w:val="20"/>
        </w:rPr>
        <w:t>, 5000, 29),</w:t>
      </w:r>
    </w:p>
    <w:p w14:paraId="6A6F598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2A00FF"/>
          <w:sz w:val="20"/>
          <w:szCs w:val="20"/>
        </w:rPr>
        <w:t>"Nina"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"Hyderabad"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"Mars Step"</w:t>
      </w:r>
      <w:r>
        <w:rPr>
          <w:rFonts w:ascii="Consolas" w:hAnsi="Consolas"/>
          <w:color w:val="000000"/>
          <w:sz w:val="20"/>
          <w:szCs w:val="20"/>
        </w:rPr>
        <w:t>, 2000, 33));</w:t>
      </w:r>
    </w:p>
    <w:p w14:paraId="4CC9C75D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3F20D47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empService</w:t>
      </w:r>
      <w:r>
        <w:rPr>
          <w:rFonts w:ascii="Consolas" w:hAnsi="Consolas"/>
          <w:color w:val="000000"/>
          <w:sz w:val="20"/>
          <w:szCs w:val="20"/>
        </w:rPr>
        <w:t>.saveAllEmployees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7F45C79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8C5536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6ADEEDA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9B1132A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empService</w:t>
      </w:r>
      <w:r>
        <w:rPr>
          <w:rFonts w:ascii="Consolas" w:hAnsi="Consolas"/>
          <w:color w:val="000000"/>
          <w:sz w:val="20"/>
          <w:szCs w:val="20"/>
        </w:rPr>
        <w:t>.getAllEmployee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-&gt; {</w:t>
      </w:r>
    </w:p>
    <w:p w14:paraId="6938F05F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86A5C9B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336F75F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60D1510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"Employee order by City Descending Order"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EEDF794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A3FD0C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empService</w:t>
      </w:r>
      <w:r>
        <w:rPr>
          <w:rFonts w:ascii="Consolas" w:hAnsi="Consolas"/>
          <w:color w:val="000000"/>
          <w:sz w:val="20"/>
          <w:szCs w:val="20"/>
        </w:rPr>
        <w:t>.getAllEmployeeByDescendingOrderOfCity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-&gt; {</w:t>
      </w:r>
    </w:p>
    <w:p w14:paraId="1D38CD8A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 in Descending order of city: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731F4E9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428D56F3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34D8CFB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//Find by Name</w:t>
      </w:r>
    </w:p>
    <w:p w14:paraId="112657D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empService</w:t>
      </w:r>
      <w:r>
        <w:rPr>
          <w:rFonts w:ascii="Consolas" w:hAnsi="Consolas"/>
          <w:color w:val="000000"/>
          <w:sz w:val="20"/>
          <w:szCs w:val="20"/>
        </w:rPr>
        <w:t>.getByName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"Vidya"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-&gt; {</w:t>
      </w:r>
    </w:p>
    <w:p w14:paraId="0703D694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"Emp </w:t>
      </w:r>
      <w:proofErr w:type="gramStart"/>
      <w:r>
        <w:rPr>
          <w:rFonts w:ascii="Consolas" w:hAnsi="Consolas"/>
          <w:color w:val="2A00FF"/>
          <w:sz w:val="20"/>
          <w:szCs w:val="20"/>
        </w:rPr>
        <w:t>By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Name: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4BA397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25CF97B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7FB5837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 all employees by their names</w:t>
      </w:r>
    </w:p>
    <w:p w14:paraId="7073F39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/>
          <w:color w:val="6A3E3E"/>
          <w:sz w:val="20"/>
          <w:szCs w:val="20"/>
        </w:rPr>
        <w:t>names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Vidya"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"Nina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B540DB8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empService</w:t>
      </w:r>
      <w:r>
        <w:rPr>
          <w:rFonts w:ascii="Consolas" w:hAnsi="Consolas"/>
          <w:color w:val="000000"/>
          <w:sz w:val="20"/>
          <w:szCs w:val="20"/>
        </w:rPr>
        <w:t>.getEmployeesByTheirNames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names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-&gt; {</w:t>
      </w:r>
    </w:p>
    <w:p w14:paraId="529F120D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"Emp </w:t>
      </w:r>
      <w:proofErr w:type="gramStart"/>
      <w:r>
        <w:rPr>
          <w:rFonts w:ascii="Consolas" w:hAnsi="Consolas"/>
          <w:color w:val="2A00FF"/>
          <w:sz w:val="20"/>
          <w:szCs w:val="20"/>
        </w:rPr>
        <w:t>By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Names: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845E21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601BF6EC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DC9AE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2F10E4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DA7E288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CAA3DDF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A144BE8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7B0F07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saveEmployeeDetails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2A055E9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B09C502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D7998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"DB Operations completed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A295B35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9CDC90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C67820" w14:textId="77777777" w:rsidR="00AE1DAA" w:rsidRDefault="00AE1DAA" w:rsidP="00AE1D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390BDB" w14:textId="77777777" w:rsidR="00AE1DAA" w:rsidRPr="0000674D" w:rsidRDefault="00AE1DAA" w:rsidP="0000674D"/>
    <w:sectPr w:rsidR="00AE1DAA" w:rsidRPr="0000674D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21D93" w14:textId="77777777" w:rsidR="00A92DCE" w:rsidRDefault="00A92DCE" w:rsidP="00F84140">
      <w:pPr>
        <w:spacing w:after="0" w:line="240" w:lineRule="auto"/>
      </w:pPr>
      <w:r>
        <w:separator/>
      </w:r>
    </w:p>
  </w:endnote>
  <w:endnote w:type="continuationSeparator" w:id="0">
    <w:p w14:paraId="5C97B715" w14:textId="77777777" w:rsidR="00A92DCE" w:rsidRDefault="00A92DCE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6D8951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39CCAE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6C529" w14:textId="77777777" w:rsidR="00A92DCE" w:rsidRDefault="00A92DCE" w:rsidP="00F84140">
      <w:pPr>
        <w:spacing w:after="0" w:line="240" w:lineRule="auto"/>
      </w:pPr>
      <w:r>
        <w:separator/>
      </w:r>
    </w:p>
  </w:footnote>
  <w:footnote w:type="continuationSeparator" w:id="0">
    <w:p w14:paraId="7B3291BA" w14:textId="77777777" w:rsidR="00A92DCE" w:rsidRDefault="00A92DCE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92E25"/>
    <w:multiLevelType w:val="hybridMultilevel"/>
    <w:tmpl w:val="0668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18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AF"/>
    <w:rsid w:val="0000674D"/>
    <w:rsid w:val="000E3307"/>
    <w:rsid w:val="00271540"/>
    <w:rsid w:val="00283683"/>
    <w:rsid w:val="004C2A32"/>
    <w:rsid w:val="00535A29"/>
    <w:rsid w:val="005623F8"/>
    <w:rsid w:val="0065062C"/>
    <w:rsid w:val="006778F9"/>
    <w:rsid w:val="006E62EB"/>
    <w:rsid w:val="007A6D6D"/>
    <w:rsid w:val="00881B99"/>
    <w:rsid w:val="009231EF"/>
    <w:rsid w:val="00A92DCE"/>
    <w:rsid w:val="00AE1DAA"/>
    <w:rsid w:val="00BD0328"/>
    <w:rsid w:val="00C11D84"/>
    <w:rsid w:val="00C31770"/>
    <w:rsid w:val="00DC3407"/>
    <w:rsid w:val="00DC4A4C"/>
    <w:rsid w:val="00DF779E"/>
    <w:rsid w:val="00E82FAF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A3481"/>
  <w15:chartTrackingRefBased/>
  <w15:docId w15:val="{F26C334B-0DF0-4BC6-AADF-973C1EA6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77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7</TotalTime>
  <Pages>3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27</cp:revision>
  <dcterms:created xsi:type="dcterms:W3CDTF">2024-07-07T12:46:00Z</dcterms:created>
  <dcterms:modified xsi:type="dcterms:W3CDTF">2024-07-07T12:53:00Z</dcterms:modified>
</cp:coreProperties>
</file>