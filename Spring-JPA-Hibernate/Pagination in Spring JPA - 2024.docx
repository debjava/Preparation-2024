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D5A7" w14:textId="72925F84" w:rsidR="00C31770" w:rsidRPr="0081096D" w:rsidRDefault="001E1660" w:rsidP="0081096D">
      <w:pPr>
        <w:pStyle w:val="Title"/>
        <w:ind w:left="720" w:firstLine="720"/>
        <w:rPr>
          <w:u w:val="single"/>
        </w:rPr>
      </w:pPr>
      <w:r w:rsidRPr="0081096D">
        <w:rPr>
          <w:u w:val="single"/>
        </w:rPr>
        <w:t>Pagination in Spring JPA – 202</w:t>
      </w:r>
      <w:r w:rsidR="00A624BC" w:rsidRPr="0081096D">
        <w:rPr>
          <w:u w:val="single"/>
        </w:rPr>
        <w:t>4</w:t>
      </w:r>
    </w:p>
    <w:p w14:paraId="518F3BB1" w14:textId="120FE4EA" w:rsidR="00012F2C" w:rsidRPr="00184E7F" w:rsidRDefault="003D2307" w:rsidP="00012F2C">
      <w:p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>Pagination can be achieved using the following approaches.</w:t>
      </w:r>
    </w:p>
    <w:p w14:paraId="48A7E480" w14:textId="77777777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JpaRepository</w:t>
      </w:r>
      <w:proofErr w:type="spellEnd"/>
    </w:p>
    <w:p w14:paraId="17601532" w14:textId="2B1FF942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PagingAndSortingRepository</w:t>
      </w:r>
      <w:proofErr w:type="spellEnd"/>
    </w:p>
    <w:p w14:paraId="53908993" w14:textId="09318E8F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0C787B20" w14:textId="683D625A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r w:rsidRPr="00ED4414">
        <w:rPr>
          <w:rFonts w:ascii="Baskerville Old Face" w:hAnsi="Baskerville Old Face"/>
          <w:b/>
          <w:bCs/>
          <w:sz w:val="24"/>
          <w:szCs w:val="24"/>
        </w:rPr>
        <w:t>Slice</w:t>
      </w:r>
      <w:r w:rsidRPr="00184E7F">
        <w:rPr>
          <w:rFonts w:ascii="Baskerville Old Face" w:hAnsi="Baskerville Old Face"/>
          <w:sz w:val="24"/>
          <w:szCs w:val="24"/>
        </w:rPr>
        <w:t xml:space="preserve"> in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355F3B95" w14:textId="77777777" w:rsidR="008F1E35" w:rsidRDefault="008F1E35" w:rsidP="008F1E35"/>
    <w:p w14:paraId="572B1FF1" w14:textId="6D668C23" w:rsidR="00F308E2" w:rsidRPr="00435163" w:rsidRDefault="00F308E2" w:rsidP="008F1E35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JpaRespository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,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PagingAndSortingRepository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and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CrudRepository</w:t>
      </w:r>
      <w:proofErr w:type="spellEnd"/>
    </w:p>
    <w:p w14:paraId="4408C978" w14:textId="3B829862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CrudRepository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mainly provides CRUD functions.</w:t>
      </w:r>
    </w:p>
    <w:p w14:paraId="2025CF0C" w14:textId="1455D353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PagingAndSortingRepository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methods to do pagination and sorting records.</w:t>
      </w:r>
    </w:p>
    <w:p w14:paraId="6584B9A7" w14:textId="6F37F8F1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JpaRepository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some JPA-related methods such as flushing the persistence context and deleting records in a batch.</w:t>
      </w:r>
    </w:p>
    <w:p w14:paraId="3066AED9" w14:textId="7F84D930" w:rsidR="00F308E2" w:rsidRPr="00046338" w:rsidRDefault="00200A90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JpaRepository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</w:p>
    <w:p w14:paraId="0B6711C7" w14:textId="75C73386" w:rsidR="00200A90" w:rsidRPr="00046338" w:rsidRDefault="00AD2801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</w:p>
    <w:p w14:paraId="4EF654BE" w14:textId="01F52C12" w:rsidR="00905389" w:rsidRDefault="003178F2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Repository</w:t>
      </w:r>
    </w:p>
    <w:p w14:paraId="3B84EBA4" w14:textId="6DF45EE4" w:rsidR="004C3E81" w:rsidRPr="00E50534" w:rsidRDefault="004C3E81" w:rsidP="008F1E35">
      <w:pPr>
        <w:rPr>
          <w:rStyle w:val="hljs-title"/>
          <w:rFonts w:ascii="Source Code Pro" w:hAnsi="Source Code Pro"/>
          <w:b/>
          <w:bCs/>
          <w:sz w:val="25"/>
          <w:szCs w:val="25"/>
        </w:rPr>
      </w:pP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JpaRepository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PagingAndSortingRepository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CrudRepository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Repository</w:t>
      </w:r>
    </w:p>
    <w:p w14:paraId="69B90E68" w14:textId="33965094" w:rsid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 xml:space="preserve">Example is given </w:t>
      </w:r>
      <w:proofErr w:type="spellStart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bewlow</w:t>
      </w:r>
      <w:proofErr w:type="spellEnd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.</w:t>
      </w:r>
    </w:p>
    <w:p w14:paraId="15E4FABA" w14:textId="225ED5C0" w:rsidR="00EE20D6" w:rsidRP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  <w:t>Entity Layer</w:t>
      </w:r>
    </w:p>
    <w:p w14:paraId="7ADA5073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44D4D7B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A22B5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C65A9A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03297D7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69BE773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EFB1E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87C0C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FA98E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AC8F29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A0F83C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FBCA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5AF4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91473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664427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515C1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47BD7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3C84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26E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2457A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425D3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FE8A0D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02FFCC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BFE3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A2498" w14:textId="77777777" w:rsidR="00EE20D6" w:rsidRDefault="00EE20D6" w:rsidP="008F1E35">
      <w:pP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</w:pPr>
    </w:p>
    <w:p w14:paraId="2621476B" w14:textId="77777777" w:rsidR="00905389" w:rsidRDefault="00905389" w:rsidP="008F1E35"/>
    <w:p w14:paraId="6B64CA8B" w14:textId="77777777" w:rsidR="00455FE1" w:rsidRDefault="00455FE1" w:rsidP="008F1E35"/>
    <w:p w14:paraId="6D78FF69" w14:textId="77777777" w:rsidR="00455FE1" w:rsidRDefault="00455FE1" w:rsidP="008F1E35"/>
    <w:p w14:paraId="3E20B442" w14:textId="4DD03D49" w:rsidR="00455FE1" w:rsidRDefault="00455FE1" w:rsidP="008F1E35">
      <w:r>
        <w:t>Repository Layer</w:t>
      </w:r>
    </w:p>
    <w:p w14:paraId="544C5632" w14:textId="784B1325" w:rsidR="00455FE1" w:rsidRDefault="00F41135" w:rsidP="008F1E35">
      <w:r>
        <w:t xml:space="preserve">Using </w:t>
      </w:r>
      <w:proofErr w:type="spellStart"/>
      <w:r>
        <w:t>JpaRepository</w:t>
      </w:r>
      <w:proofErr w:type="spellEnd"/>
    </w:p>
    <w:p w14:paraId="26DD91C8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2E5EF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6FE74F0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8E60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ED932D" w14:textId="77777777" w:rsidR="00F41135" w:rsidRDefault="00F41135" w:rsidP="008F1E35"/>
    <w:p w14:paraId="3313D67E" w14:textId="635F85D2" w:rsidR="00BA28B7" w:rsidRDefault="00BA28B7" w:rsidP="008F1E35">
      <w:r>
        <w:t xml:space="preserve">Using </w:t>
      </w:r>
      <w:proofErr w:type="spellStart"/>
      <w:r>
        <w:t>PagingAndSortingRepository</w:t>
      </w:r>
      <w:proofErr w:type="spellEnd"/>
    </w:p>
    <w:p w14:paraId="13A83BB2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806CBC5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77C40F91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96270F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36A4BB" w14:textId="77777777" w:rsidR="00BA28B7" w:rsidRDefault="00BA28B7" w:rsidP="008F1E35"/>
    <w:p w14:paraId="36AB5822" w14:textId="60D0903A" w:rsidR="00BA28B7" w:rsidRDefault="00BA28B7" w:rsidP="008F1E35">
      <w:r>
        <w:t xml:space="preserve">Using </w:t>
      </w:r>
      <w:proofErr w:type="spellStart"/>
      <w:r>
        <w:t>CrudRepository</w:t>
      </w:r>
      <w:proofErr w:type="spellEnd"/>
    </w:p>
    <w:p w14:paraId="7F965CE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677BAF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7A4BE7C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8700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BF6EC6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989C7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6F78E0F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11851B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2C245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7BEF88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115E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20532" w14:textId="77777777" w:rsidR="00BA28B7" w:rsidRDefault="00BA28B7" w:rsidP="008F1E35"/>
    <w:p w14:paraId="2FAB09A3" w14:textId="7EDA92E1" w:rsidR="00145E5D" w:rsidRDefault="00145E5D" w:rsidP="008F1E35">
      <w:r>
        <w:t>Service Layer</w:t>
      </w:r>
    </w:p>
    <w:p w14:paraId="337EBA8E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C79A40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7559B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FEB3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EA09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493F9B5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DF4C5B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80E9F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9D922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FDF7E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1C492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2F877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6D4E8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697604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1586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DF9620" w14:textId="384CB56E" w:rsidR="00145E5D" w:rsidRPr="00606473" w:rsidRDefault="00697A4B" w:rsidP="008F1E35">
      <w:pPr>
        <w:rPr>
          <w:b/>
          <w:bCs/>
          <w:u w:val="single"/>
        </w:rPr>
      </w:pPr>
      <w:r w:rsidRPr="00606473">
        <w:rPr>
          <w:b/>
          <w:bCs/>
          <w:u w:val="single"/>
        </w:rPr>
        <w:t>For Sorting</w:t>
      </w:r>
    </w:p>
    <w:p w14:paraId="2381C94A" w14:textId="77777777" w:rsidR="00697A4B" w:rsidRPr="00697A4B" w:rsidRDefault="00697A4B" w:rsidP="00697A4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We can do that by passing the sorting details into our </w:t>
      </w:r>
      <w:r w:rsidRPr="00697A4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bidi="hi-IN"/>
        </w:rPr>
        <w:t>PageRequest</w:t>
      </w: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 object itself:</w:t>
      </w:r>
    </w:p>
    <w:p w14:paraId="251DA18D" w14:textId="4456B843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sortedByName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);</w:t>
      </w:r>
      <w:proofErr w:type="gramEnd"/>
    </w:p>
    <w:p w14:paraId="7CCB6780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3A6037AD" w14:textId="17D6AE00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());</w:t>
      </w:r>
    </w:p>
    <w:p w14:paraId="1844B6FA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1F2C411B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sortedByPriceDescNameAsc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</w:p>
    <w:p w14:paraId="7FCA69B1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hi-IN"/>
        </w:rPr>
      </w:pP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5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().and(Sort.by(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)));</w:t>
      </w:r>
    </w:p>
    <w:p w14:paraId="508BF1DF" w14:textId="77777777" w:rsidR="00FC61E6" w:rsidRDefault="00FC61E6" w:rsidP="008F1E35">
      <w:pPr>
        <w:rPr>
          <w:rFonts w:ascii="Consolas" w:hAnsi="Consolas"/>
          <w:b/>
          <w:bCs/>
          <w:color w:val="000000"/>
          <w:sz w:val="24"/>
          <w:szCs w:val="24"/>
        </w:rPr>
      </w:pPr>
    </w:p>
    <w:p w14:paraId="3E17C91C" w14:textId="68BA5CED" w:rsidR="00F432F5" w:rsidRPr="00DE3EEE" w:rsidRDefault="00DE3EEE" w:rsidP="008F1E35">
      <w:pPr>
        <w:rPr>
          <w:b/>
          <w:bCs/>
          <w:sz w:val="26"/>
          <w:szCs w:val="26"/>
        </w:rPr>
      </w:pPr>
      <w:proofErr w:type="spellStart"/>
      <w:r w:rsidRPr="00DE3EEE">
        <w:rPr>
          <w:rFonts w:ascii="Consolas" w:hAnsi="Consolas"/>
          <w:b/>
          <w:bCs/>
          <w:color w:val="000000"/>
          <w:sz w:val="24"/>
          <w:szCs w:val="24"/>
        </w:rPr>
        <w:lastRenderedPageBreak/>
        <w:t>PageRequest.</w:t>
      </w:r>
      <w:r w:rsidRPr="00DE3EEE">
        <w:rPr>
          <w:rFonts w:ascii="Consolas" w:hAnsi="Consolas"/>
          <w:b/>
          <w:bCs/>
          <w:i/>
          <w:iCs/>
          <w:color w:val="000000"/>
          <w:sz w:val="24"/>
          <w:szCs w:val="24"/>
        </w:rPr>
        <w:t>of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>(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pageNo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pageSize</w:t>
      </w:r>
      <w:proofErr w:type="spellEnd"/>
      <w:proofErr w:type="gramStart"/>
      <w:r w:rsidRPr="00DE3EEE">
        <w:rPr>
          <w:rFonts w:ascii="Consolas" w:hAnsi="Consolas"/>
          <w:b/>
          <w:bCs/>
          <w:color w:val="000000"/>
          <w:sz w:val="24"/>
          <w:szCs w:val="24"/>
        </w:rPr>
        <w:t>);</w:t>
      </w:r>
      <w:proofErr w:type="gramEnd"/>
    </w:p>
    <w:p w14:paraId="2F3FDD14" w14:textId="5065694D" w:rsidR="00145E5D" w:rsidRDefault="00145E5D" w:rsidP="008F1E35">
      <w:r>
        <w:t>Service Implementation Class</w:t>
      </w:r>
    </w:p>
    <w:p w14:paraId="1BF6B4B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628056F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94B37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B6D55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8237273" w14:textId="73652F6B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Pr="00F432F5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</w:p>
    <w:p w14:paraId="32EA8BA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FD6D3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754FE54" w14:textId="6FDD567A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9A6CF3">
        <w:rPr>
          <w:rFonts w:ascii="Consolas" w:hAnsi="Consolas"/>
          <w:color w:val="000000"/>
          <w:sz w:val="20"/>
          <w:szCs w:val="20"/>
        </w:rPr>
        <w:t xml:space="preserve"> </w:t>
      </w:r>
      <w:r w:rsidR="009A6CF3" w:rsidRPr="009A6CF3">
        <w:rPr>
          <w:rFonts w:ascii="Consolas" w:hAnsi="Consolas"/>
          <w:color w:val="000000"/>
          <w:sz w:val="20"/>
          <w:szCs w:val="20"/>
        </w:rPr>
        <w:sym w:font="Wingdings" w:char="F0E7"/>
      </w:r>
      <w:r w:rsidR="009A6CF3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9A6CF3"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</w:p>
    <w:p w14:paraId="32AD9A7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0C42D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6D09FE" w14:textId="09F9A80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31208E">
        <w:rPr>
          <w:rFonts w:ascii="Consolas" w:hAnsi="Consolas"/>
          <w:color w:val="000000"/>
          <w:sz w:val="20"/>
          <w:szCs w:val="20"/>
        </w:rPr>
        <w:t xml:space="preserve"> </w:t>
      </w:r>
      <w:r w:rsidR="0031208E" w:rsidRPr="0031208E">
        <w:rPr>
          <w:rFonts w:ascii="Consolas" w:hAnsi="Consolas"/>
          <w:color w:val="000000"/>
          <w:sz w:val="20"/>
          <w:szCs w:val="20"/>
        </w:rPr>
        <w:sym w:font="Wingdings" w:char="F0E7"/>
      </w:r>
      <w:r w:rsidR="0031208E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31208E"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</w:p>
    <w:p w14:paraId="502557F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BD6B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59620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138DAD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2EF0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CC4ED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FA464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6620E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0815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2CDCF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24A1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47375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22430B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72D9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77D2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58DF4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7AF47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0190A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1780E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B9122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F971A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88E7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2DE9C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6DC3F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3CAA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8310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24E2F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25120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3246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BA20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763DE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30D00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6B95EA" w14:textId="77777777" w:rsidR="00145E5D" w:rsidRDefault="00145E5D" w:rsidP="008F1E35"/>
    <w:p w14:paraId="3748C0CB" w14:textId="2929D281" w:rsidR="007B065F" w:rsidRDefault="007B065F" w:rsidP="008F1E35">
      <w:proofErr w:type="spellStart"/>
      <w:r>
        <w:t>AutoRun</w:t>
      </w:r>
      <w:proofErr w:type="spellEnd"/>
      <w:r>
        <w:t xml:space="preserve"> Class for Testing</w:t>
      </w:r>
    </w:p>
    <w:p w14:paraId="68C5159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BDA00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465C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2E7D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864BB8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B327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4CB6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FBBB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4DBD2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5DAF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1001;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1500;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32B150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"City-"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6D2E96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50631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F73BC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BE39B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B9AA5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"Time Taken to complete in nanoseconds: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C91C5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51AAD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40DD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64B89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70B5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099C3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BAC53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2DBE8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F232A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8F128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C7A72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5646DA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8CF163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931D5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B7F01">
        <w:rPr>
          <w:rFonts w:ascii="Consolas" w:hAnsi="Consolas"/>
          <w:b/>
          <w:bCs/>
          <w:color w:val="6A3E3E"/>
          <w:sz w:val="22"/>
          <w:szCs w:val="22"/>
        </w:rPr>
        <w:t>pagedUsers</w:t>
      </w:r>
      <w:r w:rsidRPr="004B7F01">
        <w:rPr>
          <w:rFonts w:ascii="Consolas" w:hAnsi="Consolas"/>
          <w:b/>
          <w:bCs/>
          <w:color w:val="000000"/>
          <w:sz w:val="22"/>
          <w:szCs w:val="22"/>
        </w:rPr>
        <w:t>.getContent</w:t>
      </w:r>
      <w:proofErr w:type="spellEnd"/>
      <w:r w:rsidRPr="004B7F01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Start"/>
      <w:r w:rsidRPr="004B7F01">
        <w:rPr>
          <w:rFonts w:ascii="Consolas" w:hAnsi="Consolas"/>
          <w:b/>
          <w:bCs/>
          <w:color w:val="000000"/>
          <w:sz w:val="22"/>
          <w:szCs w:val="22"/>
        </w:rPr>
        <w:t>);</w:t>
      </w:r>
      <w:proofErr w:type="gramEnd"/>
    </w:p>
    <w:p w14:paraId="15D8A7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B1362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84F1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7DF62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9DC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63CDD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6DD2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B0246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70863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D9B1E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8A3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0E1D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C4D2C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D684F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CB8CB4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5C50A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8F881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64974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0C25C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148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0E2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C6CD1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1B69D6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C1858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2BA74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BCA9C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CA1BA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9284E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203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43FD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69A0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51CA4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3C9B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3D007B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569A296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733374F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81BF19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0F11A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"Database operations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24320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0A0B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1AF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BC154" w14:textId="77777777" w:rsidR="007B065F" w:rsidRDefault="007B065F" w:rsidP="008F1E35"/>
    <w:p w14:paraId="4319A1FA" w14:textId="77777777" w:rsidR="00721EBE" w:rsidRDefault="00721EBE" w:rsidP="008F1E35"/>
    <w:p w14:paraId="2E5DBD2A" w14:textId="77777777" w:rsidR="00721EBE" w:rsidRDefault="00721EBE" w:rsidP="008F1E35"/>
    <w:p w14:paraId="63417952" w14:textId="483C60D3" w:rsidR="00721EBE" w:rsidRDefault="00721EBE" w:rsidP="008F1E35">
      <w:proofErr w:type="spellStart"/>
      <w:r>
        <w:t>Application.properties</w:t>
      </w:r>
      <w:proofErr w:type="spellEnd"/>
    </w:p>
    <w:p w14:paraId="498096A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9090</w:t>
      </w:r>
    </w:p>
    <w:p w14:paraId="6520FD4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 Spring DATASOURCE (</w:t>
      </w:r>
      <w:proofErr w:type="spellStart"/>
      <w:r>
        <w:rPr>
          <w:rFonts w:ascii="Consolas" w:hAnsi="Consolas"/>
          <w:color w:val="3F7F5F"/>
          <w:sz w:val="20"/>
          <w:szCs w:val="20"/>
        </w:rPr>
        <w:t>DataSourceAutoConfiguration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&amp; </w:t>
      </w:r>
      <w:proofErr w:type="spellStart"/>
      <w:r>
        <w:rPr>
          <w:rFonts w:ascii="Consolas" w:hAnsi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3DA180D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  <w:proofErr w:type="gramEnd"/>
    </w:p>
    <w:p w14:paraId="77D93942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637681CD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545E73CE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D99F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generate better SQL for the chosen database</w:t>
      </w:r>
    </w:p>
    <w:p w14:paraId="4158D420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org.hibernate.dialect.PostgreSQLDialect</w:t>
      </w:r>
      <w:proofErr w:type="spellEnd"/>
    </w:p>
    <w:p w14:paraId="07CEB455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8D92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auto (create, create-drop, validate, update)</w:t>
      </w:r>
    </w:p>
    <w:p w14:paraId="42DF707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10E9F05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5865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.hibernate.generate_statistics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43F0219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6E461B56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12939EE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spring.jpa.properties.hibernate.temp.use_jdbc_metadata_defaults=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00DCCEBD" w14:textId="77777777" w:rsidR="00721EBE" w:rsidRDefault="00721EBE" w:rsidP="008F1E35"/>
    <w:p w14:paraId="64A192AA" w14:textId="77777777" w:rsidR="00DD4DF4" w:rsidRDefault="00DD4DF4" w:rsidP="008F1E35"/>
    <w:p w14:paraId="0CF7884B" w14:textId="37E1E839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344B76" w14:textId="77777777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3FB9C5" w14:textId="6E83E044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Page&lt;User&gt;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pagedUsers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 xml:space="preserve"> 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08F8A7" w14:textId="4A930CC2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pagedUser.getContent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FAB4B3" w14:textId="77777777" w:rsidR="004C3320" w:rsidRDefault="00DD4DF4" w:rsidP="004C332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return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C6947A" w14:textId="30A07023" w:rsidR="00DD4DF4" w:rsidRDefault="00DD4DF4" w:rsidP="004C33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213B94" w14:textId="77777777" w:rsidR="00DD4DF4" w:rsidRDefault="00DD4DF4" w:rsidP="008F1E35"/>
    <w:p w14:paraId="7181F15F" w14:textId="13DE9883" w:rsidR="001529EF" w:rsidRPr="00FA1474" w:rsidRDefault="001529EF" w:rsidP="008F1E35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FA1474">
        <w:rPr>
          <w:rFonts w:ascii="Baskerville Old Face" w:hAnsi="Baskerville Old Face"/>
          <w:b/>
          <w:bCs/>
          <w:sz w:val="32"/>
          <w:szCs w:val="32"/>
          <w:u w:val="single"/>
        </w:rPr>
        <w:t>Difference between Slice and Page</w:t>
      </w:r>
    </w:p>
    <w:p w14:paraId="77AADD6B" w14:textId="2B13DE7D" w:rsidR="00FA1474" w:rsidRPr="00FA1474" w:rsidRDefault="00FA1474" w:rsidP="008F1E35">
      <w:pPr>
        <w:rPr>
          <w:rFonts w:ascii="Baskerville Old Face" w:hAnsi="Baskerville Old Face" w:cs="Segoe UI"/>
          <w:sz w:val="28"/>
          <w:szCs w:val="28"/>
          <w:shd w:val="clear" w:color="auto" w:fill="FFFFFF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 xml:space="preserve">Page Extends Slice (Page </w:t>
      </w: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sym w:font="Wingdings" w:char="F0E8"/>
      </w: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Slice)</w:t>
      </w:r>
    </w:p>
    <w:p w14:paraId="418981D3" w14:textId="5B86F064" w:rsidR="00FA1474" w:rsidRPr="00FA1474" w:rsidRDefault="00FA1474" w:rsidP="008F1E35">
      <w:pPr>
        <w:rPr>
          <w:rFonts w:ascii="Baskerville Old Face" w:hAnsi="Baskerville Old Face" w:cs="Segoe UI"/>
          <w:sz w:val="28"/>
          <w:szCs w:val="28"/>
          <w:shd w:val="clear" w:color="auto" w:fill="FFFFFF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Page knows total no of elements and pages available</w:t>
      </w:r>
    </w:p>
    <w:p w14:paraId="23278502" w14:textId="45BBFA39" w:rsidR="00FA1474" w:rsidRPr="00FA1474" w:rsidRDefault="00FA1474" w:rsidP="008F1E35">
      <w:pPr>
        <w:rPr>
          <w:rFonts w:ascii="Baskerville Old Face" w:hAnsi="Baskerville Old Face"/>
          <w:sz w:val="28"/>
          <w:szCs w:val="28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Slice only knows whether there is a next slice available (Useful for large result set)</w:t>
      </w:r>
    </w:p>
    <w:sectPr w:rsidR="00FA1474" w:rsidRPr="00FA1474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AE9D4" w14:textId="77777777" w:rsidR="004E4DAC" w:rsidRDefault="004E4DAC" w:rsidP="00F84140">
      <w:pPr>
        <w:spacing w:after="0" w:line="240" w:lineRule="auto"/>
      </w:pPr>
      <w:r>
        <w:separator/>
      </w:r>
    </w:p>
  </w:endnote>
  <w:endnote w:type="continuationSeparator" w:id="0">
    <w:p w14:paraId="62015563" w14:textId="77777777" w:rsidR="004E4DAC" w:rsidRDefault="004E4DA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DC705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CE834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78DB" w14:textId="77777777" w:rsidR="004E4DAC" w:rsidRDefault="004E4DAC" w:rsidP="00F84140">
      <w:pPr>
        <w:spacing w:after="0" w:line="240" w:lineRule="auto"/>
      </w:pPr>
      <w:r>
        <w:separator/>
      </w:r>
    </w:p>
  </w:footnote>
  <w:footnote w:type="continuationSeparator" w:id="0">
    <w:p w14:paraId="2AB77AED" w14:textId="77777777" w:rsidR="004E4DAC" w:rsidRDefault="004E4DA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1DBC"/>
    <w:multiLevelType w:val="hybridMultilevel"/>
    <w:tmpl w:val="E1E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65CC"/>
    <w:multiLevelType w:val="multilevel"/>
    <w:tmpl w:val="395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312619">
    <w:abstractNumId w:val="0"/>
  </w:num>
  <w:num w:numId="2" w16cid:durableId="109105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60"/>
    <w:rsid w:val="0000674D"/>
    <w:rsid w:val="00012F2C"/>
    <w:rsid w:val="00046338"/>
    <w:rsid w:val="000748FA"/>
    <w:rsid w:val="000D03FF"/>
    <w:rsid w:val="000D5E34"/>
    <w:rsid w:val="00131279"/>
    <w:rsid w:val="00145E5D"/>
    <w:rsid w:val="001529EF"/>
    <w:rsid w:val="00177486"/>
    <w:rsid w:val="00184E7F"/>
    <w:rsid w:val="001E1660"/>
    <w:rsid w:val="001F2723"/>
    <w:rsid w:val="00200A90"/>
    <w:rsid w:val="00271540"/>
    <w:rsid w:val="002A212E"/>
    <w:rsid w:val="002F4E9C"/>
    <w:rsid w:val="0031208E"/>
    <w:rsid w:val="003178F2"/>
    <w:rsid w:val="00362B0F"/>
    <w:rsid w:val="003B7528"/>
    <w:rsid w:val="003D2307"/>
    <w:rsid w:val="004101B0"/>
    <w:rsid w:val="00435163"/>
    <w:rsid w:val="00447949"/>
    <w:rsid w:val="00455FE1"/>
    <w:rsid w:val="004601AF"/>
    <w:rsid w:val="004B7F01"/>
    <w:rsid w:val="004C3320"/>
    <w:rsid w:val="004C3E81"/>
    <w:rsid w:val="004E4DAC"/>
    <w:rsid w:val="004F4AD0"/>
    <w:rsid w:val="00535A29"/>
    <w:rsid w:val="00606473"/>
    <w:rsid w:val="0065062C"/>
    <w:rsid w:val="00697A4B"/>
    <w:rsid w:val="006E62EB"/>
    <w:rsid w:val="00716705"/>
    <w:rsid w:val="00721EBE"/>
    <w:rsid w:val="00727FDC"/>
    <w:rsid w:val="00733E27"/>
    <w:rsid w:val="00735AAF"/>
    <w:rsid w:val="007B065F"/>
    <w:rsid w:val="007F7B0F"/>
    <w:rsid w:val="0081096D"/>
    <w:rsid w:val="00844B87"/>
    <w:rsid w:val="00881B99"/>
    <w:rsid w:val="00892084"/>
    <w:rsid w:val="008A18A3"/>
    <w:rsid w:val="008B6F19"/>
    <w:rsid w:val="008C688B"/>
    <w:rsid w:val="008F1E35"/>
    <w:rsid w:val="00905389"/>
    <w:rsid w:val="00956E65"/>
    <w:rsid w:val="009A1B25"/>
    <w:rsid w:val="009A6CF3"/>
    <w:rsid w:val="009C7A24"/>
    <w:rsid w:val="009D2DD3"/>
    <w:rsid w:val="009D6FDB"/>
    <w:rsid w:val="00A0443B"/>
    <w:rsid w:val="00A624BC"/>
    <w:rsid w:val="00AD08EF"/>
    <w:rsid w:val="00AD2801"/>
    <w:rsid w:val="00BA28B7"/>
    <w:rsid w:val="00C31770"/>
    <w:rsid w:val="00C737DB"/>
    <w:rsid w:val="00D57E99"/>
    <w:rsid w:val="00DA58F6"/>
    <w:rsid w:val="00DC3407"/>
    <w:rsid w:val="00DC4A4C"/>
    <w:rsid w:val="00DD4DF4"/>
    <w:rsid w:val="00DE3EEE"/>
    <w:rsid w:val="00E50534"/>
    <w:rsid w:val="00E74499"/>
    <w:rsid w:val="00E85546"/>
    <w:rsid w:val="00ED4414"/>
    <w:rsid w:val="00EE20D6"/>
    <w:rsid w:val="00F308E2"/>
    <w:rsid w:val="00F41135"/>
    <w:rsid w:val="00F432F5"/>
    <w:rsid w:val="00F84140"/>
    <w:rsid w:val="00FA1474"/>
    <w:rsid w:val="00FA4BB7"/>
    <w:rsid w:val="00FC61E6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2545"/>
  <w15:chartTrackingRefBased/>
  <w15:docId w15:val="{3EFADA32-7A0F-404C-AD81-FEDD3C4D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3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08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08E2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200A90"/>
  </w:style>
  <w:style w:type="character" w:customStyle="1" w:styleId="hljs-title">
    <w:name w:val="hljs-title"/>
    <w:basedOn w:val="DefaultParagraphFont"/>
    <w:rsid w:val="00200A90"/>
  </w:style>
  <w:style w:type="paragraph" w:styleId="NormalWeb">
    <w:name w:val="Normal (Web)"/>
    <w:basedOn w:val="Normal"/>
    <w:uiPriority w:val="99"/>
    <w:semiHidden/>
    <w:unhideWhenUsed/>
    <w:rsid w:val="00EE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697A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A4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ype">
    <w:name w:val="hljs-type"/>
    <w:basedOn w:val="DefaultParagraphFont"/>
    <w:rsid w:val="00697A4B"/>
  </w:style>
  <w:style w:type="character" w:customStyle="1" w:styleId="hljs-variable">
    <w:name w:val="hljs-variable"/>
    <w:basedOn w:val="DefaultParagraphFont"/>
    <w:rsid w:val="00697A4B"/>
  </w:style>
  <w:style w:type="character" w:customStyle="1" w:styleId="hljs-operator">
    <w:name w:val="hljs-operator"/>
    <w:basedOn w:val="DefaultParagraphFont"/>
    <w:rsid w:val="00697A4B"/>
  </w:style>
  <w:style w:type="character" w:customStyle="1" w:styleId="hljs-number">
    <w:name w:val="hljs-number"/>
    <w:basedOn w:val="DefaultParagraphFont"/>
    <w:rsid w:val="00697A4B"/>
  </w:style>
  <w:style w:type="character" w:customStyle="1" w:styleId="hljs-string">
    <w:name w:val="hljs-string"/>
    <w:basedOn w:val="DefaultParagraphFont"/>
    <w:rsid w:val="0069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132</TotalTime>
  <Pages>5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151</cp:revision>
  <dcterms:created xsi:type="dcterms:W3CDTF">2022-06-05T11:44:00Z</dcterms:created>
  <dcterms:modified xsi:type="dcterms:W3CDTF">2024-07-26T19:31:00Z</dcterms:modified>
</cp:coreProperties>
</file>