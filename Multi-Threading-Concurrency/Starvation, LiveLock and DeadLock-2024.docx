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B9445" w14:textId="07A9B2A1" w:rsidR="00C31770" w:rsidRDefault="0048377A" w:rsidP="0000674D">
      <w:pPr>
        <w:rPr>
          <w:rFonts w:ascii="Palatino Linotype" w:hAnsi="Palatino Linotype"/>
          <w:b/>
          <w:bCs/>
          <w:sz w:val="44"/>
          <w:szCs w:val="44"/>
        </w:rPr>
      </w:pPr>
      <w:r w:rsidRPr="00E0704E">
        <w:rPr>
          <w:rFonts w:ascii="Palatino Linotype" w:hAnsi="Palatino Linotype"/>
          <w:b/>
          <w:bCs/>
          <w:sz w:val="44"/>
          <w:szCs w:val="44"/>
        </w:rPr>
        <w:t>Starvation, LiveLock and</w:t>
      </w:r>
      <w:r>
        <w:t xml:space="preserve"> </w:t>
      </w:r>
      <w:r w:rsidRPr="00111A3A">
        <w:rPr>
          <w:rFonts w:ascii="Palatino Linotype" w:hAnsi="Palatino Linotype"/>
          <w:b/>
          <w:bCs/>
          <w:sz w:val="44"/>
          <w:szCs w:val="44"/>
        </w:rPr>
        <w:t>DeadLock in Java</w:t>
      </w:r>
    </w:p>
    <w:p w14:paraId="14368B14" w14:textId="08B03E92" w:rsidR="000F7D14" w:rsidRPr="000F7D14" w:rsidRDefault="000F7D14" w:rsidP="000F7D14">
      <w:pPr>
        <w:pStyle w:val="NoSpacing"/>
        <w:rPr>
          <w:rFonts w:ascii="Palatino Linotype" w:hAnsi="Palatino Linotype"/>
          <w:b/>
          <w:bCs/>
          <w:color w:val="333333"/>
          <w:sz w:val="24"/>
          <w:szCs w:val="24"/>
        </w:rPr>
      </w:pP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t>Deadlock: "Me first, Me first"</w:t>
      </w: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br/>
        <w:t>Livelock: " You first, You first"</w:t>
      </w:r>
      <w:r w:rsidRPr="000F7D14">
        <w:rPr>
          <w:rFonts w:ascii="Palatino Linotype" w:hAnsi="Palatino Linotype"/>
          <w:b/>
          <w:bCs/>
          <w:color w:val="333333"/>
          <w:sz w:val="24"/>
          <w:szCs w:val="24"/>
        </w:rPr>
        <w:br/>
        <w:t>Starvation: "Some first, Others never"</w:t>
      </w:r>
    </w:p>
    <w:p w14:paraId="0BD73417" w14:textId="59F6142C" w:rsidR="0048377A" w:rsidRDefault="0048377A" w:rsidP="0000674D">
      <w:pPr>
        <w:rPr>
          <w:rFonts w:ascii="Palatino Linotype" w:hAnsi="Palatino Linotype"/>
          <w:b/>
          <w:bCs/>
          <w:sz w:val="44"/>
          <w:szCs w:val="44"/>
        </w:rPr>
      </w:pPr>
      <w:r w:rsidRPr="00111A3A">
        <w:rPr>
          <w:rFonts w:ascii="Palatino Linotype" w:hAnsi="Palatino Linotype"/>
          <w:b/>
          <w:bCs/>
          <w:sz w:val="44"/>
          <w:szCs w:val="44"/>
        </w:rPr>
        <w:t>DeadLock</w:t>
      </w:r>
    </w:p>
    <w:p w14:paraId="34E735B5" w14:textId="73D3BAA3" w:rsidR="0048377A" w:rsidRPr="004F1853" w:rsidRDefault="0048377A" w:rsidP="0000674D">
      <w:pPr>
        <w:rPr>
          <w:rFonts w:ascii="Baskerville Old Face" w:hAnsi="Baskerville Old Face"/>
          <w:sz w:val="24"/>
          <w:szCs w:val="24"/>
        </w:rPr>
      </w:pPr>
      <w:r w:rsidRPr="004F1853">
        <w:rPr>
          <w:rFonts w:ascii="Baskerville Old Face" w:hAnsi="Baskerville Old Face"/>
          <w:b/>
          <w:bCs/>
          <w:sz w:val="24"/>
          <w:szCs w:val="24"/>
        </w:rPr>
        <w:t>DEADLOCK</w:t>
      </w:r>
      <w:r w:rsidRPr="004F1853">
        <w:rPr>
          <w:rFonts w:ascii="Baskerville Old Face" w:hAnsi="Baskerville Old Face"/>
          <w:sz w:val="24"/>
          <w:szCs w:val="24"/>
        </w:rPr>
        <w:t xml:space="preserve"> Deadlock is a condition in which </w:t>
      </w:r>
      <w:r w:rsidRPr="004F1853">
        <w:rPr>
          <w:rFonts w:ascii="Baskerville Old Face" w:hAnsi="Baskerville Old Face"/>
          <w:b/>
          <w:bCs/>
          <w:sz w:val="24"/>
          <w:szCs w:val="24"/>
        </w:rPr>
        <w:t>a task waits indefinitely for conditions that can never be satisfied</w:t>
      </w:r>
      <w:r w:rsidRPr="004F1853">
        <w:rPr>
          <w:rFonts w:ascii="Baskerville Old Face" w:hAnsi="Baskerville Old Face"/>
          <w:sz w:val="24"/>
          <w:szCs w:val="24"/>
        </w:rPr>
        <w:t xml:space="preserve"> - task holds resources while waiting for other resources to be released - tasks cannot be forced to </w:t>
      </w:r>
      <w:r w:rsidR="00EA7EA3" w:rsidRPr="004F1853">
        <w:rPr>
          <w:rFonts w:ascii="Baskerville Old Face" w:hAnsi="Baskerville Old Face"/>
          <w:sz w:val="24"/>
          <w:szCs w:val="24"/>
        </w:rPr>
        <w:t>relinquish</w:t>
      </w:r>
      <w:r w:rsidRPr="004F1853">
        <w:rPr>
          <w:rFonts w:ascii="Baskerville Old Face" w:hAnsi="Baskerville Old Face"/>
          <w:sz w:val="24"/>
          <w:szCs w:val="24"/>
        </w:rPr>
        <w:t xml:space="preserve"> resources </w:t>
      </w:r>
      <w:r w:rsidRPr="004F1853">
        <w:rPr>
          <w:rFonts w:ascii="Baskerville Old Face" w:hAnsi="Baskerville Old Face"/>
          <w:b/>
          <w:bCs/>
          <w:sz w:val="26"/>
          <w:szCs w:val="26"/>
        </w:rPr>
        <w:t>- a circular waiting condition</w:t>
      </w:r>
      <w:r w:rsidRPr="004F1853">
        <w:rPr>
          <w:rFonts w:ascii="Baskerville Old Face" w:hAnsi="Baskerville Old Face"/>
          <w:sz w:val="26"/>
          <w:szCs w:val="26"/>
        </w:rPr>
        <w:t xml:space="preserve"> </w:t>
      </w:r>
      <w:r w:rsidRPr="004F1853">
        <w:rPr>
          <w:rFonts w:ascii="Baskerville Old Face" w:hAnsi="Baskerville Old Face"/>
          <w:sz w:val="24"/>
          <w:szCs w:val="24"/>
        </w:rPr>
        <w:t>exists.</w:t>
      </w:r>
      <w:r w:rsidR="00FD7017" w:rsidRPr="004F1853">
        <w:rPr>
          <w:rFonts w:ascii="Baskerville Old Face" w:hAnsi="Baskerville Old Face"/>
          <w:sz w:val="24"/>
          <w:szCs w:val="24"/>
        </w:rPr>
        <w:t xml:space="preserve"> </w:t>
      </w:r>
      <w:r w:rsidR="00FD7017" w:rsidRPr="004F1853">
        <w:rPr>
          <w:rFonts w:ascii="Baskerville Old Face" w:hAnsi="Baskerville Old Face"/>
          <w:b/>
          <w:bCs/>
          <w:sz w:val="24"/>
          <w:szCs w:val="24"/>
        </w:rPr>
        <w:t>DEADLOCK</w:t>
      </w:r>
      <w:r w:rsidR="00FD7017" w:rsidRPr="004F1853">
        <w:rPr>
          <w:rFonts w:ascii="Baskerville Old Face" w:hAnsi="Baskerville Old Face"/>
          <w:sz w:val="24"/>
          <w:szCs w:val="24"/>
        </w:rPr>
        <w:t> is a condition where two or more threads are blocked forever</w:t>
      </w:r>
      <w:r w:rsidR="005B55F4" w:rsidRPr="004F1853">
        <w:rPr>
          <w:rFonts w:ascii="Baskerville Old Face" w:hAnsi="Baskerville Old Face"/>
          <w:sz w:val="24"/>
          <w:szCs w:val="24"/>
        </w:rPr>
        <w:t>.</w:t>
      </w:r>
    </w:p>
    <w:p w14:paraId="46104181" w14:textId="77777777" w:rsidR="007934B2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TestDeadLock1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private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lock1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private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 xml:space="preserve">lock2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Object();</w:t>
      </w:r>
    </w:p>
    <w:p w14:paraId="3CDFDBE9" w14:textId="77777777" w:rsidR="007934B2" w:rsidRDefault="007934B2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3F9F7C6" w14:textId="77777777" w:rsidR="007934B2" w:rsidRDefault="007934B2" w:rsidP="007934B2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private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sleepTime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sleepTime</w:t>
      </w:r>
      <w:r>
        <w:rPr>
          <w:color w:val="080808"/>
        </w:rPr>
        <w:t>);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ie</w:t>
      </w:r>
      <w:r>
        <w:rPr>
          <w:color w:val="080808"/>
        </w:rPr>
        <w:t>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9562E7C" w14:textId="7511C5A7" w:rsidR="00ED3802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lock1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="00ED38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sleep(3);   </w:t>
      </w:r>
      <w:r w:rsidR="00ED3802" w:rsidRPr="00FF082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7"/>
      </w:r>
      <w:r w:rsidR="00ED380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Without using sleep, it will hang</w:t>
      </w:r>
    </w:p>
    <w:p w14:paraId="3C6F6CDD" w14:textId="43696DC5" w:rsidR="009B48F9" w:rsidRPr="009B48F9" w:rsidRDefault="009B48F9" w:rsidP="009B4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lock2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System.</w:t>
      </w:r>
      <w:r w:rsidRPr="009B48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9B4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"Inside foo method ..."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bar()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lock2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="00342E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           sleep(2); </w:t>
      </w:r>
      <w:r w:rsidR="00342E8E" w:rsidRPr="00FF082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7"/>
      </w:r>
      <w:r w:rsidR="00342E8E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Without using sleep, it will hang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synchronized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B48F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bidi="hi-IN"/>
        </w:rPr>
        <w:t>lock1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System.</w:t>
      </w:r>
      <w:r w:rsidRPr="009B48F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9B48F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"Inside bar method ..."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test()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r1 = () -&gt; foo();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Runnable r2 = () -&gt; bar();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Thread(r1).start();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Thread(r2).start();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main(String[] args) {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B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TestDeadLock1().test(so);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B48F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4621013" w14:textId="510F8F67" w:rsidR="00EA7EA3" w:rsidRDefault="00EA7EA3" w:rsidP="0000674D"/>
    <w:p w14:paraId="5CFD4ED6" w14:textId="71337701" w:rsidR="00EA7EA3" w:rsidRDefault="00EA7EA3" w:rsidP="0000674D"/>
    <w:p w14:paraId="5E69526E" w14:textId="098C238D" w:rsidR="00E01630" w:rsidRDefault="00E01630" w:rsidP="0000674D"/>
    <w:p w14:paraId="6E895AE9" w14:textId="2B078D8D" w:rsidR="00E01630" w:rsidRPr="00E01630" w:rsidRDefault="00E01630" w:rsidP="0000674D">
      <w:pPr>
        <w:rPr>
          <w:rFonts w:ascii="Palatino Linotype" w:hAnsi="Palatino Linotype"/>
          <w:b/>
          <w:bCs/>
          <w:u w:val="single"/>
        </w:rPr>
      </w:pPr>
      <w:r w:rsidRPr="00E01630">
        <w:rPr>
          <w:rFonts w:ascii="Palatino Linotype" w:hAnsi="Palatino Linotype"/>
          <w:b/>
          <w:bCs/>
          <w:sz w:val="32"/>
          <w:szCs w:val="32"/>
          <w:u w:val="single"/>
        </w:rPr>
        <w:lastRenderedPageBreak/>
        <w:t>Using ReentrantLock</w:t>
      </w:r>
    </w:p>
    <w:p w14:paraId="74535B7F" w14:textId="77777777" w:rsidR="00181A7E" w:rsidRDefault="00E01630" w:rsidP="00E0163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TestDeadLock1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Lock </w:t>
      </w:r>
      <w:r>
        <w:rPr>
          <w:b/>
          <w:bCs/>
          <w:color w:val="660E7A"/>
        </w:rPr>
        <w:t xml:space="preserve">lock1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ReentrantLock(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Lock </w:t>
      </w:r>
      <w:r>
        <w:rPr>
          <w:b/>
          <w:bCs/>
          <w:color w:val="660E7A"/>
        </w:rPr>
        <w:t xml:space="preserve">lock2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ReentrantLock(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</w:p>
    <w:p w14:paraId="7794A421" w14:textId="77777777" w:rsidR="00181A7E" w:rsidRDefault="00181A7E" w:rsidP="00E01630">
      <w:pPr>
        <w:pStyle w:val="HTMLPreformatted"/>
        <w:shd w:val="clear" w:color="auto" w:fill="FFFFFF"/>
        <w:rPr>
          <w:color w:val="000000"/>
        </w:rPr>
      </w:pPr>
    </w:p>
    <w:p w14:paraId="789C05D4" w14:textId="55675731" w:rsidR="00017C97" w:rsidRDefault="00181A7E" w:rsidP="00E01630">
      <w:pPr>
        <w:pStyle w:val="HTMLPreformatted"/>
        <w:shd w:val="clear" w:color="auto" w:fill="FFFFFF"/>
        <w:rPr>
          <w:b/>
          <w:bCs/>
          <w:color w:val="000080"/>
        </w:rPr>
      </w:pPr>
      <w:r>
        <w:rPr>
          <w:color w:val="0033B3"/>
        </w:rPr>
        <w:t xml:space="preserve">    private void </w:t>
      </w:r>
      <w:r>
        <w:rPr>
          <w:color w:val="00627A"/>
        </w:rPr>
        <w:t>sleep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00000"/>
        </w:rPr>
        <w:t>sleepTime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>TimeUnit</w:t>
      </w:r>
      <w:r>
        <w:rPr>
          <w:color w:val="080808"/>
        </w:rPr>
        <w:t>.</w:t>
      </w:r>
      <w:r>
        <w:rPr>
          <w:i/>
          <w:iCs/>
          <w:color w:val="871094"/>
        </w:rPr>
        <w:t>SECONDS</w:t>
      </w:r>
      <w:r>
        <w:rPr>
          <w:color w:val="080808"/>
        </w:rPr>
        <w:t>.sleep(</w:t>
      </w:r>
      <w:r>
        <w:rPr>
          <w:color w:val="000000"/>
        </w:rPr>
        <w:t>sleepTime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>InterruptedException ie</w:t>
      </w:r>
      <w:r>
        <w:rPr>
          <w:color w:val="080808"/>
        </w:rPr>
        <w:t>) {}</w:t>
      </w:r>
      <w:r>
        <w:rPr>
          <w:color w:val="080808"/>
        </w:rPr>
        <w:br/>
        <w:t xml:space="preserve">    }</w:t>
      </w:r>
      <w:r w:rsidR="00E01630">
        <w:rPr>
          <w:color w:val="000000"/>
        </w:rPr>
        <w:br/>
      </w:r>
      <w:r w:rsidR="00E01630">
        <w:rPr>
          <w:color w:val="000000"/>
        </w:rPr>
        <w:br/>
        <w:t xml:space="preserve">    </w:t>
      </w:r>
      <w:r w:rsidR="00E01630">
        <w:rPr>
          <w:b/>
          <w:bCs/>
          <w:color w:val="000080"/>
        </w:rPr>
        <w:t xml:space="preserve">public void </w:t>
      </w:r>
      <w:r w:rsidR="00E01630">
        <w:rPr>
          <w:color w:val="000000"/>
        </w:rPr>
        <w:t>foo() {</w:t>
      </w:r>
      <w:r w:rsidR="00E01630">
        <w:rPr>
          <w:color w:val="000000"/>
        </w:rPr>
        <w:br/>
        <w:t xml:space="preserve">        </w:t>
      </w:r>
      <w:r w:rsidR="00E01630">
        <w:rPr>
          <w:b/>
          <w:bCs/>
          <w:color w:val="660E7A"/>
        </w:rPr>
        <w:t>lock1</w:t>
      </w:r>
      <w:r w:rsidR="00E01630">
        <w:rPr>
          <w:color w:val="000000"/>
        </w:rPr>
        <w:t>.lock();</w:t>
      </w:r>
      <w:r w:rsidR="00E01630">
        <w:rPr>
          <w:color w:val="000000"/>
        </w:rPr>
        <w:br/>
        <w:t xml:space="preserve">        </w:t>
      </w:r>
      <w:r w:rsidR="00017C97">
        <w:rPr>
          <w:b/>
          <w:bCs/>
          <w:color w:val="000080"/>
        </w:rPr>
        <w:t>sleep(2);</w:t>
      </w:r>
    </w:p>
    <w:p w14:paraId="5BCE34F6" w14:textId="7F068ADA" w:rsidR="00E01630" w:rsidRDefault="00E01630" w:rsidP="00335E5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"Inside foo method ..."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.unlock();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.unlock();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bar()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</w:t>
      </w:r>
      <w:r w:rsidR="00BD1C5B">
        <w:rPr>
          <w:b/>
          <w:bCs/>
          <w:color w:val="000080"/>
        </w:rPr>
        <w:t>sleep(3);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.lock();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"Inside bar method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lock1</w:t>
      </w:r>
      <w:r>
        <w:rPr>
          <w:color w:val="000000"/>
        </w:rPr>
        <w:t>.unlock();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lock2</w:t>
      </w:r>
      <w:r>
        <w:rPr>
          <w:color w:val="000000"/>
        </w:rPr>
        <w:t>.unlock();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test() {</w:t>
      </w:r>
      <w:r>
        <w:rPr>
          <w:color w:val="000000"/>
        </w:rPr>
        <w:br/>
        <w:t xml:space="preserve">        Runnable r1 = () -&gt; foo();</w:t>
      </w:r>
      <w:r>
        <w:rPr>
          <w:color w:val="000000"/>
        </w:rPr>
        <w:br/>
        <w:t xml:space="preserve">        Runnable r2 = () -&gt; bar();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Thread(r1).start();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Thread(r2).start();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TestDeadLock1().test();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E009AB7" w14:textId="77777777" w:rsidR="00D01C6B" w:rsidRPr="00335E5E" w:rsidRDefault="00D01C6B" w:rsidP="00335E5E">
      <w:pPr>
        <w:pStyle w:val="HTMLPreformatted"/>
        <w:shd w:val="clear" w:color="auto" w:fill="FFFFFF"/>
        <w:rPr>
          <w:color w:val="000000"/>
        </w:rPr>
      </w:pPr>
    </w:p>
    <w:p w14:paraId="4F7081CE" w14:textId="77777777" w:rsidR="00E17379" w:rsidRPr="00E17379" w:rsidRDefault="00E17379" w:rsidP="00E17379">
      <w:pPr>
        <w:widowControl w:val="0"/>
        <w:suppressAutoHyphens/>
        <w:spacing w:after="0" w:line="240" w:lineRule="auto"/>
        <w:rPr>
          <w:rFonts w:ascii="Times New Roman" w:eastAsia="SimSun" w:hAnsi="Times New Roman" w:cs="Mangal"/>
          <w:b/>
          <w:bCs/>
          <w:kern w:val="1"/>
          <w:sz w:val="34"/>
          <w:szCs w:val="34"/>
          <w:u w:val="single"/>
          <w:lang w:eastAsia="hi-IN" w:bidi="or-IN"/>
        </w:rPr>
      </w:pPr>
      <w:r w:rsidRPr="00E17379">
        <w:rPr>
          <w:rFonts w:ascii="Times New Roman" w:eastAsia="SimSun" w:hAnsi="Times New Roman" w:cs="Mangal"/>
          <w:b/>
          <w:bCs/>
          <w:kern w:val="1"/>
          <w:sz w:val="34"/>
          <w:szCs w:val="34"/>
          <w:u w:val="single"/>
          <w:lang w:eastAsia="hi-IN" w:bidi="or-IN"/>
        </w:rPr>
        <w:t>Livelock</w:t>
      </w:r>
    </w:p>
    <w:p w14:paraId="17B5364B" w14:textId="79B60128" w:rsidR="004F7CFE" w:rsidRPr="00FF06B2" w:rsidRDefault="0093086A" w:rsidP="00F212E7">
      <w:pPr>
        <w:widowControl w:val="0"/>
        <w:suppressAutoHyphens/>
        <w:spacing w:after="0" w:line="240" w:lineRule="auto"/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</w:pPr>
      <w:r w:rsidRPr="00FF06B2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Livelock is another concurrency problem and is similar to deadlock. In livelock, </w:t>
      </w:r>
      <w:r w:rsidRPr="00FF06B2">
        <w:rPr>
          <w:rStyle w:val="Strong"/>
          <w:rFonts w:ascii="Bookman Old Style" w:hAnsi="Bookman Old Style"/>
          <w:color w:val="000000"/>
          <w:sz w:val="24"/>
          <w:szCs w:val="24"/>
          <w:shd w:val="clear" w:color="auto" w:fill="FFFFFF"/>
        </w:rPr>
        <w:t>two or more threads keep on transferring states between one another</w:t>
      </w:r>
      <w:r w:rsidRPr="00FF06B2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waiting infinitely</w:t>
      </w:r>
      <w:r w:rsidR="00E17379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 xml:space="preserve">. </w:t>
      </w:r>
      <w:r w:rsidR="00E17379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>One example will be both wife and husband want eat soup using one spoon, they say, you first and you first</w:t>
      </w:r>
      <w:r w:rsidR="00E17379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>.</w:t>
      </w:r>
      <w:r w:rsidR="00896BAE" w:rsidRPr="00FF06B2">
        <w:rPr>
          <w:rFonts w:ascii="Bookman Old Style" w:eastAsia="SimSun" w:hAnsi="Bookman Old Style" w:cs="Mangal"/>
          <w:kern w:val="1"/>
          <w:sz w:val="24"/>
          <w:szCs w:val="24"/>
          <w:lang w:eastAsia="hi-IN" w:bidi="or-IN"/>
        </w:rPr>
        <w:t xml:space="preserve"> </w:t>
      </w:r>
      <w:r w:rsidR="00896BAE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>Pehele Aapp and Pehele Aapp</w:t>
      </w:r>
      <w:r w:rsidR="00F212E7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or-IN"/>
        </w:rPr>
        <w:t xml:space="preserve">. </w:t>
      </w:r>
      <w:r w:rsidR="00E17379" w:rsidRPr="00FF06B2">
        <w:rPr>
          <w:rFonts w:ascii="Bookman Old Style" w:eastAsia="SimSun" w:hAnsi="Bookman Old Style" w:cs="Mangal"/>
          <w:b/>
          <w:bCs/>
          <w:i/>
          <w:iCs/>
          <w:kern w:val="1"/>
          <w:sz w:val="24"/>
          <w:szCs w:val="24"/>
          <w:lang w:eastAsia="hi-IN" w:bidi="hi-IN"/>
        </w:rPr>
        <w:t>Livelock describes situation where two threads are busy responding to each other</w:t>
      </w:r>
      <w:r w:rsidR="00234D8E" w:rsidRPr="00FF06B2">
        <w:rPr>
          <w:rFonts w:ascii="Bookman Old Style" w:eastAsia="SimSun" w:hAnsi="Bookman Old Style" w:cs="Mangal"/>
          <w:b/>
          <w:bCs/>
          <w:i/>
          <w:iCs/>
          <w:kern w:val="1"/>
          <w:sz w:val="24"/>
          <w:szCs w:val="24"/>
          <w:lang w:eastAsia="hi-IN" w:bidi="hi-IN"/>
        </w:rPr>
        <w:t>’s action</w:t>
      </w:r>
      <w:r w:rsidR="00E17379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>.</w:t>
      </w:r>
      <w:r w:rsidR="004E1831" w:rsidRPr="00FF06B2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 xml:space="preserve"> Livelock is a situation where two threads are blocked while responding to each other’s actions.</w:t>
      </w:r>
    </w:p>
    <w:p w14:paraId="2CD3F83B" w14:textId="77777777" w:rsidR="00842DD2" w:rsidRDefault="00842DD2" w:rsidP="00E17379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1AE480B7" w14:textId="77777777" w:rsidR="003B486B" w:rsidRPr="00AA1817" w:rsidRDefault="003B486B" w:rsidP="003B486B">
      <w:pPr>
        <w:widowControl w:val="0"/>
        <w:suppressAutoHyphens/>
        <w:spacing w:after="0" w:line="240" w:lineRule="auto"/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</w:pPr>
      <w:r w:rsidRPr="00AA1817">
        <w:rPr>
          <w:rFonts w:ascii="Bookman Old Style" w:eastAsia="SimSun" w:hAnsi="Bookman Old Style" w:cs="Mangal"/>
          <w:b/>
          <w:bCs/>
          <w:kern w:val="1"/>
          <w:sz w:val="24"/>
          <w:szCs w:val="24"/>
          <w:lang w:eastAsia="hi-IN" w:bidi="hi-IN"/>
        </w:rPr>
        <w:t>A Livelock Example:</w:t>
      </w:r>
    </w:p>
    <w:p w14:paraId="3DE79968" w14:textId="6BB7D326" w:rsidR="00F77A08" w:rsidRPr="00AA1817" w:rsidRDefault="00FF06B2" w:rsidP="00F77A08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A</w:t>
      </w:r>
      <w:r w:rsidR="003B486B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 criminal </w:t>
      </w:r>
      <w:r w:rsidR="00F77A08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wants money from police to release </w:t>
      </w:r>
      <w:r w:rsidR="003B486B" w:rsidRPr="00AA1817">
        <w:rPr>
          <w:rFonts w:ascii="Bookman Old Style" w:eastAsia="SimSun" w:hAnsi="Bookman Old Style" w:cs="Mangal"/>
          <w:kern w:val="1"/>
          <w:lang w:eastAsia="hi-IN" w:bidi="hi-IN"/>
        </w:rPr>
        <w:t>hostage and</w:t>
      </w:r>
      <w:r w:rsidR="00F77A08" w:rsidRPr="00AA1817">
        <w:rPr>
          <w:rFonts w:ascii="Bookman Old Style" w:eastAsia="SimSun" w:hAnsi="Bookman Old Style" w:cs="Mangal"/>
          <w:kern w:val="1"/>
          <w:lang w:eastAsia="hi-IN" w:bidi="hi-IN"/>
        </w:rPr>
        <w:t xml:space="preserve"> police want criminal to release hostage.</w:t>
      </w:r>
    </w:p>
    <w:p w14:paraId="0B560FAD" w14:textId="77777777" w:rsidR="00F77A08" w:rsidRPr="00AA1817" w:rsidRDefault="00F77A08" w:rsidP="00F77A08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Two friends try to call each other over phone.</w:t>
      </w:r>
    </w:p>
    <w:p w14:paraId="41349C42" w14:textId="4B72782C" w:rsidR="00851FAA" w:rsidRPr="00AA1817" w:rsidRDefault="00F77A08" w:rsidP="00E871C9">
      <w:pPr>
        <w:pStyle w:val="ListParagraph"/>
        <w:numPr>
          <w:ilvl w:val="0"/>
          <w:numId w:val="1"/>
        </w:numPr>
        <w:rPr>
          <w:rFonts w:ascii="Bookman Old Style" w:eastAsia="SimSun" w:hAnsi="Bookman Old Style" w:cs="Mangal"/>
          <w:kern w:val="1"/>
          <w:lang w:eastAsia="hi-IN" w:bidi="hi-IN"/>
        </w:rPr>
      </w:pPr>
      <w:r w:rsidRPr="00AA1817">
        <w:rPr>
          <w:rFonts w:ascii="Bookman Old Style" w:eastAsia="SimSun" w:hAnsi="Bookman Old Style" w:cs="Mangal"/>
          <w:kern w:val="1"/>
          <w:lang w:eastAsia="hi-IN" w:bidi="hi-IN"/>
        </w:rPr>
        <w:t>Two cars want to pass the bridge. Car1 allows first Car2 and Car2 wants to allow Car1 firs</w:t>
      </w:r>
      <w:r w:rsidR="00F12B7A" w:rsidRPr="00AA1817">
        <w:rPr>
          <w:rFonts w:ascii="Bookman Old Style" w:eastAsia="SimSun" w:hAnsi="Bookman Old Style" w:cs="Mangal"/>
          <w:kern w:val="1"/>
          <w:lang w:eastAsia="hi-IN" w:bidi="hi-IN"/>
        </w:rPr>
        <w:t>t.</w:t>
      </w:r>
    </w:p>
    <w:p w14:paraId="39452E41" w14:textId="77777777" w:rsidR="00F77A08" w:rsidRDefault="00F77A08" w:rsidP="00F77A08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5C273660" w14:textId="77777777" w:rsidR="00F77A08" w:rsidRPr="00F77A08" w:rsidRDefault="00F77A08" w:rsidP="00F77A08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0E455EBF" w14:textId="745AF830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lastRenderedPageBreak/>
        <w:t xml:space="preserve">public class </w:t>
      </w:r>
      <w:r>
        <w:rPr>
          <w:color w:val="000000"/>
        </w:rPr>
        <w:t>Person_1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isBusy()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return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throw new </w:t>
      </w:r>
      <w:r>
        <w:rPr>
          <w:color w:val="000000"/>
        </w:rPr>
        <w:t>RuntimeException(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makeCall(Person_2 </w:t>
      </w:r>
      <w:r>
        <w:rPr>
          <w:color w:val="6A3E3E"/>
        </w:rPr>
        <w:t>person_2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(!</w:t>
      </w:r>
      <w:r>
        <w:rPr>
          <w:color w:val="6A3E3E"/>
        </w:rPr>
        <w:t>person_2</w:t>
      </w:r>
      <w:r>
        <w:rPr>
          <w:color w:val="000000"/>
        </w:rPr>
        <w:t>.isBusy()) {</w:t>
      </w:r>
      <w:r>
        <w:rPr>
          <w:color w:val="000000"/>
        </w:rPr>
        <w:br/>
        <w:t xml:space="preserve">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"Person 1 is calling Person 2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  sleep(1);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   </w:t>
      </w:r>
      <w:r>
        <w:rPr>
          <w:color w:val="3F7F5F"/>
        </w:rPr>
        <w:t>// person 1 is free now</w:t>
      </w:r>
      <w:r>
        <w:rPr>
          <w:color w:val="3F7F5F"/>
        </w:rPr>
        <w:br/>
        <w:t xml:space="preserve">       </w:t>
      </w:r>
      <w:r>
        <w:rPr>
          <w:color w:val="0000C0"/>
        </w:rPr>
        <w:t xml:space="preserve">isBusy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 w:rsidR="00294830">
        <w:rPr>
          <w:color w:val="000000"/>
        </w:rPr>
        <w:t xml:space="preserve"> // </w:t>
      </w:r>
      <w:r w:rsidR="00294830" w:rsidRPr="008143BB">
        <w:rPr>
          <w:color w:val="000000"/>
        </w:rPr>
        <w:sym w:font="Wingdings" w:char="F0E8"/>
      </w:r>
      <w:r w:rsidR="00294830">
        <w:rPr>
          <w:color w:val="000000"/>
        </w:rPr>
        <w:t>you can make false also.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772B58C" w14:textId="77777777" w:rsidR="00F814F0" w:rsidRDefault="00F814F0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4DABEC28" w14:textId="54BBE5B2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Person_2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isBusy()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return </w:t>
      </w:r>
      <w:r>
        <w:rPr>
          <w:color w:val="0000C0"/>
        </w:rPr>
        <w:t>isBusy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sleep(</w:t>
      </w:r>
      <w:r>
        <w:rPr>
          <w:b/>
          <w:bCs/>
          <w:color w:val="7F0055"/>
        </w:rPr>
        <w:t xml:space="preserve">long </w:t>
      </w:r>
      <w:r>
        <w:rPr>
          <w:color w:val="6A3E3E"/>
        </w:rPr>
        <w:t>time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TimeUnit.</w:t>
      </w:r>
      <w:r>
        <w:rPr>
          <w:b/>
          <w:bCs/>
          <w:i/>
          <w:iCs/>
          <w:color w:val="0000C0"/>
        </w:rPr>
        <w:t>SECONDS</w:t>
      </w:r>
      <w:r>
        <w:rPr>
          <w:color w:val="000000"/>
        </w:rPr>
        <w:t>.sleep(</w:t>
      </w:r>
      <w:r>
        <w:rPr>
          <w:color w:val="6A3E3E"/>
        </w:rPr>
        <w:t>time</w:t>
      </w:r>
      <w:r>
        <w:rPr>
          <w:color w:val="000000"/>
        </w:rPr>
        <w:t>);</w:t>
      </w:r>
      <w:r>
        <w:rPr>
          <w:color w:val="000000"/>
        </w:rPr>
        <w:br/>
        <w:t xml:space="preserve">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</w:t>
      </w:r>
      <w:r>
        <w:rPr>
          <w:color w:val="000000"/>
        </w:rPr>
        <w:t>) {</w:t>
      </w:r>
      <w:r>
        <w:rPr>
          <w:color w:val="000000"/>
        </w:rPr>
        <w:br/>
        <w:t xml:space="preserve">          </w:t>
      </w:r>
      <w:r>
        <w:rPr>
          <w:b/>
          <w:bCs/>
          <w:color w:val="7F0055"/>
        </w:rPr>
        <w:t xml:space="preserve">throw new </w:t>
      </w:r>
      <w:r>
        <w:rPr>
          <w:color w:val="000000"/>
        </w:rPr>
        <w:t>RuntimeException(</w:t>
      </w:r>
      <w:r>
        <w:rPr>
          <w:color w:val="6A3E3E"/>
        </w:rPr>
        <w:t>e</w:t>
      </w:r>
      <w:r>
        <w:rPr>
          <w:color w:val="000000"/>
        </w:rPr>
        <w:t>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makeCall(Person_1 </w:t>
      </w:r>
      <w:r>
        <w:rPr>
          <w:color w:val="6A3E3E"/>
        </w:rPr>
        <w:t>person_1</w:t>
      </w:r>
      <w:r>
        <w:rPr>
          <w:color w:val="000000"/>
        </w:rPr>
        <w:t>) {</w:t>
      </w:r>
      <w:r>
        <w:rPr>
          <w:color w:val="000000"/>
        </w:rPr>
        <w:br/>
        <w:t xml:space="preserve">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(!</w:t>
      </w:r>
      <w:r>
        <w:rPr>
          <w:color w:val="6A3E3E"/>
        </w:rPr>
        <w:t>person_1</w:t>
      </w:r>
      <w:r>
        <w:rPr>
          <w:color w:val="000000"/>
        </w:rPr>
        <w:t>.isBusy()) {</w:t>
      </w:r>
      <w:r>
        <w:rPr>
          <w:color w:val="000000"/>
        </w:rPr>
        <w:br/>
        <w:t xml:space="preserve">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"Person 2 is calling Person 1 ..."</w:t>
      </w:r>
      <w:r>
        <w:rPr>
          <w:color w:val="000000"/>
        </w:rPr>
        <w:t>);</w:t>
      </w:r>
      <w:r>
        <w:rPr>
          <w:color w:val="000000"/>
        </w:rPr>
        <w:br/>
        <w:t xml:space="preserve">          sleep(1);</w:t>
      </w:r>
      <w:r>
        <w:rPr>
          <w:color w:val="000000"/>
        </w:rPr>
        <w:br/>
        <w:t xml:space="preserve">       }</w:t>
      </w:r>
      <w:r>
        <w:rPr>
          <w:color w:val="000000"/>
        </w:rPr>
        <w:br/>
        <w:t xml:space="preserve">       </w:t>
      </w:r>
      <w:r>
        <w:rPr>
          <w:color w:val="3F7F5F"/>
        </w:rPr>
        <w:t>// person 2 is free now</w:t>
      </w:r>
      <w:r>
        <w:rPr>
          <w:color w:val="3F7F5F"/>
        </w:rPr>
        <w:br/>
        <w:t xml:space="preserve">       </w:t>
      </w:r>
      <w:r>
        <w:rPr>
          <w:color w:val="0000C0"/>
        </w:rPr>
        <w:t xml:space="preserve">isBusy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 w:rsidR="008143BB">
        <w:rPr>
          <w:color w:val="000000"/>
        </w:rPr>
        <w:t xml:space="preserve"> // </w:t>
      </w:r>
      <w:r w:rsidR="008143BB" w:rsidRPr="008143BB">
        <w:rPr>
          <w:color w:val="000000"/>
        </w:rPr>
        <w:sym w:font="Wingdings" w:char="F0E8"/>
      </w:r>
      <w:r w:rsidR="008143BB">
        <w:rPr>
          <w:color w:val="000000"/>
        </w:rPr>
        <w:t>you can make false also.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42E9F8F" w14:textId="77777777" w:rsidR="006C3ED1" w:rsidRDefault="006C3ED1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0E020CD4" w14:textId="77777777" w:rsidR="006C3ED1" w:rsidRDefault="006C3ED1" w:rsidP="006C3ED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r>
        <w:rPr>
          <w:color w:val="6A3E3E"/>
        </w:rPr>
        <w:t>args</w:t>
      </w:r>
      <w:r>
        <w:rPr>
          <w:color w:val="000000"/>
        </w:rPr>
        <w:t>) {</w:t>
      </w:r>
      <w:r>
        <w:rPr>
          <w:color w:val="000000"/>
        </w:rPr>
        <w:br/>
        <w:t xml:space="preserve">    Person_2 </w:t>
      </w:r>
      <w:r>
        <w:rPr>
          <w:color w:val="6A3E3E"/>
        </w:rPr>
        <w:t xml:space="preserve">person2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Person_2();</w:t>
      </w:r>
      <w:r>
        <w:rPr>
          <w:color w:val="000000"/>
        </w:rPr>
        <w:br/>
        <w:t xml:space="preserve">    Person_1 </w:t>
      </w:r>
      <w:r>
        <w:rPr>
          <w:color w:val="6A3E3E"/>
        </w:rPr>
        <w:t xml:space="preserve">person1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Person_1();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r1 </w:t>
      </w:r>
      <w:r>
        <w:rPr>
          <w:color w:val="000000"/>
        </w:rPr>
        <w:t xml:space="preserve">= () -&gt; </w:t>
      </w:r>
      <w:r>
        <w:rPr>
          <w:color w:val="660E7A"/>
        </w:rPr>
        <w:t>person1</w:t>
      </w:r>
      <w:r>
        <w:rPr>
          <w:color w:val="000000"/>
        </w:rPr>
        <w:t>.makeCall(</w:t>
      </w:r>
      <w:r>
        <w:rPr>
          <w:color w:val="660E7A"/>
        </w:rPr>
        <w:t>person2</w:t>
      </w:r>
      <w:r>
        <w:rPr>
          <w:color w:val="000000"/>
        </w:rPr>
        <w:t>);</w:t>
      </w:r>
      <w:r>
        <w:rPr>
          <w:color w:val="000000"/>
        </w:rPr>
        <w:br/>
        <w:t xml:space="preserve">    Runnable </w:t>
      </w:r>
      <w:r>
        <w:rPr>
          <w:color w:val="6A3E3E"/>
        </w:rPr>
        <w:t xml:space="preserve">r2 </w:t>
      </w:r>
      <w:r>
        <w:rPr>
          <w:color w:val="000000"/>
        </w:rPr>
        <w:t xml:space="preserve">= () -&gt; </w:t>
      </w:r>
      <w:r>
        <w:rPr>
          <w:color w:val="660E7A"/>
        </w:rPr>
        <w:t>person2</w:t>
      </w:r>
      <w:r>
        <w:rPr>
          <w:color w:val="000000"/>
        </w:rPr>
        <w:t>.makeCall(</w:t>
      </w:r>
      <w:r>
        <w:rPr>
          <w:color w:val="660E7A"/>
        </w:rPr>
        <w:t>person1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r1</w:t>
      </w:r>
      <w:r>
        <w:rPr>
          <w:color w:val="000000"/>
        </w:rPr>
        <w:t>);</w:t>
      </w:r>
      <w:r>
        <w:rPr>
          <w:color w:val="000000"/>
        </w:rPr>
        <w:br/>
        <w:t xml:space="preserve">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color w:val="6A3E3E"/>
        </w:rPr>
        <w:t>r2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E1A9D26" w14:textId="77777777" w:rsidR="006C3ED1" w:rsidRDefault="006C3ED1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69AF118E" w14:textId="519EB5CF" w:rsidR="009976A7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>Another Example</w:t>
      </w:r>
    </w:p>
    <w:p w14:paraId="5F6EA147" w14:textId="77777777" w:rsidR="00A6402F" w:rsidRDefault="00A6402F" w:rsidP="00A6402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Car1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passBridge(Car2 </w:t>
      </w:r>
      <w:r>
        <w:rPr>
          <w:color w:val="6A3E3E"/>
        </w:rPr>
        <w:t>car2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</w:t>
      </w:r>
      <w:r>
        <w:rPr>
          <w:color w:val="6A3E3E"/>
        </w:rPr>
        <w:t>car2</w:t>
      </w:r>
      <w:r>
        <w:rPr>
          <w:color w:val="000000"/>
        </w:rPr>
        <w:t>.hasPassedBridge())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"Car1 waiting to pass the bridge"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(1000);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6A3E3E"/>
        </w:rPr>
        <w:t>ex</w:t>
      </w:r>
      <w:r>
        <w:rPr>
          <w:color w:val="000000"/>
        </w:rPr>
        <w:t>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"Passed bridge"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hasPassedBridge()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return this</w:t>
      </w:r>
      <w:r>
        <w:rPr>
          <w:color w:val="000000"/>
        </w:rPr>
        <w:t>.</w:t>
      </w:r>
      <w:r>
        <w:rPr>
          <w:color w:val="0000C0"/>
        </w:rPr>
        <w:t>flag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077DC7" w14:textId="77777777" w:rsidR="00A6402F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3A12560A" w14:textId="77777777" w:rsidR="00A6402F" w:rsidRDefault="00A6402F" w:rsidP="00A6402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Car2 {</w:t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private boolean 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 xml:space="preserve">passBridge(Car1 </w:t>
      </w:r>
      <w:r>
        <w:rPr>
          <w:color w:val="6A3E3E"/>
        </w:rPr>
        <w:t>car1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 xml:space="preserve">while </w:t>
      </w:r>
      <w:r>
        <w:rPr>
          <w:color w:val="000000"/>
        </w:rPr>
        <w:t>(</w:t>
      </w:r>
      <w:r>
        <w:rPr>
          <w:color w:val="6A3E3E"/>
        </w:rPr>
        <w:t>car1</w:t>
      </w:r>
      <w:r>
        <w:rPr>
          <w:color w:val="000000"/>
        </w:rPr>
        <w:t>.hasPassedBridge())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 2 is waiting to pass the bridge!"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Thread.</w:t>
      </w:r>
      <w:r>
        <w:rPr>
          <w:i/>
          <w:iCs/>
          <w:color w:val="000000"/>
        </w:rPr>
        <w:t>sleep</w:t>
      </w:r>
      <w:r>
        <w:rPr>
          <w:color w:val="000000"/>
        </w:rPr>
        <w:t>(1000);</w:t>
      </w:r>
      <w:r>
        <w:rPr>
          <w:color w:val="000000"/>
        </w:rPr>
        <w:br/>
        <w:t xml:space="preserve">            } </w:t>
      </w:r>
      <w:r>
        <w:rPr>
          <w:b/>
          <w:bCs/>
          <w:color w:val="7F0055"/>
        </w:rPr>
        <w:t xml:space="preserve">catch </w:t>
      </w:r>
      <w:r>
        <w:rPr>
          <w:color w:val="000000"/>
        </w:rPr>
        <w:t xml:space="preserve">(InterruptedException </w:t>
      </w:r>
      <w:r>
        <w:rPr>
          <w:color w:val="6A3E3E"/>
        </w:rPr>
        <w:t>ex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6A3E3E"/>
        </w:rPr>
        <w:t>ex</w:t>
      </w:r>
      <w:r>
        <w:rPr>
          <w:color w:val="000000"/>
        </w:rPr>
        <w:t>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"Car 2 has passed the bridge!"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this</w:t>
      </w:r>
      <w:r>
        <w:rPr>
          <w:color w:val="000000"/>
        </w:rPr>
        <w:t>.</w:t>
      </w:r>
      <w:r>
        <w:rPr>
          <w:color w:val="0000C0"/>
        </w:rPr>
        <w:t xml:space="preserve">flag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7F0055"/>
        </w:rPr>
        <w:t xml:space="preserve">public boolean </w:t>
      </w:r>
      <w:r>
        <w:rPr>
          <w:color w:val="000000"/>
        </w:rPr>
        <w:t>hasPassedBridge() {</w:t>
      </w:r>
      <w:r>
        <w:rPr>
          <w:color w:val="000000"/>
        </w:rPr>
        <w:br/>
        <w:t xml:space="preserve">        </w:t>
      </w:r>
      <w:r>
        <w:rPr>
          <w:b/>
          <w:bCs/>
          <w:color w:val="7F0055"/>
        </w:rPr>
        <w:t>return this</w:t>
      </w:r>
      <w:r>
        <w:rPr>
          <w:color w:val="000000"/>
        </w:rPr>
        <w:t>.</w:t>
      </w:r>
      <w:r>
        <w:rPr>
          <w:color w:val="0000C0"/>
        </w:rPr>
        <w:t>flag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D47465C" w14:textId="77777777" w:rsidR="00A6402F" w:rsidRDefault="00A6402F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1F469EC6" w14:textId="77777777" w:rsidR="002A020D" w:rsidRDefault="002A020D" w:rsidP="002A020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7F0055"/>
        </w:rPr>
        <w:t xml:space="preserve">public class </w:t>
      </w:r>
      <w:r>
        <w:rPr>
          <w:color w:val="000000"/>
        </w:rPr>
        <w:t>BridgeCheck {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static final </w:t>
      </w:r>
      <w:r>
        <w:rPr>
          <w:color w:val="000000"/>
        </w:rPr>
        <w:t xml:space="preserve">Car2 </w:t>
      </w:r>
      <w:r>
        <w:rPr>
          <w:b/>
          <w:bCs/>
          <w:i/>
          <w:iCs/>
          <w:color w:val="0000C0"/>
        </w:rPr>
        <w:t xml:space="preserve">car2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Car2();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static final </w:t>
      </w:r>
      <w:r>
        <w:rPr>
          <w:color w:val="000000"/>
        </w:rPr>
        <w:t xml:space="preserve">Car1 </w:t>
      </w:r>
      <w:r>
        <w:rPr>
          <w:b/>
          <w:bCs/>
          <w:i/>
          <w:iCs/>
          <w:color w:val="0000C0"/>
        </w:rPr>
        <w:t xml:space="preserve">car1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Car1();</w:t>
      </w:r>
      <w:r>
        <w:rPr>
          <w:color w:val="000000"/>
        </w:rPr>
        <w:br/>
        <w:t xml:space="preserve">   </w:t>
      </w:r>
      <w:r>
        <w:rPr>
          <w:b/>
          <w:bCs/>
          <w:color w:val="7F0055"/>
        </w:rPr>
        <w:t xml:space="preserve">public static void </w:t>
      </w:r>
      <w:r>
        <w:rPr>
          <w:color w:val="000000"/>
        </w:rPr>
        <w:t xml:space="preserve">main(String[] </w:t>
      </w:r>
      <w:r>
        <w:rPr>
          <w:color w:val="6A3E3E"/>
        </w:rPr>
        <w:t>args</w:t>
      </w:r>
      <w:r>
        <w:rPr>
          <w:color w:val="000000"/>
        </w:rPr>
        <w:t>) {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t1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0000C0"/>
        </w:rPr>
        <w:t>car2</w:t>
      </w:r>
      <w:r>
        <w:rPr>
          <w:color w:val="000000"/>
        </w:rPr>
        <w:t>.passBridge(</w:t>
      </w:r>
      <w:r>
        <w:rPr>
          <w:b/>
          <w:bCs/>
          <w:i/>
          <w:iCs/>
          <w:color w:val="0000C0"/>
        </w:rPr>
        <w:t>car1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color w:val="6A3E3E"/>
        </w:rPr>
        <w:t>t1</w:t>
      </w:r>
      <w:r>
        <w:rPr>
          <w:color w:val="000000"/>
        </w:rPr>
        <w:t>.start();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       Thread </w:t>
      </w:r>
      <w:r>
        <w:rPr>
          <w:color w:val="6A3E3E"/>
        </w:rPr>
        <w:t xml:space="preserve">t2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Thread(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Runnable() {</w:t>
      </w:r>
      <w:r>
        <w:rPr>
          <w:color w:val="000000"/>
        </w:rPr>
        <w:br/>
        <w:t xml:space="preserve">            </w:t>
      </w:r>
      <w:r>
        <w:rPr>
          <w:b/>
          <w:bCs/>
          <w:color w:val="7F0055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0000C0"/>
        </w:rPr>
        <w:t>car1</w:t>
      </w:r>
      <w:r>
        <w:rPr>
          <w:color w:val="000000"/>
        </w:rPr>
        <w:t>.passBridge(</w:t>
      </w:r>
      <w:r>
        <w:rPr>
          <w:b/>
          <w:bCs/>
          <w:i/>
          <w:iCs/>
          <w:color w:val="0000C0"/>
        </w:rPr>
        <w:t>car2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color w:val="6A3E3E"/>
        </w:rPr>
        <w:t>t2</w:t>
      </w:r>
      <w:r>
        <w:rPr>
          <w:color w:val="000000"/>
        </w:rPr>
        <w:t>.start();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70430D" w14:textId="77777777" w:rsidR="002A020D" w:rsidRDefault="002A020D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</w:p>
    <w:p w14:paraId="3BE12593" w14:textId="538411B8" w:rsidR="0004233C" w:rsidRDefault="0004233C" w:rsidP="003B486B">
      <w:pPr>
        <w:rPr>
          <w:rFonts w:ascii="Times New Roman" w:eastAsia="SimSun" w:hAnsi="Times New Roman" w:cs="Mangal"/>
          <w:kern w:val="1"/>
          <w:lang w:eastAsia="hi-IN" w:bidi="hi-IN"/>
        </w:rPr>
      </w:pPr>
      <w:r>
        <w:rPr>
          <w:rFonts w:ascii="Times New Roman" w:eastAsia="SimSun" w:hAnsi="Times New Roman" w:cs="Mangal"/>
          <w:kern w:val="1"/>
          <w:lang w:eastAsia="hi-IN" w:bidi="hi-IN"/>
        </w:rPr>
        <w:lastRenderedPageBreak/>
        <w:t>As per the above two examples, you can modify Criminal and Police livelock example.</w:t>
      </w:r>
    </w:p>
    <w:p w14:paraId="78647FF8" w14:textId="77777777" w:rsidR="00E47912" w:rsidRDefault="00E47912" w:rsidP="00E96406">
      <w:pPr>
        <w:pStyle w:val="HTMLPreformatted"/>
        <w:shd w:val="clear" w:color="auto" w:fill="FFFFFF"/>
        <w:rPr>
          <w:color w:val="000000"/>
        </w:rPr>
      </w:pPr>
    </w:p>
    <w:p w14:paraId="76CD72D3" w14:textId="77777777" w:rsidR="00DD7903" w:rsidRPr="007536FE" w:rsidRDefault="00DD7903" w:rsidP="00DD7903">
      <w:pPr>
        <w:pStyle w:val="NoSpacing"/>
        <w:rPr>
          <w:b/>
          <w:bCs/>
          <w:sz w:val="30"/>
          <w:szCs w:val="30"/>
        </w:rPr>
      </w:pPr>
      <w:r w:rsidRPr="007536FE">
        <w:rPr>
          <w:b/>
          <w:bCs/>
          <w:sz w:val="30"/>
          <w:szCs w:val="30"/>
        </w:rPr>
        <w:t>Starvation</w:t>
      </w:r>
    </w:p>
    <w:p w14:paraId="42BB081B" w14:textId="22803145" w:rsidR="00DD7903" w:rsidRDefault="00DD7903" w:rsidP="00DD7903">
      <w:pPr>
        <w:pStyle w:val="NoSpacing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B75C3E">
        <w:rPr>
          <w:rFonts w:cs="Arial"/>
          <w:b/>
          <w:bCs/>
          <w:i/>
          <w:iCs/>
          <w:color w:val="000000"/>
        </w:rPr>
        <w:t>Starvation</w:t>
      </w:r>
      <w:r w:rsidRPr="00B75C3E">
        <w:rPr>
          <w:rStyle w:val="apple-converted-space"/>
          <w:rFonts w:cs="Arial"/>
          <w:b/>
          <w:bCs/>
          <w:color w:val="000000"/>
        </w:rPr>
        <w:t> </w:t>
      </w:r>
      <w:r w:rsidRPr="00B75C3E">
        <w:rPr>
          <w:rFonts w:cs="Arial"/>
          <w:b/>
          <w:bCs/>
          <w:color w:val="000000"/>
        </w:rPr>
        <w:t>describes a situation where a thread is unable to gain regular access to shared resources</w:t>
      </w:r>
      <w:r w:rsidRPr="007536FE">
        <w:rPr>
          <w:rFonts w:cs="Arial"/>
          <w:color w:val="000000"/>
        </w:rPr>
        <w:t xml:space="preserve"> and is unable to make progress. This happens when shared resources are made unavailable for long periods by "greedy" threads. For example, suppose an object provides a synchronized method that often takes a long time to return. If one thread invokes this method frequently, other threads that also need frequent synchronized access to the same object will often be blocked.</w:t>
      </w:r>
      <w:r>
        <w:rPr>
          <w:rFonts w:cs="Arial"/>
          <w:color w:val="000000"/>
        </w:rPr>
        <w:t xml:space="preserve"> </w:t>
      </w:r>
      <w:r>
        <w:rPr>
          <w:rStyle w:val="Strong"/>
          <w:rFonts w:ascii="Helvetica" w:hAnsi="Helvetica"/>
          <w:i/>
          <w:iCs/>
          <w:color w:val="333333"/>
          <w:sz w:val="21"/>
          <w:szCs w:val="21"/>
          <w:shd w:val="clear" w:color="auto" w:fill="FFFFFF"/>
        </w:rPr>
        <w:t>Starvation describes a situation where a greedy thread holds a resource for a long time so other threads are blocked forever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AEEDEA9" w14:textId="77777777" w:rsidR="00CB0D49" w:rsidRPr="00D236FF" w:rsidRDefault="00CB0D49" w:rsidP="00DD7903">
      <w:pPr>
        <w:pStyle w:val="NoSpacing"/>
        <w:rPr>
          <w:sz w:val="24"/>
          <w:szCs w:val="24"/>
        </w:rPr>
      </w:pPr>
    </w:p>
    <w:p w14:paraId="127D86CF" w14:textId="132FCE69" w:rsidR="00CB0D49" w:rsidRPr="00CB0D49" w:rsidRDefault="00CB0D49" w:rsidP="00CB0D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TestStarvation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synchronized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m1()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System.</w:t>
      </w:r>
      <w:r w:rsidRPr="00CB0D4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CB0D4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..."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while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true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// Do something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for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i = </w:t>
      </w:r>
      <w:r w:rsidRPr="00CB0D4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0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; i &lt; </w:t>
      </w:r>
      <w:r w:rsidRPr="00CB0D49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 i++)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Runnable runnable = () -&gt; m1();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Thread(runnable).start();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main(String[] args) {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CB0D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TestStarvation().check();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CB0D49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B2918A1" w14:textId="77777777" w:rsidR="00D81860" w:rsidRDefault="00D81860" w:rsidP="00D81860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 solution to solve this starvation problem is to make the current thread waits for a specified amount of time so other threads have chance to acquire the lock on the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Worker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object:</w:t>
      </w:r>
    </w:p>
    <w:p w14:paraId="72A2BF83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while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(true) {</w:t>
      </w:r>
    </w:p>
    <w:p w14:paraId="6899FB80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System.out.println(name + " is working");</w:t>
      </w:r>
    </w:p>
    <w:p w14:paraId="76524187" w14:textId="77777777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4CA8C4B0" w14:textId="77777777" w:rsidR="00D81860" w:rsidRPr="00AA102B" w:rsidRDefault="00D81860" w:rsidP="00D81860">
      <w:pPr>
        <w:rPr>
          <w:rFonts w:ascii="Consolas" w:eastAsia="Times New Roman" w:hAnsi="Consolas" w:cs="Times New Roman"/>
          <w:b/>
          <w:bCs/>
          <w:color w:val="333333"/>
          <w:sz w:val="23"/>
          <w:szCs w:val="23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AA102B">
        <w:rPr>
          <w:rFonts w:ascii="Courier New" w:eastAsia="Times New Roman" w:hAnsi="Courier New" w:cs="Courier New"/>
          <w:b/>
          <w:bCs/>
          <w:color w:val="333333"/>
        </w:rPr>
        <w:t>wait(1000);</w:t>
      </w:r>
    </w:p>
    <w:p w14:paraId="6E16BBB0" w14:textId="2F2F4CE0" w:rsidR="00D81860" w:rsidRPr="007221C3" w:rsidRDefault="00D81860" w:rsidP="00D81860">
      <w:pPr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7221C3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7221C3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(InterruptedException ex) {</w:t>
      </w:r>
      <w:r w:rsidR="009F25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ex.printStackTrace();</w:t>
      </w:r>
      <w:r w:rsidR="009F25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92B4BB1" w14:textId="77777777" w:rsidR="00D81860" w:rsidRDefault="00D81860" w:rsidP="00D81860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221C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4B547A2" w14:textId="77777777" w:rsidR="00F63572" w:rsidRPr="0000674D" w:rsidRDefault="00F63572" w:rsidP="003B486B"/>
    <w:sectPr w:rsidR="00F63572" w:rsidRPr="0000674D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D63A4" w14:textId="77777777" w:rsidR="008A397C" w:rsidRDefault="008A397C" w:rsidP="00F84140">
      <w:pPr>
        <w:spacing w:after="0" w:line="240" w:lineRule="auto"/>
      </w:pPr>
      <w:r>
        <w:separator/>
      </w:r>
    </w:p>
  </w:endnote>
  <w:endnote w:type="continuationSeparator" w:id="0">
    <w:p w14:paraId="28FAE1C2" w14:textId="77777777" w:rsidR="008A397C" w:rsidRDefault="008A397C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040A2A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6ED76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61DB" w14:textId="77777777" w:rsidR="008A397C" w:rsidRDefault="008A397C" w:rsidP="00F84140">
      <w:pPr>
        <w:spacing w:after="0" w:line="240" w:lineRule="auto"/>
      </w:pPr>
      <w:r>
        <w:separator/>
      </w:r>
    </w:p>
  </w:footnote>
  <w:footnote w:type="continuationSeparator" w:id="0">
    <w:p w14:paraId="4B32EB68" w14:textId="77777777" w:rsidR="008A397C" w:rsidRDefault="008A397C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E26FA"/>
    <w:multiLevelType w:val="hybridMultilevel"/>
    <w:tmpl w:val="C448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6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7A"/>
    <w:rsid w:val="0000674D"/>
    <w:rsid w:val="00017C97"/>
    <w:rsid w:val="0002206B"/>
    <w:rsid w:val="0004233C"/>
    <w:rsid w:val="00082723"/>
    <w:rsid w:val="000F7D14"/>
    <w:rsid w:val="00133E44"/>
    <w:rsid w:val="0017397D"/>
    <w:rsid w:val="00181A7E"/>
    <w:rsid w:val="001E0287"/>
    <w:rsid w:val="0020523E"/>
    <w:rsid w:val="00234D8E"/>
    <w:rsid w:val="00294830"/>
    <w:rsid w:val="002A020D"/>
    <w:rsid w:val="00335E5E"/>
    <w:rsid w:val="00342E8E"/>
    <w:rsid w:val="003A79EA"/>
    <w:rsid w:val="003B486B"/>
    <w:rsid w:val="003C2589"/>
    <w:rsid w:val="00415A2A"/>
    <w:rsid w:val="004439E5"/>
    <w:rsid w:val="0048377A"/>
    <w:rsid w:val="004E0911"/>
    <w:rsid w:val="004E1831"/>
    <w:rsid w:val="004F1853"/>
    <w:rsid w:val="004F7CFE"/>
    <w:rsid w:val="00535A29"/>
    <w:rsid w:val="0058067D"/>
    <w:rsid w:val="005A131D"/>
    <w:rsid w:val="005B55F4"/>
    <w:rsid w:val="006069D8"/>
    <w:rsid w:val="0065062C"/>
    <w:rsid w:val="006B60DB"/>
    <w:rsid w:val="006C3ED1"/>
    <w:rsid w:val="006C6412"/>
    <w:rsid w:val="006D3B4B"/>
    <w:rsid w:val="006D7A1B"/>
    <w:rsid w:val="006E62EB"/>
    <w:rsid w:val="007616C2"/>
    <w:rsid w:val="00770527"/>
    <w:rsid w:val="007726C5"/>
    <w:rsid w:val="00786882"/>
    <w:rsid w:val="007934B2"/>
    <w:rsid w:val="008143BB"/>
    <w:rsid w:val="00842DD2"/>
    <w:rsid w:val="00851FAA"/>
    <w:rsid w:val="00881B99"/>
    <w:rsid w:val="00887853"/>
    <w:rsid w:val="008968D9"/>
    <w:rsid w:val="00896BAE"/>
    <w:rsid w:val="008A397C"/>
    <w:rsid w:val="008B3788"/>
    <w:rsid w:val="008F07D9"/>
    <w:rsid w:val="008F2249"/>
    <w:rsid w:val="0093086A"/>
    <w:rsid w:val="009976A7"/>
    <w:rsid w:val="009B48F9"/>
    <w:rsid w:val="009F25DD"/>
    <w:rsid w:val="00A6402F"/>
    <w:rsid w:val="00AA1817"/>
    <w:rsid w:val="00AB5EEA"/>
    <w:rsid w:val="00AD6ECC"/>
    <w:rsid w:val="00B15BEE"/>
    <w:rsid w:val="00B80814"/>
    <w:rsid w:val="00B825D0"/>
    <w:rsid w:val="00B9384D"/>
    <w:rsid w:val="00BB1AED"/>
    <w:rsid w:val="00BB1CE7"/>
    <w:rsid w:val="00BC20B1"/>
    <w:rsid w:val="00BD1C5B"/>
    <w:rsid w:val="00BD4635"/>
    <w:rsid w:val="00BF7064"/>
    <w:rsid w:val="00C31770"/>
    <w:rsid w:val="00C50C1E"/>
    <w:rsid w:val="00C633E3"/>
    <w:rsid w:val="00CB0D49"/>
    <w:rsid w:val="00CF2866"/>
    <w:rsid w:val="00D01C6B"/>
    <w:rsid w:val="00D478D5"/>
    <w:rsid w:val="00D81860"/>
    <w:rsid w:val="00D9218D"/>
    <w:rsid w:val="00DC3407"/>
    <w:rsid w:val="00DC4A4C"/>
    <w:rsid w:val="00DD6FAD"/>
    <w:rsid w:val="00DD7903"/>
    <w:rsid w:val="00E01630"/>
    <w:rsid w:val="00E17379"/>
    <w:rsid w:val="00E47912"/>
    <w:rsid w:val="00E65270"/>
    <w:rsid w:val="00E96406"/>
    <w:rsid w:val="00EA7EA3"/>
    <w:rsid w:val="00ED3802"/>
    <w:rsid w:val="00EE6FDC"/>
    <w:rsid w:val="00F12B7A"/>
    <w:rsid w:val="00F212E7"/>
    <w:rsid w:val="00F374BD"/>
    <w:rsid w:val="00F43D08"/>
    <w:rsid w:val="00F63572"/>
    <w:rsid w:val="00F77A08"/>
    <w:rsid w:val="00F814F0"/>
    <w:rsid w:val="00F84140"/>
    <w:rsid w:val="00FC375D"/>
    <w:rsid w:val="00FD6AA2"/>
    <w:rsid w:val="00FD7017"/>
    <w:rsid w:val="00FD7DDF"/>
    <w:rsid w:val="00FF06B2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2F64F"/>
  <w15:chartTrackingRefBased/>
  <w15:docId w15:val="{694484DA-E47B-46C6-AA45-8170493C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0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8F9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96406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NoSpacing">
    <w:name w:val="No Spacing"/>
    <w:uiPriority w:val="1"/>
    <w:qFormat/>
    <w:rsid w:val="00DD7903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DD7903"/>
    <w:rPr>
      <w:b/>
      <w:bCs/>
    </w:rPr>
  </w:style>
  <w:style w:type="character" w:customStyle="1" w:styleId="apple-converted-space">
    <w:name w:val="apple-converted-space"/>
    <w:rsid w:val="00DD7903"/>
  </w:style>
  <w:style w:type="paragraph" w:styleId="ListParagraph">
    <w:name w:val="List Paragraph"/>
    <w:basedOn w:val="Normal"/>
    <w:uiPriority w:val="34"/>
    <w:qFormat/>
    <w:rsid w:val="00F7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555</TotalTime>
  <Pages>5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173</cp:revision>
  <dcterms:created xsi:type="dcterms:W3CDTF">2022-02-13T16:13:00Z</dcterms:created>
  <dcterms:modified xsi:type="dcterms:W3CDTF">2024-08-17T14:09:00Z</dcterms:modified>
</cp:coreProperties>
</file>