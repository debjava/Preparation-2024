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AE15" w14:textId="2C909713" w:rsidR="00C31770" w:rsidRPr="005A24BF" w:rsidRDefault="000B0E3E" w:rsidP="005A24BF">
      <w:pPr>
        <w:pStyle w:val="Title"/>
        <w:ind w:left="2160" w:firstLine="720"/>
        <w:rPr>
          <w:u w:val="single"/>
        </w:rPr>
      </w:pPr>
      <w:r w:rsidRPr="005A24BF">
        <w:rPr>
          <w:u w:val="single"/>
        </w:rPr>
        <w:t>Thread Life Cycle</w:t>
      </w:r>
      <w:r w:rsidR="00673120">
        <w:rPr>
          <w:u w:val="single"/>
        </w:rPr>
        <w:t xml:space="preserve"> - 202</w:t>
      </w:r>
      <w:r w:rsidR="006E2591">
        <w:rPr>
          <w:u w:val="single"/>
        </w:rPr>
        <w:t>4</w:t>
      </w:r>
    </w:p>
    <w:p w14:paraId="7262F240" w14:textId="77777777" w:rsidR="00B010B6" w:rsidRDefault="00B010B6" w:rsidP="00B010B6">
      <w:pPr>
        <w:pStyle w:val="NoSpacing"/>
        <w:ind w:left="720"/>
        <w:rPr>
          <w:rFonts w:ascii="Palatino Linotype" w:hAnsi="Palatino Linotype"/>
          <w:sz w:val="28"/>
          <w:szCs w:val="28"/>
          <w:lang w:bidi="hi-IN"/>
        </w:rPr>
      </w:pPr>
    </w:p>
    <w:p w14:paraId="607C020D" w14:textId="4B2056F7" w:rsidR="00B010B6" w:rsidRPr="00491D5E" w:rsidRDefault="00B010B6" w:rsidP="00B010B6">
      <w:pPr>
        <w:pStyle w:val="NoSpacing"/>
        <w:ind w:left="720"/>
        <w:rPr>
          <w:rFonts w:ascii="Palatino Linotype" w:hAnsi="Palatino Linotype"/>
          <w:b/>
          <w:bCs/>
          <w:sz w:val="26"/>
          <w:szCs w:val="26"/>
          <w:lang w:bidi="hi-IN"/>
        </w:rPr>
      </w:pP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NEW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RUNNABLE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Running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 Blocked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Waiting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 Timed Waiting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 Terminated</w:t>
      </w:r>
    </w:p>
    <w:p w14:paraId="6A5F7128" w14:textId="77777777" w:rsidR="00B010B6" w:rsidRPr="00B010B6" w:rsidRDefault="00B010B6" w:rsidP="00B010B6">
      <w:pPr>
        <w:pStyle w:val="NoSpacing"/>
        <w:ind w:left="720"/>
        <w:rPr>
          <w:rFonts w:ascii="Palatino Linotype" w:hAnsi="Palatino Linotype"/>
          <w:sz w:val="28"/>
          <w:szCs w:val="28"/>
          <w:lang w:bidi="hi-IN"/>
        </w:rPr>
      </w:pPr>
    </w:p>
    <w:p w14:paraId="7C4A94F8" w14:textId="50CA0D09" w:rsidR="000B0E3E" w:rsidRPr="00280B1A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NEW</w:t>
      </w:r>
      <w:r w:rsidR="00355831"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 - New (born) state</w:t>
      </w:r>
      <w:r w:rsid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: </w:t>
      </w:r>
      <w:r w:rsidR="00355831" w:rsidRPr="00280B1A">
        <w:rPr>
          <w:rFonts w:ascii="Palatino Linotype" w:hAnsi="Palatino Linotype"/>
          <w:sz w:val="26"/>
          <w:szCs w:val="26"/>
          <w:lang w:bidi="hi-IN"/>
        </w:rPr>
        <w:t>Creating a new thread using the Thread class constructor</w:t>
      </w:r>
    </w:p>
    <w:p w14:paraId="19F926D7" w14:textId="7363A72F" w:rsidR="00946DFC" w:rsidRPr="008126F5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b/>
          <w:bCs/>
          <w:sz w:val="26"/>
          <w:szCs w:val="26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RUNNABLE </w:t>
      </w:r>
      <w:r w:rsidR="00F36580" w:rsidRPr="00280B1A">
        <w:rPr>
          <w:rFonts w:ascii="Palatino Linotype" w:hAnsi="Palatino Linotype"/>
          <w:b/>
          <w:bCs/>
          <w:sz w:val="28"/>
          <w:szCs w:val="28"/>
          <w:lang w:bidi="hi-IN"/>
        </w:rPr>
        <w:t>State</w:t>
      </w:r>
      <w:r w:rsidR="00F505CD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 </w:t>
      </w:r>
      <w:r w:rsidR="00946DFC" w:rsidRPr="008126F5">
        <w:rPr>
          <w:rFonts w:ascii="Palatino Linotype" w:hAnsi="Palatino Linotype"/>
          <w:sz w:val="26"/>
          <w:szCs w:val="26"/>
          <w:lang w:bidi="hi-IN"/>
        </w:rPr>
        <w:t xml:space="preserve">After calling the </w:t>
      </w:r>
      <w:proofErr w:type="gramStart"/>
      <w:r w:rsidR="00946DFC" w:rsidRPr="008126F5">
        <w:rPr>
          <w:rFonts w:ascii="Palatino Linotype" w:hAnsi="Palatino Linotype"/>
          <w:sz w:val="26"/>
          <w:szCs w:val="26"/>
          <w:lang w:bidi="hi-IN"/>
        </w:rPr>
        <w:t>start(</w:t>
      </w:r>
      <w:proofErr w:type="gramEnd"/>
      <w:r w:rsidR="00946DFC" w:rsidRPr="008126F5">
        <w:rPr>
          <w:rFonts w:ascii="Palatino Linotype" w:hAnsi="Palatino Linotype"/>
          <w:sz w:val="26"/>
          <w:szCs w:val="26"/>
          <w:lang w:bidi="hi-IN"/>
        </w:rPr>
        <w:t>) method on a thread, it enters the runnable state</w:t>
      </w:r>
      <w:r w:rsidRPr="008126F5">
        <w:rPr>
          <w:rFonts w:ascii="Palatino Linotype" w:hAnsi="Palatino Linotype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946DFC" w:rsidRPr="008126F5">
        <w:rPr>
          <w:rFonts w:ascii="Palatino Linotype" w:hAnsi="Palatino Linotype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0D5E0A42" w14:textId="6B09ACC5" w:rsidR="00DB0524" w:rsidRPr="00280B1A" w:rsidRDefault="00DB0524" w:rsidP="00280B1A">
      <w:pPr>
        <w:pStyle w:val="NoSpacing"/>
        <w:numPr>
          <w:ilvl w:val="0"/>
          <w:numId w:val="7"/>
        </w:numPr>
        <w:rPr>
          <w:rFonts w:ascii="Palatino Linotype" w:hAnsi="Palatino Linotype"/>
          <w:b/>
          <w:bCs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Running: </w:t>
      </w:r>
      <w:r w:rsidR="00844759" w:rsidRPr="008126F5">
        <w:rPr>
          <w:rFonts w:ascii="Palatino Linotype" w:hAnsi="Palatino Linotype" w:cs="Arial"/>
          <w:sz w:val="26"/>
          <w:szCs w:val="26"/>
          <w:shd w:val="clear" w:color="auto" w:fill="FFFFFF"/>
        </w:rPr>
        <w:t xml:space="preserve">When a thread executes its code inside the </w:t>
      </w:r>
      <w:proofErr w:type="gramStart"/>
      <w:r w:rsidR="00844759" w:rsidRPr="008126F5">
        <w:rPr>
          <w:rFonts w:ascii="Palatino Linotype" w:hAnsi="Palatino Linotype" w:cs="Arial"/>
          <w:sz w:val="26"/>
          <w:szCs w:val="26"/>
          <w:shd w:val="clear" w:color="auto" w:fill="FFFFFF"/>
        </w:rPr>
        <w:t>run(</w:t>
      </w:r>
      <w:proofErr w:type="gramEnd"/>
      <w:r w:rsidR="00844759" w:rsidRPr="008126F5">
        <w:rPr>
          <w:rFonts w:ascii="Palatino Linotype" w:hAnsi="Palatino Linotype" w:cs="Arial"/>
          <w:sz w:val="26"/>
          <w:szCs w:val="26"/>
          <w:shd w:val="clear" w:color="auto" w:fill="FFFFFF"/>
        </w:rPr>
        <w:t>) method.</w:t>
      </w:r>
    </w:p>
    <w:p w14:paraId="79D93778" w14:textId="07DFB244" w:rsidR="000B0E3E" w:rsidRPr="00280B1A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BLOCKED</w:t>
      </w:r>
      <w:r w:rsidR="00EF2769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 </w:t>
      </w:r>
      <w:r w:rsidR="00725715" w:rsidRPr="00EF2769">
        <w:rPr>
          <w:rFonts w:ascii="Palatino Linotype" w:hAnsi="Palatino Linotype"/>
          <w:sz w:val="26"/>
          <w:szCs w:val="26"/>
          <w:lang w:bidi="hi-IN"/>
        </w:rPr>
        <w:t>When a thread tries to access a synchronized block or method, but another thread already holds the lock.</w:t>
      </w:r>
    </w:p>
    <w:p w14:paraId="58DE2EBC" w14:textId="24432390" w:rsidR="00286603" w:rsidRPr="00280B1A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WAITING</w:t>
      </w:r>
      <w:r w:rsidR="00C02CE5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 </w:t>
      </w:r>
      <w:r w:rsidR="00286603" w:rsidRPr="008956E2">
        <w:rPr>
          <w:rFonts w:ascii="Palatino Linotype" w:hAnsi="Palatino Linotype"/>
          <w:sz w:val="26"/>
          <w:szCs w:val="26"/>
          <w:lang w:bidi="hi-IN"/>
        </w:rPr>
        <w:t xml:space="preserve">Using the wait method inside a synchronized block, a thread can wait until another thread calls the </w:t>
      </w:r>
      <w:proofErr w:type="gramStart"/>
      <w:r w:rsidR="00286603" w:rsidRPr="008956E2">
        <w:rPr>
          <w:rFonts w:ascii="Palatino Linotype" w:hAnsi="Palatino Linotype"/>
          <w:sz w:val="26"/>
          <w:szCs w:val="26"/>
          <w:lang w:bidi="hi-IN"/>
        </w:rPr>
        <w:t>notify(</w:t>
      </w:r>
      <w:proofErr w:type="gramEnd"/>
      <w:r w:rsidR="00286603" w:rsidRPr="008956E2">
        <w:rPr>
          <w:rFonts w:ascii="Palatino Linotype" w:hAnsi="Palatino Linotype"/>
          <w:sz w:val="26"/>
          <w:szCs w:val="26"/>
          <w:lang w:bidi="hi-IN"/>
        </w:rPr>
        <w:t xml:space="preserve">) or </w:t>
      </w:r>
      <w:proofErr w:type="spellStart"/>
      <w:r w:rsidR="00286603" w:rsidRPr="008956E2">
        <w:rPr>
          <w:rFonts w:ascii="Palatino Linotype" w:hAnsi="Palatino Linotype"/>
          <w:sz w:val="26"/>
          <w:szCs w:val="26"/>
          <w:lang w:bidi="hi-IN"/>
        </w:rPr>
        <w:t>notifyAll</w:t>
      </w:r>
      <w:proofErr w:type="spellEnd"/>
      <w:r w:rsidR="00286603" w:rsidRPr="008956E2">
        <w:rPr>
          <w:rFonts w:ascii="Palatino Linotype" w:hAnsi="Palatino Linotype"/>
          <w:sz w:val="26"/>
          <w:szCs w:val="26"/>
          <w:lang w:bidi="hi-IN"/>
        </w:rPr>
        <w:t>() methods to wake it up.</w:t>
      </w:r>
    </w:p>
    <w:p w14:paraId="52DE01EA" w14:textId="052F8A7A" w:rsidR="005A24BF" w:rsidRPr="00416D69" w:rsidRDefault="005A24BF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6"/>
          <w:szCs w:val="26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TIMED_WAITING</w:t>
      </w:r>
      <w:r w:rsidR="00416D69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 </w:t>
      </w:r>
      <w:r w:rsidR="00C5318D" w:rsidRPr="00416D69">
        <w:rPr>
          <w:rFonts w:ascii="Palatino Linotype" w:hAnsi="Palatino Linotype"/>
          <w:sz w:val="26"/>
          <w:szCs w:val="26"/>
          <w:lang w:bidi="hi-IN"/>
        </w:rPr>
        <w:t>Using methods like sleep(milliseconds) or join(milliseconds) causes a thread to enter the timed waiting state for the specified duration.</w:t>
      </w:r>
    </w:p>
    <w:p w14:paraId="6EFB3B2D" w14:textId="0672E83B" w:rsidR="005A24BF" w:rsidRPr="00280B1A" w:rsidRDefault="005A24BF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TERMINATED</w:t>
      </w:r>
      <w:r w:rsidR="007979D6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sz w:val="28"/>
          <w:szCs w:val="28"/>
          <w:lang w:bidi="hi-IN"/>
        </w:rPr>
        <w:t> </w:t>
      </w:r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 xml:space="preserve">When the </w:t>
      </w:r>
      <w:proofErr w:type="gramStart"/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>run(</w:t>
      </w:r>
      <w:proofErr w:type="gramEnd"/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>) method finishes its execution or when the interrupt() method is called on the Thread</w:t>
      </w:r>
      <w:r w:rsidR="00C21DF8" w:rsidRPr="00280B1A">
        <w:rPr>
          <w:rFonts w:ascii="Palatino Linotype" w:hAnsi="Palatino Linotype" w:cs="Arial"/>
          <w:color w:val="464646"/>
          <w:sz w:val="28"/>
          <w:szCs w:val="28"/>
          <w:shd w:val="clear" w:color="auto" w:fill="FFFFFF"/>
        </w:rPr>
        <w:t>.</w:t>
      </w:r>
    </w:p>
    <w:p w14:paraId="3829CCF8" w14:textId="77777777" w:rsidR="009558C3" w:rsidRPr="005A24BF" w:rsidRDefault="009558C3" w:rsidP="00554716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</w:p>
    <w:p w14:paraId="25BDC57B" w14:textId="77777777" w:rsidR="000B0E3E" w:rsidRPr="000B0E3E" w:rsidRDefault="000B0E3E" w:rsidP="005A24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</w:p>
    <w:p w14:paraId="7A73852C" w14:textId="77777777" w:rsidR="000B0E3E" w:rsidRPr="0000674D" w:rsidRDefault="000B0E3E" w:rsidP="0000674D"/>
    <w:sectPr w:rsidR="000B0E3E" w:rsidRPr="0000674D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B3E60" w14:textId="77777777" w:rsidR="00041BDF" w:rsidRDefault="00041BDF" w:rsidP="00F84140">
      <w:pPr>
        <w:spacing w:after="0" w:line="240" w:lineRule="auto"/>
      </w:pPr>
      <w:r>
        <w:separator/>
      </w:r>
    </w:p>
  </w:endnote>
  <w:endnote w:type="continuationSeparator" w:id="0">
    <w:p w14:paraId="48AE9D32" w14:textId="77777777" w:rsidR="00041BDF" w:rsidRDefault="00041BDF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114FF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355DC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A8F43" w14:textId="77777777" w:rsidR="00041BDF" w:rsidRDefault="00041BDF" w:rsidP="00F84140">
      <w:pPr>
        <w:spacing w:after="0" w:line="240" w:lineRule="auto"/>
      </w:pPr>
      <w:r>
        <w:separator/>
      </w:r>
    </w:p>
  </w:footnote>
  <w:footnote w:type="continuationSeparator" w:id="0">
    <w:p w14:paraId="3127FF14" w14:textId="77777777" w:rsidR="00041BDF" w:rsidRDefault="00041BDF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681D"/>
    <w:multiLevelType w:val="hybridMultilevel"/>
    <w:tmpl w:val="527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E1D55"/>
    <w:multiLevelType w:val="multilevel"/>
    <w:tmpl w:val="001E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00CD9"/>
    <w:multiLevelType w:val="multilevel"/>
    <w:tmpl w:val="03F2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07DC7"/>
    <w:multiLevelType w:val="multilevel"/>
    <w:tmpl w:val="0BD2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B6995"/>
    <w:multiLevelType w:val="multilevel"/>
    <w:tmpl w:val="AF62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91AB2"/>
    <w:multiLevelType w:val="multilevel"/>
    <w:tmpl w:val="85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804F7B"/>
    <w:multiLevelType w:val="multilevel"/>
    <w:tmpl w:val="E51A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578539">
    <w:abstractNumId w:val="1"/>
  </w:num>
  <w:num w:numId="2" w16cid:durableId="357123236">
    <w:abstractNumId w:val="2"/>
  </w:num>
  <w:num w:numId="3" w16cid:durableId="736976477">
    <w:abstractNumId w:val="5"/>
  </w:num>
  <w:num w:numId="4" w16cid:durableId="1124231228">
    <w:abstractNumId w:val="6"/>
  </w:num>
  <w:num w:numId="5" w16cid:durableId="443617555">
    <w:abstractNumId w:val="3"/>
  </w:num>
  <w:num w:numId="6" w16cid:durableId="34742896">
    <w:abstractNumId w:val="4"/>
  </w:num>
  <w:num w:numId="7" w16cid:durableId="80932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3E"/>
    <w:rsid w:val="0000674D"/>
    <w:rsid w:val="00041BDF"/>
    <w:rsid w:val="000B0E3E"/>
    <w:rsid w:val="00117C73"/>
    <w:rsid w:val="001E7515"/>
    <w:rsid w:val="00241083"/>
    <w:rsid w:val="002755C8"/>
    <w:rsid w:val="00280B1A"/>
    <w:rsid w:val="0028421E"/>
    <w:rsid w:val="00286603"/>
    <w:rsid w:val="002A0674"/>
    <w:rsid w:val="002C2050"/>
    <w:rsid w:val="00355831"/>
    <w:rsid w:val="00416D69"/>
    <w:rsid w:val="00491D5E"/>
    <w:rsid w:val="00535A29"/>
    <w:rsid w:val="00554716"/>
    <w:rsid w:val="005A24BF"/>
    <w:rsid w:val="005E4044"/>
    <w:rsid w:val="00607FA6"/>
    <w:rsid w:val="0065062C"/>
    <w:rsid w:val="00673120"/>
    <w:rsid w:val="006E2591"/>
    <w:rsid w:val="006E62EB"/>
    <w:rsid w:val="00725715"/>
    <w:rsid w:val="007979D6"/>
    <w:rsid w:val="008126F5"/>
    <w:rsid w:val="00844759"/>
    <w:rsid w:val="00881B99"/>
    <w:rsid w:val="008956E2"/>
    <w:rsid w:val="009212CF"/>
    <w:rsid w:val="00946DFC"/>
    <w:rsid w:val="009558C3"/>
    <w:rsid w:val="00A77F80"/>
    <w:rsid w:val="00AA54E7"/>
    <w:rsid w:val="00B010B6"/>
    <w:rsid w:val="00C02CE5"/>
    <w:rsid w:val="00C21DF8"/>
    <w:rsid w:val="00C31770"/>
    <w:rsid w:val="00C5318D"/>
    <w:rsid w:val="00D10BF9"/>
    <w:rsid w:val="00DB0524"/>
    <w:rsid w:val="00DC3407"/>
    <w:rsid w:val="00DC4A4C"/>
    <w:rsid w:val="00EF204A"/>
    <w:rsid w:val="00EF2769"/>
    <w:rsid w:val="00F36580"/>
    <w:rsid w:val="00F408F6"/>
    <w:rsid w:val="00F505CD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BFFEC"/>
  <w15:chartTrackingRefBased/>
  <w15:docId w15:val="{B0385BFF-EA96-470D-835D-C797E662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0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B0E3E"/>
    <w:rPr>
      <w:i/>
      <w:iCs/>
    </w:rPr>
  </w:style>
  <w:style w:type="character" w:customStyle="1" w:styleId="hljs-keyword">
    <w:name w:val="hljs-keyword"/>
    <w:basedOn w:val="DefaultParagraphFont"/>
    <w:rsid w:val="00673120"/>
  </w:style>
  <w:style w:type="character" w:customStyle="1" w:styleId="hljs-title">
    <w:name w:val="hljs-title"/>
    <w:basedOn w:val="DefaultParagraphFont"/>
    <w:rsid w:val="00673120"/>
  </w:style>
  <w:style w:type="character" w:customStyle="1" w:styleId="Heading3Char">
    <w:name w:val="Heading 3 Char"/>
    <w:basedOn w:val="DefaultParagraphFont"/>
    <w:link w:val="Heading3"/>
    <w:uiPriority w:val="9"/>
    <w:rsid w:val="00DB052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DB0524"/>
    <w:pPr>
      <w:ind w:left="720"/>
      <w:contextualSpacing/>
    </w:pPr>
  </w:style>
  <w:style w:type="paragraph" w:styleId="NoSpacing">
    <w:name w:val="No Spacing"/>
    <w:uiPriority w:val="1"/>
    <w:qFormat/>
    <w:rsid w:val="00280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5F8AB-D783-4571-9F57-0C81B8D5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257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70</cp:revision>
  <dcterms:created xsi:type="dcterms:W3CDTF">2022-07-04T05:21:00Z</dcterms:created>
  <dcterms:modified xsi:type="dcterms:W3CDTF">2024-06-27T15:36:00Z</dcterms:modified>
</cp:coreProperties>
</file>