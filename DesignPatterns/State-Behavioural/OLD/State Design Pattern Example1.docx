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A37819" w:rsidP="00A37819">
      <w:pPr>
        <w:pStyle w:val="Title"/>
      </w:pPr>
      <w:r>
        <w:t>State Design Pattern Example</w:t>
      </w:r>
    </w:p>
    <w:p w:rsidR="00695BCF" w:rsidRPr="00A37819" w:rsidRDefault="00127C6D" w:rsidP="00695B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6699885</wp:posOffset>
                </wp:positionV>
                <wp:extent cx="5753100" cy="1404620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Driver {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CarContext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CarContext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normal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NormalAccelerationState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turbo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TurboAccelerationState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80203" w:rsidRDefault="00A80203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normal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.accelerate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"Current speed: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turbo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.accelerate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"Current speed: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127C6D" w:rsidRDefault="00127C6D" w:rsidP="00127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27C6D" w:rsidRDefault="00127C6D" w:rsidP="00127C6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27.55pt;width:45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">
                <v:textbox style="mso-fit-shape-to-text:t">
                  <w:txbxContent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Driver {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CarContext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CarContext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normal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NormalAccelerationState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turbo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TurboAccelerationState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80203" w:rsidRDefault="00A80203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normal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.accelerate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"Current speed: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.getSpeed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turbo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.accelerate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"Current speed: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.getSpeed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127C6D" w:rsidRDefault="00127C6D" w:rsidP="00127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27C6D" w:rsidRDefault="00127C6D" w:rsidP="00127C6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69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3823335</wp:posOffset>
                </wp:positionV>
                <wp:extent cx="5753100" cy="26860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//Context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CarContext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speed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accelerate() {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accelerationState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.accelerate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speed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66699" w:rsidRDefault="00D66699" w:rsidP="00D666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66699" w:rsidRDefault="00D66699" w:rsidP="00D6669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75pt;margin-top:301.05pt;width:453pt;height:21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">
                <v:textbox>
                  <w:txbxContent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//Context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CarContext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speed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accelerate() {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speed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accelerationState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.accelerate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getSpeed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speed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66699" w:rsidRDefault="00D66699" w:rsidP="00D666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66699" w:rsidRDefault="00D66699" w:rsidP="00D6669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11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2499360</wp:posOffset>
                </wp:positionV>
                <wp:extent cx="4981575" cy="11811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11E" w:rsidRDefault="00F0311E" w:rsidP="00F031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//Concrete State</w:t>
                            </w:r>
                          </w:p>
                          <w:p w:rsidR="00F0311E" w:rsidRDefault="00F0311E" w:rsidP="00F031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TurboAccelerationState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F0311E" w:rsidRDefault="00F0311E" w:rsidP="00F031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F0311E" w:rsidRDefault="00F0311E" w:rsidP="00F031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accelerate() {</w:t>
                            </w:r>
                          </w:p>
                          <w:p w:rsidR="00F0311E" w:rsidRDefault="00F0311E" w:rsidP="00F031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10;</w:t>
                            </w:r>
                          </w:p>
                          <w:p w:rsidR="00F0311E" w:rsidRDefault="00F0311E" w:rsidP="00F031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0311E" w:rsidRDefault="00F0311E" w:rsidP="00F0311E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75pt;margin-top:196.8pt;width:392.25pt;height:9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">
                <v:textbox>
                  <w:txbxContent>
                    <w:p w:rsidR="00F0311E" w:rsidRDefault="00F0311E" w:rsidP="00F031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//Concrete State</w:t>
                      </w:r>
                    </w:p>
                    <w:p w:rsidR="00F0311E" w:rsidRDefault="00F0311E" w:rsidP="00F031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TurboAccelerationState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0311E" w:rsidRDefault="00F0311E" w:rsidP="00F031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F0311E" w:rsidRDefault="00F0311E" w:rsidP="00F031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accelerate() {</w:t>
                      </w:r>
                    </w:p>
                    <w:p w:rsidR="00F0311E" w:rsidRDefault="00F0311E" w:rsidP="00F031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10;</w:t>
                      </w:r>
                    </w:p>
                    <w:p w:rsidR="00F0311E" w:rsidRDefault="00F0311E" w:rsidP="00F031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0311E" w:rsidRDefault="00F0311E" w:rsidP="00F0311E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819">
        <w:br/>
      </w:r>
      <w:r w:rsidR="00695BC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1D3CC1" wp14:editId="55B0769A">
                <wp:simplePos x="0" y="0"/>
                <wp:positionH relativeFrom="column">
                  <wp:posOffset>-9525</wp:posOffset>
                </wp:positionH>
                <wp:positionV relativeFrom="paragraph">
                  <wp:posOffset>1137285</wp:posOffset>
                </wp:positionV>
                <wp:extent cx="4933950" cy="11906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BCF" w:rsidRDefault="00695BCF" w:rsidP="00695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//Concrete State</w:t>
                            </w:r>
                          </w:p>
                          <w:p w:rsidR="00695BCF" w:rsidRDefault="00695BCF" w:rsidP="00695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NormalAccelerationState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95BCF" w:rsidRDefault="00695BCF" w:rsidP="00695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695BCF" w:rsidRDefault="00695BCF" w:rsidP="00695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accelerate() {</w:t>
                            </w:r>
                          </w:p>
                          <w:p w:rsidR="00695BCF" w:rsidRDefault="00695BCF" w:rsidP="00695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5;</w:t>
                            </w:r>
                          </w:p>
                          <w:p w:rsidR="00695BCF" w:rsidRDefault="00695BCF" w:rsidP="00695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95BCF" w:rsidRDefault="00695BCF" w:rsidP="00695BC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3CC1" id="_x0000_s1029" type="#_x0000_t202" style="position:absolute;margin-left:-.75pt;margin-top:89.55pt;width:388.5pt;height:9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">
                <v:textbox>
                  <w:txbxContent>
                    <w:p w:rsidR="00695BCF" w:rsidRDefault="00695BCF" w:rsidP="00695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//Concrete State</w:t>
                      </w:r>
                    </w:p>
                    <w:p w:rsidR="00695BCF" w:rsidRDefault="00695BCF" w:rsidP="00695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NormalAccelerationState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95BCF" w:rsidRDefault="00695BCF" w:rsidP="00695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695BCF" w:rsidRDefault="00695BCF" w:rsidP="00695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accelerate() {</w:t>
                      </w:r>
                    </w:p>
                    <w:p w:rsidR="00695BCF" w:rsidRDefault="00695BCF" w:rsidP="00695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5;</w:t>
                      </w:r>
                    </w:p>
                    <w:p w:rsidR="00695BCF" w:rsidRDefault="00695BCF" w:rsidP="00695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95BCF" w:rsidRDefault="00695BCF" w:rsidP="00695BC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BC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C2DE84" wp14:editId="67DF4F5C">
                <wp:simplePos x="0" y="0"/>
                <wp:positionH relativeFrom="column">
                  <wp:posOffset>-9525</wp:posOffset>
                </wp:positionH>
                <wp:positionV relativeFrom="paragraph">
                  <wp:posOffset>175260</wp:posOffset>
                </wp:positionV>
                <wp:extent cx="2781300" cy="7524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BCF" w:rsidRDefault="00695BCF" w:rsidP="00695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//State</w:t>
                            </w:r>
                          </w:p>
                          <w:p w:rsidR="00695BCF" w:rsidRDefault="00695BCF" w:rsidP="00695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AccelerationState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95BCF" w:rsidRDefault="00695BCF" w:rsidP="00695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accelerate();</w:t>
                            </w:r>
                          </w:p>
                          <w:p w:rsidR="00695BCF" w:rsidRDefault="00695BCF" w:rsidP="00695BC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DE84" id="_x0000_s1030" type="#_x0000_t202" style="position:absolute;margin-left:-.75pt;margin-top:13.8pt;width:219pt;height:5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8FJw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">
                <v:textbox>
                  <w:txbxContent>
                    <w:p w:rsidR="00695BCF" w:rsidRDefault="00695BCF" w:rsidP="00695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//State</w:t>
                      </w:r>
                    </w:p>
                    <w:p w:rsidR="00695BCF" w:rsidRDefault="00695BCF" w:rsidP="00695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AccelerationState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95BCF" w:rsidRDefault="00695BCF" w:rsidP="00695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accelerate();</w:t>
                      </w:r>
                    </w:p>
                    <w:p w:rsidR="00695BCF" w:rsidRDefault="00695BCF" w:rsidP="00695BC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BCF" w:rsidRDefault="00A37819" w:rsidP="00A3781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6522E">
        <w:br/>
      </w:r>
      <w:r w:rsidR="00C6522E">
        <w:br/>
      </w:r>
      <w:r w:rsidR="00C6522E">
        <w:br/>
      </w:r>
      <w:r w:rsidR="00C6522E">
        <w:br/>
      </w:r>
      <w:r w:rsidR="00C6522E">
        <w:br/>
      </w:r>
      <w:r w:rsidR="00C6522E">
        <w:br/>
      </w:r>
      <w:r w:rsidR="00C6522E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D66699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r w:rsidR="000D0663">
        <w:br/>
      </w:r>
      <w:bookmarkStart w:id="0" w:name="_GoBack"/>
      <w:r w:rsidR="004D7AE7">
        <w:rPr>
          <w:noProof/>
        </w:rPr>
        <w:lastRenderedPageBreak/>
        <w:drawing>
          <wp:inline distT="0" distB="0" distL="0" distR="0">
            <wp:extent cx="6200775" cy="3462176"/>
            <wp:effectExtent l="0" t="0" r="0" b="5080"/>
            <wp:docPr id="6" name="Picture 6" descr="http://ptgmedia.pearsoncmg.com/images/irf_guide_java_friesen4/elementLinks/java070210_statepattern-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tgmedia.pearsoncmg.com/images/irf_guide_java_friesen4/elementLinks/java070210_statepattern-fig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36" cy="346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D0663">
        <w:br/>
      </w:r>
    </w:p>
    <w:sectPr w:rsidR="00695BCF" w:rsidSect="00F53F99">
      <w:footerReference w:type="default" r:id="rId7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E18" w:rsidRDefault="00906E18" w:rsidP="00F53F99">
      <w:pPr>
        <w:spacing w:after="0" w:line="240" w:lineRule="auto"/>
      </w:pPr>
      <w:r>
        <w:separator/>
      </w:r>
    </w:p>
  </w:endnote>
  <w:endnote w:type="continuationSeparator" w:id="0">
    <w:p w:rsidR="00906E18" w:rsidRDefault="00906E18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A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E18" w:rsidRDefault="00906E18" w:rsidP="00F53F99">
      <w:pPr>
        <w:spacing w:after="0" w:line="240" w:lineRule="auto"/>
      </w:pPr>
      <w:r>
        <w:separator/>
      </w:r>
    </w:p>
  </w:footnote>
  <w:footnote w:type="continuationSeparator" w:id="0">
    <w:p w:rsidR="00906E18" w:rsidRDefault="00906E18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19"/>
    <w:rsid w:val="000D0663"/>
    <w:rsid w:val="00127C6D"/>
    <w:rsid w:val="00204DB1"/>
    <w:rsid w:val="003D4BDD"/>
    <w:rsid w:val="004B5BC9"/>
    <w:rsid w:val="004D7AE7"/>
    <w:rsid w:val="00695BCF"/>
    <w:rsid w:val="00906E18"/>
    <w:rsid w:val="00A37819"/>
    <w:rsid w:val="00A80203"/>
    <w:rsid w:val="00AE65EB"/>
    <w:rsid w:val="00C6522E"/>
    <w:rsid w:val="00D66699"/>
    <w:rsid w:val="00F0311E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9BFB8-7287-4BF9-9D85-D0C543DA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A37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6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20</cp:revision>
  <dcterms:created xsi:type="dcterms:W3CDTF">2015-12-13T16:40:00Z</dcterms:created>
  <dcterms:modified xsi:type="dcterms:W3CDTF">2015-12-13T16:46:00Z</dcterms:modified>
</cp:coreProperties>
</file>