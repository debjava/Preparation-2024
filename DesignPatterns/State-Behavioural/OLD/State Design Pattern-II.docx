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DB1" w:rsidRDefault="00913426" w:rsidP="00913426">
      <w:pPr>
        <w:pStyle w:val="Title"/>
      </w:pPr>
      <w:r>
        <w:t>State Design Pattern</w:t>
      </w:r>
    </w:p>
    <w:p w:rsidR="00913426" w:rsidRDefault="00913426" w:rsidP="00913426">
      <w:pPr>
        <w:rPr>
          <w:b/>
        </w:rPr>
      </w:pPr>
      <w:proofErr w:type="gramStart"/>
      <w:r>
        <w:t>GOF :</w:t>
      </w:r>
      <w:proofErr w:type="gramEnd"/>
      <w:r>
        <w:t xml:space="preserve"> </w:t>
      </w:r>
      <w:r w:rsidRPr="00913426">
        <w:rPr>
          <w:b/>
        </w:rPr>
        <w:t>Allow an object to alter its behavior when its internal state changes. The object will appear to change its class.</w:t>
      </w:r>
    </w:p>
    <w:p w:rsidR="00DD3709" w:rsidRDefault="00DD3709" w:rsidP="00913426">
      <w:pPr>
        <w:rPr>
          <w:b/>
        </w:rPr>
      </w:pPr>
      <w:r>
        <w:rPr>
          <w:b/>
        </w:rPr>
        <w:t>Structure Diagram</w:t>
      </w:r>
    </w:p>
    <w:p w:rsidR="00DD3709" w:rsidRDefault="00DD3709" w:rsidP="00913426">
      <w:r>
        <w:rPr>
          <w:noProof/>
        </w:rPr>
        <w:drawing>
          <wp:inline distT="0" distB="0" distL="0" distR="0">
            <wp:extent cx="4391025" cy="177104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115" cy="179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709" w:rsidRDefault="00C23AF6" w:rsidP="009134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67CD96" wp14:editId="5146C0F8">
                <wp:simplePos x="0" y="0"/>
                <wp:positionH relativeFrom="column">
                  <wp:posOffset>76200</wp:posOffset>
                </wp:positionH>
                <wp:positionV relativeFrom="paragraph">
                  <wp:posOffset>283845</wp:posOffset>
                </wp:positionV>
                <wp:extent cx="2762250" cy="704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709" w:rsidRDefault="00DD3709" w:rsidP="00DD37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MobileState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DD3709" w:rsidRDefault="00DD3709" w:rsidP="00DD37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D3709" w:rsidRDefault="00DD3709" w:rsidP="00DD37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display(Context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D3709" w:rsidRDefault="00DD3709" w:rsidP="00DD3709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7CD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pt;margin-top:22.35pt;width:217.5pt;height:5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">
                <v:textbox>
                  <w:txbxContent>
                    <w:p w:rsidR="00DD3709" w:rsidRDefault="00DD3709" w:rsidP="00DD37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MobileState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DD3709" w:rsidRDefault="00DD3709" w:rsidP="00DD37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D3709" w:rsidRDefault="00DD3709" w:rsidP="00DD37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display(Context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DD3709" w:rsidRDefault="00DD3709" w:rsidP="00DD3709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70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77C387" wp14:editId="5495177D">
                <wp:simplePos x="0" y="0"/>
                <wp:positionH relativeFrom="column">
                  <wp:posOffset>3114675</wp:posOffset>
                </wp:positionH>
                <wp:positionV relativeFrom="paragraph">
                  <wp:posOffset>108585</wp:posOffset>
                </wp:positionV>
                <wp:extent cx="3590925" cy="24765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709" w:rsidRDefault="00DD3709" w:rsidP="00DD37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Context {</w:t>
                            </w:r>
                          </w:p>
                          <w:p w:rsidR="00DD3709" w:rsidRDefault="00DD3709" w:rsidP="00DD37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D3709" w:rsidRDefault="00DD3709" w:rsidP="00DD37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MobileState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state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D3709" w:rsidRDefault="00DD3709" w:rsidP="00DD37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D3709" w:rsidRDefault="00DD3709" w:rsidP="00DD37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MobileState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DD3709" w:rsidRDefault="00DD3709" w:rsidP="00DD37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state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D3709" w:rsidRDefault="00DD3709" w:rsidP="00DD37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D3709" w:rsidRDefault="00DD3709" w:rsidP="00DD37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D3709" w:rsidRDefault="00DD3709" w:rsidP="00DD37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MobileState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DD3709" w:rsidRDefault="00DD3709" w:rsidP="00DD37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D3709" w:rsidRDefault="00DD3709" w:rsidP="00DD37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D3709" w:rsidRDefault="00DD3709" w:rsidP="00DD37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D3709" w:rsidRDefault="00DD3709" w:rsidP="00DD37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request() {</w:t>
                            </w:r>
                          </w:p>
                          <w:p w:rsidR="00DD3709" w:rsidRDefault="00DD3709" w:rsidP="00DD37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state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.display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D3709" w:rsidRDefault="00DD3709" w:rsidP="00DD37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D3709" w:rsidRDefault="00DD3709" w:rsidP="00DD3709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7C387" id="_x0000_s1027" type="#_x0000_t202" style="position:absolute;margin-left:245.25pt;margin-top:8.55pt;width:282.75pt;height:1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">
                <v:textbox>
                  <w:txbxContent>
                    <w:p w:rsidR="00DD3709" w:rsidRDefault="00DD3709" w:rsidP="00DD37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Context {</w:t>
                      </w:r>
                    </w:p>
                    <w:p w:rsidR="00DD3709" w:rsidRDefault="00DD3709" w:rsidP="00DD37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D3709" w:rsidRDefault="00DD3709" w:rsidP="00DD37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MobileState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state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D3709" w:rsidRDefault="00DD3709" w:rsidP="00DD37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D3709" w:rsidRDefault="00DD3709" w:rsidP="00DD37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MobileState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DD3709" w:rsidRDefault="00DD3709" w:rsidP="00DD37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state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D3709" w:rsidRDefault="00DD3709" w:rsidP="00DD37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D3709" w:rsidRDefault="00DD3709" w:rsidP="00DD37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D3709" w:rsidRDefault="00DD3709" w:rsidP="00DD37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MobileState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DD3709" w:rsidRDefault="00DD3709" w:rsidP="00DD37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D3709" w:rsidRDefault="00DD3709" w:rsidP="00DD37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D3709" w:rsidRDefault="00DD3709" w:rsidP="00DD37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D3709" w:rsidRDefault="00DD3709" w:rsidP="00DD37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request() {</w:t>
                      </w:r>
                    </w:p>
                    <w:p w:rsidR="00DD3709" w:rsidRDefault="00DD3709" w:rsidP="00DD37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state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.display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DD3709" w:rsidRDefault="00DD3709" w:rsidP="00DD37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D3709" w:rsidRDefault="00DD3709" w:rsidP="00DD3709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709">
        <w:t xml:space="preserve">Java </w:t>
      </w:r>
      <w:proofErr w:type="gramStart"/>
      <w:r w:rsidR="00DD3709">
        <w:t>Code :</w:t>
      </w:r>
      <w:proofErr w:type="gramEnd"/>
      <w:r w:rsidR="00DD3709">
        <w:t xml:space="preserve"> Example is mobile state silent, vibration</w:t>
      </w:r>
    </w:p>
    <w:p w:rsidR="00C40DA3" w:rsidRDefault="0075194F" w:rsidP="009134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1A2B4A" wp14:editId="5CFB9E42">
                <wp:simplePos x="0" y="0"/>
                <wp:positionH relativeFrom="column">
                  <wp:posOffset>0</wp:posOffset>
                </wp:positionH>
                <wp:positionV relativeFrom="paragraph">
                  <wp:posOffset>5223510</wp:posOffset>
                </wp:positionV>
                <wp:extent cx="4057650" cy="1404620"/>
                <wp:effectExtent l="0" t="0" r="19050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94F" w:rsidRDefault="0075194F" w:rsidP="00751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Test {</w:t>
                            </w:r>
                          </w:p>
                          <w:p w:rsidR="0075194F" w:rsidRDefault="0075194F" w:rsidP="00751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75194F" w:rsidRDefault="0075194F" w:rsidP="00751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75194F" w:rsidRDefault="0075194F" w:rsidP="00751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Context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Context(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5194F" w:rsidRDefault="0075194F" w:rsidP="00751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SilentState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75194F" w:rsidRDefault="0075194F" w:rsidP="00751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.request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5194F" w:rsidRDefault="0075194F" w:rsidP="00751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VibrationState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75194F" w:rsidRDefault="0075194F" w:rsidP="00751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.request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5194F" w:rsidRDefault="0075194F" w:rsidP="00751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75194F" w:rsidRDefault="0075194F" w:rsidP="0075194F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1A2B4A" id="_x0000_s1028" type="#_x0000_t202" style="position:absolute;margin-left:0;margin-top:411.3pt;width:319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">
                <v:textbox style="mso-fit-shape-to-text:t">
                  <w:txbxContent>
                    <w:p w:rsidR="0075194F" w:rsidRDefault="0075194F" w:rsidP="00751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Test {</w:t>
                      </w:r>
                    </w:p>
                    <w:p w:rsidR="0075194F" w:rsidRDefault="0075194F" w:rsidP="00751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75194F" w:rsidRDefault="0075194F" w:rsidP="00751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75194F" w:rsidRDefault="0075194F" w:rsidP="00751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Context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Context(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5194F" w:rsidRDefault="0075194F" w:rsidP="00751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SilentState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());</w:t>
                      </w:r>
                    </w:p>
                    <w:p w:rsidR="0075194F" w:rsidRDefault="0075194F" w:rsidP="00751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.request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5194F" w:rsidRDefault="0075194F" w:rsidP="00751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VibrationState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());</w:t>
                      </w:r>
                    </w:p>
                    <w:p w:rsidR="0075194F" w:rsidRDefault="0075194F" w:rsidP="00751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.request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5194F" w:rsidRDefault="0075194F" w:rsidP="00751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75194F" w:rsidRDefault="0075194F" w:rsidP="0075194F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F324CA" wp14:editId="79D738EA">
                <wp:simplePos x="0" y="0"/>
                <wp:positionH relativeFrom="column">
                  <wp:posOffset>76200</wp:posOffset>
                </wp:positionH>
                <wp:positionV relativeFrom="paragraph">
                  <wp:posOffset>2385060</wp:posOffset>
                </wp:positionV>
                <wp:extent cx="3676650" cy="11620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94F" w:rsidRDefault="0075194F" w:rsidP="00751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SilentState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MobileState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75194F" w:rsidRDefault="0075194F" w:rsidP="00751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75194F" w:rsidRDefault="0075194F" w:rsidP="00751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75194F" w:rsidRDefault="0075194F" w:rsidP="00751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display(Context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75194F" w:rsidRDefault="0075194F" w:rsidP="00751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"Silent..."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5194F" w:rsidRDefault="0075194F" w:rsidP="00751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75194F" w:rsidRDefault="0075194F" w:rsidP="0075194F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324CA" id="_x0000_s1029" type="#_x0000_t202" style="position:absolute;margin-left:6pt;margin-top:187.8pt;width:289.5pt;height:9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">
                <v:textbox>
                  <w:txbxContent>
                    <w:p w:rsidR="0075194F" w:rsidRDefault="0075194F" w:rsidP="00751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SilentState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MobileState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75194F" w:rsidRDefault="0075194F" w:rsidP="00751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75194F" w:rsidRDefault="0075194F" w:rsidP="00751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75194F" w:rsidRDefault="0075194F" w:rsidP="00751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display(Context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75194F" w:rsidRDefault="0075194F" w:rsidP="00751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"Silent..."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5194F" w:rsidRDefault="0075194F" w:rsidP="00751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75194F" w:rsidRDefault="0075194F" w:rsidP="0075194F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AF598D" wp14:editId="720B4977">
                <wp:simplePos x="0" y="0"/>
                <wp:positionH relativeFrom="column">
                  <wp:posOffset>0</wp:posOffset>
                </wp:positionH>
                <wp:positionV relativeFrom="paragraph">
                  <wp:posOffset>3670935</wp:posOffset>
                </wp:positionV>
                <wp:extent cx="3924300" cy="14763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94F" w:rsidRDefault="0075194F" w:rsidP="00751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VibrationState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MobileState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75194F" w:rsidRDefault="0075194F" w:rsidP="00751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75194F" w:rsidRDefault="0075194F" w:rsidP="00751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75194F" w:rsidRDefault="0075194F" w:rsidP="00751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display(Context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75194F" w:rsidRDefault="0075194F" w:rsidP="00751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"vibration..."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5194F" w:rsidRDefault="0075194F" w:rsidP="00751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75194F" w:rsidRDefault="0075194F" w:rsidP="00751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75194F" w:rsidRDefault="007519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598D" id="_x0000_s1030" type="#_x0000_t202" style="position:absolute;margin-left:0;margin-top:289.05pt;width:309pt;height:11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">
                <v:textbox>
                  <w:txbxContent>
                    <w:p w:rsidR="0075194F" w:rsidRDefault="0075194F" w:rsidP="00751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VibrationState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MobileState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75194F" w:rsidRDefault="0075194F" w:rsidP="00751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75194F" w:rsidRDefault="0075194F" w:rsidP="00751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75194F" w:rsidRDefault="0075194F" w:rsidP="00751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display(Context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75194F" w:rsidRDefault="0075194F" w:rsidP="00751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"vibration..."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5194F" w:rsidRDefault="0075194F" w:rsidP="00751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75194F" w:rsidRDefault="0075194F" w:rsidP="00751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75194F" w:rsidRDefault="0075194F"/>
                  </w:txbxContent>
                </v:textbox>
                <w10:wrap type="square"/>
              </v:shape>
            </w:pict>
          </mc:Fallback>
        </mc:AlternateContent>
      </w:r>
      <w:r w:rsidR="00DD3709">
        <w:br/>
      </w:r>
      <w:r w:rsidR="00DD3709">
        <w:br/>
      </w:r>
      <w:r w:rsidR="00DD3709">
        <w:br/>
      </w:r>
      <w:r w:rsidR="00DD3709">
        <w:br/>
      </w:r>
      <w:r w:rsidR="00DD3709">
        <w:br/>
      </w:r>
      <w:r w:rsidR="00DD3709">
        <w:br/>
      </w:r>
      <w:r w:rsidR="00DD3709">
        <w:br/>
      </w:r>
      <w:r w:rsidR="00DD3709">
        <w:br/>
      </w:r>
      <w:r w:rsidR="00DD3709">
        <w:br/>
      </w:r>
      <w:r w:rsidR="00DD3709">
        <w:br/>
      </w:r>
      <w:r w:rsidR="00DD3709">
        <w:br/>
      </w:r>
      <w:r w:rsidR="00DD3709">
        <w:br/>
      </w:r>
      <w:r w:rsidR="00DD3709">
        <w:br/>
      </w:r>
      <w:r w:rsidR="00DD3709">
        <w:br/>
      </w:r>
      <w:r w:rsidR="00DD3709">
        <w:br/>
      </w:r>
      <w:r w:rsidR="00DD3709">
        <w:br/>
      </w:r>
      <w:r w:rsidR="00DD3709">
        <w:br/>
      </w:r>
      <w:r w:rsidR="00DD3709">
        <w:br/>
      </w:r>
      <w:r w:rsidR="00DD3709">
        <w:br/>
      </w:r>
      <w:r w:rsidR="00DD3709">
        <w:br/>
      </w:r>
      <w:r w:rsidR="00DD3709">
        <w:br/>
      </w:r>
      <w:r w:rsidR="00DD3709">
        <w:br/>
      </w:r>
      <w:r w:rsidR="00DD3709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C23AF6">
        <w:br/>
      </w:r>
      <w:r w:rsidR="00C23AF6">
        <w:br/>
      </w:r>
      <w:r w:rsidR="00C40DA3">
        <w:br/>
      </w:r>
      <w:r w:rsidR="00C23AF6">
        <w:br/>
      </w:r>
      <w:r w:rsidR="00C23AF6">
        <w:br/>
      </w:r>
      <w:r w:rsidR="00C23AF6">
        <w:lastRenderedPageBreak/>
        <w:br/>
      </w:r>
      <w:r w:rsidR="00C40DA3">
        <w:t>Class Diagram</w:t>
      </w:r>
    </w:p>
    <w:p w:rsidR="00C40DA3" w:rsidRDefault="00C40DA3" w:rsidP="00913426">
      <w:r>
        <w:rPr>
          <w:noProof/>
        </w:rPr>
        <w:drawing>
          <wp:inline distT="0" distB="0" distL="0" distR="0">
            <wp:extent cx="6229350" cy="222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3709" w:rsidRPr="00913426" w:rsidRDefault="00C23AF6" w:rsidP="00913426">
      <w:r>
        <w:br/>
      </w:r>
    </w:p>
    <w:sectPr w:rsidR="00DD3709" w:rsidRPr="00913426" w:rsidSect="00F53F99">
      <w:footerReference w:type="default" r:id="rId8"/>
      <w:pgSz w:w="11907" w:h="16839" w:code="9"/>
      <w:pgMar w:top="360" w:right="270" w:bottom="3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412" w:rsidRDefault="008A4412" w:rsidP="00F53F99">
      <w:pPr>
        <w:spacing w:after="0" w:line="240" w:lineRule="auto"/>
      </w:pPr>
      <w:r>
        <w:separator/>
      </w:r>
    </w:p>
  </w:endnote>
  <w:endnote w:type="continuationSeparator" w:id="0">
    <w:p w:rsidR="008A4412" w:rsidRDefault="008A4412" w:rsidP="00F53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74745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3F99" w:rsidRDefault="00F53F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0D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3F99" w:rsidRDefault="00F53F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412" w:rsidRDefault="008A4412" w:rsidP="00F53F99">
      <w:pPr>
        <w:spacing w:after="0" w:line="240" w:lineRule="auto"/>
      </w:pPr>
      <w:r>
        <w:separator/>
      </w:r>
    </w:p>
  </w:footnote>
  <w:footnote w:type="continuationSeparator" w:id="0">
    <w:p w:rsidR="008A4412" w:rsidRDefault="008A4412" w:rsidP="00F53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426"/>
    <w:rsid w:val="00204DB1"/>
    <w:rsid w:val="003D4BDD"/>
    <w:rsid w:val="00621F23"/>
    <w:rsid w:val="0075194F"/>
    <w:rsid w:val="008A4412"/>
    <w:rsid w:val="00913426"/>
    <w:rsid w:val="00C23AF6"/>
    <w:rsid w:val="00C40DA3"/>
    <w:rsid w:val="00DD3709"/>
    <w:rsid w:val="00F5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D856C1-2075-4A60-92A7-27DCA76D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F99"/>
  </w:style>
  <w:style w:type="paragraph" w:styleId="Footer">
    <w:name w:val="footer"/>
    <w:basedOn w:val="Normal"/>
    <w:link w:val="Foot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F99"/>
  </w:style>
  <w:style w:type="paragraph" w:styleId="Title">
    <w:name w:val="Title"/>
    <w:basedOn w:val="Normal"/>
    <w:next w:val="Normal"/>
    <w:link w:val="TitleChar"/>
    <w:uiPriority w:val="10"/>
    <w:qFormat/>
    <w:rsid w:val="009134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4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rint-Articl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Print-Article-Template.dotx</Template>
  <TotalTime>38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4</cp:revision>
  <dcterms:created xsi:type="dcterms:W3CDTF">2015-11-29T13:07:00Z</dcterms:created>
  <dcterms:modified xsi:type="dcterms:W3CDTF">2015-11-29T13:45:00Z</dcterms:modified>
</cp:coreProperties>
</file>