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A06C" w14:textId="4363DA97" w:rsidR="00204DB1" w:rsidRPr="00A82B0C" w:rsidRDefault="00350B5A" w:rsidP="00A82B0C">
      <w:pPr>
        <w:pStyle w:val="Title"/>
        <w:ind w:firstLine="720"/>
        <w:rPr>
          <w:b/>
          <w:bCs/>
          <w:sz w:val="52"/>
          <w:szCs w:val="52"/>
          <w:u w:val="single"/>
        </w:rPr>
      </w:pPr>
      <w:r w:rsidRPr="00A82B0C">
        <w:rPr>
          <w:b/>
          <w:bCs/>
          <w:sz w:val="52"/>
          <w:szCs w:val="52"/>
          <w:u w:val="single"/>
        </w:rPr>
        <w:t xml:space="preserve">Composite </w:t>
      </w:r>
      <w:r w:rsidR="00FF60B2" w:rsidRPr="00A82B0C">
        <w:rPr>
          <w:b/>
          <w:bCs/>
          <w:sz w:val="52"/>
          <w:szCs w:val="52"/>
          <w:u w:val="single"/>
        </w:rPr>
        <w:t xml:space="preserve">(Structural) </w:t>
      </w:r>
      <w:r w:rsidRPr="00A82B0C">
        <w:rPr>
          <w:b/>
          <w:bCs/>
          <w:sz w:val="52"/>
          <w:szCs w:val="52"/>
          <w:u w:val="single"/>
        </w:rPr>
        <w:t>Design Pattern</w:t>
      </w:r>
    </w:p>
    <w:p w14:paraId="61CB1285" w14:textId="77777777" w:rsidR="00350B5A" w:rsidRDefault="00350B5A" w:rsidP="00350B5A">
      <w:proofErr w:type="gramStart"/>
      <w:r w:rsidRPr="00350B5A">
        <w:rPr>
          <w:b/>
        </w:rPr>
        <w:t>GOF :</w:t>
      </w:r>
      <w:proofErr w:type="gramEnd"/>
      <w:r w:rsidRPr="00350B5A">
        <w:rPr>
          <w:b/>
        </w:rPr>
        <w:t xml:space="preserve"> Compose objects into tree structure to represent part-whole hierarchies. Composite lets clients treat individual objects and composition of objects uniformly</w:t>
      </w:r>
      <w:r>
        <w:t>.</w:t>
      </w:r>
    </w:p>
    <w:p w14:paraId="46925680" w14:textId="77777777" w:rsidR="00350B5A" w:rsidRPr="00350B5A" w:rsidRDefault="00350B5A" w:rsidP="00350B5A">
      <w:pPr>
        <w:pStyle w:val="Heading1"/>
        <w:rPr>
          <w:b/>
        </w:rPr>
      </w:pPr>
      <w:r w:rsidRPr="00350B5A">
        <w:rPr>
          <w:b/>
        </w:rPr>
        <w:t>Class Diagram</w:t>
      </w:r>
    </w:p>
    <w:p w14:paraId="770D52B3" w14:textId="77777777" w:rsidR="00350B5A" w:rsidRDefault="008B08C0" w:rsidP="00350B5A">
      <w:r>
        <w:rPr>
          <w:noProof/>
        </w:rPr>
        <w:drawing>
          <wp:inline distT="0" distB="0" distL="0" distR="0" wp14:anchorId="16364C1A" wp14:editId="3C12318D">
            <wp:extent cx="5608118" cy="3286125"/>
            <wp:effectExtent l="0" t="0" r="0" b="0"/>
            <wp:docPr id="1" name="Picture 1" descr="https://upload.wikimedia.org/wikipedia/commons/thumb/5/5a/Composite_UML_class_diagram_%28fixed%29.svg/600px-Composite_UML_class_diagram_%28fixed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a/Composite_UML_class_diagram_%28fixed%29.svg/600px-Composite_UML_class_diagram_%28fixed%29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911" cy="33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93F0" w14:textId="77777777" w:rsidR="005E2A0E" w:rsidRDefault="005E2A0E" w:rsidP="00350B5A">
      <w:r>
        <w:t>Tree structure is given below.</w:t>
      </w:r>
    </w:p>
    <w:p w14:paraId="5D7A4237" w14:textId="77777777" w:rsidR="005E2A0E" w:rsidRDefault="005E2A0E" w:rsidP="00350B5A">
      <w:r>
        <w:rPr>
          <w:noProof/>
        </w:rPr>
        <w:drawing>
          <wp:inline distT="0" distB="0" distL="0" distR="0" wp14:anchorId="2103B93A" wp14:editId="26E5B918">
            <wp:extent cx="5543550" cy="2771775"/>
            <wp:effectExtent l="0" t="0" r="0" b="9525"/>
            <wp:docPr id="5" name="Picture 5" descr="http://3.bp.blogspot.com/-V9LlijmneWM/UGMwWPrgt3I/AAAAAAAAAac/vQp5-muqiDo/s640/CompositeDesignPatternGenericHierar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V9LlijmneWM/UGMwWPrgt3I/AAAAAAAAAac/vQp5-muqiDo/s640/CompositeDesignPatternGenericHierarch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24A1" w14:textId="77777777" w:rsidR="00F00555" w:rsidRDefault="00F00555">
      <w:r>
        <w:br w:type="page"/>
      </w:r>
    </w:p>
    <w:p w14:paraId="7BC8F67F" w14:textId="77777777" w:rsidR="000C6347" w:rsidRDefault="00AD7A4A" w:rsidP="00350B5A">
      <w:r w:rsidRPr="00AD7A4A">
        <w:rPr>
          <w:rFonts w:ascii="Consolas" w:hAnsi="Consolas" w:cs="Consolas"/>
          <w:b/>
          <w:bCs/>
          <w:noProof/>
          <w:color w:val="7F0055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FA8B16" wp14:editId="07B69BC5">
                <wp:simplePos x="0" y="0"/>
                <wp:positionH relativeFrom="column">
                  <wp:posOffset>3305175</wp:posOffset>
                </wp:positionH>
                <wp:positionV relativeFrom="paragraph">
                  <wp:posOffset>221615</wp:posOffset>
                </wp:positionV>
                <wp:extent cx="2360930" cy="174307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5238C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AbstractFile {</w:t>
                            </w:r>
                          </w:p>
                          <w:p w14:paraId="47419B6F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F4C89E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BC12053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B020292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295C87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8CF7771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A260011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ls() {</w:t>
                            </w:r>
                          </w:p>
                          <w:p w14:paraId="7EDD7A18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A1D678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8AD74DE" w14:textId="77777777" w:rsidR="00AD7A4A" w:rsidRDefault="00AD7A4A" w:rsidP="00AD7A4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F72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25pt;margin-top:17.45pt;width:185.9pt;height:137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">
                <v:textbox>
                  <w:txbxContent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D7A4A" w:rsidRDefault="00AD7A4A" w:rsidP="00AD7A4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8B78CF">
        <w:t>Example :</w:t>
      </w:r>
      <w:proofErr w:type="gramEnd"/>
      <w:r w:rsidR="008B78CF">
        <w:t xml:space="preserve"> Directory and File, both have the ls() method. Java code is given below.</w:t>
      </w:r>
    </w:p>
    <w:p w14:paraId="67A56750" w14:textId="77777777" w:rsidR="0098166E" w:rsidRDefault="00686FD8" w:rsidP="00350B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8280B4" wp14:editId="40902C58">
                <wp:simplePos x="0" y="0"/>
                <wp:positionH relativeFrom="column">
                  <wp:posOffset>0</wp:posOffset>
                </wp:positionH>
                <wp:positionV relativeFrom="paragraph">
                  <wp:posOffset>1793240</wp:posOffset>
                </wp:positionV>
                <wp:extent cx="6067425" cy="34480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E7EA3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java.util.ArrayList;</w:t>
                            </w:r>
                          </w:p>
                          <w:p w14:paraId="139D020B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964223D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Directory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AbstractFile {</w:t>
                            </w:r>
                          </w:p>
                          <w:p w14:paraId="61822126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83EA856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6CCDCE8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ArrayList&lt;AbstractFile&gt;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ArrayList&lt;AbstractFile&gt;();</w:t>
                            </w:r>
                          </w:p>
                          <w:p w14:paraId="2C439F2D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93E5498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Directory(String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7401D7E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B82F2E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1F6F1B1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9A3086A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add(AbstractFile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E86A0BF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DD1C236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3147127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245AF59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ls() {</w:t>
                            </w:r>
                          </w:p>
                          <w:p w14:paraId="3664BC6E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19D8C4B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(AbstractFile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41C0C43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.ls();</w:t>
                            </w:r>
                          </w:p>
                          <w:p w14:paraId="630F3935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12A269" w14:textId="77777777" w:rsidR="00686FD8" w:rsidRDefault="00686FD8" w:rsidP="00686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7ED6F2A" w14:textId="77777777" w:rsidR="00686FD8" w:rsidRDefault="00686FD8" w:rsidP="00686FD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1.2pt;width:477.75pt;height:27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">
                <v:textbox>
                  <w:txbxContent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Directory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Directory(String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86FD8" w:rsidRDefault="00686FD8" w:rsidP="00686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86FD8" w:rsidRDefault="00686FD8" w:rsidP="00686FD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A4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01F339" wp14:editId="43DCC7F2">
                <wp:simplePos x="0" y="0"/>
                <wp:positionH relativeFrom="column">
                  <wp:posOffset>66675</wp:posOffset>
                </wp:positionH>
                <wp:positionV relativeFrom="paragraph">
                  <wp:posOffset>90805</wp:posOffset>
                </wp:positionV>
                <wp:extent cx="2360930" cy="876300"/>
                <wp:effectExtent l="0" t="0" r="1206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F8F0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AbstractFile {</w:t>
                            </w:r>
                          </w:p>
                          <w:p w14:paraId="45B9D94B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5D1DE61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ls();</w:t>
                            </w:r>
                          </w:p>
                          <w:p w14:paraId="5F4CD154" w14:textId="77777777" w:rsidR="00AD7A4A" w:rsidRDefault="00AD7A4A" w:rsidP="00AD7A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1077628" w14:textId="77777777" w:rsidR="00AD7A4A" w:rsidRDefault="00AD7A4A" w:rsidP="00AD7A4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4CB2ED" w14:textId="77777777" w:rsidR="00AD7A4A" w:rsidRDefault="00AD7A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25pt;margin-top:7.15pt;width:185.9pt;height:6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">
                <v:textbox>
                  <w:txbxContent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AD7A4A" w:rsidRDefault="00AD7A4A" w:rsidP="00AD7A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D7A4A" w:rsidRDefault="00AD7A4A" w:rsidP="00AD7A4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D7A4A" w:rsidRDefault="00AD7A4A"/>
                  </w:txbxContent>
                </v:textbox>
                <w10:wrap type="square"/>
              </v:shape>
            </w:pict>
          </mc:Fallback>
        </mc:AlternateContent>
      </w:r>
    </w:p>
    <w:p w14:paraId="4F794798" w14:textId="77777777" w:rsidR="0098166E" w:rsidRPr="0098166E" w:rsidRDefault="0098166E" w:rsidP="0098166E"/>
    <w:p w14:paraId="7ABC82C2" w14:textId="77777777" w:rsidR="0098166E" w:rsidRPr="0098166E" w:rsidRDefault="0098166E" w:rsidP="0098166E"/>
    <w:p w14:paraId="2CF145F0" w14:textId="77777777" w:rsidR="0098166E" w:rsidRPr="0098166E" w:rsidRDefault="0098166E" w:rsidP="0098166E"/>
    <w:p w14:paraId="3F14CC99" w14:textId="77777777" w:rsidR="0098166E" w:rsidRPr="0098166E" w:rsidRDefault="0098166E" w:rsidP="0098166E"/>
    <w:p w14:paraId="1BF9DD34" w14:textId="77777777" w:rsidR="0098166E" w:rsidRPr="0098166E" w:rsidRDefault="0098166E" w:rsidP="0098166E"/>
    <w:p w14:paraId="5BA7E2A4" w14:textId="77777777" w:rsidR="0098166E" w:rsidRPr="0098166E" w:rsidRDefault="0098166E" w:rsidP="0098166E"/>
    <w:p w14:paraId="52AE83BF" w14:textId="77777777" w:rsidR="0098166E" w:rsidRPr="0098166E" w:rsidRDefault="0098166E" w:rsidP="0098166E"/>
    <w:p w14:paraId="0C010BE2" w14:textId="77777777" w:rsidR="0098166E" w:rsidRPr="0098166E" w:rsidRDefault="0098166E" w:rsidP="0098166E"/>
    <w:p w14:paraId="1F319A3F" w14:textId="77777777" w:rsidR="0098166E" w:rsidRPr="0098166E" w:rsidRDefault="0098166E" w:rsidP="0098166E"/>
    <w:p w14:paraId="4CF71EC1" w14:textId="77777777" w:rsidR="0098166E" w:rsidRPr="0098166E" w:rsidRDefault="0098166E" w:rsidP="0098166E"/>
    <w:p w14:paraId="3F63B0F9" w14:textId="77777777" w:rsidR="0098166E" w:rsidRPr="0098166E" w:rsidRDefault="0098166E" w:rsidP="0098166E"/>
    <w:p w14:paraId="6E8918A5" w14:textId="77777777" w:rsidR="0098166E" w:rsidRPr="0098166E" w:rsidRDefault="0098166E" w:rsidP="0098166E"/>
    <w:p w14:paraId="1C836A21" w14:textId="77777777" w:rsidR="0098166E" w:rsidRPr="0098166E" w:rsidRDefault="0098166E" w:rsidP="0098166E"/>
    <w:p w14:paraId="788B34F3" w14:textId="77777777" w:rsidR="0098166E" w:rsidRPr="0098166E" w:rsidRDefault="0098166E" w:rsidP="0098166E"/>
    <w:p w14:paraId="0F7B3AA1" w14:textId="77777777" w:rsidR="0098166E" w:rsidRDefault="0098166E" w:rsidP="0098166E"/>
    <w:p w14:paraId="0584D8C8" w14:textId="77777777" w:rsidR="008B78CF" w:rsidRDefault="008B78CF" w:rsidP="0098166E">
      <w:pPr>
        <w:jc w:val="center"/>
      </w:pPr>
    </w:p>
    <w:p w14:paraId="547D1D2A" w14:textId="77777777" w:rsidR="0098166E" w:rsidRDefault="0098166E" w:rsidP="0098166E">
      <w:pPr>
        <w:jc w:val="center"/>
      </w:pPr>
    </w:p>
    <w:p w14:paraId="5ED4AA0D" w14:textId="77777777" w:rsidR="004A0396" w:rsidRDefault="004A0396" w:rsidP="0098166E">
      <w:pPr>
        <w:jc w:val="center"/>
      </w:pPr>
    </w:p>
    <w:p w14:paraId="1F8C8DBD" w14:textId="77777777" w:rsidR="0098166E" w:rsidRDefault="00903063">
      <w:r>
        <w:t>The test program is given below.</w:t>
      </w:r>
    </w:p>
    <w:p w14:paraId="6E265D68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0DA3F23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51255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8D20F1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Directory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Directory(</w:t>
      </w:r>
      <w:r>
        <w:rPr>
          <w:rFonts w:ascii="Consolas" w:hAnsi="Consolas" w:cs="Consolas"/>
          <w:color w:val="2A00FF"/>
          <w:sz w:val="20"/>
          <w:szCs w:val="20"/>
        </w:rPr>
        <w:t>"dir111"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35A422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Directory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Directory(</w:t>
      </w:r>
      <w:r>
        <w:rPr>
          <w:rFonts w:ascii="Consolas" w:hAnsi="Consolas" w:cs="Consolas"/>
          <w:color w:val="2A00FF"/>
          <w:sz w:val="20"/>
          <w:szCs w:val="20"/>
        </w:rPr>
        <w:t>"dir222"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E65305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B8FCD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989E85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064D54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D15067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0664CD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55B6BB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dirOne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500EDB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dirOne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dirTwo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56C91E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dirOne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6E4A69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dirTwo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94EB2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dirTwo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BCF77B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EFAFB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dirOne</w:t>
      </w:r>
      <w:r>
        <w:rPr>
          <w:rFonts w:ascii="Consolas" w:hAnsi="Consolas" w:cs="Consolas"/>
          <w:color w:val="000000"/>
          <w:sz w:val="20"/>
          <w:szCs w:val="20"/>
        </w:rPr>
        <w:t>.ls(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F4C19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37178D" w14:textId="77777777" w:rsidR="00903063" w:rsidRDefault="00903063" w:rsidP="00903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8F461A" w14:textId="77777777" w:rsidR="00903063" w:rsidRDefault="00903063" w:rsidP="009030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813109" w14:textId="77777777" w:rsidR="00EE0CBB" w:rsidRDefault="00EE0CBB" w:rsidP="00903063">
      <w:pPr>
        <w:rPr>
          <w:rFonts w:ascii="Consolas" w:hAnsi="Consolas" w:cs="Consolas"/>
          <w:color w:val="000000"/>
          <w:sz w:val="20"/>
          <w:szCs w:val="20"/>
        </w:rPr>
      </w:pPr>
    </w:p>
    <w:p w14:paraId="5342D4B9" w14:textId="77777777" w:rsidR="00EE0CBB" w:rsidRDefault="00EE0CBB" w:rsidP="00903063">
      <w:pPr>
        <w:rPr>
          <w:rFonts w:ascii="Consolas" w:hAnsi="Consolas" w:cs="Consolas"/>
          <w:color w:val="000000"/>
          <w:sz w:val="20"/>
          <w:szCs w:val="20"/>
        </w:rPr>
      </w:pPr>
    </w:p>
    <w:p w14:paraId="45E7AEB9" w14:textId="77777777" w:rsidR="00EE0CBB" w:rsidRDefault="00EE0CBB" w:rsidP="00903063">
      <w:pPr>
        <w:rPr>
          <w:rFonts w:ascii="Consolas" w:hAnsi="Consolas" w:cs="Consolas"/>
          <w:color w:val="000000"/>
          <w:sz w:val="20"/>
          <w:szCs w:val="20"/>
        </w:rPr>
      </w:pPr>
    </w:p>
    <w:p w14:paraId="6426D02A" w14:textId="77777777" w:rsidR="00E50566" w:rsidRPr="00EE0CBB" w:rsidRDefault="00E50566" w:rsidP="00903063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EE0CBB">
        <w:rPr>
          <w:rFonts w:ascii="Consolas" w:hAnsi="Consolas" w:cs="Consolas"/>
          <w:b/>
          <w:color w:val="000000"/>
          <w:sz w:val="20"/>
          <w:szCs w:val="20"/>
          <w:u w:val="single"/>
        </w:rPr>
        <w:lastRenderedPageBreak/>
        <w:t xml:space="preserve">The </w:t>
      </w:r>
      <w:r w:rsidR="00EE0CBB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UML </w:t>
      </w:r>
      <w:r w:rsidRPr="00EE0CBB">
        <w:rPr>
          <w:rFonts w:ascii="Consolas" w:hAnsi="Consolas" w:cs="Consolas"/>
          <w:b/>
          <w:color w:val="000000"/>
          <w:sz w:val="20"/>
          <w:szCs w:val="20"/>
          <w:u w:val="single"/>
        </w:rPr>
        <w:t>class diagram is given below.</w:t>
      </w:r>
    </w:p>
    <w:p w14:paraId="400CB6BF" w14:textId="77777777" w:rsidR="00E50566" w:rsidRDefault="00E50566" w:rsidP="00903063">
      <w:r>
        <w:rPr>
          <w:noProof/>
        </w:rPr>
        <w:drawing>
          <wp:inline distT="0" distB="0" distL="0" distR="0" wp14:anchorId="07EF5AAC" wp14:editId="04761E1A">
            <wp:extent cx="63817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8EE9" w14:textId="77777777" w:rsidR="00702985" w:rsidRDefault="00702985" w:rsidP="00903063">
      <w:r>
        <w:t xml:space="preserve">Another </w:t>
      </w:r>
      <w:proofErr w:type="gramStart"/>
      <w:r>
        <w:t>example :</w:t>
      </w:r>
      <w:proofErr w:type="gramEnd"/>
      <w:r>
        <w:t xml:space="preserve"> Manager and Employee.</w:t>
      </w:r>
    </w:p>
    <w:sectPr w:rsidR="00702985" w:rsidSect="00F53F99">
      <w:footerReference w:type="default" r:id="rId9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C846A" w14:textId="77777777" w:rsidR="000554E4" w:rsidRDefault="000554E4" w:rsidP="00F53F99">
      <w:pPr>
        <w:spacing w:after="0" w:line="240" w:lineRule="auto"/>
      </w:pPr>
      <w:r>
        <w:separator/>
      </w:r>
    </w:p>
  </w:endnote>
  <w:endnote w:type="continuationSeparator" w:id="0">
    <w:p w14:paraId="411F0459" w14:textId="77777777" w:rsidR="000554E4" w:rsidRDefault="000554E4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D5AC1" w14:textId="77777777"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1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DF42E6" w14:textId="77777777"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DAA7" w14:textId="77777777" w:rsidR="000554E4" w:rsidRDefault="000554E4" w:rsidP="00F53F99">
      <w:pPr>
        <w:spacing w:after="0" w:line="240" w:lineRule="auto"/>
      </w:pPr>
      <w:r>
        <w:separator/>
      </w:r>
    </w:p>
  </w:footnote>
  <w:footnote w:type="continuationSeparator" w:id="0">
    <w:p w14:paraId="29F6C218" w14:textId="77777777" w:rsidR="000554E4" w:rsidRDefault="000554E4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5A"/>
    <w:rsid w:val="000554E4"/>
    <w:rsid w:val="000C6347"/>
    <w:rsid w:val="00204DB1"/>
    <w:rsid w:val="00350B5A"/>
    <w:rsid w:val="003D4BDD"/>
    <w:rsid w:val="004A0396"/>
    <w:rsid w:val="005E2A0E"/>
    <w:rsid w:val="00686FD8"/>
    <w:rsid w:val="006C4FAF"/>
    <w:rsid w:val="00702985"/>
    <w:rsid w:val="008B08C0"/>
    <w:rsid w:val="008B78CF"/>
    <w:rsid w:val="00903063"/>
    <w:rsid w:val="009241EA"/>
    <w:rsid w:val="0098166E"/>
    <w:rsid w:val="00983D67"/>
    <w:rsid w:val="00A82B0C"/>
    <w:rsid w:val="00AD7A4A"/>
    <w:rsid w:val="00E25720"/>
    <w:rsid w:val="00E50566"/>
    <w:rsid w:val="00ED48B7"/>
    <w:rsid w:val="00EE0CBB"/>
    <w:rsid w:val="00F00555"/>
    <w:rsid w:val="00F53F99"/>
    <w:rsid w:val="00FA6810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EB849"/>
  <w15:chartTrackingRefBased/>
  <w15:docId w15:val="{78C59D78-D4B4-48AD-B20E-A92FC3CA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350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0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18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28</cp:revision>
  <dcterms:created xsi:type="dcterms:W3CDTF">2015-11-15T14:37:00Z</dcterms:created>
  <dcterms:modified xsi:type="dcterms:W3CDTF">2022-07-23T17:05:00Z</dcterms:modified>
</cp:coreProperties>
</file>