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6D0AA2" w:rsidP="006D0AA2">
      <w:pPr>
        <w:pStyle w:val="Title"/>
      </w:pPr>
      <w:r>
        <w:t>Decorator Design Pattern in Java</w:t>
      </w:r>
    </w:p>
    <w:p w:rsidR="006D0AA2" w:rsidRPr="006D0AA2" w:rsidRDefault="006D0AA2" w:rsidP="006D0AA2">
      <w:pPr>
        <w:pStyle w:val="Heading1"/>
        <w:rPr>
          <w:b/>
        </w:rPr>
      </w:pPr>
      <w:r w:rsidRPr="006D0AA2">
        <w:rPr>
          <w:b/>
        </w:rPr>
        <w:t>Principle</w:t>
      </w:r>
    </w:p>
    <w:p w:rsidR="006D0AA2" w:rsidRPr="006D0AA2" w:rsidRDefault="006D0AA2" w:rsidP="006D0AA2">
      <w:pPr>
        <w:rPr>
          <w:b/>
        </w:rPr>
      </w:pPr>
      <w:proofErr w:type="gramStart"/>
      <w:r w:rsidRPr="006D0AA2">
        <w:rPr>
          <w:b/>
        </w:rPr>
        <w:t>GOF :</w:t>
      </w:r>
      <w:proofErr w:type="gramEnd"/>
      <w:r w:rsidRPr="006D0AA2">
        <w:rPr>
          <w:b/>
        </w:rPr>
        <w:t xml:space="preserve"> Attach additional responsibility to an object dynamically. Decorator provides a flexible alternative to </w:t>
      </w:r>
      <w:proofErr w:type="spellStart"/>
      <w:r w:rsidRPr="006D0AA2">
        <w:rPr>
          <w:b/>
        </w:rPr>
        <w:t>subclassing</w:t>
      </w:r>
      <w:proofErr w:type="spellEnd"/>
      <w:r w:rsidRPr="006D0AA2">
        <w:rPr>
          <w:b/>
        </w:rPr>
        <w:t xml:space="preserve"> for extending functionality. </w:t>
      </w:r>
    </w:p>
    <w:p w:rsidR="006D0AA2" w:rsidRDefault="007F03D4" w:rsidP="00A567E8">
      <w:pPr>
        <w:pStyle w:val="NoSpacing"/>
      </w:pPr>
      <w:r>
        <w:t xml:space="preserve">As per </w:t>
      </w:r>
      <w:proofErr w:type="gramStart"/>
      <w:r>
        <w:t>Wikipedia ,</w:t>
      </w:r>
      <w:proofErr w:type="gramEnd"/>
      <w:r>
        <w:t xml:space="preserve"> </w:t>
      </w:r>
      <w:proofErr w:type="spellStart"/>
      <w:r w:rsidR="006D0AA2" w:rsidRPr="006D0AA2">
        <w:t>Subclassing</w:t>
      </w:r>
      <w:proofErr w:type="spellEnd"/>
      <w:r w:rsidR="006D0AA2" w:rsidRPr="006D0AA2">
        <w:t xml:space="preserve"> adds behavior at </w:t>
      </w:r>
      <w:hyperlink r:id="rId6" w:tooltip="Compile time" w:history="1">
        <w:r w:rsidR="006D0AA2" w:rsidRPr="006D0AA2">
          <w:rPr>
            <w:rStyle w:val="Hyperlink"/>
          </w:rPr>
          <w:t>compile time</w:t>
        </w:r>
      </w:hyperlink>
      <w:r w:rsidR="006D0AA2" w:rsidRPr="006D0AA2">
        <w:t>, and the change affects all instances of the original class; decorating can provide new behavior at </w:t>
      </w:r>
      <w:hyperlink r:id="rId7" w:tooltip="Run time (program lifecycle phase)" w:history="1">
        <w:r w:rsidR="006D0AA2" w:rsidRPr="006D0AA2">
          <w:rPr>
            <w:rStyle w:val="Hyperlink"/>
          </w:rPr>
          <w:t>run-time</w:t>
        </w:r>
      </w:hyperlink>
      <w:r w:rsidR="006D0AA2" w:rsidRPr="006D0AA2">
        <w:t> for selective objects.</w:t>
      </w:r>
    </w:p>
    <w:p w:rsidR="00772CFB" w:rsidRPr="00772CFB" w:rsidRDefault="00772CFB" w:rsidP="00772CFB">
      <w:pPr>
        <w:pStyle w:val="Heading1"/>
        <w:rPr>
          <w:b/>
        </w:rPr>
      </w:pPr>
      <w:r w:rsidRPr="00772CFB">
        <w:rPr>
          <w:b/>
        </w:rPr>
        <w:t>Class Diagram</w:t>
      </w:r>
    </w:p>
    <w:p w:rsidR="00083D99" w:rsidRDefault="00772CFB" w:rsidP="006D0AA2">
      <w:r>
        <w:rPr>
          <w:noProof/>
        </w:rPr>
        <w:drawing>
          <wp:inline distT="0" distB="0" distL="0" distR="0" wp14:anchorId="158880BD" wp14:editId="30BF7F2B">
            <wp:extent cx="3533775" cy="2552421"/>
            <wp:effectExtent l="0" t="0" r="0" b="0"/>
            <wp:docPr id="2" name="Picture 2" descr="https://upload.wikimedia.org/wikipedia/commons/thumb/e/e9/Decorator_UML_class_diagram.svg/40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Decorator_UML_class_diagram.svg/40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34" cy="257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D2" w:rsidRDefault="00757BD9" w:rsidP="006D0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FA654C" wp14:editId="560CE348">
                <wp:simplePos x="0" y="0"/>
                <wp:positionH relativeFrom="column">
                  <wp:posOffset>3038475</wp:posOffset>
                </wp:positionH>
                <wp:positionV relativeFrom="paragraph">
                  <wp:posOffset>133985</wp:posOffset>
                </wp:positionV>
                <wp:extent cx="3933825" cy="1036955"/>
                <wp:effectExtent l="0" t="0" r="2857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03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Component {</w:t>
                            </w:r>
                          </w:p>
                          <w:p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B6D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B6D3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operation() {</w:t>
                            </w:r>
                          </w:p>
                          <w:p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B6D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"performing operation …."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B6D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76A06" w:rsidRDefault="00076A06" w:rsidP="00076A0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A6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25pt;margin-top:10.55pt;width:309.75pt;height:8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">
                <v:textbox>
                  <w:txbxContent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Component {</w:t>
                      </w:r>
                    </w:p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1B6D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r w:rsidR="001B6D3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operation() {</w:t>
                      </w:r>
                    </w:p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B6D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"performing operation …."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1B6D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76A06" w:rsidRDefault="00076A06" w:rsidP="00076A0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E1E">
        <w:t>Java Code given below.</w:t>
      </w:r>
    </w:p>
    <w:p w:rsidR="006145D2" w:rsidRDefault="0095606B" w:rsidP="006D0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82FE82" wp14:editId="756A7347">
                <wp:simplePos x="0" y="0"/>
                <wp:positionH relativeFrom="column">
                  <wp:posOffset>0</wp:posOffset>
                </wp:positionH>
                <wp:positionV relativeFrom="paragraph">
                  <wp:posOffset>1010285</wp:posOffset>
                </wp:positionV>
                <wp:extent cx="4038600" cy="20955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Decorator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Component {</w:t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Component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Decorator(Component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 xml:space="preserve">   @Override</w:t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operation() {</w:t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.operation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757BD9" w:rsidRDefault="00757BD9" w:rsidP="00757BD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FE82" id="_x0000_s1027" type="#_x0000_t202" style="position:absolute;margin-left:0;margin-top:79.55pt;width:318pt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">
                <v:textbox>
                  <w:txbxContent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Decorator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Component {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Component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Decorator(Component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 xml:space="preserve">   @Override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operation() {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.operation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757BD9" w:rsidRDefault="00757BD9" w:rsidP="00757BD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BD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31F619" wp14:editId="6BBB0CF3">
                <wp:simplePos x="0" y="0"/>
                <wp:positionH relativeFrom="column">
                  <wp:posOffset>-71120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7BB" w:rsidRDefault="00D017BB" w:rsidP="00D01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Component {</w:t>
                            </w:r>
                          </w:p>
                          <w:p w:rsidR="00D017BB" w:rsidRDefault="00D017BB" w:rsidP="00D01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17BB" w:rsidRDefault="00D017BB" w:rsidP="00D01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operation();</w:t>
                            </w:r>
                          </w:p>
                          <w:p w:rsidR="00D017BB" w:rsidRDefault="00D017BB" w:rsidP="00D017B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1F619" id="_x0000_s1028" type="#_x0000_t202" style="position:absolute;margin-left:-5.6pt;margin-top:6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">
                <v:textbox style="mso-fit-shape-to-text:t">
                  <w:txbxContent>
                    <w:p w:rsidR="00D017BB" w:rsidRDefault="00D017BB" w:rsidP="00D01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Component {</w:t>
                      </w:r>
                    </w:p>
                    <w:p w:rsidR="00D017BB" w:rsidRDefault="00D017BB" w:rsidP="00D01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17BB" w:rsidRDefault="00D017BB" w:rsidP="00D01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operation();</w:t>
                      </w:r>
                    </w:p>
                    <w:p w:rsidR="00D017BB" w:rsidRDefault="00D017BB" w:rsidP="00D017B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45D2" w:rsidRDefault="006145D2" w:rsidP="006D0AA2"/>
    <w:p w:rsidR="006145D2" w:rsidRDefault="006145D2" w:rsidP="006D0AA2"/>
    <w:p w:rsidR="006145D2" w:rsidRDefault="006145D2" w:rsidP="006D0AA2"/>
    <w:p w:rsidR="006145D2" w:rsidRDefault="006145D2" w:rsidP="006D0AA2"/>
    <w:p w:rsidR="006145D2" w:rsidRDefault="006145D2" w:rsidP="006D0AA2"/>
    <w:p w:rsidR="00340C4D" w:rsidRDefault="00340C4D" w:rsidP="006D0AA2"/>
    <w:p w:rsidR="00757BD9" w:rsidRDefault="0095606B" w:rsidP="006D0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E383D6" wp14:editId="3445935E">
                <wp:simplePos x="0" y="0"/>
                <wp:positionH relativeFrom="column">
                  <wp:posOffset>-57785</wp:posOffset>
                </wp:positionH>
                <wp:positionV relativeFrom="paragraph">
                  <wp:posOffset>273050</wp:posOffset>
                </wp:positionV>
                <wp:extent cx="3781425" cy="1404620"/>
                <wp:effectExtent l="0" t="0" r="2857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5D2" w:rsidRDefault="006145D2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Decorator {</w:t>
                            </w:r>
                          </w:p>
                          <w:p w:rsidR="006145D2" w:rsidRDefault="006145D2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6145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ConcreteDecorator</w:t>
                            </w:r>
                            <w:proofErr w:type="spell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(Component </w:t>
                            </w:r>
                            <w:r w:rsidR="006145D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component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145D2" w:rsidRDefault="006145D2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145D2" w:rsidRDefault="006145D2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145D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6145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operation() {</w:t>
                            </w:r>
                          </w:p>
                          <w:p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145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145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.operation</w:t>
                            </w:r>
                            <w:proofErr w:type="spell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)+</w:t>
                            </w:r>
                            <w:r w:rsidR="006145D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="006145D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"something extra"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145D2" w:rsidRDefault="006145D2" w:rsidP="006145D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383D6" id="_x0000_s1029" type="#_x0000_t202" style="position:absolute;margin-left:-4.55pt;margin-top:21.5pt;width:29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">
                <v:textbox style="mso-fit-shape-to-text:t">
                  <w:txbxContent>
                    <w:p w:rsidR="006145D2" w:rsidRDefault="006145D2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Decorator {</w:t>
                      </w:r>
                    </w:p>
                    <w:p w:rsidR="006145D2" w:rsidRDefault="006145D2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6145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ConcreteDecorator</w:t>
                      </w:r>
                      <w:proofErr w:type="spell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(Component </w:t>
                      </w:r>
                      <w:r w:rsidR="006145D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component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145D2" w:rsidRDefault="006145D2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6145D2" w:rsidRDefault="006145D2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 xml:space="preserve">  </w:t>
                      </w:r>
                      <w:r w:rsidR="006145D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6145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operation() {</w:t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 </w:t>
                      </w:r>
                      <w:r w:rsidR="006145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6145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.operation</w:t>
                      </w:r>
                      <w:proofErr w:type="spell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)+</w:t>
                      </w:r>
                      <w:r w:rsidR="006145D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="006145D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"something extra"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6145D2" w:rsidRDefault="006145D2" w:rsidP="006145D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BD9">
        <w:br w:type="page"/>
      </w:r>
    </w:p>
    <w:p w:rsidR="00757BD9" w:rsidRP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757BD9">
        <w:rPr>
          <w:rFonts w:ascii="Consolas" w:hAnsi="Consolas" w:cs="Consolas"/>
          <w:b/>
          <w:bCs/>
          <w:sz w:val="20"/>
          <w:szCs w:val="20"/>
          <w:u w:val="single"/>
        </w:rPr>
        <w:lastRenderedPageBreak/>
        <w:t>Test Java Program</w:t>
      </w:r>
    </w:p>
    <w:p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Component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ConcreteDecorator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BD9" w:rsidRDefault="00757BD9" w:rsidP="00757B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2D98" w:rsidRPr="00900716" w:rsidRDefault="00465779" w:rsidP="00757BD9">
      <w:pPr>
        <w:rPr>
          <w:b/>
        </w:rPr>
      </w:pPr>
      <w:proofErr w:type="spellStart"/>
      <w:r w:rsidRPr="00900716">
        <w:rPr>
          <w:b/>
        </w:rPr>
        <w:t>Realtime</w:t>
      </w:r>
      <w:proofErr w:type="spellEnd"/>
      <w:r w:rsidRPr="00900716">
        <w:rPr>
          <w:b/>
        </w:rPr>
        <w:t xml:space="preserve"> </w:t>
      </w:r>
      <w:proofErr w:type="gramStart"/>
      <w:r w:rsidRPr="00900716">
        <w:rPr>
          <w:b/>
        </w:rPr>
        <w:t>example :</w:t>
      </w:r>
      <w:proofErr w:type="gramEnd"/>
      <w:r w:rsidRPr="00900716">
        <w:rPr>
          <w:b/>
        </w:rPr>
        <w:t xml:space="preserve"> A person makes an order from </w:t>
      </w:r>
      <w:proofErr w:type="spellStart"/>
      <w:r w:rsidRPr="00900716">
        <w:rPr>
          <w:b/>
        </w:rPr>
        <w:t>flipkart</w:t>
      </w:r>
      <w:proofErr w:type="spellEnd"/>
      <w:r w:rsidRPr="00900716">
        <w:rPr>
          <w:b/>
        </w:rPr>
        <w:t xml:space="preserve"> for both birthday and marriage gift.</w:t>
      </w: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B88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3CF171" wp14:editId="76072123">
                <wp:simplePos x="0" y="0"/>
                <wp:positionH relativeFrom="column">
                  <wp:posOffset>2933700</wp:posOffset>
                </wp:positionH>
                <wp:positionV relativeFrom="paragraph">
                  <wp:posOffset>50165</wp:posOffset>
                </wp:positionV>
                <wp:extent cx="3232150" cy="140462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MobileOrder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Order {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70B88" w:rsidRDefault="00A70B88" w:rsidP="00A70B8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CF171" id="_x0000_s1030" type="#_x0000_t202" style="position:absolute;margin-left:231pt;margin-top:3.95pt;width:254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z7JwIAAEwEAAAOAAAAZHJzL2Uyb0RvYy54bWysVNtu2zAMfR+wfxD0vvhSJ2u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">
                <v:textbox style="mso-fit-shape-to-text:t">
                  <w:txbxContent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MobileOrder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Order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70B88" w:rsidRDefault="00A70B88" w:rsidP="00A70B8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0B88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8F388D" wp14:editId="33791E03">
                <wp:simplePos x="0" y="0"/>
                <wp:positionH relativeFrom="column">
                  <wp:posOffset>-80645</wp:posOffset>
                </wp:positionH>
                <wp:positionV relativeFrom="paragraph">
                  <wp:posOffset>50165</wp:posOffset>
                </wp:positionV>
                <wp:extent cx="2360930" cy="1404620"/>
                <wp:effectExtent l="0" t="0" r="1206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Order {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70B88" w:rsidRP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70B88" w:rsidRPr="00A70B88" w:rsidRDefault="00A70B8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F388D" id="_x0000_s1031" type="#_x0000_t202" style="position:absolute;margin-left:-6.35pt;margin-top:3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+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">
                <v:textbox style="mso-fit-shape-to-text:t">
                  <w:txbxContent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Order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70B88" w:rsidRP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70B88" w:rsidRPr="00A70B88" w:rsidRDefault="00A70B88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B88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4437CD" wp14:editId="011D787C">
                <wp:simplePos x="0" y="0"/>
                <wp:positionH relativeFrom="column">
                  <wp:posOffset>-152400</wp:posOffset>
                </wp:positionH>
                <wp:positionV relativeFrom="paragraph">
                  <wp:posOffset>121285</wp:posOffset>
                </wp:positionV>
                <wp:extent cx="4505325" cy="1404620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Order {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 Order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orderTobeDecorated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70B88" w:rsidRDefault="00A70B88" w:rsidP="00A70B8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437CD" id="_x0000_s1032" type="#_x0000_t202" style="position:absolute;margin-left:-12pt;margin-top:9.55pt;width:354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z+JQ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">
                <v:textbox style="mso-fit-shape-to-text:t">
                  <w:txbxContent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Order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 Order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orderTobeDecorated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70B88" w:rsidRDefault="00A70B88" w:rsidP="00A70B8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EA0" w:rsidRDefault="00BB6EA0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3A2751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751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DC1F16" wp14:editId="00A17B91">
                <wp:simplePos x="0" y="0"/>
                <wp:positionH relativeFrom="column">
                  <wp:posOffset>-76200</wp:posOffset>
                </wp:positionH>
                <wp:positionV relativeFrom="paragraph">
                  <wp:posOffset>98425</wp:posOffset>
                </wp:positionV>
                <wp:extent cx="5753100" cy="1404620"/>
                <wp:effectExtent l="0" t="0" r="1905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BirthDayOrderDecorator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BirthDayOrderDecorator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(Order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", including birthday gift wrap"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A2751" w:rsidRDefault="003A2751" w:rsidP="003A275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C1F16" id="_x0000_s1033" type="#_x0000_t202" style="position:absolute;margin-left:-6pt;margin-top:7.75pt;width:45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">
                <v:textbox style="mso-fit-shape-to-text:t">
                  <w:txbxContent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BirthDayOrderDecorator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BirthDayOrderDecorator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(Order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", including birthday gift wrap"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A2751" w:rsidRDefault="003A2751" w:rsidP="003A275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AE9" w:rsidRDefault="0027626F" w:rsidP="0027626F">
      <w:pPr>
        <w:rPr>
          <w:rFonts w:ascii="Consolas" w:hAnsi="Consolas" w:cs="Consolas"/>
          <w:sz w:val="20"/>
          <w:szCs w:val="20"/>
        </w:rPr>
      </w:pPr>
      <w:r w:rsidRPr="0027626F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B70424" wp14:editId="1526D709">
                <wp:simplePos x="0" y="0"/>
                <wp:positionH relativeFrom="column">
                  <wp:posOffset>9525</wp:posOffset>
                </wp:positionH>
                <wp:positionV relativeFrom="paragraph">
                  <wp:posOffset>716280</wp:posOffset>
                </wp:positionV>
                <wp:extent cx="5686425" cy="1404620"/>
                <wp:effectExtent l="0" t="0" r="28575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MarriageAniversaryOrderDecorator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MarriageAniversaryOrderDecorator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(Order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, including Happy Marriage Card"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7626F" w:rsidRDefault="0027626F" w:rsidP="0027626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70424" id="_x0000_s1034" type="#_x0000_t202" style="position:absolute;margin-left:.75pt;margin-top:56.4pt;width:447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">
                <v:textbox style="mso-fit-shape-to-text:t">
                  <w:txbxContent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MarriageAniversaryOrderDecorator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MarriageAniversaryOrderDecorator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(Order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, including Happy Marriage Card"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7626F" w:rsidRDefault="0027626F" w:rsidP="0027626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B87" w:rsidRDefault="00786B87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:rsidR="00E04AE9" w:rsidRDefault="00786B8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786B87" w:rsidRDefault="00AF36CC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Test program</w:t>
      </w: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Order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BirthDayOrderDecorator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MobileOrder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//Same day birth day and marriage day</w:t>
      </w: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846A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846ADA">
        <w:rPr>
          <w:rFonts w:ascii="Consolas" w:hAnsi="Consolas" w:cs="Consolas"/>
          <w:color w:val="000000"/>
          <w:sz w:val="20"/>
          <w:szCs w:val="20"/>
        </w:rPr>
        <w:t>BirthDayOrderDecorator</w:t>
      </w:r>
      <w:proofErr w:type="spellEnd"/>
      <w:r w:rsidR="00846A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MarriageAniversaryOrderDecorator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36CC" w:rsidRPr="002E5B54" w:rsidRDefault="00AF36CC" w:rsidP="00786B87">
      <w:pPr>
        <w:tabs>
          <w:tab w:val="left" w:pos="6180"/>
        </w:tabs>
        <w:rPr>
          <w:rFonts w:ascii="Consolas" w:hAnsi="Consolas" w:cs="Consolas"/>
          <w:b/>
          <w:sz w:val="20"/>
          <w:szCs w:val="20"/>
          <w:u w:val="single"/>
        </w:rPr>
      </w:pPr>
      <w:r w:rsidRPr="002E5B54">
        <w:rPr>
          <w:rFonts w:ascii="Consolas" w:hAnsi="Consolas" w:cs="Consolas"/>
          <w:b/>
          <w:sz w:val="20"/>
          <w:szCs w:val="20"/>
          <w:u w:val="single"/>
        </w:rPr>
        <w:t>Output</w:t>
      </w:r>
    </w:p>
    <w:p w:rsidR="00AF36CC" w:rsidRDefault="00AF36CC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Mobile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including Happy Marriage Card, including birthday gift wrap</w:t>
      </w:r>
    </w:p>
    <w:p w:rsidR="00AF36CC" w:rsidRDefault="004E087F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 diagram from Eclipse is given below.</w:t>
      </w:r>
    </w:p>
    <w:p w:rsidR="00B77131" w:rsidRDefault="00B77131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857875" cy="32616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028" cy="326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3A" w:rsidRDefault="00E5383A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Created by YED</w:t>
      </w:r>
    </w:p>
    <w:p w:rsidR="00F36CBB" w:rsidRDefault="00E5383A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F077B82" wp14:editId="6D1A12E6">
            <wp:extent cx="4743450" cy="347734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78" cy="34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CBB" w:rsidRDefault="00F36CBB" w:rsidP="00786B87">
      <w:pPr>
        <w:tabs>
          <w:tab w:val="left" w:pos="6180"/>
        </w:tabs>
        <w:rPr>
          <w:noProof/>
        </w:rPr>
      </w:pPr>
    </w:p>
    <w:p w:rsidR="000449FC" w:rsidRDefault="000449FC" w:rsidP="000449FC">
      <w:pPr>
        <w:rPr>
          <w:b/>
        </w:rPr>
      </w:pPr>
      <w:proofErr w:type="spellStart"/>
      <w:r w:rsidRPr="00900716">
        <w:rPr>
          <w:b/>
        </w:rPr>
        <w:lastRenderedPageBreak/>
        <w:t>Realtime</w:t>
      </w:r>
      <w:proofErr w:type="spellEnd"/>
      <w:r w:rsidRPr="00900716">
        <w:rPr>
          <w:b/>
        </w:rPr>
        <w:t xml:space="preserve"> </w:t>
      </w:r>
      <w:proofErr w:type="gramStart"/>
      <w:r w:rsidRPr="00900716">
        <w:rPr>
          <w:b/>
        </w:rPr>
        <w:t>example :</w:t>
      </w:r>
      <w:proofErr w:type="gramEnd"/>
      <w:r w:rsidRPr="00900716">
        <w:rPr>
          <w:b/>
        </w:rPr>
        <w:t xml:space="preserve"> A person </w:t>
      </w:r>
      <w:r w:rsidR="003F7AB8">
        <w:rPr>
          <w:b/>
        </w:rPr>
        <w:t xml:space="preserve">opens an account, based upon his popularity he may get some extra benefit like overdraft and </w:t>
      </w:r>
      <w:proofErr w:type="spellStart"/>
      <w:r w:rsidR="003F7AB8">
        <w:rPr>
          <w:b/>
        </w:rPr>
        <w:t>multi currency</w:t>
      </w:r>
      <w:proofErr w:type="spellEnd"/>
      <w:r w:rsidR="003F7AB8">
        <w:rPr>
          <w:b/>
        </w:rPr>
        <w:t xml:space="preserve"> facility.</w:t>
      </w:r>
    </w:p>
    <w:p w:rsidR="004305F4" w:rsidRPr="00900716" w:rsidRDefault="00971326" w:rsidP="000449FC">
      <w:pPr>
        <w:rPr>
          <w:b/>
        </w:rPr>
      </w:pPr>
      <w:r w:rsidRPr="00971326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579C4E" wp14:editId="6314338D">
                <wp:simplePos x="0" y="0"/>
                <wp:positionH relativeFrom="column">
                  <wp:posOffset>2981325</wp:posOffset>
                </wp:positionH>
                <wp:positionV relativeFrom="paragraph">
                  <wp:posOffset>101600</wp:posOffset>
                </wp:positionV>
                <wp:extent cx="3552825" cy="11811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RetailAccount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Account {</w:t>
                            </w:r>
                          </w:p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"Retail account"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71326" w:rsidRDefault="00971326" w:rsidP="0097132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9C4E" id="_x0000_s1035" type="#_x0000_t202" style="position:absolute;margin-left:234.75pt;margin-top:8pt;width:279.75pt;height:9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">
                <v:textbox>
                  <w:txbxContent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RetailAccount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Account {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"Retail account"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71326" w:rsidRDefault="00971326" w:rsidP="0097132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132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F2A8C0" wp14:editId="6C408605">
                <wp:simplePos x="0" y="0"/>
                <wp:positionH relativeFrom="column">
                  <wp:posOffset>-33020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Account {</w:t>
                            </w:r>
                          </w:p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971326" w:rsidRDefault="00971326" w:rsidP="0097132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2A8C0" id="_x0000_s1036" type="#_x0000_t202" style="position:absolute;margin-left:-2.6pt;margin-top:7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8pJw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">
                <v:textbox style="mso-fit-shape-to-text:t">
                  <w:txbxContent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Account {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971326" w:rsidRDefault="00971326" w:rsidP="0097132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87F" w:rsidRDefault="004E087F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971326" w:rsidRDefault="0097132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971326" w:rsidRDefault="0097132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971326" w:rsidRDefault="0097132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 w:rsidRPr="007A4C66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B7D4AF" wp14:editId="536708A7">
                <wp:simplePos x="0" y="0"/>
                <wp:positionH relativeFrom="column">
                  <wp:posOffset>-28575</wp:posOffset>
                </wp:positionH>
                <wp:positionV relativeFrom="paragraph">
                  <wp:posOffset>140970</wp:posOffset>
                </wp:positionV>
                <wp:extent cx="5400675" cy="1404620"/>
                <wp:effectExtent l="0" t="0" r="28575" b="247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Account {</w:t>
                            </w: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Account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(Account </w:t>
                            </w:r>
                            <w:proofErr w:type="spellStart"/>
                            <w:r w:rsidRPr="00FD601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D601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accountToBeDecorated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Delegation</w:t>
                            </w:r>
                          </w:p>
                          <w:p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A4C66" w:rsidRDefault="007A4C66" w:rsidP="007A4C6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7D4AF" id="_x0000_s1037" type="#_x0000_t202" style="position:absolute;margin-left:-2.25pt;margin-top:11.1pt;width:425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">
                <v:textbox style="mso-fit-shape-to-text:t">
                  <w:txbxContent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Account {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Account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(Account </w:t>
                      </w:r>
                      <w:proofErr w:type="spellStart"/>
                      <w:r w:rsidRPr="00FD601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D601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bookmarkStart w:id="1" w:name="_GoBack"/>
                      <w:bookmarkEnd w:id="1"/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accountToBeDecorated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Delegation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A4C66" w:rsidRDefault="007A4C66" w:rsidP="007A4C6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4464ED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 w:rsidRPr="00FE3047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2110CF" wp14:editId="5C8EA6DF">
                <wp:simplePos x="0" y="0"/>
                <wp:positionH relativeFrom="column">
                  <wp:posOffset>-28575</wp:posOffset>
                </wp:positionH>
                <wp:positionV relativeFrom="paragraph">
                  <wp:posOffset>271780</wp:posOffset>
                </wp:positionV>
                <wp:extent cx="6076950" cy="1404620"/>
                <wp:effectExtent l="0" t="0" r="1905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MultiCurrencyAccountDecorator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MultiCurrencyAccountDecorator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(Account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", including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multi currency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support"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E3047" w:rsidRDefault="00FE3047" w:rsidP="00FE304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110CF" id="_x0000_s1038" type="#_x0000_t202" style="position:absolute;margin-left:-2.25pt;margin-top:21.4pt;width:478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">
                <v:textbox style="mso-fit-shape-to-text:t">
                  <w:txbxContent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MultiCurrencyAccountDecorator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MultiCurrencyAccountDecorator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(Account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", including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multi currency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support"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E3047" w:rsidRDefault="00FE3047" w:rsidP="00FE304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4464ED" w:rsidRDefault="004464ED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 w:rsidRPr="004464ED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D9B0A8" wp14:editId="435AE689">
                <wp:simplePos x="0" y="0"/>
                <wp:positionH relativeFrom="column">
                  <wp:posOffset>-28575</wp:posOffset>
                </wp:positionH>
                <wp:positionV relativeFrom="paragraph">
                  <wp:posOffset>270510</wp:posOffset>
                </wp:positionV>
                <wp:extent cx="6076950" cy="1404620"/>
                <wp:effectExtent l="0" t="0" r="19050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OverDraftFacilityAccountDecorator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OverDraftFacilityAccountDecorator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(Account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", including overdraft facility"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64ED" w:rsidRDefault="004464ED" w:rsidP="004464E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9B0A8" id="_x0000_s1039" type="#_x0000_t202" style="position:absolute;margin-left:-2.25pt;margin-top:21.3pt;width:478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yRKAIAAE4EAAAOAAAAZHJzL2Uyb0RvYy54bWysVNtu2zAMfR+wfxD0vtjOkrQ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">
                <v:textbox style="mso-fit-shape-to-text:t">
                  <w:txbxContent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OverDraftFacilityAccountDecorator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OverDraftFacilityAccountDecorator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(Account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", including overdraft facility"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64ED" w:rsidRDefault="004464ED" w:rsidP="004464E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64ED" w:rsidRDefault="004464ED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971326" w:rsidRDefault="0097132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BB1FF7" w:rsidRDefault="00BB1FF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BB1FF7" w:rsidRDefault="00BB1FF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BB1FF7" w:rsidRDefault="00BB1FF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BB1FF7" w:rsidRDefault="00BB1FF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:rsidR="00C14016" w:rsidRDefault="00C1401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BB1FF7" w:rsidRPr="006B1127" w:rsidRDefault="00C14016" w:rsidP="00786B87">
      <w:pPr>
        <w:tabs>
          <w:tab w:val="left" w:pos="6180"/>
        </w:tabs>
        <w:rPr>
          <w:rFonts w:ascii="Consolas" w:hAnsi="Consolas" w:cs="Consolas"/>
          <w:b/>
          <w:szCs w:val="20"/>
          <w:u w:val="single"/>
        </w:rPr>
      </w:pPr>
      <w:r w:rsidRPr="006B1127">
        <w:rPr>
          <w:rFonts w:ascii="Consolas" w:hAnsi="Consolas" w:cs="Consolas"/>
          <w:b/>
          <w:szCs w:val="20"/>
          <w:u w:val="single"/>
        </w:rPr>
        <w:lastRenderedPageBreak/>
        <w:t>Test Java Program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MultiCurrencyAccountDecorator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OverDraftFacilityAccountDecorator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RetailAccount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-&gt; Retail account, including overdraft facility, including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 xml:space="preserve"> currency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support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MultiCurrencyAccountDecorator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RetailAccount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-&gt; Retail account, including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 xml:space="preserve"> currency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support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OverDraftFacilityAccountDecorator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RetailAccount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 -&gt; Retail account, including overdraft facility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4016" w:rsidRDefault="00C14016" w:rsidP="00C14016">
      <w:pPr>
        <w:tabs>
          <w:tab w:val="left" w:pos="61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6658" w:rsidRDefault="005216F4" w:rsidP="00C14016">
      <w:pPr>
        <w:tabs>
          <w:tab w:val="left" w:pos="61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UML Class diagram is given below.</w:t>
      </w:r>
    </w:p>
    <w:p w:rsidR="005216F4" w:rsidRDefault="005216F4" w:rsidP="00C14016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7132320" cy="4297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6F" w:rsidRDefault="005B6F6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5B6F6F" w:rsidRDefault="005B6F6F" w:rsidP="005B6F6F">
      <w:pPr>
        <w:pStyle w:val="Title"/>
      </w:pPr>
      <w:r>
        <w:lastRenderedPageBreak/>
        <w:t>AOP using Decorator Pattern</w:t>
      </w:r>
    </w:p>
    <w:p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Introduction</w:t>
      </w:r>
    </w:p>
    <w:p w:rsidR="005B6F6F" w:rsidRPr="00310FA2" w:rsidRDefault="005B6F6F" w:rsidP="005B6F6F">
      <w:r>
        <w:t>You can also achieve AOP in core java using Decorator Design Pattern. The example is given below.</w:t>
      </w:r>
    </w:p>
    <w:p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AbstractAccount.java</w:t>
      </w:r>
    </w:p>
    <w:p w:rsidR="005B6F6F" w:rsidRDefault="005B6F6F" w:rsidP="005B6F6F">
      <w:proofErr w:type="gramStart"/>
      <w:r w:rsidRPr="00E1218F">
        <w:rPr>
          <w:b/>
          <w:bCs/>
        </w:rPr>
        <w:t>public</w:t>
      </w:r>
      <w:proofErr w:type="gramEnd"/>
      <w:r w:rsidRPr="00E1218F">
        <w:rPr>
          <w:b/>
          <w:bCs/>
        </w:rPr>
        <w:t xml:space="preserve"> abstract class </w:t>
      </w:r>
      <w:proofErr w:type="spellStart"/>
      <w:r w:rsidRPr="00E1218F">
        <w:t>AbstractAccount</w:t>
      </w:r>
      <w:proofErr w:type="spellEnd"/>
      <w:r w:rsidRPr="00E1218F">
        <w:t xml:space="preserve"> {</w:t>
      </w:r>
      <w:r w:rsidRPr="00E1218F">
        <w:br/>
      </w:r>
      <w:r w:rsidRPr="00E1218F">
        <w:br/>
        <w:t xml:space="preserve">    </w:t>
      </w:r>
      <w:r w:rsidRPr="00E1218F">
        <w:rPr>
          <w:b/>
          <w:bCs/>
        </w:rPr>
        <w:t xml:space="preserve">public abstract void </w:t>
      </w:r>
      <w:r w:rsidRPr="00E1218F">
        <w:t xml:space="preserve">withdraw( String </w:t>
      </w:r>
      <w:proofErr w:type="spellStart"/>
      <w:r w:rsidRPr="00E1218F">
        <w:t>actNo</w:t>
      </w:r>
      <w:proofErr w:type="spellEnd"/>
      <w:r w:rsidRPr="00E1218F">
        <w:t xml:space="preserve"> , </w:t>
      </w:r>
      <w:proofErr w:type="spellStart"/>
      <w:r w:rsidRPr="00E1218F">
        <w:rPr>
          <w:b/>
          <w:bCs/>
        </w:rPr>
        <w:t>int</w:t>
      </w:r>
      <w:proofErr w:type="spellEnd"/>
      <w:r w:rsidRPr="00E1218F">
        <w:rPr>
          <w:b/>
          <w:bCs/>
        </w:rPr>
        <w:t xml:space="preserve"> </w:t>
      </w:r>
      <w:r w:rsidRPr="00E1218F">
        <w:t>amount);</w:t>
      </w:r>
      <w:r w:rsidRPr="00E1218F">
        <w:br/>
        <w:t>}</w:t>
      </w:r>
    </w:p>
    <w:p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RetailAccount.java</w:t>
      </w:r>
    </w:p>
    <w:p w:rsidR="005B6F6F" w:rsidRDefault="005B6F6F" w:rsidP="005B6F6F">
      <w:proofErr w:type="gramStart"/>
      <w:r w:rsidRPr="00ED296E">
        <w:rPr>
          <w:b/>
          <w:bCs/>
        </w:rPr>
        <w:t>public</w:t>
      </w:r>
      <w:proofErr w:type="gramEnd"/>
      <w:r w:rsidRPr="00ED296E">
        <w:rPr>
          <w:b/>
          <w:bCs/>
        </w:rPr>
        <w:t xml:space="preserve"> class </w:t>
      </w:r>
      <w:proofErr w:type="spellStart"/>
      <w:r w:rsidRPr="00ED296E">
        <w:t>RetailAccount</w:t>
      </w:r>
      <w:proofErr w:type="spellEnd"/>
      <w:r w:rsidRPr="00ED296E">
        <w:t xml:space="preserve"> </w:t>
      </w:r>
      <w:r w:rsidRPr="00ED296E">
        <w:rPr>
          <w:b/>
          <w:bCs/>
        </w:rPr>
        <w:t xml:space="preserve">extends </w:t>
      </w:r>
      <w:proofErr w:type="spellStart"/>
      <w:r w:rsidRPr="00ED296E">
        <w:t>AbstractAccount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@Override</w:t>
      </w:r>
      <w:r w:rsidRPr="00ED296E">
        <w:br/>
        <w:t xml:space="preserve">    </w:t>
      </w:r>
      <w:r w:rsidRPr="00ED296E">
        <w:rPr>
          <w:b/>
          <w:bCs/>
        </w:rPr>
        <w:t xml:space="preserve">public void </w:t>
      </w:r>
      <w:r w:rsidRPr="00ED296E">
        <w:t xml:space="preserve">withdraw(String </w:t>
      </w:r>
      <w:proofErr w:type="spellStart"/>
      <w:r w:rsidRPr="00ED296E">
        <w:t>actNo</w:t>
      </w:r>
      <w:proofErr w:type="spellEnd"/>
      <w:r w:rsidRPr="00ED296E">
        <w:t xml:space="preserve">, </w:t>
      </w:r>
      <w:proofErr w:type="spellStart"/>
      <w:r w:rsidRPr="00ED296E">
        <w:rPr>
          <w:b/>
          <w:bCs/>
        </w:rPr>
        <w:t>int</w:t>
      </w:r>
      <w:proofErr w:type="spellEnd"/>
      <w:r w:rsidRPr="00ED296E">
        <w:rPr>
          <w:b/>
          <w:bCs/>
        </w:rPr>
        <w:t xml:space="preserve"> </w:t>
      </w:r>
      <w:r w:rsidRPr="00ED296E">
        <w:t>amount) {</w:t>
      </w:r>
      <w:r w:rsidRPr="00ED296E">
        <w:br/>
      </w:r>
      <w:r w:rsidRPr="00ED296E">
        <w:br/>
        <w:t xml:space="preserve">        </w:t>
      </w:r>
      <w:proofErr w:type="spellStart"/>
      <w:r w:rsidRPr="00ED296E">
        <w:t>System.</w:t>
      </w:r>
      <w:r w:rsidRPr="00ED296E">
        <w:rPr>
          <w:b/>
          <w:bCs/>
          <w:i/>
          <w:iCs/>
        </w:rPr>
        <w:t>out</w:t>
      </w:r>
      <w:r w:rsidRPr="00ED296E">
        <w:t>.println</w:t>
      </w:r>
      <w:proofErr w:type="spellEnd"/>
      <w:r w:rsidRPr="00ED296E">
        <w:t>(</w:t>
      </w:r>
      <w:r w:rsidRPr="00ED296E">
        <w:rPr>
          <w:b/>
          <w:bCs/>
        </w:rPr>
        <w:t xml:space="preserve">"Amount " </w:t>
      </w:r>
      <w:r w:rsidRPr="00ED296E">
        <w:t xml:space="preserve">+ amount + </w:t>
      </w:r>
      <w:r w:rsidRPr="00ED296E">
        <w:rPr>
          <w:b/>
          <w:bCs/>
        </w:rPr>
        <w:t xml:space="preserve">" is debited from the account no " </w:t>
      </w:r>
      <w:r w:rsidRPr="00ED296E">
        <w:t xml:space="preserve">+ </w:t>
      </w:r>
      <w:proofErr w:type="spellStart"/>
      <w:r w:rsidRPr="00ED296E">
        <w:t>actNo</w:t>
      </w:r>
      <w:proofErr w:type="spellEnd"/>
      <w:r w:rsidRPr="00ED296E">
        <w:t>);</w:t>
      </w:r>
      <w:r w:rsidRPr="00ED296E">
        <w:br/>
        <w:t xml:space="preserve">    }</w:t>
      </w:r>
      <w:r w:rsidRPr="00ED296E">
        <w:br/>
        <w:t>}</w:t>
      </w:r>
    </w:p>
    <w:p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BeforeDecorator.java</w:t>
      </w:r>
    </w:p>
    <w:p w:rsidR="005B6F6F" w:rsidRDefault="005B6F6F" w:rsidP="005B6F6F">
      <w:proofErr w:type="gramStart"/>
      <w:r w:rsidRPr="00ED296E">
        <w:rPr>
          <w:b/>
          <w:bCs/>
        </w:rPr>
        <w:t>public</w:t>
      </w:r>
      <w:proofErr w:type="gramEnd"/>
      <w:r w:rsidRPr="00ED296E">
        <w:rPr>
          <w:b/>
          <w:bCs/>
        </w:rPr>
        <w:t xml:space="preserve"> class </w:t>
      </w:r>
      <w:proofErr w:type="spellStart"/>
      <w:r w:rsidRPr="00ED296E">
        <w:t>BeforeDecorator</w:t>
      </w:r>
      <w:proofErr w:type="spellEnd"/>
      <w:r w:rsidRPr="00ED296E">
        <w:t xml:space="preserve"> </w:t>
      </w:r>
      <w:r w:rsidRPr="00ED296E">
        <w:rPr>
          <w:b/>
          <w:bCs/>
        </w:rPr>
        <w:t xml:space="preserve">extends </w:t>
      </w:r>
      <w:proofErr w:type="spellStart"/>
      <w:r w:rsidRPr="00ED296E">
        <w:t>AbstractAccount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private </w:t>
      </w:r>
      <w:proofErr w:type="spellStart"/>
      <w:r w:rsidRPr="00ED296E">
        <w:t>RetailAccount</w:t>
      </w:r>
      <w:proofErr w:type="spellEnd"/>
      <w:r w:rsidRPr="00ED296E">
        <w:t xml:space="preserve"> </w:t>
      </w:r>
      <w:proofErr w:type="spellStart"/>
      <w:r w:rsidRPr="00ED296E">
        <w:rPr>
          <w:b/>
          <w:bCs/>
        </w:rPr>
        <w:t>retailAccount</w:t>
      </w:r>
      <w:proofErr w:type="spellEnd"/>
      <w:r w:rsidRPr="00ED296E">
        <w:t>;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public </w:t>
      </w:r>
      <w:proofErr w:type="spellStart"/>
      <w:r w:rsidRPr="00ED296E">
        <w:t>BeforeDecorator</w:t>
      </w:r>
      <w:proofErr w:type="spellEnd"/>
      <w:r w:rsidRPr="00ED296E">
        <w:t>(</w:t>
      </w:r>
      <w:proofErr w:type="spellStart"/>
      <w:r w:rsidRPr="00ED296E">
        <w:t>RetailAccount</w:t>
      </w:r>
      <w:proofErr w:type="spellEnd"/>
      <w:r w:rsidRPr="00ED296E">
        <w:t xml:space="preserve"> </w:t>
      </w:r>
      <w:proofErr w:type="spellStart"/>
      <w:r w:rsidRPr="00ED296E">
        <w:t>retailAccount</w:t>
      </w:r>
      <w:proofErr w:type="spellEnd"/>
      <w:r w:rsidRPr="00ED296E">
        <w:t>) {</w:t>
      </w:r>
      <w:r w:rsidRPr="00ED296E">
        <w:br/>
        <w:t xml:space="preserve">        </w:t>
      </w:r>
      <w:proofErr w:type="spellStart"/>
      <w:r w:rsidRPr="00ED296E">
        <w:rPr>
          <w:b/>
          <w:bCs/>
        </w:rPr>
        <w:t>this</w:t>
      </w:r>
      <w:r w:rsidRPr="00ED296E">
        <w:t>.</w:t>
      </w:r>
      <w:r w:rsidRPr="00ED296E">
        <w:rPr>
          <w:b/>
          <w:bCs/>
        </w:rPr>
        <w:t>retailAccount</w:t>
      </w:r>
      <w:proofErr w:type="spellEnd"/>
      <w:r w:rsidRPr="00ED296E">
        <w:rPr>
          <w:b/>
          <w:bCs/>
        </w:rPr>
        <w:t xml:space="preserve"> </w:t>
      </w:r>
      <w:r w:rsidRPr="00ED296E">
        <w:t xml:space="preserve">= </w:t>
      </w:r>
      <w:proofErr w:type="spellStart"/>
      <w:r w:rsidRPr="00ED296E">
        <w:t>retailAccount</w:t>
      </w:r>
      <w:proofErr w:type="spellEnd"/>
      <w:r w:rsidRPr="00ED296E">
        <w:t>;</w:t>
      </w:r>
      <w:r w:rsidRPr="00ED296E">
        <w:br/>
        <w:t xml:space="preserve">    }</w:t>
      </w:r>
      <w:r w:rsidRPr="00ED296E">
        <w:br/>
      </w:r>
      <w:r w:rsidRPr="00ED296E">
        <w:br/>
        <w:t xml:space="preserve">    @Override</w:t>
      </w:r>
      <w:r w:rsidRPr="00ED296E">
        <w:br/>
        <w:t xml:space="preserve">    </w:t>
      </w:r>
      <w:r w:rsidRPr="00ED296E">
        <w:rPr>
          <w:b/>
          <w:bCs/>
        </w:rPr>
        <w:t xml:space="preserve">public void </w:t>
      </w:r>
      <w:r w:rsidRPr="00ED296E">
        <w:t xml:space="preserve">withdraw(String </w:t>
      </w:r>
      <w:proofErr w:type="spellStart"/>
      <w:r w:rsidRPr="00ED296E">
        <w:t>actNo</w:t>
      </w:r>
      <w:proofErr w:type="spellEnd"/>
      <w:r w:rsidRPr="00ED296E">
        <w:t xml:space="preserve">, </w:t>
      </w:r>
      <w:proofErr w:type="spellStart"/>
      <w:r w:rsidRPr="00ED296E">
        <w:rPr>
          <w:b/>
          <w:bCs/>
        </w:rPr>
        <w:t>int</w:t>
      </w:r>
      <w:proofErr w:type="spellEnd"/>
      <w:r w:rsidRPr="00ED296E">
        <w:rPr>
          <w:b/>
          <w:bCs/>
        </w:rPr>
        <w:t xml:space="preserve"> </w:t>
      </w:r>
      <w:r w:rsidRPr="00ED296E">
        <w:t>amount) {</w:t>
      </w:r>
      <w:r w:rsidRPr="00ED296E">
        <w:br/>
        <w:t xml:space="preserve">        </w:t>
      </w:r>
      <w:proofErr w:type="spellStart"/>
      <w:r w:rsidRPr="00ED296E">
        <w:t>System.</w:t>
      </w:r>
      <w:r w:rsidRPr="00ED296E">
        <w:rPr>
          <w:b/>
          <w:bCs/>
          <w:i/>
          <w:iCs/>
        </w:rPr>
        <w:t>out</w:t>
      </w:r>
      <w:r w:rsidRPr="00ED296E">
        <w:t>.println</w:t>
      </w:r>
      <w:proofErr w:type="spellEnd"/>
      <w:r w:rsidRPr="00ED296E">
        <w:t>(</w:t>
      </w:r>
      <w:r w:rsidRPr="00ED296E">
        <w:rPr>
          <w:b/>
          <w:bCs/>
        </w:rPr>
        <w:t xml:space="preserve">"Doing validation before debiting from </w:t>
      </w:r>
      <w:proofErr w:type="spellStart"/>
      <w:r w:rsidRPr="00ED296E">
        <w:rPr>
          <w:b/>
          <w:bCs/>
        </w:rPr>
        <w:t>acount</w:t>
      </w:r>
      <w:proofErr w:type="spellEnd"/>
      <w:r w:rsidRPr="00ED296E">
        <w:rPr>
          <w:b/>
          <w:bCs/>
        </w:rPr>
        <w:t>..."</w:t>
      </w:r>
      <w:r w:rsidRPr="00ED296E">
        <w:t>);</w:t>
      </w:r>
      <w:r w:rsidRPr="00ED296E">
        <w:br/>
        <w:t xml:space="preserve">        </w:t>
      </w:r>
      <w:proofErr w:type="spellStart"/>
      <w:r w:rsidRPr="00ED296E">
        <w:rPr>
          <w:b/>
          <w:bCs/>
        </w:rPr>
        <w:t>retailAccount</w:t>
      </w:r>
      <w:r w:rsidRPr="00ED296E">
        <w:t>.withdraw</w:t>
      </w:r>
      <w:proofErr w:type="spellEnd"/>
      <w:r w:rsidRPr="00ED296E">
        <w:t>(</w:t>
      </w:r>
      <w:proofErr w:type="spellStart"/>
      <w:r w:rsidRPr="00ED296E">
        <w:t>actNo,amount</w:t>
      </w:r>
      <w:proofErr w:type="spellEnd"/>
      <w:r w:rsidRPr="00ED296E">
        <w:t>);</w:t>
      </w:r>
      <w:r w:rsidRPr="00ED296E">
        <w:br/>
        <w:t xml:space="preserve">    }</w:t>
      </w:r>
      <w:r w:rsidRPr="00ED296E">
        <w:br/>
        <w:t>}</w:t>
      </w:r>
    </w:p>
    <w:p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AroundDecorator.java</w:t>
      </w:r>
    </w:p>
    <w:p w:rsidR="005B6F6F" w:rsidRPr="00ED296E" w:rsidRDefault="005B6F6F" w:rsidP="005B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com.ddlab.rnd.aop1;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AroundDecorator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AbstractAccount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AroundDecorator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29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withdraw(String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actNo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amount)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D29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D29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"Doing before withdrawing money ........."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.withdraw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actNo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, amount);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D29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D29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"Doing after withdrawing money ........."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lastRenderedPageBreak/>
        <w:t>TestAOPDecorator.java</w:t>
      </w:r>
    </w:p>
    <w:p w:rsidR="005B6F6F" w:rsidRPr="00ED296E" w:rsidRDefault="005B6F6F" w:rsidP="005B6F6F">
      <w:r w:rsidRPr="00ED296E">
        <w:rPr>
          <w:b/>
          <w:bCs/>
        </w:rPr>
        <w:t xml:space="preserve">package </w:t>
      </w:r>
      <w:r w:rsidRPr="00ED296E">
        <w:t>com.ddlab.rnd.aop1;</w:t>
      </w:r>
      <w:r w:rsidRPr="00ED296E">
        <w:br/>
      </w:r>
      <w:r w:rsidRPr="00ED296E">
        <w:br/>
      </w:r>
      <w:r w:rsidRPr="00ED296E">
        <w:rPr>
          <w:b/>
          <w:bCs/>
        </w:rPr>
        <w:t xml:space="preserve">public class </w:t>
      </w:r>
      <w:proofErr w:type="spellStart"/>
      <w:r w:rsidRPr="00ED296E">
        <w:t>TestAOPDecorator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public static void </w:t>
      </w:r>
      <w:r w:rsidRPr="00ED296E">
        <w:t xml:space="preserve">main(String[] </w:t>
      </w:r>
      <w:proofErr w:type="spellStart"/>
      <w:r w:rsidRPr="00ED296E">
        <w:t>args</w:t>
      </w:r>
      <w:proofErr w:type="spellEnd"/>
      <w:r w:rsidRPr="00ED296E">
        <w:t>) {</w:t>
      </w:r>
      <w:r w:rsidRPr="00ED296E">
        <w:br/>
      </w:r>
      <w:r w:rsidRPr="00ED296E">
        <w:br/>
        <w:t xml:space="preserve">        </w:t>
      </w:r>
      <w:proofErr w:type="spellStart"/>
      <w:r w:rsidRPr="00ED296E">
        <w:t>RetailAccount</w:t>
      </w:r>
      <w:proofErr w:type="spellEnd"/>
      <w:r w:rsidRPr="00ED296E">
        <w:t xml:space="preserve"> account = </w:t>
      </w:r>
      <w:r w:rsidRPr="00ED296E">
        <w:rPr>
          <w:b/>
          <w:bCs/>
        </w:rPr>
        <w:t xml:space="preserve">new </w:t>
      </w:r>
      <w:proofErr w:type="spellStart"/>
      <w:r w:rsidRPr="00ED296E">
        <w:t>RetailAccount</w:t>
      </w:r>
      <w:proofErr w:type="spellEnd"/>
      <w:r w:rsidRPr="00ED296E">
        <w:t>();</w:t>
      </w:r>
      <w:r w:rsidRPr="00ED296E">
        <w:br/>
      </w:r>
      <w:r w:rsidRPr="00ED296E">
        <w:rPr>
          <w:i/>
          <w:iCs/>
        </w:rPr>
        <w:t xml:space="preserve">//       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 xml:space="preserve">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 xml:space="preserve"> = new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>(account);</w:t>
      </w:r>
      <w:r w:rsidRPr="00ED296E">
        <w:rPr>
          <w:i/>
          <w:iCs/>
        </w:rPr>
        <w:br/>
        <w:t xml:space="preserve">        </w:t>
      </w:r>
      <w:proofErr w:type="spellStart"/>
      <w:r w:rsidRPr="00ED296E">
        <w:t>AroundDecorator</w:t>
      </w:r>
      <w:proofErr w:type="spellEnd"/>
      <w:r w:rsidRPr="00ED296E">
        <w:t xml:space="preserve"> </w:t>
      </w:r>
      <w:proofErr w:type="spellStart"/>
      <w:r w:rsidRPr="00ED296E">
        <w:t>aroundDecorator</w:t>
      </w:r>
      <w:proofErr w:type="spellEnd"/>
      <w:r w:rsidRPr="00ED296E">
        <w:t xml:space="preserve"> = </w:t>
      </w:r>
      <w:r w:rsidRPr="00ED296E">
        <w:rPr>
          <w:b/>
          <w:bCs/>
        </w:rPr>
        <w:t xml:space="preserve">new </w:t>
      </w:r>
      <w:proofErr w:type="spellStart"/>
      <w:r w:rsidRPr="00ED296E">
        <w:t>AroundDecorator</w:t>
      </w:r>
      <w:proofErr w:type="spellEnd"/>
      <w:r w:rsidRPr="00ED296E">
        <w:t>(account);</w:t>
      </w:r>
      <w:r w:rsidRPr="00ED296E">
        <w:br/>
        <w:t xml:space="preserve">        </w:t>
      </w:r>
      <w:proofErr w:type="spellStart"/>
      <w:r w:rsidRPr="00ED296E">
        <w:t>aroundDecorator.withdraw</w:t>
      </w:r>
      <w:proofErr w:type="spellEnd"/>
      <w:r w:rsidRPr="00ED296E">
        <w:t>(</w:t>
      </w:r>
      <w:r w:rsidRPr="00ED296E">
        <w:rPr>
          <w:b/>
          <w:bCs/>
        </w:rPr>
        <w:t>"1122334455"</w:t>
      </w:r>
      <w:r w:rsidRPr="00ED296E">
        <w:t>,500</w:t>
      </w:r>
      <w:r>
        <w:t>);</w:t>
      </w:r>
      <w:r w:rsidRPr="00ED296E">
        <w:br/>
        <w:t xml:space="preserve">    }</w:t>
      </w:r>
      <w:r w:rsidRPr="00ED296E">
        <w:br/>
        <w:t>}</w:t>
      </w:r>
    </w:p>
    <w:p w:rsidR="005B6F6F" w:rsidRPr="00ED296E" w:rsidRDefault="0052555C" w:rsidP="005B6F6F">
      <w:r>
        <w:rPr>
          <w:noProof/>
        </w:rPr>
        <w:drawing>
          <wp:inline distT="0" distB="0" distL="0" distR="0">
            <wp:extent cx="715327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6F" w:rsidRPr="00E1218F" w:rsidRDefault="005B6F6F" w:rsidP="005B6F6F"/>
    <w:p w:rsidR="005B6F6F" w:rsidRPr="00E1218F" w:rsidRDefault="005B6F6F" w:rsidP="005B6F6F"/>
    <w:p w:rsidR="005B6F6F" w:rsidRPr="00E1218F" w:rsidRDefault="005B6F6F" w:rsidP="005B6F6F"/>
    <w:p w:rsidR="005B6F6F" w:rsidRPr="00786B87" w:rsidRDefault="005B6F6F" w:rsidP="00C14016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sectPr w:rsidR="005B6F6F" w:rsidRPr="00786B87" w:rsidSect="00F53F99">
      <w:footerReference w:type="default" r:id="rId13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E61" w:rsidRDefault="00541E61" w:rsidP="00F53F99">
      <w:pPr>
        <w:spacing w:after="0" w:line="240" w:lineRule="auto"/>
      </w:pPr>
      <w:r>
        <w:separator/>
      </w:r>
    </w:p>
  </w:endnote>
  <w:endnote w:type="continuationSeparator" w:id="0">
    <w:p w:rsidR="00541E61" w:rsidRDefault="00541E61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0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E61" w:rsidRDefault="00541E61" w:rsidP="00F53F99">
      <w:pPr>
        <w:spacing w:after="0" w:line="240" w:lineRule="auto"/>
      </w:pPr>
      <w:r>
        <w:separator/>
      </w:r>
    </w:p>
  </w:footnote>
  <w:footnote w:type="continuationSeparator" w:id="0">
    <w:p w:rsidR="00541E61" w:rsidRDefault="00541E61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A2"/>
    <w:rsid w:val="000449FC"/>
    <w:rsid w:val="00076A06"/>
    <w:rsid w:val="00083D99"/>
    <w:rsid w:val="001B6D3C"/>
    <w:rsid w:val="00204DB1"/>
    <w:rsid w:val="0027626F"/>
    <w:rsid w:val="002E5B54"/>
    <w:rsid w:val="003251B9"/>
    <w:rsid w:val="00340C4D"/>
    <w:rsid w:val="00366658"/>
    <w:rsid w:val="003A2751"/>
    <w:rsid w:val="003D4BDD"/>
    <w:rsid w:val="003F7AB8"/>
    <w:rsid w:val="004305F4"/>
    <w:rsid w:val="00434C78"/>
    <w:rsid w:val="004464ED"/>
    <w:rsid w:val="00465779"/>
    <w:rsid w:val="004E087F"/>
    <w:rsid w:val="005216F4"/>
    <w:rsid w:val="0052555C"/>
    <w:rsid w:val="00541E61"/>
    <w:rsid w:val="005B6F6F"/>
    <w:rsid w:val="006145D2"/>
    <w:rsid w:val="00651F58"/>
    <w:rsid w:val="006B1127"/>
    <w:rsid w:val="006D0AA2"/>
    <w:rsid w:val="00757BD9"/>
    <w:rsid w:val="00772CFB"/>
    <w:rsid w:val="00786B87"/>
    <w:rsid w:val="007A4C66"/>
    <w:rsid w:val="007F03D4"/>
    <w:rsid w:val="00814550"/>
    <w:rsid w:val="00846ADA"/>
    <w:rsid w:val="00900716"/>
    <w:rsid w:val="0095606B"/>
    <w:rsid w:val="00971326"/>
    <w:rsid w:val="009D1E1E"/>
    <w:rsid w:val="009F6219"/>
    <w:rsid w:val="00A567E8"/>
    <w:rsid w:val="00A70B88"/>
    <w:rsid w:val="00AF36CC"/>
    <w:rsid w:val="00B626B0"/>
    <w:rsid w:val="00B77131"/>
    <w:rsid w:val="00BB1FF7"/>
    <w:rsid w:val="00BB6EA0"/>
    <w:rsid w:val="00C14016"/>
    <w:rsid w:val="00D017BB"/>
    <w:rsid w:val="00D72D98"/>
    <w:rsid w:val="00E04AE9"/>
    <w:rsid w:val="00E5383A"/>
    <w:rsid w:val="00EA614E"/>
    <w:rsid w:val="00F36CBB"/>
    <w:rsid w:val="00F53F99"/>
    <w:rsid w:val="00FD6010"/>
    <w:rsid w:val="00FE3047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B0B82C-3572-477A-9902-38BA6638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6D0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0A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67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un_time_(program_lifecycle_phase)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ile_tim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266</TotalTime>
  <Pages>7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52</cp:revision>
  <dcterms:created xsi:type="dcterms:W3CDTF">2015-11-14T18:45:00Z</dcterms:created>
  <dcterms:modified xsi:type="dcterms:W3CDTF">2015-11-15T14:06:00Z</dcterms:modified>
</cp:coreProperties>
</file>