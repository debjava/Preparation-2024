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07EF" w14:textId="17C31375" w:rsidR="00DB3484" w:rsidRPr="00BE5B46" w:rsidRDefault="00DB3484" w:rsidP="004E6B8D">
      <w:pPr>
        <w:pStyle w:val="Title"/>
        <w:rPr>
          <w:rFonts w:eastAsia="Times New Roman"/>
          <w:b/>
          <w:bCs/>
          <w:u w:val="single"/>
          <w:lang w:bidi="hi-IN"/>
        </w:rPr>
      </w:pPr>
      <w:r w:rsidRPr="00BE5B46">
        <w:rPr>
          <w:rFonts w:eastAsia="Times New Roman"/>
          <w:b/>
          <w:bCs/>
          <w:sz w:val="50"/>
          <w:szCs w:val="50"/>
          <w:u w:val="single"/>
          <w:lang w:bidi="hi-IN"/>
        </w:rPr>
        <w:t xml:space="preserve">Spring @ConditionalOnProperty </w:t>
      </w:r>
      <w:r w:rsidR="004E6B8D">
        <w:rPr>
          <w:rFonts w:eastAsia="Times New Roman"/>
          <w:b/>
          <w:bCs/>
          <w:sz w:val="50"/>
          <w:szCs w:val="50"/>
          <w:u w:val="single"/>
          <w:lang w:bidi="hi-IN"/>
        </w:rPr>
        <w:t xml:space="preserve"> @Order</w:t>
      </w:r>
      <w:r w:rsidRPr="00BE5B46">
        <w:rPr>
          <w:rFonts w:eastAsia="Times New Roman"/>
          <w:b/>
          <w:bCs/>
          <w:sz w:val="50"/>
          <w:szCs w:val="50"/>
          <w:u w:val="single"/>
          <w:lang w:bidi="hi-IN"/>
        </w:rPr>
        <w:t>- 2022</w:t>
      </w:r>
    </w:p>
    <w:p w14:paraId="5BFF6890" w14:textId="2297E74D" w:rsidR="00C31770" w:rsidRDefault="00397AD2" w:rsidP="0000674D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67550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The annotation is used to conditionally create a Spring bean depending on the configuration of a property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 </w:t>
      </w:r>
    </w:p>
    <w:p w14:paraId="002CA030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NotificationSender {</w:t>
      </w:r>
    </w:p>
    <w:p w14:paraId="4B0A01B1" w14:textId="0CC0CFDF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DB64C1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="00DB64C1" w:rsidRPr="00DB64C1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DB64C1">
        <w:rPr>
          <w:rFonts w:ascii="Consolas" w:hAnsi="Consolas" w:cs="Consolas"/>
          <w:color w:val="000000"/>
          <w:sz w:val="20"/>
          <w:szCs w:val="20"/>
          <w:lang w:bidi="hi-IN"/>
        </w:rPr>
        <w:t xml:space="preserve"> Interface</w:t>
      </w:r>
    </w:p>
    <w:p w14:paraId="04932254" w14:textId="0587B5E2" w:rsidR="00A039B2" w:rsidRDefault="00F021CA" w:rsidP="00F021C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C215E72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EmailNotification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NotificationSender {</w:t>
      </w:r>
    </w:p>
    <w:p w14:paraId="67310EA8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600C3BAA" w14:textId="7CB48A2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DB64C1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 w:rsidR="00DB64C1" w:rsidRPr="00DB64C1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DB64C1">
        <w:rPr>
          <w:rFonts w:ascii="Consolas" w:hAnsi="Consolas" w:cs="Consolas"/>
          <w:color w:val="000000"/>
          <w:sz w:val="20"/>
          <w:szCs w:val="20"/>
          <w:lang w:bidi="hi-IN"/>
        </w:rPr>
        <w:t xml:space="preserve"> Interface Implmentation</w:t>
      </w:r>
    </w:p>
    <w:p w14:paraId="5059D388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"Email Notification: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114DC07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2594398" w14:textId="32A28982" w:rsidR="00F021CA" w:rsidRDefault="00F021CA" w:rsidP="00F021C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750F660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SmsNotification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NotificationSender {</w:t>
      </w:r>
    </w:p>
    <w:p w14:paraId="68088BA7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2AE26A26" w14:textId="20AEF35A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3349CD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3349CD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3349CD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3349CD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3349CD" w:rsidRPr="00DB64C1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3349CD">
        <w:rPr>
          <w:rFonts w:ascii="Consolas" w:hAnsi="Consolas" w:cs="Consolas"/>
          <w:color w:val="000000"/>
          <w:sz w:val="20"/>
          <w:szCs w:val="20"/>
          <w:lang w:bidi="hi-IN"/>
        </w:rPr>
        <w:t xml:space="preserve"> Interface Implmentation</w:t>
      </w:r>
    </w:p>
    <w:p w14:paraId="4B0EFD89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"SMS Notification: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921406C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20820799" w14:textId="3A27FC44" w:rsidR="00F021CA" w:rsidRDefault="00F021CA" w:rsidP="00F021C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B0598A4" w14:textId="44086864" w:rsidR="003349CD" w:rsidRPr="003349CD" w:rsidRDefault="003349CD" w:rsidP="00F021CA">
      <w:pPr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 w:rsidRPr="003349CD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Configuration to create bean based upon the value in application.properties</w:t>
      </w:r>
    </w:p>
    <w:p w14:paraId="75BB4D7B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@Configuration</w:t>
      </w:r>
    </w:p>
    <w:p w14:paraId="2D9854DB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NotificationConfig {</w:t>
      </w:r>
    </w:p>
    <w:p w14:paraId="47FC220F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EB384BF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"emailNotification"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7F8716C" w14:textId="77777777" w:rsidR="00F021CA" w:rsidRPr="003349CD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3349CD">
        <w:rPr>
          <w:rFonts w:ascii="Consolas" w:hAnsi="Consolas" w:cs="Consolas"/>
          <w:b/>
          <w:bCs/>
          <w:color w:val="646464"/>
          <w:lang w:bidi="hi-IN"/>
        </w:rPr>
        <w:t>@ConditionalOnProperty</w:t>
      </w:r>
      <w:r w:rsidRPr="003349CD">
        <w:rPr>
          <w:rFonts w:ascii="Consolas" w:hAnsi="Consolas" w:cs="Consolas"/>
          <w:b/>
          <w:bCs/>
          <w:color w:val="000000"/>
          <w:lang w:bidi="hi-IN"/>
        </w:rPr>
        <w:t xml:space="preserve">(prefix = </w:t>
      </w:r>
      <w:r w:rsidRPr="003349CD">
        <w:rPr>
          <w:rFonts w:ascii="Consolas" w:hAnsi="Consolas" w:cs="Consolas"/>
          <w:b/>
          <w:bCs/>
          <w:color w:val="2A00FF"/>
          <w:lang w:bidi="hi-IN"/>
        </w:rPr>
        <w:t>"notification"</w:t>
      </w:r>
      <w:r w:rsidRPr="003349CD">
        <w:rPr>
          <w:rFonts w:ascii="Consolas" w:hAnsi="Consolas" w:cs="Consolas"/>
          <w:b/>
          <w:bCs/>
          <w:color w:val="000000"/>
          <w:lang w:bidi="hi-IN"/>
        </w:rPr>
        <w:t xml:space="preserve">, name = </w:t>
      </w:r>
      <w:r w:rsidRPr="003349CD">
        <w:rPr>
          <w:rFonts w:ascii="Consolas" w:hAnsi="Consolas" w:cs="Consolas"/>
          <w:b/>
          <w:bCs/>
          <w:color w:val="2A00FF"/>
          <w:lang w:bidi="hi-IN"/>
        </w:rPr>
        <w:t>"service"</w:t>
      </w:r>
      <w:r w:rsidRPr="003349CD">
        <w:rPr>
          <w:rFonts w:ascii="Consolas" w:hAnsi="Consolas" w:cs="Consolas"/>
          <w:b/>
          <w:bCs/>
          <w:color w:val="000000"/>
          <w:lang w:bidi="hi-IN"/>
        </w:rPr>
        <w:t xml:space="preserve">, havingValue = </w:t>
      </w:r>
      <w:r w:rsidRPr="003349CD">
        <w:rPr>
          <w:rFonts w:ascii="Consolas" w:hAnsi="Consolas" w:cs="Consolas"/>
          <w:b/>
          <w:bCs/>
          <w:color w:val="2A00FF"/>
          <w:lang w:bidi="hi-IN"/>
        </w:rPr>
        <w:t>"email"</w:t>
      </w:r>
      <w:r w:rsidRPr="003349C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51241480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NotificationSender emailNotificationSender() {</w:t>
      </w:r>
    </w:p>
    <w:p w14:paraId="70334B4A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EmailNotification();</w:t>
      </w:r>
    </w:p>
    <w:p w14:paraId="7ADC3916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6D86EDB6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C5A4E88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"smsNotification"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F83BB81" w14:textId="77777777" w:rsidR="00F021CA" w:rsidRPr="003349CD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3349CD">
        <w:rPr>
          <w:rFonts w:ascii="Consolas" w:hAnsi="Consolas" w:cs="Consolas"/>
          <w:b/>
          <w:bCs/>
          <w:color w:val="646464"/>
          <w:lang w:bidi="hi-IN"/>
        </w:rPr>
        <w:t>@ConditionalOnProperty</w:t>
      </w:r>
      <w:r w:rsidRPr="003349CD">
        <w:rPr>
          <w:rFonts w:ascii="Consolas" w:hAnsi="Consolas" w:cs="Consolas"/>
          <w:b/>
          <w:bCs/>
          <w:color w:val="000000"/>
          <w:lang w:bidi="hi-IN"/>
        </w:rPr>
        <w:t xml:space="preserve">(prefix = </w:t>
      </w:r>
      <w:r w:rsidRPr="003349CD">
        <w:rPr>
          <w:rFonts w:ascii="Consolas" w:hAnsi="Consolas" w:cs="Consolas"/>
          <w:b/>
          <w:bCs/>
          <w:color w:val="2A00FF"/>
          <w:lang w:bidi="hi-IN"/>
        </w:rPr>
        <w:t>"notification"</w:t>
      </w:r>
      <w:r w:rsidRPr="003349CD">
        <w:rPr>
          <w:rFonts w:ascii="Consolas" w:hAnsi="Consolas" w:cs="Consolas"/>
          <w:b/>
          <w:bCs/>
          <w:color w:val="000000"/>
          <w:lang w:bidi="hi-IN"/>
        </w:rPr>
        <w:t xml:space="preserve">, name = </w:t>
      </w:r>
      <w:r w:rsidRPr="003349CD">
        <w:rPr>
          <w:rFonts w:ascii="Consolas" w:hAnsi="Consolas" w:cs="Consolas"/>
          <w:b/>
          <w:bCs/>
          <w:color w:val="2A00FF"/>
          <w:lang w:bidi="hi-IN"/>
        </w:rPr>
        <w:t>"service"</w:t>
      </w:r>
      <w:r w:rsidRPr="003349CD">
        <w:rPr>
          <w:rFonts w:ascii="Consolas" w:hAnsi="Consolas" w:cs="Consolas"/>
          <w:b/>
          <w:bCs/>
          <w:color w:val="000000"/>
          <w:lang w:bidi="hi-IN"/>
        </w:rPr>
        <w:t xml:space="preserve">, havingValue = </w:t>
      </w:r>
      <w:r w:rsidRPr="003349CD">
        <w:rPr>
          <w:rFonts w:ascii="Consolas" w:hAnsi="Consolas" w:cs="Consolas"/>
          <w:b/>
          <w:bCs/>
          <w:color w:val="2A00FF"/>
          <w:lang w:bidi="hi-IN"/>
        </w:rPr>
        <w:t>"sms"</w:t>
      </w:r>
      <w:r w:rsidRPr="003349C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5BBD26B1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NotificationSender smsNotificationSender() {</w:t>
      </w:r>
    </w:p>
    <w:p w14:paraId="0282448C" w14:textId="77777777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SmsNotification();</w:t>
      </w:r>
    </w:p>
    <w:p w14:paraId="57350873" w14:textId="6484C89F" w:rsidR="00F021CA" w:rsidRDefault="00F021CA" w:rsidP="00F0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6FAD0C26" w14:textId="0E7B6632" w:rsidR="00F021CA" w:rsidRDefault="00F021CA" w:rsidP="00F021C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9DAE1D9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5D173C1D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AutoRun {</w:t>
      </w:r>
    </w:p>
    <w:p w14:paraId="5F6A0F28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2D45D95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2816CDC2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NotificationSender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DE060E7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3F224BA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@EventListener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(ApplicationReadyEvent.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B77F739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onStartUp() {</w:t>
      </w:r>
    </w:p>
    <w:p w14:paraId="3453FEBA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 am ready to run now..."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560082E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.send(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"Sending telemarketing message: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02681B0" w14:textId="77777777" w:rsidR="00E63EDD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2329124" w14:textId="583C5369" w:rsidR="00F021CA" w:rsidRDefault="00E63ED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D58BF62" w14:textId="77777777" w:rsidR="00B417CD" w:rsidRDefault="00B417C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67542A6" w14:textId="48BD0D83" w:rsidR="00A30BDD" w:rsidRPr="00A30BDD" w:rsidRDefault="00A30BDD" w:rsidP="00F021CA">
      <w:pPr>
        <w:rPr>
          <w:rFonts w:ascii="Segoe UI" w:hAnsi="Segoe UI" w:cs="Segoe UI"/>
          <w:b/>
          <w:bCs/>
          <w:color w:val="232629"/>
          <w:sz w:val="25"/>
          <w:szCs w:val="25"/>
          <w:u w:val="single"/>
          <w:shd w:val="clear" w:color="auto" w:fill="FFFFFF"/>
        </w:rPr>
      </w:pPr>
      <w:r w:rsidRPr="00A30BDD">
        <w:rPr>
          <w:rFonts w:ascii="Consolas" w:hAnsi="Consolas" w:cs="Consolas"/>
          <w:b/>
          <w:bCs/>
          <w:color w:val="000000"/>
          <w:u w:val="single"/>
          <w:lang w:bidi="hi-IN"/>
        </w:rPr>
        <w:t>application.properties</w:t>
      </w:r>
    </w:p>
    <w:p w14:paraId="7A6D0FCA" w14:textId="77777777" w:rsidR="00A30BDD" w:rsidRDefault="00A30BDD" w:rsidP="00A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server.port=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8080</w:t>
      </w:r>
    </w:p>
    <w:p w14:paraId="4503A16F" w14:textId="77777777" w:rsidR="00A30BDD" w:rsidRDefault="00A30BDD" w:rsidP="00A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spring.mvc.pathmatch.matching-strategy =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ANT_PATH_MATCHER</w:t>
      </w:r>
    </w:p>
    <w:p w14:paraId="3754EC47" w14:textId="77777777" w:rsidR="00A30BDD" w:rsidRDefault="00A30BDD" w:rsidP="00A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FF9282C" w14:textId="77777777" w:rsidR="00A30BDD" w:rsidRDefault="00A30BDD" w:rsidP="00A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#notification.service=email</w:t>
      </w:r>
    </w:p>
    <w:p w14:paraId="13919098" w14:textId="3F4E1A5A" w:rsidR="00AE08BD" w:rsidRDefault="00A30BDD" w:rsidP="00A30BDD">
      <w:pPr>
        <w:rPr>
          <w:rFonts w:ascii="Consolas" w:hAnsi="Consolas" w:cs="Consolas"/>
          <w:color w:val="2AA198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notification.service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sms</w:t>
      </w:r>
    </w:p>
    <w:p w14:paraId="3255BBF3" w14:textId="1E18172C" w:rsidR="00D27571" w:rsidRDefault="00D27571" w:rsidP="00A30BDD">
      <w:pPr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1D3DA7D0" w14:textId="615B8C36" w:rsidR="00D27571" w:rsidRDefault="00D27571" w:rsidP="00A30BDD">
      <w:pPr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0BD4802A" w14:textId="2EA0E98A" w:rsidR="00462F41" w:rsidRDefault="00462F41" w:rsidP="00462F41">
      <w:pPr>
        <w:pStyle w:val="Title"/>
        <w:ind w:left="1440" w:firstLine="720"/>
        <w:rPr>
          <w:b/>
          <w:bCs/>
          <w:sz w:val="44"/>
          <w:szCs w:val="44"/>
          <w:u w:val="single"/>
        </w:rPr>
      </w:pPr>
      <w:r w:rsidRPr="00462F41">
        <w:rPr>
          <w:b/>
          <w:bCs/>
          <w:sz w:val="44"/>
          <w:szCs w:val="44"/>
          <w:u w:val="single"/>
        </w:rPr>
        <w:lastRenderedPageBreak/>
        <w:t>@Order in Spring</w:t>
      </w:r>
    </w:p>
    <w:p w14:paraId="6E2C0F86" w14:textId="36A6AC1F" w:rsidR="00462F41" w:rsidRDefault="00AF6A67" w:rsidP="00462F41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@Order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Annotation specifies the order of loading the bean by spring container. The lower the order(integer), higher is the precedence. </w:t>
      </w:r>
    </w:p>
    <w:p w14:paraId="332604C5" w14:textId="18E709BF" w:rsidR="00F50F04" w:rsidRDefault="005D279B" w:rsidP="00462F41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Use Case: Perform the validation in proper order, first Aadhar, then passport and then pan no validation.</w:t>
      </w:r>
    </w:p>
    <w:p w14:paraId="387E3075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Validator {</w:t>
      </w:r>
    </w:p>
    <w:p w14:paraId="5C15CA8D" w14:textId="21F74CC8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validate(Person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7B10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 w:rsidR="007B10C2" w:rsidRPr="007B10C2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7B10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Interface</w:t>
      </w:r>
    </w:p>
    <w:p w14:paraId="4B085917" w14:textId="454C81F4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3224FF3" w14:textId="77777777" w:rsidR="00283FCC" w:rsidRDefault="00283FCC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C0B40B8" w14:textId="77777777" w:rsidR="003A6CC3" w:rsidRPr="00B576B5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B576B5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@Order</w:t>
      </w:r>
      <w:r w:rsidRPr="00B576B5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(1)</w:t>
      </w:r>
    </w:p>
    <w:p w14:paraId="66BEAB7B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3BC58951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PassportValidation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Validator {</w:t>
      </w:r>
    </w:p>
    <w:p w14:paraId="2431B707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2474FC7" w14:textId="4F5DF259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 w:rsidRPr="007B10C2">
        <w:rPr>
          <w:rFonts w:ascii="Consolas" w:hAnsi="Consolas" w:cs="Consolas"/>
          <w:color w:val="646464"/>
          <w:sz w:val="20"/>
          <w:szCs w:val="20"/>
          <w:lang w:bidi="hi-IN"/>
        </w:rPr>
        <w:sym w:font="Wingdings" w:char="F0E7"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 xml:space="preserve"> Interface Implementation</w:t>
      </w:r>
    </w:p>
    <w:p w14:paraId="24CC3CAB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validate(Person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A402883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"Validating person passport no: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.getPassportNo());</w:t>
      </w:r>
    </w:p>
    <w:p w14:paraId="1A5F12DE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26D9949" w14:textId="2C74AB84" w:rsidR="005D279B" w:rsidRDefault="003A6CC3" w:rsidP="003A6CC3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5845DEC" w14:textId="77777777" w:rsidR="003A6CC3" w:rsidRPr="00B576B5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B576B5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@Order</w:t>
      </w:r>
      <w:r w:rsidRPr="00B576B5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(2)</w:t>
      </w:r>
    </w:p>
    <w:p w14:paraId="72142955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0A8292CD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AadharValidation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Validator {</w:t>
      </w:r>
    </w:p>
    <w:p w14:paraId="4E466BC2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EA0CE89" w14:textId="22BEE45F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ab/>
      </w:r>
      <w:r w:rsidR="007B10C2" w:rsidRPr="007B10C2">
        <w:rPr>
          <w:rFonts w:ascii="Consolas" w:hAnsi="Consolas" w:cs="Consolas"/>
          <w:color w:val="646464"/>
          <w:sz w:val="20"/>
          <w:szCs w:val="20"/>
          <w:lang w:bidi="hi-IN"/>
        </w:rPr>
        <w:sym w:font="Wingdings" w:char="F0E7"/>
      </w:r>
      <w:r w:rsidR="007B10C2">
        <w:rPr>
          <w:rFonts w:ascii="Consolas" w:hAnsi="Consolas" w:cs="Consolas"/>
          <w:color w:val="646464"/>
          <w:sz w:val="20"/>
          <w:szCs w:val="20"/>
          <w:lang w:bidi="hi-IN"/>
        </w:rPr>
        <w:t xml:space="preserve"> Interface Implementation</w:t>
      </w:r>
    </w:p>
    <w:p w14:paraId="7A204E89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validate(Person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471C5D8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"Validating person addhar no: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.getAadharNo());</w:t>
      </w:r>
    </w:p>
    <w:p w14:paraId="5BBFD4D8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2E4C092" w14:textId="68080004" w:rsidR="003A6CC3" w:rsidRDefault="003A6CC3" w:rsidP="003A6CC3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46724F8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5A273981" w14:textId="7101A8C0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{</w:t>
      </w:r>
    </w:p>
    <w:p w14:paraId="2DD5DD43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passportNo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0960D30" w14:textId="3CF2E9FA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aadharNo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 w:rsidR="00BE7F61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="00BE7F61" w:rsidRPr="00BE7F61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BE7F61">
        <w:rPr>
          <w:rFonts w:ascii="Consolas" w:hAnsi="Consolas" w:cs="Consolas"/>
          <w:color w:val="000000"/>
          <w:sz w:val="20"/>
          <w:szCs w:val="20"/>
          <w:lang w:bidi="hi-IN"/>
        </w:rPr>
        <w:t xml:space="preserve"> Data Model</w:t>
      </w:r>
    </w:p>
    <w:p w14:paraId="1784A69C" w14:textId="77777777" w:rsidR="003A6CC3" w:rsidRDefault="003A6CC3" w:rsidP="003A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panNo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5F596BC" w14:textId="25A93EAC" w:rsidR="003A6CC3" w:rsidRDefault="003A6CC3" w:rsidP="003A6CC3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18C9AD1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  <w:lang w:bidi="hi-IN"/>
        </w:rPr>
        <w:t>Component</w:t>
      </w:r>
    </w:p>
    <w:p w14:paraId="5A1C0869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AutoRun {</w:t>
      </w:r>
    </w:p>
    <w:p w14:paraId="007B7EBD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CB9BCEE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C91A6A5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List&lt;Validator&gt;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validators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AB2BF0E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6583345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@EventListener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(ApplicationReadyEvent.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0B3C296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onStartUp() {</w:t>
      </w:r>
    </w:p>
    <w:p w14:paraId="5B3CAE7C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 am ready to run now..."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1FEBB84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Person();</w:t>
      </w:r>
    </w:p>
    <w:p w14:paraId="646C8314" w14:textId="638B8E2D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.setAadharNo(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"AA-12345"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41114F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41114F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41114F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41114F" w:rsidRPr="0041114F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41114F">
        <w:rPr>
          <w:rFonts w:ascii="Consolas" w:hAnsi="Consolas" w:cs="Consolas"/>
          <w:color w:val="000000"/>
          <w:sz w:val="20"/>
          <w:szCs w:val="20"/>
          <w:lang w:bidi="hi-IN"/>
        </w:rPr>
        <w:t xml:space="preserve"> Actual Implementation</w:t>
      </w:r>
    </w:p>
    <w:p w14:paraId="31ED8516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.setPanNo(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"PA-12789-QRS"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0176946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.setPassportNo(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"PP-IND-34567"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D2E5276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(Validator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validators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51E3CE8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.validate(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4134EB2" w14:textId="77777777" w:rsidR="00283FCC" w:rsidRDefault="00283FCC" w:rsidP="0028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8D60FEB" w14:textId="33BEE845" w:rsidR="00283FCC" w:rsidRPr="00462F41" w:rsidRDefault="00283FCC" w:rsidP="00283FCC"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01ECF8F" w14:textId="00560753" w:rsidR="00D27571" w:rsidRDefault="00D27571" w:rsidP="00A30BDD"/>
    <w:p w14:paraId="7F63AFD3" w14:textId="2E5D2618" w:rsidR="00940EAB" w:rsidRDefault="00940EAB" w:rsidP="00A30BDD"/>
    <w:p w14:paraId="468B32EC" w14:textId="652D5728" w:rsidR="00940EAB" w:rsidRDefault="00940EAB" w:rsidP="00A30BDD"/>
    <w:p w14:paraId="1775880E" w14:textId="12F1317E" w:rsidR="00940EAB" w:rsidRDefault="00940EAB" w:rsidP="00A30BDD"/>
    <w:p w14:paraId="28630FB3" w14:textId="77777777" w:rsidR="00940EAB" w:rsidRDefault="00940EAB" w:rsidP="00940EAB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Emphasis"/>
          <w:rFonts w:ascii="Raleway" w:hAnsi="Raleway"/>
          <w:color w:val="000000"/>
          <w:sz w:val="44"/>
          <w:szCs w:val="44"/>
        </w:rPr>
        <w:lastRenderedPageBreak/>
        <w:t>@Lookup</w:t>
      </w:r>
    </w:p>
    <w:p w14:paraId="4A046F49" w14:textId="2541C4A5" w:rsidR="00940EAB" w:rsidRDefault="00940EAB" w:rsidP="00A30BDD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 method annotated with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@Lookup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 tells Spring to return an instance of the method's return type when we invoke it. </w:t>
      </w:r>
      <w:r>
        <w:rPr>
          <w:rStyle w:val="Strong"/>
          <w:rFonts w:ascii="Segoe UI" w:hAnsi="Segoe UI" w:cs="Segoe UI"/>
          <w:i/>
          <w:iCs/>
          <w:color w:val="222222"/>
          <w:sz w:val="27"/>
          <w:szCs w:val="27"/>
          <w:shd w:val="clear" w:color="auto" w:fill="FFFFFF"/>
        </w:rPr>
        <w:t>@Lookup annotation in Spring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returns a new bean on every call without we implementing the method.</w:t>
      </w:r>
    </w:p>
    <w:p w14:paraId="7094BDAC" w14:textId="34A2789B" w:rsidR="00E81A6D" w:rsidRDefault="00E81A6D" w:rsidP="00A30BDD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Example is given below.</w:t>
      </w:r>
    </w:p>
    <w:p w14:paraId="275C11A3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21D64C6" w14:textId="7907B57B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"prototype"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="00DE18D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DE18D8" w:rsidRPr="00DE18D8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DE18D8">
        <w:rPr>
          <w:rFonts w:ascii="Consolas" w:hAnsi="Consolas" w:cs="Consolas"/>
          <w:color w:val="000000"/>
          <w:sz w:val="20"/>
          <w:szCs w:val="20"/>
          <w:lang w:bidi="hi-IN"/>
        </w:rPr>
        <w:t xml:space="preserve"> You have to use to get different instances</w:t>
      </w:r>
    </w:p>
    <w:p w14:paraId="0CAFA925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 {</w:t>
      </w:r>
    </w:p>
    <w:p w14:paraId="49F8A02C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2258682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show() {</w:t>
      </w:r>
    </w:p>
    <w:p w14:paraId="54A610DA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 class 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1E15D0E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BB73DC3" w14:textId="5C7337D1" w:rsidR="00304CB6" w:rsidRDefault="00304CB6" w:rsidP="00304CB6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E2C1D35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3D695717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ObjectRetriever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D3EE939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185D758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@Lookup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46A3282E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 getObject() {</w:t>
      </w:r>
    </w:p>
    <w:p w14:paraId="7C49450C" w14:textId="4F1F1EB9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;      </w:t>
      </w:r>
      <w:r w:rsidRPr="00304CB6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Mark it, it returns null</w:t>
      </w:r>
      <w:r w:rsidR="005C5FD8">
        <w:rPr>
          <w:rFonts w:ascii="Consolas" w:hAnsi="Consolas" w:cs="Consolas"/>
          <w:color w:val="000000"/>
          <w:sz w:val="20"/>
          <w:szCs w:val="20"/>
          <w:lang w:bidi="hi-IN"/>
        </w:rPr>
        <w:t>, creates instance by CGlib</w:t>
      </w:r>
    </w:p>
    <w:p w14:paraId="21EAE37C" w14:textId="77777777" w:rsidR="00304CB6" w:rsidRDefault="00304CB6" w:rsidP="003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2997B32" w14:textId="417E5F56" w:rsidR="00304CB6" w:rsidRDefault="00304CB6" w:rsidP="00304CB6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81C3944" w14:textId="0336701C" w:rsidR="00284574" w:rsidRDefault="008D0F21" w:rsidP="00304CB6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How to use</w:t>
      </w:r>
    </w:p>
    <w:p w14:paraId="38788EB8" w14:textId="77777777" w:rsidR="008D0F21" w:rsidRDefault="008D0F21" w:rsidP="008D0F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04080DDA" w14:textId="77777777" w:rsidR="008D0F21" w:rsidRDefault="008D0F21" w:rsidP="008D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ObjectRetriever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retriever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408205D" w14:textId="77777777" w:rsidR="008D0F21" w:rsidRDefault="008D0F21" w:rsidP="008D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6CE6429" w14:textId="77777777" w:rsidR="008D0F21" w:rsidRDefault="008D0F21" w:rsidP="008D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@EventListener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(ApplicationReadyEvent.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6E51A3D" w14:textId="77777777" w:rsidR="008D0F21" w:rsidRDefault="008D0F21" w:rsidP="008D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onStartUp() {</w:t>
      </w:r>
    </w:p>
    <w:p w14:paraId="0E2C697C" w14:textId="77777777" w:rsidR="008D0F21" w:rsidRDefault="008D0F21" w:rsidP="008D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8D76CEC" w14:textId="65CFD8D4" w:rsidR="008D0F21" w:rsidRDefault="008D0F21" w:rsidP="008D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"retriever 1 ----&gt;"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retriever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.getObject());</w:t>
      </w:r>
      <w:r w:rsidR="00E073C5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//new instance</w:t>
      </w:r>
    </w:p>
    <w:p w14:paraId="5B7A8063" w14:textId="77777777" w:rsidR="008D0F21" w:rsidRDefault="008D0F21" w:rsidP="008D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retriever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.getObject().show();</w:t>
      </w:r>
    </w:p>
    <w:p w14:paraId="059C29F7" w14:textId="6C771D57" w:rsidR="008D0F21" w:rsidRDefault="008D0F21" w:rsidP="008D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"retriever 1 ----&gt;"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retriever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.getObject());</w:t>
      </w:r>
      <w:r w:rsidR="00E073C5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//new instance</w:t>
      </w:r>
    </w:p>
    <w:p w14:paraId="53028D98" w14:textId="77777777" w:rsidR="008D0F21" w:rsidRDefault="008D0F21" w:rsidP="008D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retriever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.getObject().show();</w:t>
      </w:r>
    </w:p>
    <w:p w14:paraId="5A778516" w14:textId="23FEE825" w:rsidR="008D0F21" w:rsidRPr="0000674D" w:rsidRDefault="008D0F21" w:rsidP="008D0F21"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sectPr w:rsidR="008D0F21" w:rsidRPr="0000674D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7D94" w14:textId="77777777" w:rsidR="00035610" w:rsidRDefault="00035610" w:rsidP="00F84140">
      <w:pPr>
        <w:spacing w:after="0" w:line="240" w:lineRule="auto"/>
      </w:pPr>
      <w:r>
        <w:separator/>
      </w:r>
    </w:p>
  </w:endnote>
  <w:endnote w:type="continuationSeparator" w:id="0">
    <w:p w14:paraId="437EE157" w14:textId="77777777" w:rsidR="00035610" w:rsidRDefault="0003561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4D7EE0E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D45029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B0E8" w14:textId="77777777" w:rsidR="00035610" w:rsidRDefault="00035610" w:rsidP="00F84140">
      <w:pPr>
        <w:spacing w:after="0" w:line="240" w:lineRule="auto"/>
      </w:pPr>
      <w:r>
        <w:separator/>
      </w:r>
    </w:p>
  </w:footnote>
  <w:footnote w:type="continuationSeparator" w:id="0">
    <w:p w14:paraId="5BCDA359" w14:textId="77777777" w:rsidR="00035610" w:rsidRDefault="00035610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84"/>
    <w:rsid w:val="0000674D"/>
    <w:rsid w:val="000101E8"/>
    <w:rsid w:val="00035610"/>
    <w:rsid w:val="000542B9"/>
    <w:rsid w:val="000C4608"/>
    <w:rsid w:val="00185E08"/>
    <w:rsid w:val="00283FCC"/>
    <w:rsid w:val="00284574"/>
    <w:rsid w:val="00304CB6"/>
    <w:rsid w:val="003349CD"/>
    <w:rsid w:val="00397AD2"/>
    <w:rsid w:val="003A6CC3"/>
    <w:rsid w:val="003F34E6"/>
    <w:rsid w:val="0041114F"/>
    <w:rsid w:val="00462F41"/>
    <w:rsid w:val="004E6B8D"/>
    <w:rsid w:val="00535A29"/>
    <w:rsid w:val="005C5FD8"/>
    <w:rsid w:val="005D279B"/>
    <w:rsid w:val="0065062C"/>
    <w:rsid w:val="00675502"/>
    <w:rsid w:val="006E62EB"/>
    <w:rsid w:val="007B10C2"/>
    <w:rsid w:val="00881B99"/>
    <w:rsid w:val="00896F98"/>
    <w:rsid w:val="008D0F21"/>
    <w:rsid w:val="00940EAB"/>
    <w:rsid w:val="00A039B2"/>
    <w:rsid w:val="00A30BDD"/>
    <w:rsid w:val="00AE08BD"/>
    <w:rsid w:val="00AF6A67"/>
    <w:rsid w:val="00B36BBC"/>
    <w:rsid w:val="00B417CD"/>
    <w:rsid w:val="00B576B5"/>
    <w:rsid w:val="00BE5B46"/>
    <w:rsid w:val="00BE7F61"/>
    <w:rsid w:val="00C3073F"/>
    <w:rsid w:val="00C31770"/>
    <w:rsid w:val="00D20F08"/>
    <w:rsid w:val="00D27571"/>
    <w:rsid w:val="00DB3484"/>
    <w:rsid w:val="00DB64C1"/>
    <w:rsid w:val="00DC3407"/>
    <w:rsid w:val="00DC4A4C"/>
    <w:rsid w:val="00DE18D8"/>
    <w:rsid w:val="00E073C5"/>
    <w:rsid w:val="00E63EDD"/>
    <w:rsid w:val="00E81A6D"/>
    <w:rsid w:val="00EE6F52"/>
    <w:rsid w:val="00F021CA"/>
    <w:rsid w:val="00F50F04"/>
    <w:rsid w:val="00F84140"/>
    <w:rsid w:val="00F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C12CA"/>
  <w15:chartTrackingRefBased/>
  <w15:docId w15:val="{C7E0DF30-4BE6-4D71-BF71-91B02F07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3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348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Emphasis">
    <w:name w:val="Emphasis"/>
    <w:basedOn w:val="DefaultParagraphFont"/>
    <w:uiPriority w:val="20"/>
    <w:qFormat/>
    <w:rsid w:val="00DB34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62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F6A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92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78</cp:revision>
  <dcterms:created xsi:type="dcterms:W3CDTF">2022-07-17T04:08:00Z</dcterms:created>
  <dcterms:modified xsi:type="dcterms:W3CDTF">2022-07-20T21:39:00Z</dcterms:modified>
</cp:coreProperties>
</file>