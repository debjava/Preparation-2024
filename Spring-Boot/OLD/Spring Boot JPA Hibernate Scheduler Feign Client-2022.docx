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8386" w14:textId="2B677133" w:rsidR="00C31770" w:rsidRPr="00BD4072" w:rsidRDefault="00BD4072" w:rsidP="00BD4072">
      <w:pPr>
        <w:pStyle w:val="Title"/>
        <w:rPr>
          <w:b/>
          <w:bCs/>
          <w:sz w:val="52"/>
          <w:szCs w:val="52"/>
          <w:u w:val="single"/>
        </w:rPr>
      </w:pPr>
      <w:r w:rsidRPr="00494E0E">
        <w:rPr>
          <w:b/>
          <w:bCs/>
          <w:sz w:val="50"/>
          <w:szCs w:val="50"/>
          <w:u w:val="single"/>
        </w:rPr>
        <w:t>Spring Boot JPA Hibernate Scheduler Feign Client – 2022</w:t>
      </w:r>
    </w:p>
    <w:p w14:paraId="5ED2F210" w14:textId="0FA6B61C" w:rsidR="00494E0E" w:rsidRDefault="00494E0E" w:rsidP="000067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Introduction: </w:t>
      </w:r>
      <w:r w:rsidRPr="00494E0E">
        <w:t>A sample</w:t>
      </w:r>
      <w:r>
        <w:t xml:space="preserve"> Spring Boot application developed with the latest version in 2022 and it covers Spring Boot, JPA, Hibernate, Feign Client, Scheduler, External configuration for cloud deployment</w:t>
      </w:r>
      <w:r w:rsidR="00DD73B9">
        <w:t xml:space="preserve"> with </w:t>
      </w:r>
      <w:proofErr w:type="spellStart"/>
      <w:r w:rsidR="00DD73B9">
        <w:t>Postgress</w:t>
      </w:r>
      <w:proofErr w:type="spellEnd"/>
      <w:r w:rsidR="00DD73B9">
        <w:t xml:space="preserve"> SQL</w:t>
      </w:r>
    </w:p>
    <w:p w14:paraId="19664C1E" w14:textId="3AA4C97F" w:rsidR="00BD4072" w:rsidRPr="0009027E" w:rsidRDefault="00BD4072" w:rsidP="0000674D">
      <w:pPr>
        <w:rPr>
          <w:b/>
          <w:bCs/>
          <w:u w:val="single"/>
        </w:rPr>
      </w:pPr>
      <w:r w:rsidRPr="0009027E">
        <w:rPr>
          <w:b/>
          <w:bCs/>
          <w:u w:val="single"/>
        </w:rPr>
        <w:t>Project Structure</w:t>
      </w:r>
    </w:p>
    <w:p w14:paraId="0771C1DE" w14:textId="2456F99E" w:rsidR="00BD4072" w:rsidRDefault="0009027E" w:rsidP="0000674D">
      <w:r>
        <w:rPr>
          <w:noProof/>
        </w:rPr>
        <w:drawing>
          <wp:inline distT="0" distB="0" distL="0" distR="0" wp14:anchorId="72E2482A" wp14:editId="3557E160">
            <wp:extent cx="4285929" cy="4260850"/>
            <wp:effectExtent l="0" t="0" r="635" b="635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666" cy="42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711" w14:textId="73FC2BDA" w:rsidR="0009027E" w:rsidRPr="00B67A54" w:rsidRDefault="0009027E" w:rsidP="0000674D">
      <w:pPr>
        <w:rPr>
          <w:b/>
          <w:bCs/>
          <w:sz w:val="24"/>
          <w:szCs w:val="24"/>
          <w:u w:val="single"/>
        </w:rPr>
      </w:pPr>
      <w:r w:rsidRPr="00B67A54">
        <w:rPr>
          <w:b/>
          <w:bCs/>
          <w:sz w:val="24"/>
          <w:szCs w:val="24"/>
          <w:u w:val="single"/>
        </w:rPr>
        <w:t>Maven (pom.xml)</w:t>
      </w:r>
    </w:p>
    <w:p w14:paraId="287944D5" w14:textId="448561A9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project</w:t>
      </w:r>
      <w:r w:rsidR="00B46143"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F527206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8ED376F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F745C57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E07463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81E09FF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&gt;2.6.6&lt;/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37236D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&lt;!-- lookup parent from repository --&gt;</w:t>
      </w:r>
    </w:p>
    <w:p w14:paraId="5FAE4FE3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D3B8E6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com.ddlab.rnd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0D2140E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&gt;springboot-jpa-Hibernate-external-config-2022&lt;/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658176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C85CA36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&gt;springboot-jpa-Hibernate-external-config-2022&lt;/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3AB81F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&gt;springboot-jpa-Hibernate-external-config-2022&lt;/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5A690D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21052D6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746D2C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cloud.version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&gt;2021.0.1&lt;/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cloud.version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311F470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2DB512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2C5A86E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3DB3436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B6EFAEC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B9D118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3B5D05E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10770B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57B78F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CDC71D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0077A2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9E6F7FA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CC3ED50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373F87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30EF3D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FAD9BC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23E1A3A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381035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76A7D31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B51B769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org.springframework.cloud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8F625A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openfeign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60FC187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580188F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E3AE87C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io.github.openfeign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4F5C246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&gt;feign-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okhttp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32AE08E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EF57B5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A8A2EC0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org.postgresql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230234F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postgresql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BC78A4E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&gt;runtime&lt;/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111AEDF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E6E875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14BD96C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&gt;com.h2database&lt;/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5E0C785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&gt;h2&lt;/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B531781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&gt;runtime&lt;/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DB97B2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FB6E927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71B5069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DE8C4C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5D1F11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&gt;true&lt;/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219ECC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79E1CD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7C5FA17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org.springdoc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11819D9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springdoc-openapi-ui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4A47D56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&gt;1.6.7&lt;/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5692E7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F28B6D1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7FA484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7B33877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189E5F3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2478860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D479055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D78F55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dependencyManagement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468797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707F3C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71F688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org.springframework.cloud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AF96046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&gt;spring-cloud-dependencies&lt;/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BEF52D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&gt;${spring-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cloud.version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}&lt;/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749F439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&gt;pom&lt;/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B2AFAB0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&gt;import&lt;/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ADFEC75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B7F1905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C2AF9CE" w14:textId="076DE111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dependencyManagement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7BE34CA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6FC2B3C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3136E65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B7EEB1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F0E89E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BCC6E7B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CB7342F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B59BE3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CE27D2D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7E8E83C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D222B2C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2DF2DF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6F36E04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3D07102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E8C4698" w14:textId="77777777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C0726F3" w14:textId="07C7C014" w:rsidR="00B67A54" w:rsidRDefault="00B67A54" w:rsidP="00B6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C2B3C03" w14:textId="0C6C400F" w:rsidR="0009027E" w:rsidRDefault="00B67A54" w:rsidP="00B67A5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FE22956" w14:textId="45729A16" w:rsidR="000D6AC3" w:rsidRPr="00B82588" w:rsidRDefault="003E09CC" w:rsidP="00B67A54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B82588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lastRenderedPageBreak/>
        <w:t>Java Code</w:t>
      </w:r>
    </w:p>
    <w:p w14:paraId="588E2611" w14:textId="55946F50" w:rsidR="0006573E" w:rsidRPr="0006573E" w:rsidRDefault="0006573E" w:rsidP="00B67A5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 xml:space="preserve">Main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SpringBoot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Apllication</w:t>
      </w:r>
      <w:proofErr w:type="spellEnd"/>
    </w:p>
    <w:p w14:paraId="3BAFAD54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5D994EE6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@EnableScheduling</w:t>
      </w:r>
    </w:p>
    <w:p w14:paraId="5D74B029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@EnableFeignClients</w:t>
      </w:r>
    </w:p>
    <w:p w14:paraId="6096F03B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@EnableTransactionManagement</w:t>
      </w:r>
    </w:p>
    <w:p w14:paraId="198AF163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MainApplication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25B104D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8D0953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FABAD91" w14:textId="77777777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MainApplication.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54693FE" w14:textId="06A3D743" w:rsidR="0006573E" w:rsidRDefault="0006573E" w:rsidP="0006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EC06430" w14:textId="4D4C64D4" w:rsidR="00FA5CA2" w:rsidRDefault="0006573E" w:rsidP="0006573E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D60E08F" w14:textId="77D3603B" w:rsidR="001F2DE8" w:rsidRPr="001F2DE8" w:rsidRDefault="001F2DE8" w:rsidP="0006573E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 w:rsidRPr="001F2DE8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 xml:space="preserve">Perform Some Action when </w:t>
      </w:r>
      <w:proofErr w:type="spellStart"/>
      <w:r w:rsidRPr="001F2DE8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SpringBoot</w:t>
      </w:r>
      <w:proofErr w:type="spellEnd"/>
      <w:r w:rsidRPr="001F2DE8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 xml:space="preserve"> </w:t>
      </w:r>
      <w:proofErr w:type="spellStart"/>
      <w:r w:rsidRPr="001F2DE8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Apllication</w:t>
      </w:r>
      <w:proofErr w:type="spellEnd"/>
      <w:r w:rsidRPr="001F2DE8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 xml:space="preserve"> Starts Up</w:t>
      </w:r>
    </w:p>
    <w:p w14:paraId="7F8DA84A" w14:textId="77777777" w:rsidR="001F2DE8" w:rsidRDefault="001F2DE8" w:rsidP="001F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787E109F" w14:textId="77777777" w:rsidR="001F2DE8" w:rsidRDefault="001F2DE8" w:rsidP="001F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ApplicationStartUp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75099C7" w14:textId="77777777" w:rsidR="001F2DE8" w:rsidRDefault="001F2DE8" w:rsidP="001F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A281E12" w14:textId="77777777" w:rsidR="001F2DE8" w:rsidRPr="00C72A01" w:rsidRDefault="001F2DE8" w:rsidP="001F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C72A01">
        <w:rPr>
          <w:rFonts w:ascii="Consolas" w:hAnsi="Consolas" w:cs="Consolas"/>
          <w:b/>
          <w:bCs/>
          <w:color w:val="646464"/>
          <w:lang w:bidi="hi-IN"/>
        </w:rPr>
        <w:t>@EventListener</w:t>
      </w:r>
      <w:r w:rsidRPr="00C72A01">
        <w:rPr>
          <w:rFonts w:ascii="Consolas" w:hAnsi="Consolas" w:cs="Consolas"/>
          <w:b/>
          <w:bCs/>
          <w:color w:val="000000"/>
          <w:lang w:bidi="hi-IN"/>
        </w:rPr>
        <w:t>(ApplicationReadyEvent.</w:t>
      </w:r>
      <w:r w:rsidRPr="00C72A01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C72A01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016438C" w14:textId="77777777" w:rsidR="001F2DE8" w:rsidRDefault="001F2DE8" w:rsidP="001F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afterStartup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312A35BD" w14:textId="77777777" w:rsidR="001F2DE8" w:rsidRDefault="001F2DE8" w:rsidP="001F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"Application Started at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CommonUtil.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timeNow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B5C725F" w14:textId="77777777" w:rsidR="001F2DE8" w:rsidRDefault="001F2DE8" w:rsidP="001F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31F9E17" w14:textId="56B32FE0" w:rsidR="001F2DE8" w:rsidRDefault="001F2DE8" w:rsidP="00E4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340913F" w14:textId="77777777" w:rsidR="00E41C09" w:rsidRPr="00E41C09" w:rsidRDefault="00E41C09" w:rsidP="00E4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7691345" w14:textId="0FBAF572" w:rsidR="0021784B" w:rsidRDefault="0021784B" w:rsidP="0006573E">
      <w:pPr>
        <w:rPr>
          <w:b/>
          <w:bCs/>
          <w:sz w:val="24"/>
          <w:szCs w:val="24"/>
          <w:u w:val="single"/>
        </w:rPr>
      </w:pPr>
      <w:r w:rsidRPr="0021784B">
        <w:rPr>
          <w:b/>
          <w:bCs/>
          <w:sz w:val="24"/>
          <w:szCs w:val="24"/>
          <w:u w:val="single"/>
        </w:rPr>
        <w:t xml:space="preserve">Scheduler in </w:t>
      </w:r>
      <w:proofErr w:type="spellStart"/>
      <w:r w:rsidRPr="0021784B">
        <w:rPr>
          <w:b/>
          <w:bCs/>
          <w:sz w:val="24"/>
          <w:szCs w:val="24"/>
          <w:u w:val="single"/>
        </w:rPr>
        <w:t>SpringBoot</w:t>
      </w:r>
      <w:proofErr w:type="spellEnd"/>
    </w:p>
    <w:p w14:paraId="353D67A4" w14:textId="4D72254E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@Slf4j</w:t>
      </w:r>
    </w:p>
    <w:p w14:paraId="0FBDD559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00AE77D9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SampleScheduledTask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038825E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2EE3560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7829864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81CF91E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8D9DA2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@Scheduled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(cron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servicenow.cron.expn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5E5305D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scheduleServiceNowTask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447D1176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"Scheduler stated at: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CommonUtil.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timeNow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D13C61E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"Initiating Scheduler to poll data 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A4361A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8BC6F0C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.storeRackData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FFCCC8B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03FB846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"Data Polling complete 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78D5615" w14:textId="77777777" w:rsidR="0021784B" w:rsidRDefault="0021784B" w:rsidP="0021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2F037D6" w14:textId="642C38D2" w:rsidR="0021784B" w:rsidRDefault="0021784B" w:rsidP="0021784B"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29E0362" w14:textId="65927971" w:rsidR="0065459E" w:rsidRDefault="0065459E" w:rsidP="0006573E">
      <w:pPr>
        <w:rPr>
          <w:b/>
          <w:bCs/>
          <w:u w:val="single"/>
        </w:rPr>
      </w:pPr>
      <w:r w:rsidRPr="0065459E">
        <w:rPr>
          <w:b/>
          <w:bCs/>
          <w:u w:val="single"/>
        </w:rPr>
        <w:t xml:space="preserve">AOP in </w:t>
      </w:r>
      <w:proofErr w:type="spellStart"/>
      <w:r w:rsidRPr="0065459E">
        <w:rPr>
          <w:b/>
          <w:bCs/>
          <w:u w:val="single"/>
        </w:rPr>
        <w:t>SpringBoot</w:t>
      </w:r>
      <w:proofErr w:type="spellEnd"/>
    </w:p>
    <w:p w14:paraId="40ECA619" w14:textId="6AB11C15" w:rsidR="0065459E" w:rsidRPr="001B3115" w:rsidRDefault="001B3115" w:rsidP="0065459E">
      <w:pPr>
        <w:rPr>
          <w:b/>
          <w:bCs/>
          <w:u w:val="single"/>
        </w:rPr>
      </w:pPr>
      <w:r w:rsidRPr="001B3115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AB2226" wp14:editId="3E62ADC4">
                <wp:simplePos x="0" y="0"/>
                <wp:positionH relativeFrom="column">
                  <wp:posOffset>4203065</wp:posOffset>
                </wp:positionH>
                <wp:positionV relativeFrom="paragraph">
                  <wp:posOffset>119380</wp:posOffset>
                </wp:positionV>
                <wp:extent cx="2360930" cy="89535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B1D3D" w14:textId="0CD2BC3F" w:rsidR="001B3115" w:rsidRDefault="001B3115" w:rsidP="001B3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@Retention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(RetentionPolicy.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RUNTIME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43D82CD" w14:textId="77777777" w:rsidR="001B3115" w:rsidRDefault="001B3115" w:rsidP="001B3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@Target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(ElementType.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CFE3EA" w14:textId="77777777" w:rsidR="001B3115" w:rsidRDefault="001B3115" w:rsidP="001B3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@interface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C72A01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LogTime</w:t>
                            </w:r>
                            <w:proofErr w:type="spellEnd"/>
                            <w:r w:rsidRPr="00C72A01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</w:p>
                          <w:p w14:paraId="00676200" w14:textId="77777777" w:rsidR="001B3115" w:rsidRDefault="001B3115" w:rsidP="001B3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96A0F5F" w14:textId="35EAD3F9" w:rsidR="001B3115" w:rsidRDefault="001B3115" w:rsidP="001B311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B22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95pt;margin-top:9.4pt;width:185.9pt;height:7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">
                <v:textbox>
                  <w:txbxContent>
                    <w:p w14:paraId="3D1B1D3D" w14:textId="0CD2BC3F" w:rsidR="001B3115" w:rsidRDefault="001B3115" w:rsidP="001B3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Retention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RetentionPolicy.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RUNTIME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43D82CD" w14:textId="77777777" w:rsidR="001B3115" w:rsidRDefault="001B3115" w:rsidP="001B3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ElementType.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CFE3EA" w14:textId="77777777" w:rsidR="001B3115" w:rsidRDefault="001B3115" w:rsidP="001B3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@interface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 w:rsidRPr="00C72A01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LogTime</w:t>
                      </w:r>
                      <w:proofErr w:type="spellEnd"/>
                      <w:r w:rsidRPr="00C72A01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{</w:t>
                      </w:r>
                    </w:p>
                    <w:p w14:paraId="00676200" w14:textId="77777777" w:rsidR="001B3115" w:rsidRDefault="001B3115" w:rsidP="001B3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96A0F5F" w14:textId="35EAD3F9" w:rsidR="001B3115" w:rsidRDefault="001B3115" w:rsidP="001B311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22FC4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@Aspect</w:t>
      </w:r>
    </w:p>
    <w:p w14:paraId="513F4CA4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@Slf4j</w:t>
      </w:r>
    </w:p>
    <w:p w14:paraId="046C12A3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2B45D170" w14:textId="156F8F45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C72A01">
        <w:rPr>
          <w:rFonts w:ascii="Consolas" w:hAnsi="Consolas" w:cs="Consolas"/>
          <w:b/>
          <w:bCs/>
          <w:color w:val="000000"/>
          <w:lang w:bidi="hi-IN"/>
        </w:rPr>
        <w:t>TimeTracker</w:t>
      </w:r>
      <w:proofErr w:type="spellEnd"/>
      <w:r w:rsidRPr="00C72A01">
        <w:rPr>
          <w:rFonts w:ascii="Consolas" w:hAnsi="Consolas" w:cs="Consolas"/>
          <w:color w:val="00000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14:paraId="30808BA2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@Around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"@annotation(LogTime)"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E798670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logTime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2727668F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D9636B2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6BD0DB9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4DC461DA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1EAB48D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"{} executed in {} seconds"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.getTotalTimeSeconds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241D3C39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09C16A0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F1CC048" w14:textId="77777777" w:rsidR="00561040" w:rsidRDefault="00561040" w:rsidP="0056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5A1A94C6" w14:textId="4D035C4B" w:rsidR="00B80A67" w:rsidRDefault="00561040" w:rsidP="0056104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246DC7A" w14:textId="622F7F1F" w:rsidR="00A30B48" w:rsidRPr="00C30274" w:rsidRDefault="00C30274" w:rsidP="00561040">
      <w:pPr>
        <w:rPr>
          <w:b/>
          <w:bCs/>
          <w:sz w:val="24"/>
          <w:szCs w:val="24"/>
          <w:u w:val="single"/>
        </w:rPr>
      </w:pPr>
      <w:r w:rsidRPr="00C30274">
        <w:rPr>
          <w:b/>
          <w:bCs/>
          <w:sz w:val="24"/>
          <w:szCs w:val="24"/>
          <w:u w:val="single"/>
        </w:rPr>
        <w:lastRenderedPageBreak/>
        <w:t>Controller Layer</w:t>
      </w:r>
    </w:p>
    <w:p w14:paraId="0134EAC0" w14:textId="77777777" w:rsidR="00C30274" w:rsidRPr="00525EB7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525EB7">
        <w:rPr>
          <w:rFonts w:ascii="Consolas" w:hAnsi="Consolas" w:cs="Consolas"/>
          <w:b/>
          <w:bCs/>
          <w:color w:val="646464"/>
          <w:lang w:bidi="hi-IN"/>
        </w:rPr>
        <w:t>@RestController</w:t>
      </w:r>
    </w:p>
    <w:p w14:paraId="661E82DE" w14:textId="77777777" w:rsidR="00C30274" w:rsidRPr="00525EB7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525EB7">
        <w:rPr>
          <w:rFonts w:ascii="Consolas" w:hAnsi="Consolas" w:cs="Consolas"/>
          <w:b/>
          <w:bCs/>
          <w:color w:val="646464"/>
          <w:lang w:bidi="hi-IN"/>
        </w:rPr>
        <w:t>@RequestMapping</w:t>
      </w:r>
      <w:r w:rsidRPr="00525EB7">
        <w:rPr>
          <w:rFonts w:ascii="Consolas" w:hAnsi="Consolas" w:cs="Consolas"/>
          <w:b/>
          <w:bCs/>
          <w:color w:val="000000"/>
          <w:lang w:bidi="hi-IN"/>
        </w:rPr>
        <w:t xml:space="preserve">(value = </w:t>
      </w:r>
      <w:r w:rsidRPr="00525EB7">
        <w:rPr>
          <w:rFonts w:ascii="Consolas" w:hAnsi="Consolas" w:cs="Consolas"/>
          <w:b/>
          <w:bCs/>
          <w:color w:val="2A00FF"/>
          <w:lang w:bidi="hi-IN"/>
        </w:rPr>
        <w:t>"/info"</w:t>
      </w:r>
      <w:r w:rsidRPr="00525EB7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3B8F648D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525EB7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525EB7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525EB7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525EB7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525EB7">
        <w:rPr>
          <w:rFonts w:ascii="Consolas" w:hAnsi="Consolas" w:cs="Consolas"/>
          <w:b/>
          <w:bCs/>
          <w:color w:val="000000"/>
          <w:lang w:bidi="hi-IN"/>
        </w:rPr>
        <w:t>InfoController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7115BBA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FF8B4A1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433657F5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6D9392F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673781F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</w:p>
    <w:p w14:paraId="36D41202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00C39AEA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"C3 Rack Integration"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B1AC1B8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C86B151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64D775F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@Hidden</w:t>
      </w:r>
    </w:p>
    <w:p w14:paraId="74E95698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@Deprecated</w:t>
      </w:r>
    </w:p>
    <w:p w14:paraId="36ABF251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"/initiate"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D7BD2E2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strike/>
          <w:color w:val="000000"/>
          <w:sz w:val="20"/>
          <w:szCs w:val="20"/>
          <w:lang w:bidi="hi-IN"/>
        </w:rPr>
        <w:t>initiate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1256108E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.storeRackData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AC5D328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"Just Checking"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2426884" w14:textId="77777777" w:rsidR="00C30274" w:rsidRDefault="00C30274" w:rsidP="00C3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32CAF83" w14:textId="3279BCEE" w:rsidR="00C30274" w:rsidRDefault="00C30274" w:rsidP="00C3027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351C045" w14:textId="5C7F5B19" w:rsidR="00525EB7" w:rsidRDefault="000640D9" w:rsidP="00C3027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-----</w:t>
      </w:r>
    </w:p>
    <w:p w14:paraId="6E7B38C6" w14:textId="77777777" w:rsidR="00525EB7" w:rsidRPr="000640D9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0640D9">
        <w:rPr>
          <w:rFonts w:ascii="Consolas" w:hAnsi="Consolas" w:cs="Consolas"/>
          <w:b/>
          <w:bCs/>
          <w:color w:val="646464"/>
          <w:lang w:bidi="hi-IN"/>
        </w:rPr>
        <w:t>@RestController</w:t>
      </w:r>
    </w:p>
    <w:p w14:paraId="083DFB25" w14:textId="77777777" w:rsidR="00525EB7" w:rsidRPr="000640D9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0640D9">
        <w:rPr>
          <w:rFonts w:ascii="Consolas" w:hAnsi="Consolas" w:cs="Consolas"/>
          <w:b/>
          <w:bCs/>
          <w:color w:val="646464"/>
          <w:lang w:bidi="hi-IN"/>
        </w:rPr>
        <w:t>@RequestMapping</w:t>
      </w:r>
      <w:r w:rsidRPr="000640D9">
        <w:rPr>
          <w:rFonts w:ascii="Consolas" w:hAnsi="Consolas" w:cs="Consolas"/>
          <w:b/>
          <w:bCs/>
          <w:color w:val="000000"/>
          <w:lang w:bidi="hi-IN"/>
        </w:rPr>
        <w:t xml:space="preserve">(value = </w:t>
      </w:r>
      <w:r w:rsidRPr="000640D9">
        <w:rPr>
          <w:rFonts w:ascii="Consolas" w:hAnsi="Consolas" w:cs="Consolas"/>
          <w:b/>
          <w:bCs/>
          <w:color w:val="2A00FF"/>
          <w:lang w:bidi="hi-IN"/>
        </w:rPr>
        <w:t>"/admin"</w:t>
      </w:r>
      <w:r w:rsidRPr="000640D9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CD86D9E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640D9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0640D9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0640D9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0640D9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0640D9">
        <w:rPr>
          <w:rFonts w:ascii="Consolas" w:hAnsi="Consolas" w:cs="Consolas"/>
          <w:b/>
          <w:bCs/>
          <w:color w:val="000000"/>
          <w:lang w:bidi="hi-IN"/>
        </w:rPr>
        <w:t>SampleDataController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5F22290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524B1D2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7BC6B860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19C3B15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1934003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"/view/rack/unassigned"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90B9372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getAllUnAssignedRackView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4C246CE2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allRackDataList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.getAllRackData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C71E64E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allRackDataList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89D0DC3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C25B9FF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E5D4267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"/view/rack/unassigned/page"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AC9504C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getUnassignedViewsByPage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</w:p>
    <w:p w14:paraId="381A3626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(defaultValue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"0"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609C0EAB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(defaultValue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"10"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DEB9F2B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.getRackDataByPage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34627C9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5712AD4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&gt;&gt;(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84D492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FDB9870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673F1C2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@Hidden</w:t>
      </w:r>
    </w:p>
    <w:p w14:paraId="290E6217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"/view/rack/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projectno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projNum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7D5D231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</w:p>
    <w:p w14:paraId="50ED605D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projNum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D96C353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D02470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.getRackDataByProjectNumber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B12BBFF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8C30145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C14B9E3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22C2330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24ECDAB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@Hidden</w:t>
      </w:r>
    </w:p>
    <w:p w14:paraId="4434DBE2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Experimental</w:t>
      </w:r>
    </w:p>
    <w:p w14:paraId="3AE440DF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"/view/rack/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projectno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19987B2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 getRackDataByProjectNumber1(</w:t>
      </w:r>
    </w:p>
    <w:p w14:paraId="59F7ABF4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(defaultValue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"IST00001759"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D8C85E3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.getRackDataByProjectNumber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2F90B90" w14:textId="77777777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B65F945" w14:textId="28F2EF85" w:rsidR="00525EB7" w:rsidRDefault="00525EB7" w:rsidP="00525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7AA0C33" w14:textId="13684BCF" w:rsidR="00433BC5" w:rsidRDefault="00525EB7" w:rsidP="00525EB7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3310D7B" w14:textId="6A90CC6A" w:rsidR="00745185" w:rsidRPr="00462F78" w:rsidRDefault="00462F78" w:rsidP="00525EB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462F78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lastRenderedPageBreak/>
        <w:t>Service Layer</w:t>
      </w:r>
    </w:p>
    <w:p w14:paraId="435F67A3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E17BC8B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FA902A7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storeRackData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1D79890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7048243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getAllRackData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30615CB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B7EC1DE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8E05988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1D7A839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sortBy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95D693F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F9B8E38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ABEF9B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813F17E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getRackDataByProjectCrdNumber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projectCrdNumber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0241CA2" w14:textId="77777777" w:rsidR="00462F78" w:rsidRDefault="00462F78" w:rsidP="0046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FFEFBA3" w14:textId="475DF84A" w:rsidR="00462F78" w:rsidRDefault="00462F78" w:rsidP="00525EB7"/>
    <w:p w14:paraId="7B0AFF21" w14:textId="6BCCC12C" w:rsidR="003C60E0" w:rsidRPr="006C4F5D" w:rsidRDefault="003C60E0" w:rsidP="00525EB7">
      <w:pPr>
        <w:rPr>
          <w:b/>
          <w:bCs/>
          <w:sz w:val="24"/>
          <w:szCs w:val="24"/>
          <w:u w:val="single"/>
        </w:rPr>
      </w:pPr>
      <w:r w:rsidRPr="006C4F5D">
        <w:rPr>
          <w:b/>
          <w:bCs/>
          <w:sz w:val="24"/>
          <w:szCs w:val="24"/>
          <w:u w:val="single"/>
        </w:rPr>
        <w:t>Service Implementation</w:t>
      </w:r>
    </w:p>
    <w:p w14:paraId="609D3D80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@Slf4j</w:t>
      </w:r>
    </w:p>
    <w:p w14:paraId="0B4D497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2F083EA3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A57B5F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1ED0B97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3DE27C8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SampleFeignClient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serviceNowclient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4D0AE6C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4C03B7A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DB693C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SampleDataRepository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rackDataRepo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0503F0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18F453E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060108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SampleDataPagingViewRepository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viewRepo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065D07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CFB80D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@LogTime</w:t>
      </w:r>
    </w:p>
    <w:p w14:paraId="078B35A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@Transactional</w:t>
      </w:r>
    </w:p>
    <w:p w14:paraId="02968803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63EC98F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storeRackData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06B5B06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RackProjectRoot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root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serviceNowclient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.getSummary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33C1F8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"Result as string: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root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49250EA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Resutl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Data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root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6C36F6CD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dataList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root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getProjects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3A7067E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9B0D88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processAndPersist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dataList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06F9B3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4A19313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5940570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processAndPersist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dataList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AA162BF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saveList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&lt;&gt;();</w:t>
      </w:r>
    </w:p>
    <w:p w14:paraId="6C55F0AE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toBeDeletedList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&lt;&gt;();</w:t>
      </w:r>
    </w:p>
    <w:p w14:paraId="37FF455D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714C7E4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dataList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3455E2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.getProjNumber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find by project number</w:t>
      </w:r>
    </w:p>
    <w:p w14:paraId="2738EBD6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fromDbEntity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DBC2E0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fromDbEntity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73ED913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Data need to be persisted, store in insert list</w:t>
      </w:r>
    </w:p>
    <w:p w14:paraId="511A8485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"This set of data is new, hence data will stored in Database"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5ABB43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saveList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0CE9DC2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186D997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fromDbEntity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fromDbEntity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0D567174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"One set data coming from ServiceNow is not equal to existing "</w:t>
      </w:r>
    </w:p>
    <w:p w14:paraId="484B270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"database entity,\n data in database will be updated"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6257172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"DB Entity: {}"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fromDbEntity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57DC87A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"ServiceNow Entity: {}"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580D4A7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toBeDeletedList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fromDbEntity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A6AC676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saveList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D4C74C2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92812C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165A0D4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toBeDeletedList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!= 0)</w:t>
      </w:r>
    </w:p>
    <w:p w14:paraId="12D7CFDE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.deleteAll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toBeDeletedList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C4E2BDF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DF5FB0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saveList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!= 0)</w:t>
      </w:r>
    </w:p>
    <w:p w14:paraId="40AB2BE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saveList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C03542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5C7CD83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D23FEB3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08EED6EC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getAllRackData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4DB7D08F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FC8D9F7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&lt;&gt;();</w:t>
      </w:r>
    </w:p>
    <w:p w14:paraId="775E8E4D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iterable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::add);</w:t>
      </w:r>
    </w:p>
    <w:p w14:paraId="01861B4F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0D25894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09CE60D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E328695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@Transactional</w:t>
      </w:r>
    </w:p>
    <w:p w14:paraId="0361DC1F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5C464A8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FA52E6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Pageable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EF0E7D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Page&lt;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viewRepo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AFB5AE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7DB3F6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.hasContent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14:paraId="611C83C6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.getContent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DF81A9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22126FD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&gt;();</w:t>
      </w:r>
    </w:p>
    <w:p w14:paraId="5CE195B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5399D91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E5EA8D5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07FAF1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@Transactional</w:t>
      </w:r>
    </w:p>
    <w:p w14:paraId="2D6D2302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4EE4BDCC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sortBy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8520C2F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Pageable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, Sort.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by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sortBy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3EAA2F15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Page&lt;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viewRepo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1DD0176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68DD4A0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.hasContent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14:paraId="7A22BFE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.getContent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22939E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29FB1FB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RackProjectLineItemView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&gt;();</w:t>
      </w:r>
    </w:p>
    <w:p w14:paraId="637BBA35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CA35CCC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22BB3E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1A1B528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@Transactional</w:t>
      </w:r>
    </w:p>
    <w:p w14:paraId="53AF8C42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10A499D2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5ADB89A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.findByProjNumber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48F9EF9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4D284AE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B38F954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@Transactional</w:t>
      </w:r>
    </w:p>
    <w:p w14:paraId="43C1D77E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7E74DDA7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getRackDataByProjectCrdNumber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projectCrdNumber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4684A8C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.findByProjectCrdNo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projectCrdNumber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000D8DE" w14:textId="77777777" w:rsidR="006C4F5D" w:rsidRDefault="006C4F5D" w:rsidP="006C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91BB32A" w14:textId="58670CC2" w:rsidR="003C60E0" w:rsidRDefault="006C4F5D" w:rsidP="006C4F5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4615D9A" w14:textId="6345B71A" w:rsidR="00CD0235" w:rsidRPr="00311347" w:rsidRDefault="00311347" w:rsidP="006C4F5D">
      <w:pPr>
        <w:rPr>
          <w:b/>
          <w:bCs/>
          <w:sz w:val="26"/>
          <w:szCs w:val="26"/>
          <w:u w:val="single"/>
        </w:rPr>
      </w:pPr>
      <w:r w:rsidRPr="00311347">
        <w:rPr>
          <w:b/>
          <w:bCs/>
          <w:sz w:val="26"/>
          <w:szCs w:val="26"/>
          <w:u w:val="single"/>
        </w:rPr>
        <w:t>Repository Layer</w:t>
      </w:r>
    </w:p>
    <w:p w14:paraId="6202D170" w14:textId="77777777" w:rsidR="00311347" w:rsidRPr="00A20688" w:rsidRDefault="00311347" w:rsidP="003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20688">
        <w:rPr>
          <w:rFonts w:ascii="Consolas" w:hAnsi="Consolas" w:cs="Consolas"/>
          <w:b/>
          <w:bCs/>
          <w:color w:val="646464"/>
          <w:lang w:bidi="hi-IN"/>
        </w:rPr>
        <w:t>@Repository</w:t>
      </w:r>
    </w:p>
    <w:p w14:paraId="2129A209" w14:textId="77777777" w:rsidR="00311347" w:rsidRDefault="00311347" w:rsidP="003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20688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A20688">
        <w:rPr>
          <w:rFonts w:ascii="Consolas" w:hAnsi="Consolas" w:cs="Consolas"/>
          <w:b/>
          <w:bCs/>
          <w:color w:val="7F0055"/>
          <w:lang w:bidi="hi-IN"/>
        </w:rPr>
        <w:t>interface</w:t>
      </w:r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A20688">
        <w:rPr>
          <w:rFonts w:ascii="Consolas" w:hAnsi="Consolas" w:cs="Consolas"/>
          <w:b/>
          <w:bCs/>
          <w:color w:val="000000"/>
          <w:lang w:bidi="hi-IN"/>
        </w:rPr>
        <w:t>SampleDataRepository</w:t>
      </w:r>
      <w:proofErr w:type="spellEnd"/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A20688">
        <w:rPr>
          <w:rFonts w:ascii="Consolas" w:hAnsi="Consolas" w:cs="Consolas"/>
          <w:b/>
          <w:bCs/>
          <w:color w:val="7F0055"/>
          <w:lang w:bidi="hi-IN"/>
        </w:rPr>
        <w:t>extends</w:t>
      </w:r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A20688">
        <w:rPr>
          <w:rFonts w:ascii="Consolas" w:hAnsi="Consolas" w:cs="Consolas"/>
          <w:b/>
          <w:bCs/>
          <w:color w:val="000000"/>
          <w:lang w:bidi="hi-IN"/>
        </w:rPr>
        <w:t>CrudRepository</w:t>
      </w:r>
      <w:proofErr w:type="spellEnd"/>
      <w:r w:rsidRPr="00A20688">
        <w:rPr>
          <w:rFonts w:ascii="Consolas" w:hAnsi="Consolas" w:cs="Consolas"/>
          <w:b/>
          <w:bCs/>
          <w:color w:val="000000"/>
          <w:lang w:bidi="hi-IN"/>
        </w:rPr>
        <w:t>&lt;</w:t>
      </w:r>
      <w:proofErr w:type="spellStart"/>
      <w:r w:rsidRPr="00A20688">
        <w:rPr>
          <w:rFonts w:ascii="Consolas" w:hAnsi="Consolas" w:cs="Consolas"/>
          <w:b/>
          <w:bCs/>
          <w:color w:val="000000"/>
          <w:lang w:bidi="hi-IN"/>
        </w:rPr>
        <w:t>RackDataEntity</w:t>
      </w:r>
      <w:proofErr w:type="spellEnd"/>
      <w:r w:rsidRPr="00A20688">
        <w:rPr>
          <w:rFonts w:ascii="Consolas" w:hAnsi="Consolas" w:cs="Consolas"/>
          <w:b/>
          <w:bCs/>
          <w:color w:val="000000"/>
          <w:lang w:bidi="hi-IN"/>
        </w:rPr>
        <w:t>, Integer&gt;</w:t>
      </w:r>
      <w:r w:rsidRPr="00A20688">
        <w:rPr>
          <w:rFonts w:ascii="Consolas" w:hAnsi="Consolas" w:cs="Consolas"/>
          <w:color w:val="00000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14:paraId="5539FFC5" w14:textId="77777777" w:rsidR="00311347" w:rsidRDefault="00311347" w:rsidP="003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D1613DD" w14:textId="77777777" w:rsidR="00311347" w:rsidRDefault="00311347" w:rsidP="003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findByProjNumber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@Param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"projectNumber"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304E352" w14:textId="77777777" w:rsidR="00311347" w:rsidRDefault="00311347" w:rsidP="003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5A986E0" w14:textId="00531948" w:rsidR="00311347" w:rsidRDefault="00311347" w:rsidP="003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RackDataEntity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findByProjectCrdNo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@Param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"projectCrdNo"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projectCrdNumber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3A82295" w14:textId="77777777" w:rsidR="00311347" w:rsidRDefault="00311347" w:rsidP="003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48E5EEE" w14:textId="25945A98" w:rsidR="00311347" w:rsidRDefault="00311347" w:rsidP="006C4F5D"/>
    <w:p w14:paraId="0099360D" w14:textId="77777777" w:rsidR="0057535F" w:rsidRDefault="0057535F" w:rsidP="00A20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lang w:bidi="hi-IN"/>
        </w:rPr>
      </w:pPr>
    </w:p>
    <w:p w14:paraId="79DE1996" w14:textId="77777777" w:rsidR="0057535F" w:rsidRDefault="0057535F" w:rsidP="00A20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lang w:bidi="hi-IN"/>
        </w:rPr>
      </w:pPr>
    </w:p>
    <w:p w14:paraId="35BA6282" w14:textId="10BB3B49" w:rsidR="00A20688" w:rsidRPr="00A20688" w:rsidRDefault="00A20688" w:rsidP="00A20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20688">
        <w:rPr>
          <w:rFonts w:ascii="Consolas" w:hAnsi="Consolas" w:cs="Consolas"/>
          <w:b/>
          <w:bCs/>
          <w:color w:val="646464"/>
          <w:lang w:bidi="hi-IN"/>
        </w:rPr>
        <w:lastRenderedPageBreak/>
        <w:t>@Repository</w:t>
      </w:r>
    </w:p>
    <w:p w14:paraId="4A61F3C9" w14:textId="77777777" w:rsidR="00A20688" w:rsidRDefault="00A20688" w:rsidP="00A20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20688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A20688">
        <w:rPr>
          <w:rFonts w:ascii="Consolas" w:hAnsi="Consolas" w:cs="Consolas"/>
          <w:b/>
          <w:bCs/>
          <w:color w:val="7F0055"/>
          <w:lang w:bidi="hi-IN"/>
        </w:rPr>
        <w:t>interface</w:t>
      </w:r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A20688">
        <w:rPr>
          <w:rFonts w:ascii="Consolas" w:hAnsi="Consolas" w:cs="Consolas"/>
          <w:b/>
          <w:bCs/>
          <w:color w:val="000000"/>
          <w:lang w:bidi="hi-IN"/>
        </w:rPr>
        <w:t>SampleDataPagingViewRepository</w:t>
      </w:r>
      <w:proofErr w:type="spellEnd"/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A20688">
        <w:rPr>
          <w:rFonts w:ascii="Consolas" w:hAnsi="Consolas" w:cs="Consolas"/>
          <w:b/>
          <w:bCs/>
          <w:color w:val="7F0055"/>
          <w:lang w:bidi="hi-IN"/>
        </w:rPr>
        <w:t>extends</w:t>
      </w:r>
      <w:r w:rsidRPr="00A20688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A20688">
        <w:rPr>
          <w:rFonts w:ascii="Consolas" w:hAnsi="Consolas" w:cs="Consolas"/>
          <w:b/>
          <w:bCs/>
          <w:color w:val="000000"/>
          <w:lang w:bidi="hi-IN"/>
        </w:rPr>
        <w:t>PagingAndSortingRepository</w:t>
      </w:r>
      <w:proofErr w:type="spellEnd"/>
      <w:r w:rsidRPr="00A20688">
        <w:rPr>
          <w:rFonts w:ascii="Consolas" w:hAnsi="Consolas" w:cs="Consolas"/>
          <w:b/>
          <w:bCs/>
          <w:color w:val="000000"/>
          <w:lang w:bidi="hi-IN"/>
        </w:rPr>
        <w:t>&lt;</w:t>
      </w:r>
      <w:proofErr w:type="spellStart"/>
      <w:r w:rsidRPr="00A20688">
        <w:rPr>
          <w:rFonts w:ascii="Consolas" w:hAnsi="Consolas" w:cs="Consolas"/>
          <w:b/>
          <w:bCs/>
          <w:color w:val="000000"/>
          <w:lang w:bidi="hi-IN"/>
        </w:rPr>
        <w:t>RackProjectLineItemView</w:t>
      </w:r>
      <w:proofErr w:type="spellEnd"/>
      <w:r w:rsidRPr="00A20688">
        <w:rPr>
          <w:rFonts w:ascii="Consolas" w:hAnsi="Consolas" w:cs="Consolas"/>
          <w:b/>
          <w:bCs/>
          <w:color w:val="000000"/>
          <w:lang w:bidi="hi-IN"/>
        </w:rPr>
        <w:t>, Long&gt;</w:t>
      </w:r>
      <w:r w:rsidRPr="00A20688">
        <w:rPr>
          <w:rFonts w:ascii="Consolas" w:hAnsi="Consolas" w:cs="Consolas"/>
          <w:color w:val="00000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14:paraId="2AD248B4" w14:textId="77777777" w:rsidR="00A20688" w:rsidRDefault="00A20688" w:rsidP="00A20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03BDD55" w14:textId="77777777" w:rsidR="00A20688" w:rsidRDefault="00A20688" w:rsidP="00A20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643131" w14:textId="5D40D3B0" w:rsidR="007E2D43" w:rsidRDefault="007E2D43" w:rsidP="006C4F5D"/>
    <w:p w14:paraId="1B05F742" w14:textId="1BE69365" w:rsidR="00855B28" w:rsidRPr="009C05C1" w:rsidRDefault="007372C0" w:rsidP="006C4F5D">
      <w:pPr>
        <w:rPr>
          <w:b/>
          <w:bCs/>
          <w:sz w:val="26"/>
          <w:szCs w:val="26"/>
          <w:u w:val="single"/>
        </w:rPr>
      </w:pPr>
      <w:r w:rsidRPr="009C05C1">
        <w:rPr>
          <w:b/>
          <w:bCs/>
          <w:sz w:val="26"/>
          <w:szCs w:val="26"/>
          <w:u w:val="single"/>
        </w:rPr>
        <w:t>Entity Layer</w:t>
      </w:r>
    </w:p>
    <w:p w14:paraId="35D3DC0A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LineItem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BAD41F4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rack_line_item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0C7EAB5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7083FD04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LineItem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Serializable {</w:t>
      </w:r>
    </w:p>
    <w:p w14:paraId="128E6570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BD62B36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-197377295971336591L;</w:t>
      </w:r>
    </w:p>
    <w:p w14:paraId="6244B94A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18543B3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7082C825" w14:textId="77777777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(strategy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4453464" w14:textId="19534547" w:rsidR="007372C0" w:rsidRDefault="00E16CEB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F98D8" wp14:editId="1040D52A">
                <wp:simplePos x="0" y="0"/>
                <wp:positionH relativeFrom="column">
                  <wp:posOffset>3892550</wp:posOffset>
                </wp:positionH>
                <wp:positionV relativeFrom="paragraph">
                  <wp:posOffset>107315</wp:posOffset>
                </wp:positionV>
                <wp:extent cx="3041650" cy="219075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D8F08" w14:textId="5600B122" w:rsidR="00E16CEB" w:rsidRPr="00B27909" w:rsidRDefault="00E16CEB" w:rsidP="00E16C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2790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For a Materialized View</w:t>
                            </w:r>
                          </w:p>
                          <w:p w14:paraId="6504CA78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</w:p>
                          <w:p w14:paraId="03D85003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@Table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(name = 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rack_project_line_item_view</w:t>
                            </w:r>
                            <w:proofErr w:type="spellEnd"/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1C824494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@Data</w:t>
                            </w:r>
                          </w:p>
                          <w:p w14:paraId="4C8DB22A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E16C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RackProjectLineItemView</w:t>
                            </w:r>
                            <w:proofErr w:type="spellEnd"/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72F8CB46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</w:p>
                          <w:p w14:paraId="4D9B2A59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E16CEB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@Id</w:t>
                            </w:r>
                          </w:p>
                          <w:p w14:paraId="54B48427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E16CEB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@Column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(name = 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rack_Id</w:t>
                            </w:r>
                            <w:proofErr w:type="spellEnd"/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2C3EB49F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E16C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E16C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long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E16CEB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rackId</w:t>
                            </w:r>
                            <w:proofErr w:type="spellEnd"/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7CA3F32D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</w:p>
                          <w:p w14:paraId="38B50720" w14:textId="77777777" w:rsidR="00E16CEB" w:rsidRPr="00E16CEB" w:rsidRDefault="00E16CEB" w:rsidP="00E1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E16CEB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@Column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(name = 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rack_config_qty</w:t>
                            </w:r>
                            <w:proofErr w:type="spellEnd"/>
                            <w:r w:rsidRPr="00E16CE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13DF212F" w14:textId="77777777" w:rsidR="00E16CEB" w:rsidRPr="00E16CEB" w:rsidRDefault="00E16CEB" w:rsidP="00E16CE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E16C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E16C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E16CEB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rackConfigQty</w:t>
                            </w:r>
                            <w:proofErr w:type="spellEnd"/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7208B148" w14:textId="77777777" w:rsidR="00E16CEB" w:rsidRPr="00E16CEB" w:rsidRDefault="00E16CEB" w:rsidP="00E16CE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E16CE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2C0D8335" w14:textId="69073ECA" w:rsidR="00E16CEB" w:rsidRDefault="00E16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98D8" id="_x0000_s1027" type="#_x0000_t202" style="position:absolute;margin-left:306.5pt;margin-top:8.45pt;width:239.5pt;height:1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">
                <v:textbox>
                  <w:txbxContent>
                    <w:p w14:paraId="0C1D8F08" w14:textId="5600B122" w:rsidR="00E16CEB" w:rsidRPr="00B27909" w:rsidRDefault="00E16CEB" w:rsidP="00E16CE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27909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For a Materialized View</w:t>
                      </w:r>
                    </w:p>
                    <w:p w14:paraId="6504CA78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</w:p>
                    <w:p w14:paraId="03D85003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Table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rack_project_line_item_view</w:t>
                      </w:r>
                      <w:proofErr w:type="spellEnd"/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1C824494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@Data</w:t>
                      </w:r>
                    </w:p>
                    <w:p w14:paraId="4C8DB22A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E16C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RackProjectLineItemView</w:t>
                      </w:r>
                      <w:proofErr w:type="spellEnd"/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72F8CB46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</w:p>
                    <w:p w14:paraId="4D9B2A59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@Id</w:t>
                      </w:r>
                    </w:p>
                    <w:p w14:paraId="54B48427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rack_Id</w:t>
                      </w:r>
                      <w:proofErr w:type="spellEnd"/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2C3EB49F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E16C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E16C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long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E16CEB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rackId</w:t>
                      </w:r>
                      <w:proofErr w:type="spellEnd"/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7CA3F32D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</w:p>
                    <w:p w14:paraId="38B50720" w14:textId="77777777" w:rsidR="00E16CEB" w:rsidRPr="00E16CEB" w:rsidRDefault="00E16CEB" w:rsidP="00E1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E16CEB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rack_config_qty</w:t>
                      </w:r>
                      <w:proofErr w:type="spellEnd"/>
                      <w:r w:rsidRPr="00E16CE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13DF212F" w14:textId="77777777" w:rsidR="00E16CEB" w:rsidRPr="00E16CEB" w:rsidRDefault="00E16CEB" w:rsidP="00E16CEB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E16C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E16C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int</w:t>
                      </w: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E16CEB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rackConfigQty</w:t>
                      </w:r>
                      <w:proofErr w:type="spellEnd"/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7208B148" w14:textId="77777777" w:rsidR="00E16CEB" w:rsidRPr="00E16CEB" w:rsidRDefault="00E16CEB" w:rsidP="00E16CEB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</w:pPr>
                      <w:r w:rsidRPr="00E16CEB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2C0D8335" w14:textId="69073ECA" w:rsidR="00E16CEB" w:rsidRDefault="00E16CEB"/>
                  </w:txbxContent>
                </v:textbox>
                <w10:wrap type="square"/>
              </v:shape>
            </w:pict>
          </mc:Fallback>
        </mc:AlternateContent>
      </w:r>
      <w:r w:rsidR="007372C0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7372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7372C0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7372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 w:rsidR="007372C0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7372C0"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 w:rsidR="007372C0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DF7DCEF" w14:textId="252183AA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E39949" w14:textId="201D8CE4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"number"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E7C64E8" w14:textId="75B1F21C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@JsonProperty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"number"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537D486" w14:textId="68C5B268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lineNo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9E0F404" w14:textId="3A20EBCA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5FE2767" w14:textId="672C52AE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rack_name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23A6E1D" w14:textId="73058C3F" w:rsidR="007372C0" w:rsidRDefault="007372C0" w:rsidP="0073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@JsonProperty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"rack_name"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7B15118" w14:textId="4CCAC0CD" w:rsidR="007372C0" w:rsidRDefault="007372C0" w:rsidP="007372C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rackName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F00960E" w14:textId="704B2BBF" w:rsidR="007372C0" w:rsidRDefault="007372C0" w:rsidP="007372C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…… …. ….</w:t>
      </w:r>
    </w:p>
    <w:p w14:paraId="0435DAF4" w14:textId="27609032" w:rsidR="007372C0" w:rsidRDefault="007372C0" w:rsidP="007372C0">
      <w:r>
        <w:t>}</w:t>
      </w:r>
    </w:p>
    <w:p w14:paraId="3FA15A2F" w14:textId="77777777" w:rsidR="00E16CEB" w:rsidRDefault="00E16CEB" w:rsidP="007372C0"/>
    <w:p w14:paraId="59D21ABF" w14:textId="7241E629" w:rsidR="00A33700" w:rsidRPr="00446246" w:rsidRDefault="006C1B9B" w:rsidP="00B27909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446246">
        <w:rPr>
          <w:rFonts w:ascii="Consolas" w:hAnsi="Consolas" w:cs="Consolas"/>
          <w:b/>
          <w:bCs/>
          <w:color w:val="000000"/>
          <w:u w:val="single"/>
          <w:lang w:bidi="hi-IN"/>
        </w:rPr>
        <w:t>Feign Client</w:t>
      </w:r>
    </w:p>
    <w:p w14:paraId="27480201" w14:textId="77777777" w:rsidR="006C1B9B" w:rsidRDefault="006C1B9B" w:rsidP="006C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@FeignClient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ServiceNowAPI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"${servicenow.api.url}"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1081AFDE" w14:textId="77777777" w:rsidR="006C1B9B" w:rsidRDefault="006C1B9B" w:rsidP="006C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configuration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SampleClientAuthConfiguration.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A448068" w14:textId="77777777" w:rsidR="006C1B9B" w:rsidRDefault="006C1B9B" w:rsidP="006C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SampleFeignClient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0FF0ECB" w14:textId="77777777" w:rsidR="006C1B9B" w:rsidRDefault="006C1B9B" w:rsidP="006C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3E742A3" w14:textId="77777777" w:rsidR="006C1B9B" w:rsidRDefault="006C1B9B" w:rsidP="006C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/x_ddcs2_ist/c3_integration/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ist_summary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9F4263A" w14:textId="77777777" w:rsidR="006C1B9B" w:rsidRDefault="006C1B9B" w:rsidP="006C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RackProjectRoot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getSummary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66B760F" w14:textId="77777777" w:rsidR="006C1B9B" w:rsidRDefault="006C1B9B" w:rsidP="006C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527A396" w14:textId="28146060" w:rsidR="006C1B9B" w:rsidRDefault="006C1B9B" w:rsidP="00A0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0C1FC45" w14:textId="77777777" w:rsidR="00A03608" w:rsidRPr="00A03608" w:rsidRDefault="00A03608" w:rsidP="00A0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56F8BFB" w14:textId="3D7CC759" w:rsidR="00F80074" w:rsidRPr="00F80074" w:rsidRDefault="00F80074" w:rsidP="00B27909">
      <w:pPr>
        <w:rPr>
          <w:b/>
          <w:bCs/>
          <w:u w:val="single"/>
        </w:rPr>
      </w:pPr>
      <w:r w:rsidRPr="00F80074">
        <w:rPr>
          <w:b/>
          <w:bCs/>
          <w:sz w:val="24"/>
          <w:szCs w:val="24"/>
          <w:u w:val="single"/>
        </w:rPr>
        <w:t>Feign Client Configuration for Authentication</w:t>
      </w:r>
    </w:p>
    <w:p w14:paraId="51FD61BF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SampleClientAuthConfiguration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09BB46F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065A3D8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"${servicenow.username}"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64B850B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A3BA17C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CAEC525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"${servicenow.pwd}"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7CE17FF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87B7FB6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4DF1613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0D5EB025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BasicAuthRequestInterceptor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basicAuthRequestInterceptor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14:paraId="04983BBC" w14:textId="77777777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BasicAuthRequestInterceptor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D529DB1" w14:textId="7E5C2A9E" w:rsidR="00F80074" w:rsidRDefault="00F80074" w:rsidP="00F8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6F87147" w14:textId="2A956F3D" w:rsidR="00F80074" w:rsidRDefault="00F80074" w:rsidP="00F8007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1D944B6" w14:textId="472DD3E2" w:rsidR="00E16CEB" w:rsidRDefault="00E16CEB" w:rsidP="00F8007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4264FCE" w14:textId="0CD06F5A" w:rsidR="00E16CEB" w:rsidRDefault="00E16CEB" w:rsidP="00F8007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34C772F" w14:textId="1785155A" w:rsidR="00E16CEB" w:rsidRDefault="00E16CEB" w:rsidP="00F8007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790D7EA" w14:textId="77777777" w:rsidR="00E16CEB" w:rsidRDefault="00E16CEB" w:rsidP="00F8007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3109C3D" w14:textId="1E71AAE8" w:rsidR="000604FF" w:rsidRPr="000E0E54" w:rsidRDefault="00B31004" w:rsidP="00F8007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proofErr w:type="spellStart"/>
      <w:r w:rsidRPr="000E0E54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lastRenderedPageBreak/>
        <w:t>application.properties</w:t>
      </w:r>
      <w:proofErr w:type="spellEnd"/>
    </w:p>
    <w:p w14:paraId="6641C9F5" w14:textId="77777777" w:rsidR="000E0E54" w:rsidRDefault="000E0E54" w:rsidP="00614569">
      <w:pPr>
        <w:pStyle w:val="NoSpacing"/>
      </w:pPr>
      <w:r>
        <w:t># Spring Boot Related Configuration</w:t>
      </w:r>
    </w:p>
    <w:p w14:paraId="2E461B58" w14:textId="0E3FFAAA" w:rsidR="000E0E54" w:rsidRDefault="000E0E54" w:rsidP="00614569">
      <w:pPr>
        <w:pStyle w:val="NoSpacing"/>
      </w:pPr>
      <w:proofErr w:type="spellStart"/>
      <w:r>
        <w:t>server.port</w:t>
      </w:r>
      <w:proofErr w:type="spellEnd"/>
      <w:r>
        <w:t>=8080</w:t>
      </w:r>
    </w:p>
    <w:p w14:paraId="5293BDFC" w14:textId="77777777" w:rsidR="000E0E54" w:rsidRDefault="000E0E54" w:rsidP="00614569">
      <w:pPr>
        <w:pStyle w:val="NoSpacing"/>
      </w:pPr>
      <w:r>
        <w:t># Spring Boot Logger</w:t>
      </w:r>
    </w:p>
    <w:p w14:paraId="08EC3D2C" w14:textId="77777777" w:rsidR="000E0E54" w:rsidRDefault="000E0E54" w:rsidP="00614569">
      <w:pPr>
        <w:pStyle w:val="NoSpacing"/>
      </w:pPr>
      <w:proofErr w:type="spellStart"/>
      <w:r>
        <w:t>logging.level.root</w:t>
      </w:r>
      <w:proofErr w:type="spellEnd"/>
      <w:r>
        <w:t>=WARN</w:t>
      </w:r>
    </w:p>
    <w:p w14:paraId="69F3858B" w14:textId="77777777" w:rsidR="000E0E54" w:rsidRDefault="000E0E54" w:rsidP="00614569">
      <w:pPr>
        <w:pStyle w:val="NoSpacing"/>
      </w:pPr>
      <w:proofErr w:type="spellStart"/>
      <w:r>
        <w:t>logging.pattern.console</w:t>
      </w:r>
      <w:proofErr w:type="spellEnd"/>
      <w:r>
        <w:t>= 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} [%-5level] [%logger{36}] - %</w:t>
      </w:r>
      <w:proofErr w:type="spellStart"/>
      <w:r>
        <w:t>msg%n</w:t>
      </w:r>
      <w:proofErr w:type="spellEnd"/>
    </w:p>
    <w:p w14:paraId="3E57070E" w14:textId="77777777" w:rsidR="000E0E54" w:rsidRDefault="000E0E54" w:rsidP="00614569">
      <w:pPr>
        <w:pStyle w:val="NoSpacing"/>
      </w:pPr>
      <w:proofErr w:type="spellStart"/>
      <w:r>
        <w:t>logging.level.org.springframework.web</w:t>
      </w:r>
      <w:proofErr w:type="spellEnd"/>
      <w:r>
        <w:t>=ERROR</w:t>
      </w:r>
    </w:p>
    <w:p w14:paraId="2BB66A98" w14:textId="77777777" w:rsidR="000E0E54" w:rsidRDefault="000E0E54" w:rsidP="00614569">
      <w:pPr>
        <w:pStyle w:val="NoSpacing"/>
      </w:pPr>
      <w:proofErr w:type="spellStart"/>
      <w:r>
        <w:t>logging.level.org.hibernate</w:t>
      </w:r>
      <w:proofErr w:type="spellEnd"/>
      <w:r>
        <w:t>=ERROR</w:t>
      </w:r>
    </w:p>
    <w:p w14:paraId="54F1AD2A" w14:textId="47800946" w:rsidR="000E0E54" w:rsidRDefault="000E0E54" w:rsidP="00614569">
      <w:pPr>
        <w:pStyle w:val="NoSpacing"/>
      </w:pPr>
      <w:r>
        <w:t>logging.level.com.dell.c3 = DEBUG</w:t>
      </w:r>
    </w:p>
    <w:p w14:paraId="568D04EA" w14:textId="77777777" w:rsidR="000E0E54" w:rsidRDefault="000E0E54" w:rsidP="00614569">
      <w:pPr>
        <w:pStyle w:val="NoSpacing"/>
      </w:pPr>
      <w:proofErr w:type="spellStart"/>
      <w:r>
        <w:t>logging.path</w:t>
      </w:r>
      <w:proofErr w:type="spellEnd"/>
      <w:r>
        <w:t xml:space="preserve"> = ./logs </w:t>
      </w:r>
    </w:p>
    <w:p w14:paraId="742D3C8A" w14:textId="15F0A124" w:rsidR="000E0E54" w:rsidRDefault="000E0E54" w:rsidP="00614569">
      <w:pPr>
        <w:pStyle w:val="NoSpacing"/>
      </w:pPr>
      <w:r>
        <w:t>logging.file.name=./logs/c3-rack-log.txt</w:t>
      </w:r>
    </w:p>
    <w:p w14:paraId="06785EB1" w14:textId="77777777" w:rsidR="000E0E54" w:rsidRDefault="000E0E54" w:rsidP="00614569">
      <w:pPr>
        <w:pStyle w:val="NoSpacing"/>
      </w:pPr>
      <w:r>
        <w:t># Feign Client Configuration for Spring Boot</w:t>
      </w:r>
    </w:p>
    <w:p w14:paraId="52D556C9" w14:textId="77777777" w:rsidR="000E0E54" w:rsidRDefault="000E0E54" w:rsidP="00614569">
      <w:pPr>
        <w:pStyle w:val="NoSpacing"/>
      </w:pPr>
      <w:proofErr w:type="spellStart"/>
      <w:r>
        <w:t>feign.httpclient.disableSslValidation</w:t>
      </w:r>
      <w:proofErr w:type="spellEnd"/>
      <w:r>
        <w:t>=true</w:t>
      </w:r>
    </w:p>
    <w:p w14:paraId="5D6F367C" w14:textId="77777777" w:rsidR="000E0E54" w:rsidRDefault="000E0E54" w:rsidP="00614569">
      <w:pPr>
        <w:pStyle w:val="NoSpacing"/>
      </w:pPr>
      <w:proofErr w:type="spellStart"/>
      <w:r>
        <w:t>feign.httpclient.enabled</w:t>
      </w:r>
      <w:proofErr w:type="spellEnd"/>
      <w:r>
        <w:t>=false</w:t>
      </w:r>
    </w:p>
    <w:p w14:paraId="606AFA27" w14:textId="237A12F2" w:rsidR="000E0E54" w:rsidRDefault="000E0E54" w:rsidP="00614569">
      <w:pPr>
        <w:pStyle w:val="NoSpacing"/>
      </w:pPr>
      <w:proofErr w:type="spellStart"/>
      <w:r>
        <w:t>feign.okhttp.enabled</w:t>
      </w:r>
      <w:proofErr w:type="spellEnd"/>
      <w:r>
        <w:t>=true</w:t>
      </w:r>
    </w:p>
    <w:p w14:paraId="030B9CE3" w14:textId="77777777" w:rsidR="000E0E54" w:rsidRDefault="000E0E54" w:rsidP="00614569">
      <w:pPr>
        <w:pStyle w:val="NoSpacing"/>
      </w:pPr>
      <w:r>
        <w:t># Swagger Configuration</w:t>
      </w:r>
    </w:p>
    <w:p w14:paraId="112679F7" w14:textId="4B62AC55" w:rsidR="000E0E54" w:rsidRDefault="000E0E54" w:rsidP="00614569">
      <w:pPr>
        <w:pStyle w:val="NoSpacing"/>
      </w:pPr>
      <w:proofErr w:type="spellStart"/>
      <w:r>
        <w:t>springdoc.swagger-ui.path</w:t>
      </w:r>
      <w:proofErr w:type="spellEnd"/>
      <w:r>
        <w:t>=/swagger-ui.html</w:t>
      </w:r>
    </w:p>
    <w:p w14:paraId="0C21A923" w14:textId="77777777" w:rsidR="000E0E54" w:rsidRDefault="000E0E54" w:rsidP="00614569">
      <w:pPr>
        <w:pStyle w:val="NoSpacing"/>
      </w:pPr>
      <w:r>
        <w:t># Spring JPA Configuration</w:t>
      </w:r>
    </w:p>
    <w:p w14:paraId="0262643B" w14:textId="77777777" w:rsidR="000E0E54" w:rsidRDefault="000E0E54" w:rsidP="00614569">
      <w:pPr>
        <w:pStyle w:val="NoSpacing"/>
      </w:pPr>
      <w:proofErr w:type="spellStart"/>
      <w:r>
        <w:t>spring.jpa.properties.hibernate.jdbc.batch_size</w:t>
      </w:r>
      <w:proofErr w:type="spellEnd"/>
      <w:r>
        <w:t xml:space="preserve"> = 20</w:t>
      </w:r>
    </w:p>
    <w:p w14:paraId="13ABEDF9" w14:textId="77777777" w:rsidR="000E0E54" w:rsidRDefault="000E0E54" w:rsidP="00614569">
      <w:pPr>
        <w:pStyle w:val="NoSpacing"/>
      </w:pPr>
      <w:proofErr w:type="spellStart"/>
      <w:r>
        <w:t>spring.jpa.properties.hibernate.order_updates</w:t>
      </w:r>
      <w:proofErr w:type="spellEnd"/>
      <w:r>
        <w:t>=true</w:t>
      </w:r>
    </w:p>
    <w:p w14:paraId="45D52853" w14:textId="77777777" w:rsidR="000E0E54" w:rsidRDefault="000E0E54" w:rsidP="00614569">
      <w:pPr>
        <w:pStyle w:val="NoSpacing"/>
      </w:pPr>
      <w:proofErr w:type="spellStart"/>
      <w:r>
        <w:t>spring.jpa.properties.hibernate.generate_statistics</w:t>
      </w:r>
      <w:proofErr w:type="spellEnd"/>
      <w:r>
        <w:t>=true</w:t>
      </w:r>
    </w:p>
    <w:p w14:paraId="1D78D1D8" w14:textId="77777777" w:rsidR="000E0E54" w:rsidRDefault="000E0E54" w:rsidP="00614569">
      <w:pPr>
        <w:pStyle w:val="NoSpacing"/>
      </w:pPr>
      <w:proofErr w:type="spellStart"/>
      <w:r>
        <w:t>spring.jpa.open</w:t>
      </w:r>
      <w:proofErr w:type="spellEnd"/>
      <w:r>
        <w:t>-in-view=false</w:t>
      </w:r>
    </w:p>
    <w:p w14:paraId="72AF1F85" w14:textId="1D358E21" w:rsidR="000E0E54" w:rsidRDefault="000E0E54" w:rsidP="00614569">
      <w:pPr>
        <w:pStyle w:val="NoSpacing"/>
      </w:pPr>
      <w:r>
        <w:t>#spring.jpa.properties.hibernate.jdbc.lob.non_contextual_creation=true</w:t>
      </w:r>
    </w:p>
    <w:p w14:paraId="43592528" w14:textId="77777777" w:rsidR="000E0E54" w:rsidRDefault="000E0E54" w:rsidP="00614569">
      <w:pPr>
        <w:pStyle w:val="NoSpacing"/>
      </w:pPr>
      <w:r>
        <w:t xml:space="preserve"># </w:t>
      </w:r>
      <w:proofErr w:type="spellStart"/>
      <w:r>
        <w:t>PostGreSQL</w:t>
      </w:r>
      <w:proofErr w:type="spellEnd"/>
      <w:r>
        <w:t xml:space="preserve"> Database Configuration</w:t>
      </w:r>
    </w:p>
    <w:p w14:paraId="4DF3427A" w14:textId="77777777" w:rsidR="000E0E54" w:rsidRDefault="000E0E54" w:rsidP="00614569">
      <w:pPr>
        <w:pStyle w:val="NoSpacing"/>
      </w:pPr>
      <w:r>
        <w:t># Below is Database Software Name</w:t>
      </w:r>
    </w:p>
    <w:p w14:paraId="084A1F16" w14:textId="77777777" w:rsidR="000E0E54" w:rsidRDefault="000E0E54" w:rsidP="00614569">
      <w:pPr>
        <w:pStyle w:val="NoSpacing"/>
      </w:pPr>
      <w:proofErr w:type="spellStart"/>
      <w:r>
        <w:t>spring.jpa.database</w:t>
      </w:r>
      <w:proofErr w:type="spellEnd"/>
      <w:r>
        <w:t>=POSTGRESQL</w:t>
      </w:r>
    </w:p>
    <w:p w14:paraId="1E973D86" w14:textId="77777777" w:rsidR="000E0E54" w:rsidRDefault="000E0E54" w:rsidP="00614569">
      <w:pPr>
        <w:pStyle w:val="NoSpacing"/>
      </w:pPr>
      <w:r>
        <w:t>spring.datasource.url=</w:t>
      </w:r>
      <w:proofErr w:type="spellStart"/>
      <w:r>
        <w:t>jdbc:postgresql</w:t>
      </w:r>
      <w:proofErr w:type="spellEnd"/>
      <w:r>
        <w:t>://localhost:5432/test</w:t>
      </w:r>
    </w:p>
    <w:p w14:paraId="2B200FCD" w14:textId="77777777" w:rsidR="000E0E54" w:rsidRDefault="000E0E54" w:rsidP="00614569">
      <w:pPr>
        <w:pStyle w:val="NoSpacing"/>
      </w:pPr>
      <w:proofErr w:type="spellStart"/>
      <w:r>
        <w:t>spring.datasource.username</w:t>
      </w:r>
      <w:proofErr w:type="spellEnd"/>
      <w:r>
        <w:t>=</w:t>
      </w:r>
      <w:proofErr w:type="spellStart"/>
      <w:r>
        <w:t>postgres</w:t>
      </w:r>
      <w:proofErr w:type="spellEnd"/>
    </w:p>
    <w:p w14:paraId="080B0850" w14:textId="77777777" w:rsidR="000E0E54" w:rsidRDefault="000E0E54" w:rsidP="00614569">
      <w:pPr>
        <w:pStyle w:val="NoSpacing"/>
      </w:pPr>
      <w:proofErr w:type="spellStart"/>
      <w:r>
        <w:t>spring.datasource.password</w:t>
      </w:r>
      <w:proofErr w:type="spellEnd"/>
      <w:r>
        <w:t>=</w:t>
      </w:r>
      <w:proofErr w:type="spellStart"/>
      <w:r>
        <w:t>postgres</w:t>
      </w:r>
      <w:proofErr w:type="spellEnd"/>
    </w:p>
    <w:p w14:paraId="2A4A9A90" w14:textId="77777777" w:rsidR="000E0E54" w:rsidRDefault="000E0E54" w:rsidP="00614569">
      <w:pPr>
        <w:pStyle w:val="NoSpacing"/>
      </w:pPr>
      <w:proofErr w:type="spellStart"/>
      <w:r>
        <w:t>spring.jpa.show-sql</w:t>
      </w:r>
      <w:proofErr w:type="spellEnd"/>
      <w:r>
        <w:t>=true</w:t>
      </w:r>
    </w:p>
    <w:p w14:paraId="0B185451" w14:textId="77777777" w:rsidR="000E0E54" w:rsidRDefault="000E0E54" w:rsidP="00614569">
      <w:pPr>
        <w:pStyle w:val="NoSpacing"/>
      </w:pPr>
      <w:r>
        <w:t>#spring.jpa.generate-ddl=true</w:t>
      </w:r>
    </w:p>
    <w:p w14:paraId="23D11454" w14:textId="2A9A5504" w:rsidR="000E0E54" w:rsidRDefault="000E0E54" w:rsidP="00614569">
      <w:pPr>
        <w:pStyle w:val="NoSpacing"/>
      </w:pPr>
      <w:r>
        <w:t>#spring.jpa.hibernate.ddl-auto=update</w:t>
      </w:r>
    </w:p>
    <w:p w14:paraId="27059363" w14:textId="77777777" w:rsidR="000E0E54" w:rsidRDefault="000E0E54" w:rsidP="00614569">
      <w:pPr>
        <w:pStyle w:val="NoSpacing"/>
      </w:pPr>
      <w:r>
        <w:t># Application Specific Configuration</w:t>
      </w:r>
    </w:p>
    <w:p w14:paraId="1BF411A3" w14:textId="77777777" w:rsidR="000E0E54" w:rsidRDefault="000E0E54" w:rsidP="00614569">
      <w:pPr>
        <w:pStyle w:val="NoSpacing"/>
      </w:pPr>
      <w:r>
        <w:t>servicenow.api.url=https://dellesiservicesdev.service-now.com</w:t>
      </w:r>
    </w:p>
    <w:p w14:paraId="7D55576E" w14:textId="77777777" w:rsidR="000E0E54" w:rsidRDefault="000E0E54" w:rsidP="00614569">
      <w:pPr>
        <w:pStyle w:val="NoSpacing"/>
      </w:pPr>
      <w:proofErr w:type="spellStart"/>
      <w:r>
        <w:t>servicenow.username</w:t>
      </w:r>
      <w:proofErr w:type="spellEnd"/>
      <w:r>
        <w:t>=C3Integration_API</w:t>
      </w:r>
    </w:p>
    <w:p w14:paraId="4E080029" w14:textId="77777777" w:rsidR="000E0E54" w:rsidRDefault="000E0E54" w:rsidP="00614569">
      <w:pPr>
        <w:pStyle w:val="NoSpacing"/>
      </w:pPr>
      <w:r>
        <w:t>servicenow.pwd=Juice TrE3 Script Cold</w:t>
      </w:r>
    </w:p>
    <w:p w14:paraId="23FAFFA2" w14:textId="77777777" w:rsidR="000E0E54" w:rsidRDefault="000E0E54" w:rsidP="00614569">
      <w:pPr>
        <w:pStyle w:val="NoSpacing"/>
      </w:pPr>
      <w:r>
        <w:t># Scheduler to run in every 4 hours</w:t>
      </w:r>
    </w:p>
    <w:p w14:paraId="6F2DC26A" w14:textId="77777777" w:rsidR="000E0E54" w:rsidRDefault="000E0E54" w:rsidP="00614569">
      <w:pPr>
        <w:pStyle w:val="NoSpacing"/>
      </w:pPr>
      <w:r>
        <w:t>#servicenow.cron.expn=0 0 */4 * * *</w:t>
      </w:r>
    </w:p>
    <w:p w14:paraId="4988512C" w14:textId="77777777" w:rsidR="000E0E54" w:rsidRDefault="000E0E54" w:rsidP="00614569">
      <w:pPr>
        <w:pStyle w:val="NoSpacing"/>
      </w:pPr>
      <w:r>
        <w:t>#  Scheduler to run in every 3 minute</w:t>
      </w:r>
    </w:p>
    <w:p w14:paraId="0D9ED7C9" w14:textId="77777777" w:rsidR="000E0E54" w:rsidRDefault="000E0E54" w:rsidP="00614569">
      <w:pPr>
        <w:pStyle w:val="NoSpacing"/>
      </w:pPr>
      <w:r>
        <w:t xml:space="preserve"># </w:t>
      </w:r>
      <w:proofErr w:type="spellStart"/>
      <w:r>
        <w:t>servicenow.cron.expn</w:t>
      </w:r>
      <w:proofErr w:type="spellEnd"/>
      <w:r>
        <w:t xml:space="preserve">=0 */3 * * * * </w:t>
      </w:r>
    </w:p>
    <w:p w14:paraId="21C8E27C" w14:textId="77777777" w:rsidR="000E0E54" w:rsidRDefault="000E0E54" w:rsidP="00614569">
      <w:pPr>
        <w:pStyle w:val="NoSpacing"/>
      </w:pPr>
      <w:r>
        <w:t>#  Scheduler to run in every 3 minute</w:t>
      </w:r>
    </w:p>
    <w:p w14:paraId="09B64F1D" w14:textId="4EA6E689" w:rsidR="00B31004" w:rsidRDefault="000E0E54" w:rsidP="00D63DA1">
      <w:pPr>
        <w:pStyle w:val="NoSpacing"/>
      </w:pPr>
      <w:proofErr w:type="spellStart"/>
      <w:r>
        <w:t>servicenow.cron.expn</w:t>
      </w:r>
      <w:proofErr w:type="spellEnd"/>
      <w:r>
        <w:t xml:space="preserve">=0 */1 * * * * </w:t>
      </w:r>
    </w:p>
    <w:p w14:paraId="73E6E81D" w14:textId="77777777" w:rsidR="00D63DA1" w:rsidRDefault="00D63DA1" w:rsidP="00D63DA1">
      <w:pPr>
        <w:pStyle w:val="NoSpacing"/>
      </w:pPr>
    </w:p>
    <w:p w14:paraId="3813DEB7" w14:textId="38D75FFD" w:rsidR="00A429FB" w:rsidRPr="00D92BAB" w:rsidRDefault="00AA40EE" w:rsidP="00B27909">
      <w:pPr>
        <w:rPr>
          <w:b/>
          <w:bCs/>
          <w:u w:val="single"/>
        </w:rPr>
      </w:pPr>
      <w:r w:rsidRPr="00D92BAB">
        <w:rPr>
          <w:b/>
          <w:bCs/>
          <w:sz w:val="24"/>
          <w:szCs w:val="24"/>
          <w:u w:val="single"/>
        </w:rPr>
        <w:t>How to Configure and Run application</w:t>
      </w:r>
    </w:p>
    <w:p w14:paraId="398A41E1" w14:textId="4752298A" w:rsidR="00AA40EE" w:rsidRDefault="00AA40EE" w:rsidP="00B27909">
      <w:r>
        <w:rPr>
          <w:noProof/>
        </w:rPr>
        <w:drawing>
          <wp:inline distT="0" distB="0" distL="0" distR="0" wp14:anchorId="2D57A443" wp14:editId="313B344D">
            <wp:extent cx="6594102" cy="19367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379" cy="19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7C7C" w14:textId="77777777" w:rsidR="00576B42" w:rsidRPr="0000674D" w:rsidRDefault="00576B42" w:rsidP="00B27909"/>
    <w:sectPr w:rsidR="00576B42" w:rsidRPr="0000674D" w:rsidSect="00561040">
      <w:footerReference w:type="default" r:id="rId8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E4E2" w14:textId="77777777" w:rsidR="009918D5" w:rsidRDefault="009918D5" w:rsidP="00F84140">
      <w:pPr>
        <w:spacing w:after="0" w:line="240" w:lineRule="auto"/>
      </w:pPr>
      <w:r>
        <w:separator/>
      </w:r>
    </w:p>
  </w:endnote>
  <w:endnote w:type="continuationSeparator" w:id="0">
    <w:p w14:paraId="2B95F735" w14:textId="77777777" w:rsidR="009918D5" w:rsidRDefault="009918D5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985546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04FAD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1362" w14:textId="77777777" w:rsidR="009918D5" w:rsidRDefault="009918D5" w:rsidP="00F84140">
      <w:pPr>
        <w:spacing w:after="0" w:line="240" w:lineRule="auto"/>
      </w:pPr>
      <w:r>
        <w:separator/>
      </w:r>
    </w:p>
  </w:footnote>
  <w:footnote w:type="continuationSeparator" w:id="0">
    <w:p w14:paraId="683E7E49" w14:textId="77777777" w:rsidR="009918D5" w:rsidRDefault="009918D5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72"/>
    <w:rsid w:val="0000674D"/>
    <w:rsid w:val="000604FF"/>
    <w:rsid w:val="000640D9"/>
    <w:rsid w:val="0006573E"/>
    <w:rsid w:val="0009027E"/>
    <w:rsid w:val="00093A1C"/>
    <w:rsid w:val="000D6AC3"/>
    <w:rsid w:val="000E0E54"/>
    <w:rsid w:val="00152CDE"/>
    <w:rsid w:val="001B3115"/>
    <w:rsid w:val="001F2DE8"/>
    <w:rsid w:val="0021784B"/>
    <w:rsid w:val="00222430"/>
    <w:rsid w:val="00311347"/>
    <w:rsid w:val="003C60E0"/>
    <w:rsid w:val="003E09CC"/>
    <w:rsid w:val="00433BC5"/>
    <w:rsid w:val="00446246"/>
    <w:rsid w:val="00462F78"/>
    <w:rsid w:val="00494E0E"/>
    <w:rsid w:val="00525EB7"/>
    <w:rsid w:val="00535A29"/>
    <w:rsid w:val="00561040"/>
    <w:rsid w:val="0057535F"/>
    <w:rsid w:val="00576B42"/>
    <w:rsid w:val="005E4A15"/>
    <w:rsid w:val="00614569"/>
    <w:rsid w:val="0065062C"/>
    <w:rsid w:val="0065459E"/>
    <w:rsid w:val="006C1B9B"/>
    <w:rsid w:val="006C4F5D"/>
    <w:rsid w:val="006E62EB"/>
    <w:rsid w:val="007372C0"/>
    <w:rsid w:val="00745185"/>
    <w:rsid w:val="007E2D43"/>
    <w:rsid w:val="008005F9"/>
    <w:rsid w:val="00855B1B"/>
    <w:rsid w:val="00855B28"/>
    <w:rsid w:val="00881B99"/>
    <w:rsid w:val="008E2564"/>
    <w:rsid w:val="009918D5"/>
    <w:rsid w:val="009A14E5"/>
    <w:rsid w:val="009C05C1"/>
    <w:rsid w:val="00A03608"/>
    <w:rsid w:val="00A20688"/>
    <w:rsid w:val="00A30B48"/>
    <w:rsid w:val="00A33700"/>
    <w:rsid w:val="00A429FB"/>
    <w:rsid w:val="00AA40EE"/>
    <w:rsid w:val="00B27909"/>
    <w:rsid w:val="00B31004"/>
    <w:rsid w:val="00B46143"/>
    <w:rsid w:val="00B67A54"/>
    <w:rsid w:val="00B80A67"/>
    <w:rsid w:val="00B82588"/>
    <w:rsid w:val="00BD4072"/>
    <w:rsid w:val="00C30274"/>
    <w:rsid w:val="00C31770"/>
    <w:rsid w:val="00C72A01"/>
    <w:rsid w:val="00CD0235"/>
    <w:rsid w:val="00D63DA1"/>
    <w:rsid w:val="00D92BAB"/>
    <w:rsid w:val="00DA4051"/>
    <w:rsid w:val="00DC3407"/>
    <w:rsid w:val="00DC4A4C"/>
    <w:rsid w:val="00DD73B9"/>
    <w:rsid w:val="00E16CEB"/>
    <w:rsid w:val="00E41C09"/>
    <w:rsid w:val="00E44F88"/>
    <w:rsid w:val="00E815FB"/>
    <w:rsid w:val="00F80074"/>
    <w:rsid w:val="00F80716"/>
    <w:rsid w:val="00F84140"/>
    <w:rsid w:val="00F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E9BC9"/>
  <w15:chartTrackingRefBased/>
  <w15:docId w15:val="{4B1F9AE8-E10E-4265-A664-A22C2A31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14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230</TotalTime>
  <Pages>8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140</cp:revision>
  <dcterms:created xsi:type="dcterms:W3CDTF">2022-04-24T03:46:00Z</dcterms:created>
  <dcterms:modified xsi:type="dcterms:W3CDTF">2022-07-16T18:48:00Z</dcterms:modified>
</cp:coreProperties>
</file>